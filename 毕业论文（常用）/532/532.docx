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3927376"/>
    <w:p w:rsidR="001967A4" w:rsidRDefault="00B86E41" w:rsidP="001C10C6">
      <w:pPr>
        <w:pStyle w:val="afffa"/>
      </w:pPr>
      <w:r>
        <w:fldChar w:fldCharType="begin"/>
      </w:r>
      <w:r>
        <w:instrText xml:space="preserve"> MACROBUTTON MTEditEquationSection2 </w:instrText>
      </w:r>
      <w:r w:rsidRPr="00B86E41">
        <w:rPr>
          <w:rStyle w:val="MTEquationSection"/>
          <w:rFonts w:hint="eastAsia"/>
        </w:rPr>
        <w:instrText>公式章</w:instrText>
      </w:r>
      <w:r w:rsidRPr="00B86E41">
        <w:rPr>
          <w:rStyle w:val="MTEquationSection"/>
          <w:rFonts w:hint="eastAsia"/>
        </w:rPr>
        <w:instrText xml:space="preserve"> 3 </w:instrText>
      </w:r>
      <w:r w:rsidRPr="00B86E41">
        <w:rPr>
          <w:rStyle w:val="MTEquationSection"/>
          <w:rFonts w:hint="eastAsia"/>
        </w:rPr>
        <w:instrText>节</w:instrText>
      </w:r>
      <w:r w:rsidRPr="00B86E4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EC744F">
        <w:rPr>
          <w:noProof/>
        </w:rPr>
        <w:pict>
          <v:shapetype id="_x0000_t202" coordsize="21600,21600" o:spt="202" path="m,l,21600r21600,l21600,xe">
            <v:stroke joinstyle="miter"/>
            <v:path gradientshapeok="t" o:connecttype="rect"/>
          </v:shapetype>
          <v:shape id="_x0000_s1087" type="#_x0000_t202" style="position:absolute;left:0;text-align:left;margin-left:54pt;margin-top:0;width:43.9pt;height:407.5pt;z-index:17;mso-position-horizontal-relative:text;mso-position-vertical-relative:text" o:allowincell="f" filled="f" stroked="f">
            <v:textbox style="layout-flow:vertical-ideographic;mso-next-textbox:#_x0000_s1087">
              <w:txbxContent>
                <w:p w:rsidR="00EC744F" w:rsidRPr="000C3D05" w:rsidRDefault="00EC744F" w:rsidP="00560BF3">
                  <w:pPr>
                    <w:spacing w:line="0" w:lineRule="atLeast"/>
                    <w:rPr>
                      <w:rStyle w:val="z"/>
                    </w:rPr>
                  </w:pPr>
                  <w:r w:rsidRPr="000C3D05">
                    <w:rPr>
                      <w:rStyle w:val="z"/>
                    </w:rPr>
                    <w:fldChar w:fldCharType="begin"/>
                  </w:r>
                  <w:r w:rsidRPr="000C3D05">
                    <w:rPr>
                      <w:rStyle w:val="z"/>
                    </w:rPr>
                    <w:instrText xml:space="preserve">MACROBUTTON NoMacro </w:instrText>
                  </w:r>
                  <w:r w:rsidRPr="000C3D05">
                    <w:rPr>
                      <w:rStyle w:val="z"/>
                      <w:rFonts w:hint="eastAsia"/>
                    </w:rPr>
                    <w:instrText>［单击此处键入</w:instrText>
                  </w:r>
                  <w:r w:rsidRPr="000C3D05">
                    <w:rPr>
                      <w:rStyle w:val="z"/>
                      <w:rFonts w:hint="eastAsia"/>
                      <w:color w:val="0000FF"/>
                    </w:rPr>
                    <w:instrText>论文中文题目</w:instrText>
                  </w:r>
                  <w:r w:rsidRPr="000C3D05">
                    <w:rPr>
                      <w:rStyle w:val="z"/>
                      <w:rFonts w:hint="eastAsia"/>
                    </w:rPr>
                    <w:instrText>］</w:instrText>
                  </w:r>
                  <w:r w:rsidRPr="000C3D05">
                    <w:rPr>
                      <w:rStyle w:val="z"/>
                    </w:rPr>
                    <w:fldChar w:fldCharType="end"/>
                  </w:r>
                </w:p>
              </w:txbxContent>
            </v:textbox>
            <w10:wrap type="topAndBottom"/>
          </v:shape>
        </w:pict>
      </w:r>
      <w:r w:rsidR="00EC744F">
        <w:rPr>
          <w:noProof/>
        </w:rPr>
        <w:pict>
          <v:shape id="_x0000_s1088" type="#_x0000_t202" style="position:absolute;left:0;text-align:left;margin-left:63pt;margin-top:410.55pt;width:34.9pt;height:135.5pt;z-index:18;mso-position-horizontal-relative:text;mso-position-vertical-relative:text" o:allowincell="f" filled="f" stroked="f">
            <v:textbox style="layout-flow:vertical-ideographic;mso-next-textbox:#_x0000_s1088">
              <w:txbxContent>
                <w:p w:rsidR="00EC744F" w:rsidRPr="00B81D81" w:rsidRDefault="00EC744F" w:rsidP="00560BF3">
                  <w:pPr>
                    <w:rPr>
                      <w:rStyle w:val="z"/>
                    </w:rPr>
                  </w:pPr>
                  <w:r w:rsidRPr="00B81D81">
                    <w:rPr>
                      <w:rStyle w:val="z"/>
                    </w:rPr>
                    <w:fldChar w:fldCharType="begin"/>
                  </w:r>
                  <w:r w:rsidRPr="00B81D81">
                    <w:rPr>
                      <w:rStyle w:val="z"/>
                    </w:rPr>
                    <w:instrText xml:space="preserve">MACROBUTTON NoMacro </w:instrText>
                  </w:r>
                  <w:r w:rsidRPr="00B81D81">
                    <w:rPr>
                      <w:rStyle w:val="z"/>
                      <w:rFonts w:hint="eastAsia"/>
                    </w:rPr>
                    <w:instrText>［</w:instrText>
                  </w:r>
                  <w:r w:rsidRPr="000C3D05">
                    <w:rPr>
                      <w:rStyle w:val="z"/>
                      <w:rFonts w:hint="eastAsia"/>
                      <w:color w:val="0000FF"/>
                    </w:rPr>
                    <w:instrText>作者姓名</w:instrText>
                  </w:r>
                  <w:r w:rsidRPr="00B81D81">
                    <w:rPr>
                      <w:rStyle w:val="z"/>
                      <w:rFonts w:hint="eastAsia"/>
                    </w:rPr>
                    <w:instrText>］</w:instrText>
                  </w:r>
                  <w:r w:rsidRPr="00B81D81">
                    <w:rPr>
                      <w:rStyle w:val="z"/>
                    </w:rPr>
                    <w:fldChar w:fldCharType="end"/>
                  </w:r>
                </w:p>
              </w:txbxContent>
            </v:textbox>
            <w10:wrap type="topAndBottom"/>
          </v:shape>
        </w:pict>
      </w:r>
      <w:r w:rsidR="00EC744F">
        <w:rPr>
          <w:noProof/>
        </w:rPr>
        <w:pict>
          <v:shape id="_x0000_s1089" type="#_x0000_t202" style="position:absolute;left:0;text-align:left;margin-left:64.65pt;margin-top:630.45pt;width:33.25pt;height:138.05pt;z-index:19;mso-position-horizontal-relative:text;mso-position-vertical-relative:page" o:allowincell="f" filled="f" stroked="f">
            <v:textbox style="layout-flow:vertical-ideographic;mso-next-textbox:#_x0000_s1089">
              <w:txbxContent>
                <w:p w:rsidR="00EC744F" w:rsidRPr="00D61CC9" w:rsidRDefault="00EC744F" w:rsidP="00560BF3">
                  <w:pPr>
                    <w:ind w:firstLine="510"/>
                    <w:rPr>
                      <w:rStyle w:val="z"/>
                    </w:rPr>
                  </w:pPr>
                  <w:r w:rsidRPr="00D61CC9">
                    <w:rPr>
                      <w:rStyle w:val="z"/>
                      <w:rFonts w:hint="eastAsia"/>
                    </w:rPr>
                    <w:t>北京科技大学</w:t>
                  </w:r>
                </w:p>
              </w:txbxContent>
            </v:textbox>
            <w10:wrap anchory="page"/>
          </v:shape>
        </w:pict>
      </w:r>
    </w:p>
    <w:p w:rsidR="00560BF3" w:rsidRDefault="00560BF3" w:rsidP="00686404">
      <w:pPr>
        <w:pStyle w:val="afffa"/>
        <w:rPr>
          <w:sz w:val="72"/>
          <w:szCs w:val="72"/>
        </w:rPr>
      </w:pPr>
    </w:p>
    <w:p w:rsidR="00E35DE5" w:rsidRDefault="00E35DE5" w:rsidP="00AD2F6F">
      <w:pPr>
        <w:pStyle w:val="u5"/>
        <w:spacing w:before="24" w:after="24"/>
        <w:ind w:firstLine="480"/>
        <w:sectPr w:rsidR="00E35DE5" w:rsidSect="00E35DE5">
          <w:headerReference w:type="even" r:id="rId8"/>
          <w:footerReference w:type="even" r:id="rId9"/>
          <w:pgSz w:w="11906" w:h="16838" w:code="9"/>
          <w:pgMar w:top="1701" w:right="1701" w:bottom="1134" w:left="1701" w:header="851" w:footer="992" w:gutter="567"/>
          <w:pgNumType w:fmt="upperRoman"/>
          <w:cols w:space="425"/>
          <w:docGrid w:linePitch="312"/>
        </w:sectPr>
      </w:pPr>
    </w:p>
    <w:p w:rsidR="00560BF3" w:rsidRPr="006B4FAD" w:rsidRDefault="00560BF3" w:rsidP="001C10C6">
      <w:pPr>
        <w:pStyle w:val="afffa"/>
        <w:rPr>
          <w:noProof/>
        </w:rPr>
      </w:pPr>
    </w:p>
    <w:p w:rsidR="00560BF3" w:rsidRPr="006B4FAD" w:rsidRDefault="00EC744F" w:rsidP="001C10C6">
      <w:pPr>
        <w:pStyle w:val="afffa"/>
        <w:rPr>
          <w:noProof/>
        </w:rPr>
      </w:pPr>
      <w:r>
        <w:rPr>
          <w:noProof/>
        </w:rPr>
        <w:pict>
          <v:shape id="_x0000_s1149" type="#_x0000_t202" style="position:absolute;left:0;text-align:left;margin-left:252pt;margin-top:-56.25pt;width:186.9pt;height:22.35pt;z-index:22" filled="f" stroked="f">
            <v:textbox style="mso-next-textbox:#_x0000_s1149">
              <w:txbxContent>
                <w:p w:rsidR="00EC744F" w:rsidRPr="00C81AA3" w:rsidRDefault="00EC744F" w:rsidP="00BE4DF8">
                  <w:pPr>
                    <w:rPr>
                      <w:rStyle w:val="z7"/>
                      <w:b/>
                    </w:rPr>
                  </w:pPr>
                  <w:r>
                    <w:rPr>
                      <w:rFonts w:hint="eastAsia"/>
                      <w:b/>
                      <w:sz w:val="24"/>
                    </w:rPr>
                    <w:t>加密论文编号</w:t>
                  </w:r>
                  <w:r w:rsidRPr="00C81AA3">
                    <w:rPr>
                      <w:rFonts w:hint="eastAsia"/>
                      <w:b/>
                      <w:sz w:val="24"/>
                    </w:rPr>
                    <w:t>：</w:t>
                  </w:r>
                  <w:r w:rsidRPr="00C81AA3">
                    <w:rPr>
                      <w:rFonts w:hint="eastAsia"/>
                      <w:b/>
                      <w:sz w:val="24"/>
                    </w:rPr>
                    <w:t>_____________</w:t>
                  </w:r>
                </w:p>
              </w:txbxContent>
            </v:textbox>
          </v:shape>
        </w:pict>
      </w:r>
      <w:r>
        <w:rPr>
          <w:noProof/>
        </w:rPr>
        <w:pict>
          <v:shape id="_x0000_s1148" type="#_x0000_t202" style="position:absolute;left:0;text-align:left;margin-left:335.8pt;margin-top:-74.1pt;width:164.25pt;height:22.35pt;z-index:21" filled="f" stroked="f">
            <v:textbox style="mso-next-textbox:#_x0000_s1148">
              <w:txbxContent>
                <w:p w:rsidR="00EC744F" w:rsidRPr="00E90FDB" w:rsidRDefault="00EC744F" w:rsidP="00BE4DF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秘密</w:instrText>
                  </w:r>
                  <w:r w:rsidRPr="00E90FDB">
                    <w:rPr>
                      <w:rStyle w:val="z7"/>
                    </w:rPr>
                    <w:fldChar w:fldCharType="end"/>
                  </w:r>
                  <w:r>
                    <w:rPr>
                      <w:rStyle w:val="z7"/>
                      <w:rFonts w:hint="eastAsia"/>
                    </w:rPr>
                    <w:t xml:space="preserve"> </w:t>
                  </w:r>
                  <w:r w:rsidRPr="00E90FDB">
                    <w:rPr>
                      <w:rStyle w:val="z7"/>
                    </w:rPr>
                    <w:fldChar w:fldCharType="begin"/>
                  </w:r>
                  <w:r w:rsidRPr="00E90FDB">
                    <w:rPr>
                      <w:rStyle w:val="z7"/>
                    </w:rPr>
                    <w:instrText xml:space="preserve">MACROBUTTON NoMacro </w:instrText>
                  </w:r>
                  <w:r>
                    <w:rPr>
                      <w:rStyle w:val="z7"/>
                      <w:rFonts w:hint="eastAsia"/>
                    </w:rPr>
                    <w:instrText>商业秘密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机密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绝密</w:instrText>
                  </w:r>
                  <w:r w:rsidRPr="00E90FDB">
                    <w:rPr>
                      <w:rStyle w:val="z7"/>
                    </w:rPr>
                    <w:fldChar w:fldCharType="end"/>
                  </w:r>
                </w:p>
              </w:txbxContent>
            </v:textbox>
          </v:shape>
        </w:pict>
      </w:r>
      <w:r>
        <w:rPr>
          <w:noProof/>
        </w:rPr>
        <w:pict>
          <v:shape id="_x0000_s1147" type="#_x0000_t202" style="position:absolute;left:0;text-align:left;margin-left:252pt;margin-top:-71.9pt;width:176.85pt;height:22.35pt;z-index:20" filled="f" stroked="f">
            <v:textbox style="mso-next-textbox:#_x0000_s1147">
              <w:txbxContent>
                <w:p w:rsidR="00EC744F" w:rsidRPr="00C81AA3" w:rsidRDefault="00EC744F" w:rsidP="00BE4DF8">
                  <w:pPr>
                    <w:rPr>
                      <w:rStyle w:val="z7"/>
                      <w:b/>
                    </w:rPr>
                  </w:pPr>
                  <w:r w:rsidRPr="00C81AA3">
                    <w:rPr>
                      <w:rFonts w:hint="eastAsia"/>
                      <w:b/>
                      <w:sz w:val="24"/>
                    </w:rPr>
                    <w:t>密</w:t>
                  </w:r>
                  <w:r>
                    <w:rPr>
                      <w:rFonts w:hint="eastAsia"/>
                      <w:b/>
                      <w:sz w:val="24"/>
                    </w:rPr>
                    <w:t xml:space="preserve">　　　</w:t>
                  </w:r>
                  <w:r w:rsidRPr="00C81AA3">
                    <w:rPr>
                      <w:rFonts w:hint="eastAsia"/>
                      <w:b/>
                      <w:sz w:val="24"/>
                    </w:rPr>
                    <w:t xml:space="preserve">　级：</w:t>
                  </w:r>
                  <w:r w:rsidRPr="00C81AA3">
                    <w:rPr>
                      <w:rFonts w:hint="eastAsia"/>
                      <w:b/>
                      <w:sz w:val="24"/>
                    </w:rPr>
                    <w:t>_____________</w:t>
                  </w:r>
                </w:p>
              </w:txbxContent>
            </v:textbox>
          </v:shape>
        </w:pict>
      </w:r>
    </w:p>
    <w:p w:rsidR="00560BF3" w:rsidRPr="001C10C6" w:rsidRDefault="00560BF3" w:rsidP="001C10C6">
      <w:pPr>
        <w:pStyle w:val="afffa"/>
        <w:rPr>
          <w:noProof/>
        </w:rPr>
      </w:pPr>
    </w:p>
    <w:p w:rsidR="001967A4" w:rsidRPr="006B4FAD" w:rsidRDefault="001967A4" w:rsidP="001C10C6">
      <w:pPr>
        <w:pStyle w:val="afffa"/>
        <w:rPr>
          <w:noProof/>
        </w:rPr>
      </w:pPr>
    </w:p>
    <w:p w:rsidR="00560BF3" w:rsidRPr="001C10C6" w:rsidRDefault="00560BF3" w:rsidP="001C10C6">
      <w:pPr>
        <w:pStyle w:val="afffa"/>
        <w:rPr>
          <w:noProof/>
        </w:rPr>
      </w:pPr>
    </w:p>
    <w:p w:rsidR="00560BF3" w:rsidRPr="001C10C6" w:rsidRDefault="00560BF3" w:rsidP="001C10C6">
      <w:pPr>
        <w:pStyle w:val="afffa"/>
        <w:rPr>
          <w:noProof/>
        </w:rPr>
      </w:pPr>
    </w:p>
    <w:p w:rsidR="00560BF3" w:rsidRPr="001C10C6" w:rsidRDefault="00560BF3" w:rsidP="001C10C6">
      <w:pPr>
        <w:pStyle w:val="afffa"/>
        <w:rPr>
          <w:noProof/>
        </w:rPr>
      </w:pPr>
    </w:p>
    <w:p w:rsidR="006B4FAD" w:rsidRPr="001C10C6" w:rsidRDefault="006B4FAD" w:rsidP="001C10C6">
      <w:pPr>
        <w:pStyle w:val="afffa"/>
        <w:rPr>
          <w:noProof/>
        </w:rPr>
      </w:pPr>
    </w:p>
    <w:p w:rsidR="006B4FAD" w:rsidRPr="001C10C6" w:rsidRDefault="006B4FAD" w:rsidP="001C10C6">
      <w:pPr>
        <w:pStyle w:val="afffa"/>
        <w:rPr>
          <w:noProof/>
        </w:rPr>
      </w:pPr>
    </w:p>
    <w:p w:rsidR="006B4FAD" w:rsidRDefault="006B4FAD"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Pr="001C10C6" w:rsidRDefault="001C10C6" w:rsidP="001C10C6">
      <w:pPr>
        <w:pStyle w:val="afffa"/>
        <w:rPr>
          <w:noProof/>
        </w:rPr>
      </w:pPr>
    </w:p>
    <w:p w:rsidR="006B4FAD" w:rsidRPr="001C10C6" w:rsidRDefault="006B4FAD" w:rsidP="001C10C6">
      <w:pPr>
        <w:pStyle w:val="afffa"/>
        <w:rPr>
          <w:noProof/>
        </w:rPr>
      </w:pPr>
    </w:p>
    <w:p w:rsidR="005804F0" w:rsidRPr="001C10C6" w:rsidRDefault="005804F0" w:rsidP="001C10C6">
      <w:pPr>
        <w:pStyle w:val="afffa"/>
        <w:rPr>
          <w:noProof/>
        </w:rPr>
      </w:pPr>
    </w:p>
    <w:p w:rsidR="005804F0" w:rsidRPr="001C10C6" w:rsidRDefault="005804F0" w:rsidP="001C10C6">
      <w:pPr>
        <w:pStyle w:val="afffa"/>
        <w:rPr>
          <w:noProof/>
        </w:rPr>
      </w:pPr>
    </w:p>
    <w:p w:rsidR="006B4FAD" w:rsidRPr="001C10C6" w:rsidRDefault="006B4FAD" w:rsidP="001C10C6">
      <w:pPr>
        <w:pStyle w:val="afffa"/>
        <w:rPr>
          <w:noProof/>
        </w:rPr>
      </w:pPr>
    </w:p>
    <w:p w:rsidR="006B4FAD" w:rsidRDefault="006B4FAD"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Pr="001C10C6" w:rsidRDefault="001C10C6" w:rsidP="001C10C6">
      <w:pPr>
        <w:pStyle w:val="afffa"/>
        <w:rPr>
          <w:noProof/>
        </w:rPr>
      </w:pPr>
    </w:p>
    <w:p w:rsidR="004D4EE0" w:rsidRPr="001C10C6" w:rsidRDefault="004D4EE0" w:rsidP="001C10C6">
      <w:pPr>
        <w:pStyle w:val="afffa"/>
        <w:rPr>
          <w:noProof/>
        </w:rPr>
      </w:pPr>
    </w:p>
    <w:p w:rsidR="006F11C6" w:rsidRDefault="006F11C6" w:rsidP="001C10C6">
      <w:pPr>
        <w:pStyle w:val="afffa"/>
        <w:rPr>
          <w:noProof/>
        </w:rPr>
      </w:pPr>
    </w:p>
    <w:p w:rsidR="001C10C6" w:rsidRPr="00F752D6" w:rsidRDefault="001C10C6" w:rsidP="001C10C6">
      <w:pPr>
        <w:pStyle w:val="afffa"/>
        <w:rPr>
          <w:noProof/>
          <w:sz w:val="24"/>
        </w:rPr>
      </w:pPr>
    </w:p>
    <w:p w:rsidR="006F11C6" w:rsidRDefault="006F11C6" w:rsidP="001C10C6">
      <w:pPr>
        <w:pStyle w:val="afffa"/>
        <w:jc w:val="center"/>
      </w:pPr>
      <w:r w:rsidRPr="001C10C6">
        <w:rPr>
          <w:rFonts w:hint="eastAsia"/>
          <w:sz w:val="30"/>
          <w:szCs w:val="30"/>
        </w:rPr>
        <w:t>论文题目：</w:t>
      </w:r>
      <w:r w:rsidRPr="000C3D05">
        <w:rPr>
          <w:rStyle w:val="z0"/>
        </w:rPr>
        <w:fldChar w:fldCharType="begin"/>
      </w:r>
      <w:r w:rsidRPr="000C3D05">
        <w:rPr>
          <w:rStyle w:val="z0"/>
        </w:rPr>
        <w:instrText xml:space="preserve">MACROBUTTON NoMacro </w:instrText>
      </w:r>
      <w:r w:rsidRPr="000C3D05">
        <w:rPr>
          <w:rStyle w:val="z0"/>
          <w:rFonts w:hint="eastAsia"/>
        </w:rPr>
        <w:instrText>［单击此处键入</w:instrText>
      </w:r>
      <w:r w:rsidRPr="000C3D05">
        <w:rPr>
          <w:rStyle w:val="z0"/>
          <w:rFonts w:hint="eastAsia"/>
          <w:color w:val="0000FF"/>
        </w:rPr>
        <w:instrText>论文中文题名</w:instrText>
      </w:r>
      <w:r w:rsidRPr="000C3D05">
        <w:rPr>
          <w:rStyle w:val="z0"/>
          <w:rFonts w:hint="eastAsia"/>
        </w:rPr>
        <w:instrText>］</w:instrText>
      </w:r>
      <w:r w:rsidRPr="000C3D05">
        <w:rPr>
          <w:rStyle w:val="z0"/>
        </w:rPr>
        <w:fldChar w:fldCharType="end"/>
      </w:r>
    </w:p>
    <w:p w:rsidR="006F11C6" w:rsidRPr="00686404" w:rsidRDefault="006F11C6" w:rsidP="00F752D6">
      <w:pPr>
        <w:pStyle w:val="afffa"/>
        <w:rPr>
          <w:sz w:val="36"/>
          <w:szCs w:val="36"/>
        </w:rPr>
      </w:pPr>
    </w:p>
    <w:p w:rsidR="006F11C6" w:rsidRDefault="009F6D95" w:rsidP="00686404">
      <w:pPr>
        <w:pStyle w:val="afffa"/>
        <w:jc w:val="right"/>
      </w:pPr>
      <w:r w:rsidRPr="00C85807">
        <w:rPr>
          <w:rFonts w:hint="eastAsia"/>
          <w:sz w:val="36"/>
          <w:szCs w:val="36"/>
        </w:rPr>
        <w:t>——</w:t>
      </w:r>
      <w:r w:rsidR="006F11C6" w:rsidRPr="000C3D05">
        <w:rPr>
          <w:rStyle w:val="z0"/>
        </w:rPr>
        <w:fldChar w:fldCharType="begin"/>
      </w:r>
      <w:r w:rsidR="006F11C6" w:rsidRPr="000C3D05">
        <w:rPr>
          <w:rStyle w:val="z0"/>
        </w:rPr>
        <w:instrText xml:space="preserve">MACROBUTTON NoMacro </w:instrText>
      </w:r>
      <w:r w:rsidR="006F11C6" w:rsidRPr="000C3D05">
        <w:rPr>
          <w:rStyle w:val="z0"/>
          <w:rFonts w:hint="eastAsia"/>
        </w:rPr>
        <w:instrText>［</w:instrText>
      </w:r>
      <w:r w:rsidR="006F11C6" w:rsidRPr="000C3D05">
        <w:rPr>
          <w:rStyle w:val="z0"/>
          <w:rFonts w:hint="eastAsia"/>
          <w:sz w:val="30"/>
          <w:szCs w:val="30"/>
        </w:rPr>
        <w:instrText>单击此处键入</w:instrText>
      </w:r>
      <w:r w:rsidR="006F11C6" w:rsidRPr="000C3D05">
        <w:rPr>
          <w:rStyle w:val="z0"/>
          <w:rFonts w:hint="eastAsia"/>
          <w:color w:val="0000FF"/>
        </w:rPr>
        <w:instrText>副题名</w:instrText>
      </w:r>
      <w:r w:rsidR="006F11C6" w:rsidRPr="000C3D05">
        <w:rPr>
          <w:rStyle w:val="z0"/>
          <w:rFonts w:hint="eastAsia"/>
          <w:sz w:val="30"/>
          <w:szCs w:val="30"/>
        </w:rPr>
        <w:instrText>或删除</w:instrText>
      </w:r>
      <w:r w:rsidR="00203155" w:rsidRPr="000C3D05">
        <w:rPr>
          <w:rStyle w:val="z0"/>
          <w:rFonts w:hint="eastAsia"/>
          <w:sz w:val="30"/>
          <w:szCs w:val="30"/>
        </w:rPr>
        <w:instrText>此行文字</w:instrText>
      </w:r>
      <w:r w:rsidR="006F11C6" w:rsidRPr="000C3D05">
        <w:rPr>
          <w:rStyle w:val="z0"/>
          <w:rFonts w:hint="eastAsia"/>
        </w:rPr>
        <w:instrText>］</w:instrText>
      </w:r>
      <w:r w:rsidR="006F11C6" w:rsidRPr="000C3D05">
        <w:rPr>
          <w:rStyle w:val="z0"/>
        </w:rPr>
        <w:fldChar w:fldCharType="end"/>
      </w:r>
    </w:p>
    <w:p w:rsidR="006F11C6" w:rsidRPr="007404D3" w:rsidRDefault="006F11C6" w:rsidP="00376145">
      <w:pPr>
        <w:pStyle w:val="afffa"/>
        <w:rPr>
          <w:noProof/>
          <w:sz w:val="44"/>
          <w:szCs w:val="44"/>
        </w:rPr>
      </w:pPr>
    </w:p>
    <w:p w:rsidR="00376145" w:rsidRDefault="00376145" w:rsidP="00376145">
      <w:pPr>
        <w:pStyle w:val="afffa"/>
        <w:rPr>
          <w:noProof/>
          <w:sz w:val="24"/>
        </w:rPr>
      </w:pPr>
    </w:p>
    <w:p w:rsidR="00376145" w:rsidRDefault="00376145" w:rsidP="00376145">
      <w:pPr>
        <w:pStyle w:val="afffa"/>
        <w:rPr>
          <w:noProof/>
          <w:sz w:val="24"/>
        </w:rPr>
      </w:pPr>
    </w:p>
    <w:p w:rsidR="006F11C6" w:rsidRPr="00376145" w:rsidRDefault="00EC744F" w:rsidP="00376145">
      <w:pPr>
        <w:pStyle w:val="afffa"/>
        <w:rPr>
          <w:noProof/>
          <w:sz w:val="24"/>
        </w:rPr>
      </w:pPr>
      <w:r>
        <w:rPr>
          <w:noProof/>
          <w:sz w:val="24"/>
        </w:rPr>
        <w:pict>
          <v:shape id="_x0000_s1058" type="#_x0000_t202" style="position:absolute;left:0;text-align:left;margin-left:131.9pt;margin-top:8.75pt;width:244.2pt;height:29.45pt;z-index:3" filled="f" stroked="f">
            <v:textbox style="mso-next-textbox:#_x0000_s1058">
              <w:txbxContent>
                <w:p w:rsidR="00EC744F" w:rsidRPr="00683BD8" w:rsidRDefault="00EC744F" w:rsidP="004D4EE0">
                  <w:pPr>
                    <w:pStyle w:val="ae"/>
                    <w:ind w:firstLine="0"/>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作者学号</w:instrText>
                  </w:r>
                  <w:r w:rsidRPr="00683BD8">
                    <w:rPr>
                      <w:rStyle w:val="z1"/>
                      <w:rFonts w:hint="eastAsia"/>
                    </w:rPr>
                    <w:instrText>］</w:instrText>
                  </w:r>
                  <w:r w:rsidRPr="00683BD8">
                    <w:rPr>
                      <w:rStyle w:val="z1"/>
                    </w:rPr>
                    <w:fldChar w:fldCharType="end"/>
                  </w:r>
                </w:p>
              </w:txbxContent>
            </v:textbox>
          </v:shape>
        </w:pict>
      </w:r>
    </w:p>
    <w:p w:rsidR="006F11C6" w:rsidRPr="00376145" w:rsidRDefault="00EC744F" w:rsidP="004F0A42">
      <w:pPr>
        <w:pStyle w:val="afffa"/>
        <w:tabs>
          <w:tab w:val="left" w:pos="1260"/>
        </w:tabs>
        <w:spacing w:afterLines="100" w:after="240"/>
        <w:rPr>
          <w:sz w:val="30"/>
          <w:szCs w:val="30"/>
        </w:rPr>
      </w:pPr>
      <w:r>
        <w:rPr>
          <w:noProof/>
          <w:sz w:val="30"/>
          <w:szCs w:val="30"/>
        </w:rPr>
        <w:pict>
          <v:shape id="_x0000_s1050" type="#_x0000_t202" style="position:absolute;left:0;text-align:left;margin-left:131.85pt;margin-top:24.7pt;width:244.2pt;height:31.75pt;z-index:1" filled="f" stroked="f">
            <v:textbox style="mso-next-textbox:#_x0000_s1050">
              <w:txbxContent>
                <w:p w:rsidR="00EC744F" w:rsidRPr="00683BD8" w:rsidRDefault="00EC744F" w:rsidP="006F11C6">
                  <w:pPr>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作者姓名</w:instrText>
                  </w:r>
                  <w:r w:rsidRPr="00683BD8">
                    <w:rPr>
                      <w:rStyle w:val="z1"/>
                      <w:rFonts w:hint="eastAsia"/>
                    </w:rPr>
                    <w:instrText>］</w:instrText>
                  </w:r>
                  <w:r w:rsidRPr="00683BD8">
                    <w:rPr>
                      <w:rStyle w:val="z1"/>
                    </w:rPr>
                    <w:fldChar w:fldCharType="end"/>
                  </w:r>
                </w:p>
              </w:txbxContent>
            </v:textbox>
          </v:shape>
        </w:pict>
      </w:r>
      <w:r w:rsidR="00376145">
        <w:rPr>
          <w:rFonts w:hint="eastAsia"/>
          <w:sz w:val="24"/>
        </w:rPr>
        <w:tab/>
      </w:r>
      <w:r w:rsidR="006F11C6" w:rsidRPr="00376145">
        <w:rPr>
          <w:rFonts w:hint="eastAsia"/>
          <w:sz w:val="30"/>
          <w:szCs w:val="30"/>
        </w:rPr>
        <w:t>学</w:t>
      </w:r>
      <w:r w:rsidR="00686404" w:rsidRPr="00376145">
        <w:rPr>
          <w:rFonts w:hint="eastAsia"/>
          <w:noProof/>
          <w:sz w:val="30"/>
          <w:szCs w:val="30"/>
        </w:rPr>
        <w:t xml:space="preserve">　</w:t>
      </w:r>
      <w:r w:rsidR="00686404" w:rsidRPr="00376145">
        <w:rPr>
          <w:rFonts w:hint="eastAsia"/>
          <w:noProof/>
          <w:sz w:val="30"/>
          <w:szCs w:val="30"/>
        </w:rPr>
        <w:t xml:space="preserve">   </w:t>
      </w:r>
      <w:r w:rsidR="00686404" w:rsidRPr="00376145">
        <w:rPr>
          <w:rFonts w:hint="eastAsia"/>
          <w:noProof/>
          <w:sz w:val="30"/>
          <w:szCs w:val="30"/>
        </w:rPr>
        <w:t xml:space="preserve">　</w:t>
      </w:r>
      <w:r w:rsidR="006F11C6" w:rsidRPr="00376145">
        <w:rPr>
          <w:rFonts w:hint="eastAsia"/>
          <w:sz w:val="30"/>
          <w:szCs w:val="30"/>
        </w:rPr>
        <w:t>号：</w:t>
      </w:r>
      <w:r w:rsidR="006F11C6" w:rsidRPr="00376145">
        <w:rPr>
          <w:rFonts w:hint="eastAsia"/>
          <w:sz w:val="30"/>
          <w:szCs w:val="30"/>
        </w:rPr>
        <w:t>_________________________</w:t>
      </w:r>
    </w:p>
    <w:p w:rsidR="006F11C6" w:rsidRPr="00376145" w:rsidRDefault="00EC744F" w:rsidP="004F0A42">
      <w:pPr>
        <w:pStyle w:val="afffa"/>
        <w:tabs>
          <w:tab w:val="left" w:pos="1260"/>
        </w:tabs>
        <w:spacing w:afterLines="100" w:after="240"/>
        <w:rPr>
          <w:noProof/>
          <w:sz w:val="30"/>
          <w:szCs w:val="30"/>
        </w:rPr>
      </w:pPr>
      <w:r>
        <w:rPr>
          <w:noProof/>
          <w:sz w:val="30"/>
          <w:szCs w:val="30"/>
        </w:rPr>
        <w:pict>
          <v:shape id="_x0000_s1057" type="#_x0000_t202" style="position:absolute;left:0;text-align:left;margin-left:147.15pt;margin-top:25.25pt;width:213.75pt;height:32.95pt;z-index:2" filled="f" stroked="f">
            <v:textbox style="mso-next-textbox:#_x0000_s1057">
              <w:txbxContent>
                <w:p w:rsidR="00EC744F" w:rsidRPr="00683BD8" w:rsidRDefault="00EC744F" w:rsidP="00683BD8">
                  <w:pPr>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专业名称</w:instrText>
                  </w:r>
                  <w:r w:rsidRPr="00683BD8">
                    <w:rPr>
                      <w:rStyle w:val="z1"/>
                      <w:rFonts w:hint="eastAsia"/>
                    </w:rPr>
                    <w:instrText>］</w:instrText>
                  </w:r>
                  <w:r w:rsidRPr="00683BD8">
                    <w:rPr>
                      <w:rStyle w:val="z1"/>
                    </w:rPr>
                    <w:fldChar w:fldCharType="end"/>
                  </w:r>
                </w:p>
              </w:txbxContent>
            </v:textbox>
          </v:shape>
        </w:pict>
      </w:r>
      <w:r w:rsidR="00376145" w:rsidRPr="004F0A42">
        <w:rPr>
          <w:rFonts w:hint="eastAsia"/>
          <w:noProof/>
          <w:sz w:val="30"/>
          <w:szCs w:val="30"/>
        </w:rPr>
        <w:tab/>
      </w:r>
      <w:r w:rsidR="006F11C6" w:rsidRPr="00376145">
        <w:rPr>
          <w:rFonts w:hint="eastAsia"/>
          <w:noProof/>
          <w:sz w:val="30"/>
          <w:szCs w:val="30"/>
        </w:rPr>
        <w:t xml:space="preserve">作　</w:t>
      </w:r>
      <w:r w:rsidR="006F11C6" w:rsidRPr="00376145">
        <w:rPr>
          <w:rFonts w:hint="eastAsia"/>
          <w:noProof/>
          <w:sz w:val="30"/>
          <w:szCs w:val="30"/>
        </w:rPr>
        <w:t xml:space="preserve">   </w:t>
      </w:r>
      <w:r w:rsidR="006F11C6" w:rsidRPr="00376145">
        <w:rPr>
          <w:rFonts w:hint="eastAsia"/>
          <w:noProof/>
          <w:sz w:val="30"/>
          <w:szCs w:val="30"/>
        </w:rPr>
        <w:t xml:space="preserve">　者：</w:t>
      </w:r>
      <w:r w:rsidR="006F11C6" w:rsidRPr="00376145">
        <w:rPr>
          <w:rFonts w:hint="eastAsia"/>
          <w:noProof/>
          <w:sz w:val="30"/>
          <w:szCs w:val="30"/>
        </w:rPr>
        <w:t>_________________________</w:t>
      </w:r>
    </w:p>
    <w:p w:rsidR="006F11C6" w:rsidRPr="00376145" w:rsidRDefault="00376145" w:rsidP="004F0A42">
      <w:pPr>
        <w:pStyle w:val="afffa"/>
        <w:tabs>
          <w:tab w:val="left" w:pos="1260"/>
        </w:tabs>
        <w:spacing w:afterLines="100" w:after="240"/>
        <w:rPr>
          <w:noProof/>
          <w:sz w:val="30"/>
          <w:szCs w:val="30"/>
        </w:rPr>
      </w:pPr>
      <w:r w:rsidRPr="004F0A42">
        <w:rPr>
          <w:rFonts w:hint="eastAsia"/>
          <w:noProof/>
          <w:sz w:val="30"/>
          <w:szCs w:val="30"/>
        </w:rPr>
        <w:tab/>
      </w:r>
      <w:r w:rsidR="006F11C6" w:rsidRPr="00376145">
        <w:rPr>
          <w:rFonts w:hint="eastAsia"/>
          <w:noProof/>
          <w:sz w:val="30"/>
          <w:szCs w:val="30"/>
        </w:rPr>
        <w:t>专</w:t>
      </w:r>
      <w:r w:rsidR="006F11C6" w:rsidRPr="00376145">
        <w:rPr>
          <w:rFonts w:hint="eastAsia"/>
          <w:noProof/>
          <w:sz w:val="30"/>
          <w:szCs w:val="30"/>
        </w:rPr>
        <w:t xml:space="preserve"> </w:t>
      </w:r>
      <w:r w:rsidR="006F11C6" w:rsidRPr="00376145">
        <w:rPr>
          <w:rFonts w:hint="eastAsia"/>
          <w:noProof/>
          <w:sz w:val="30"/>
          <w:szCs w:val="30"/>
        </w:rPr>
        <w:t>业</w:t>
      </w:r>
      <w:r w:rsidR="00686404">
        <w:rPr>
          <w:rFonts w:hint="eastAsia"/>
          <w:noProof/>
          <w:sz w:val="30"/>
          <w:szCs w:val="30"/>
        </w:rPr>
        <w:t xml:space="preserve"> </w:t>
      </w:r>
      <w:r w:rsidR="006F11C6" w:rsidRPr="00376145">
        <w:rPr>
          <w:rFonts w:hint="eastAsia"/>
          <w:noProof/>
          <w:sz w:val="30"/>
          <w:szCs w:val="30"/>
        </w:rPr>
        <w:t>名</w:t>
      </w:r>
      <w:r w:rsidR="006F11C6" w:rsidRPr="00376145">
        <w:rPr>
          <w:rFonts w:hint="eastAsia"/>
          <w:noProof/>
          <w:sz w:val="30"/>
          <w:szCs w:val="30"/>
        </w:rPr>
        <w:t xml:space="preserve"> </w:t>
      </w:r>
      <w:r w:rsidR="006F11C6" w:rsidRPr="00376145">
        <w:rPr>
          <w:rFonts w:hint="eastAsia"/>
          <w:noProof/>
          <w:sz w:val="30"/>
          <w:szCs w:val="30"/>
        </w:rPr>
        <w:t>称：</w:t>
      </w:r>
      <w:r w:rsidR="006F11C6" w:rsidRPr="00376145">
        <w:rPr>
          <w:rFonts w:hint="eastAsia"/>
          <w:noProof/>
          <w:sz w:val="30"/>
          <w:szCs w:val="30"/>
        </w:rPr>
        <w:t>_________________________</w:t>
      </w:r>
    </w:p>
    <w:p w:rsidR="006F11C6" w:rsidRPr="00683BD8" w:rsidRDefault="006F11C6" w:rsidP="004F0A42">
      <w:pPr>
        <w:pStyle w:val="afffa"/>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200</w:instrText>
      </w:r>
      <w:r w:rsidR="001967A4" w:rsidRPr="00683BD8">
        <w:rPr>
          <w:rStyle w:val="z1"/>
          <w:rFonts w:hint="eastAsia"/>
        </w:rPr>
        <w:instrText>8</w:instrText>
      </w:r>
      <w:r w:rsidRPr="00683BD8">
        <w:rPr>
          <w:rStyle w:val="z1"/>
        </w:rPr>
        <w:fldChar w:fldCharType="end"/>
      </w:r>
      <w:r w:rsidRPr="00683BD8">
        <w:rPr>
          <w:rStyle w:val="z1"/>
          <w:rFonts w:hint="eastAsia"/>
        </w:rPr>
        <w:t>年</w:t>
      </w:r>
      <w:r w:rsidRPr="00683BD8">
        <w:rPr>
          <w:rStyle w:val="z1"/>
        </w:rPr>
        <w:fldChar w:fldCharType="begin"/>
      </w:r>
      <w:r w:rsidRPr="00683BD8">
        <w:rPr>
          <w:rStyle w:val="z1"/>
        </w:rPr>
        <w:instrText xml:space="preserve">MACROBUTTON NoMacro </w:instrText>
      </w:r>
      <w:r w:rsidRPr="00683BD8">
        <w:rPr>
          <w:rStyle w:val="z1"/>
          <w:rFonts w:hint="eastAsia"/>
        </w:rPr>
        <w:instrText>03</w:instrText>
      </w:r>
      <w:r w:rsidRPr="00683BD8">
        <w:rPr>
          <w:rStyle w:val="z1"/>
        </w:rPr>
        <w:fldChar w:fldCharType="end"/>
      </w:r>
      <w:r w:rsidRPr="00683BD8">
        <w:rPr>
          <w:rStyle w:val="z1"/>
          <w:rFonts w:hint="eastAsia"/>
        </w:rPr>
        <w:t>月</w:t>
      </w:r>
      <w:r w:rsidRPr="00683BD8">
        <w:rPr>
          <w:rStyle w:val="z1"/>
        </w:rPr>
        <w:fldChar w:fldCharType="begin"/>
      </w:r>
      <w:r w:rsidRPr="00683BD8">
        <w:rPr>
          <w:rStyle w:val="z1"/>
        </w:rPr>
        <w:instrText xml:space="preserve">MACROBUTTON NoMacro </w:instrText>
      </w:r>
      <w:r w:rsidRPr="00683BD8">
        <w:rPr>
          <w:rStyle w:val="z1"/>
          <w:rFonts w:hint="eastAsia"/>
        </w:rPr>
        <w:instrText>15</w:instrText>
      </w:r>
      <w:r w:rsidRPr="00683BD8">
        <w:rPr>
          <w:rStyle w:val="z1"/>
        </w:rPr>
        <w:fldChar w:fldCharType="end"/>
      </w:r>
      <w:r w:rsidRPr="00683BD8">
        <w:rPr>
          <w:rStyle w:val="z1"/>
          <w:rFonts w:hint="eastAsia"/>
        </w:rPr>
        <w:t>日</w:t>
      </w:r>
    </w:p>
    <w:p w:rsidR="00E35DE5" w:rsidRDefault="00E35DE5" w:rsidP="00AD2F6F">
      <w:pPr>
        <w:pStyle w:val="u5"/>
        <w:spacing w:before="24" w:after="24"/>
        <w:ind w:firstLine="560"/>
        <w:rPr>
          <w:sz w:val="28"/>
        </w:rPr>
        <w:sectPr w:rsidR="00E35DE5" w:rsidSect="00E35DE5">
          <w:type w:val="oddPage"/>
          <w:pgSz w:w="11906" w:h="16838" w:code="9"/>
          <w:pgMar w:top="1701" w:right="1701" w:bottom="1134" w:left="1701" w:header="851" w:footer="992" w:gutter="567"/>
          <w:pgNumType w:fmt="upperRoman"/>
          <w:cols w:space="425"/>
          <w:docGrid w:linePitch="312"/>
        </w:sectPr>
      </w:pPr>
    </w:p>
    <w:p w:rsidR="004500E2" w:rsidRDefault="004500E2" w:rsidP="0087677C">
      <w:pPr>
        <w:pStyle w:val="afffa"/>
        <w:tabs>
          <w:tab w:val="left" w:pos="1260"/>
        </w:tabs>
        <w:spacing w:beforeLines="50" w:before="120" w:afterLines="50" w:after="120" w:line="312" w:lineRule="auto"/>
        <w:rPr>
          <w:sz w:val="28"/>
        </w:rPr>
      </w:pPr>
    </w:p>
    <w:p w:rsidR="004500E2" w:rsidRPr="00DC6EB8" w:rsidRDefault="004500E2" w:rsidP="0087677C">
      <w:pPr>
        <w:pStyle w:val="afffa"/>
        <w:tabs>
          <w:tab w:val="left" w:pos="1260"/>
        </w:tabs>
        <w:spacing w:beforeLines="50" w:before="120" w:afterLines="50" w:after="120" w:line="312" w:lineRule="auto"/>
        <w:jc w:val="center"/>
        <w:rPr>
          <w:rStyle w:val="z2"/>
        </w:rPr>
      </w:pPr>
      <w:r w:rsidRPr="00DC6EB8">
        <w:rPr>
          <w:rStyle w:val="z2"/>
        </w:rPr>
        <w:fldChar w:fldCharType="begin"/>
      </w:r>
      <w:r w:rsidRPr="00DC6EB8">
        <w:rPr>
          <w:rStyle w:val="z2"/>
        </w:rPr>
        <w:instrText xml:space="preserve">MACROBUTTON NoMacro </w:instrText>
      </w:r>
      <w:r w:rsidRPr="00DC6EB8">
        <w:rPr>
          <w:rStyle w:val="z2"/>
          <w:rFonts w:hint="eastAsia"/>
        </w:rPr>
        <w:instrText>［单击此处键入论文中文题名］</w:instrText>
      </w:r>
      <w:r w:rsidRPr="00DC6EB8">
        <w:rPr>
          <w:rStyle w:val="z2"/>
        </w:rPr>
        <w:fldChar w:fldCharType="end"/>
      </w:r>
    </w:p>
    <w:p w:rsidR="004500E2" w:rsidRPr="00DC6EB8" w:rsidRDefault="004500E2" w:rsidP="0087677C">
      <w:pPr>
        <w:pStyle w:val="afffa"/>
        <w:tabs>
          <w:tab w:val="left" w:pos="1260"/>
        </w:tabs>
        <w:spacing w:beforeLines="50" w:before="120" w:afterLines="50" w:after="120" w:line="312" w:lineRule="auto"/>
        <w:jc w:val="right"/>
        <w:rPr>
          <w:rStyle w:val="z2"/>
        </w:rPr>
      </w:pPr>
      <w:r w:rsidRPr="00DC6EB8">
        <w:rPr>
          <w:rStyle w:val="z2"/>
          <w:rFonts w:hint="eastAsia"/>
        </w:rPr>
        <w:t>——</w:t>
      </w:r>
      <w:r w:rsidRPr="00DC6EB8">
        <w:rPr>
          <w:rStyle w:val="z2"/>
        </w:rPr>
        <w:fldChar w:fldCharType="begin"/>
      </w:r>
      <w:r w:rsidRPr="00DC6EB8">
        <w:rPr>
          <w:rStyle w:val="z2"/>
        </w:rPr>
        <w:instrText xml:space="preserve">MACROBUTTON NoMacro </w:instrText>
      </w:r>
      <w:r w:rsidRPr="00DC6EB8">
        <w:rPr>
          <w:rStyle w:val="z2"/>
          <w:rFonts w:hint="eastAsia"/>
        </w:rPr>
        <w:instrText>［单击此处继续键入副题名或删除此行］</w:instrText>
      </w:r>
      <w:r w:rsidRPr="00DC6EB8">
        <w:rPr>
          <w:rStyle w:val="z2"/>
        </w:rPr>
        <w:fldChar w:fldCharType="end"/>
      </w:r>
    </w:p>
    <w:p w:rsidR="004500E2" w:rsidRDefault="004500E2" w:rsidP="0087677C">
      <w:pPr>
        <w:pStyle w:val="afffa"/>
        <w:tabs>
          <w:tab w:val="left" w:pos="1260"/>
        </w:tabs>
        <w:spacing w:beforeLines="50" w:before="120" w:afterLines="50" w:after="120" w:line="312" w:lineRule="auto"/>
        <w:jc w:val="center"/>
        <w:rPr>
          <w:b/>
          <w:sz w:val="36"/>
        </w:rPr>
      </w:pPr>
    </w:p>
    <w:p w:rsidR="004500E2" w:rsidRPr="00DC6EB8" w:rsidRDefault="004500E2" w:rsidP="0087677C">
      <w:pPr>
        <w:pStyle w:val="afffa"/>
        <w:tabs>
          <w:tab w:val="left" w:pos="1260"/>
        </w:tabs>
        <w:spacing w:beforeLines="50" w:before="120" w:afterLines="50" w:after="120" w:line="312" w:lineRule="auto"/>
        <w:jc w:val="center"/>
        <w:rPr>
          <w:rStyle w:val="z2"/>
        </w:rPr>
      </w:pPr>
      <w:r w:rsidRPr="00DC6EB8">
        <w:rPr>
          <w:rStyle w:val="z2"/>
        </w:rPr>
        <w:fldChar w:fldCharType="begin"/>
      </w:r>
      <w:r w:rsidRPr="00DC6EB8">
        <w:rPr>
          <w:rStyle w:val="z2"/>
        </w:rPr>
        <w:instrText xml:space="preserve">MACROBUTTON NoMacro </w:instrText>
      </w:r>
      <w:r w:rsidRPr="00DC6EB8">
        <w:rPr>
          <w:rStyle w:val="z2"/>
          <w:rFonts w:hint="eastAsia"/>
        </w:rPr>
        <w:instrText>［单击此处键入论文英文题名］</w:instrText>
      </w:r>
      <w:r w:rsidRPr="00DC6EB8">
        <w:rPr>
          <w:rStyle w:val="z2"/>
        </w:rPr>
        <w:fldChar w:fldCharType="end"/>
      </w:r>
    </w:p>
    <w:p w:rsidR="004500E2" w:rsidRPr="00DC6EB8" w:rsidRDefault="004500E2" w:rsidP="0087677C">
      <w:pPr>
        <w:pStyle w:val="afffa"/>
        <w:tabs>
          <w:tab w:val="left" w:pos="1260"/>
        </w:tabs>
        <w:spacing w:beforeLines="50" w:before="120" w:afterLines="50" w:after="120" w:line="312" w:lineRule="auto"/>
        <w:jc w:val="right"/>
        <w:rPr>
          <w:rStyle w:val="z2"/>
        </w:rPr>
      </w:pPr>
      <w:r w:rsidRPr="00DC6EB8">
        <w:rPr>
          <w:rStyle w:val="z2"/>
          <w:rFonts w:hint="eastAsia"/>
        </w:rPr>
        <w:t>——</w:t>
      </w:r>
      <w:r w:rsidRPr="00DC6EB8">
        <w:rPr>
          <w:rStyle w:val="z2"/>
        </w:rPr>
        <w:fldChar w:fldCharType="begin"/>
      </w:r>
      <w:r w:rsidRPr="00DC6EB8">
        <w:rPr>
          <w:rStyle w:val="z2"/>
        </w:rPr>
        <w:instrText xml:space="preserve">MACROBUTTON NoMacro </w:instrText>
      </w:r>
      <w:r w:rsidRPr="00DC6EB8">
        <w:rPr>
          <w:rStyle w:val="z2"/>
          <w:rFonts w:hint="eastAsia"/>
        </w:rPr>
        <w:instrText>［单击此处继续键入</w:instrText>
      </w:r>
      <w:r w:rsidRPr="00DC6EB8">
        <w:rPr>
          <w:rStyle w:val="z2"/>
          <w:rFonts w:hint="eastAsia"/>
          <w:color w:val="0000FF"/>
        </w:rPr>
        <w:instrText>副题名（英文）</w:instrText>
      </w:r>
      <w:r w:rsidRPr="00DC6EB8">
        <w:rPr>
          <w:rStyle w:val="z2"/>
          <w:rFonts w:hint="eastAsia"/>
        </w:rPr>
        <w:instrText>或删除此行］</w:instrText>
      </w:r>
      <w:r w:rsidRPr="00DC6EB8">
        <w:rPr>
          <w:rStyle w:val="z2"/>
        </w:rPr>
        <w:fldChar w:fldCharType="end"/>
      </w:r>
    </w:p>
    <w:p w:rsidR="004500E2" w:rsidRDefault="004500E2" w:rsidP="00D0553A">
      <w:pPr>
        <w:pStyle w:val="afffa"/>
        <w:tabs>
          <w:tab w:val="left" w:pos="1260"/>
        </w:tabs>
        <w:spacing w:beforeLines="50" w:before="120" w:afterLines="50" w:after="120" w:line="312" w:lineRule="auto"/>
        <w:jc w:val="center"/>
        <w:rPr>
          <w:b/>
          <w:sz w:val="36"/>
        </w:rPr>
      </w:pPr>
    </w:p>
    <w:p w:rsidR="004500E2" w:rsidRDefault="004500E2" w:rsidP="00D0553A">
      <w:pPr>
        <w:pStyle w:val="afffa"/>
        <w:tabs>
          <w:tab w:val="left" w:pos="1260"/>
        </w:tabs>
        <w:spacing w:beforeLines="50" w:before="120" w:afterLines="50" w:after="120" w:line="312" w:lineRule="auto"/>
        <w:jc w:val="center"/>
        <w:rPr>
          <w:b/>
          <w:sz w:val="36"/>
        </w:rPr>
      </w:pPr>
    </w:p>
    <w:p w:rsidR="004500E2" w:rsidRDefault="004500E2" w:rsidP="00D0553A">
      <w:pPr>
        <w:pStyle w:val="afffa"/>
        <w:tabs>
          <w:tab w:val="left" w:pos="1260"/>
        </w:tabs>
        <w:spacing w:beforeLines="50" w:before="120" w:afterLines="50" w:after="120" w:line="312" w:lineRule="auto"/>
        <w:jc w:val="center"/>
        <w:rPr>
          <w:b/>
          <w:sz w:val="36"/>
        </w:rPr>
      </w:pP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研究生姓名：</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指导教师姓名：</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北京科技大学</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r w:rsidRPr="00DC6EB8">
        <w:rPr>
          <w:rStyle w:val="z3"/>
          <w:rFonts w:hint="eastAsia"/>
        </w:rPr>
        <w:t>学院</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北京</w:t>
      </w:r>
      <w:r w:rsidRPr="00DC6EB8">
        <w:rPr>
          <w:rStyle w:val="z3"/>
          <w:rFonts w:hint="eastAsia"/>
        </w:rPr>
        <w:t>100083</w:t>
      </w:r>
      <w:r w:rsidRPr="00DC6EB8">
        <w:rPr>
          <w:rStyle w:val="z3"/>
          <w:rFonts w:hint="eastAsia"/>
        </w:rPr>
        <w:t>，中国</w:t>
      </w:r>
    </w:p>
    <w:p w:rsidR="004500E2" w:rsidRDefault="004500E2" w:rsidP="00D0553A">
      <w:pPr>
        <w:pStyle w:val="afffa"/>
        <w:tabs>
          <w:tab w:val="left" w:pos="1260"/>
        </w:tabs>
        <w:spacing w:beforeLines="50" w:before="120" w:afterLines="50" w:after="120" w:line="312" w:lineRule="auto"/>
        <w:jc w:val="center"/>
        <w:rPr>
          <w:sz w:val="24"/>
        </w:rPr>
      </w:pPr>
    </w:p>
    <w:p w:rsidR="004500E2" w:rsidRDefault="004500E2" w:rsidP="00D0553A">
      <w:pPr>
        <w:pStyle w:val="afffa"/>
        <w:tabs>
          <w:tab w:val="left" w:pos="1260"/>
        </w:tabs>
        <w:spacing w:beforeLines="50" w:before="120" w:afterLines="50" w:after="120" w:line="312" w:lineRule="auto"/>
        <w:jc w:val="center"/>
        <w:rPr>
          <w:sz w:val="24"/>
        </w:rPr>
      </w:pPr>
    </w:p>
    <w:p w:rsidR="004500E2" w:rsidRPr="00DC6EB8" w:rsidRDefault="00866735" w:rsidP="00D0553A">
      <w:pPr>
        <w:pStyle w:val="afffa"/>
        <w:tabs>
          <w:tab w:val="left" w:pos="1260"/>
        </w:tabs>
        <w:spacing w:beforeLines="50" w:before="120" w:afterLines="50" w:after="120" w:line="312" w:lineRule="auto"/>
        <w:jc w:val="center"/>
        <w:rPr>
          <w:rStyle w:val="z3"/>
        </w:rPr>
      </w:pPr>
      <w:r>
        <w:rPr>
          <w:rStyle w:val="z3"/>
          <w:rFonts w:hint="eastAsia"/>
        </w:rPr>
        <w:t>Master</w:t>
      </w:r>
      <w:r w:rsidR="004500E2" w:rsidRPr="00DC6EB8">
        <w:rPr>
          <w:rStyle w:val="z3"/>
          <w:rFonts w:hint="eastAsia"/>
        </w:rPr>
        <w:t xml:space="preserve"> Degree Candidate</w:t>
      </w:r>
      <w:r w:rsidR="004500E2" w:rsidRPr="00DC6EB8">
        <w:rPr>
          <w:rStyle w:val="z3"/>
          <w:rFonts w:hint="eastAsia"/>
        </w:rPr>
        <w:t>：</w:t>
      </w:r>
      <w:r w:rsidR="004500E2" w:rsidRPr="00DC6EB8">
        <w:rPr>
          <w:rStyle w:val="z3"/>
        </w:rPr>
        <w:t xml:space="preserve"> </w:t>
      </w:r>
      <w:r w:rsidR="004500E2" w:rsidRPr="00DC6EB8">
        <w:rPr>
          <w:rStyle w:val="z3"/>
        </w:rPr>
        <w:fldChar w:fldCharType="begin"/>
      </w:r>
      <w:r w:rsidR="004500E2" w:rsidRPr="00DC6EB8">
        <w:rPr>
          <w:rStyle w:val="z3"/>
        </w:rPr>
        <w:instrText xml:space="preserve">MACROBUTTON NoMacro </w:instrText>
      </w:r>
      <w:r w:rsidR="004500E2" w:rsidRPr="00DC6EB8">
        <w:rPr>
          <w:rStyle w:val="z3"/>
          <w:rFonts w:hint="eastAsia"/>
        </w:rPr>
        <w:instrText>××</w:instrText>
      </w:r>
      <w:r w:rsidR="004500E2"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Supervisor</w:t>
      </w:r>
      <w:r w:rsidRPr="00DC6EB8">
        <w:rPr>
          <w:rStyle w:val="z3"/>
          <w:rFonts w:hint="eastAsia"/>
        </w:rPr>
        <w:t>：</w:t>
      </w:r>
      <w:r w:rsidRPr="00DC6EB8">
        <w:rPr>
          <w:rStyle w:val="z3"/>
        </w:rPr>
        <w:t xml:space="preserve"> </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 xml:space="preserve">School of </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University of Science and Technology Beijing</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30 Xueyuan Road</w:t>
      </w:r>
      <w:r w:rsidRPr="00DC6EB8">
        <w:rPr>
          <w:rStyle w:val="z3"/>
          <w:rFonts w:hint="eastAsia"/>
        </w:rPr>
        <w:t>，</w:t>
      </w:r>
      <w:r w:rsidRPr="00DC6EB8">
        <w:rPr>
          <w:rStyle w:val="z3"/>
          <w:rFonts w:hint="eastAsia"/>
        </w:rPr>
        <w:t>Haidian District</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Beijing 100083</w:t>
      </w:r>
      <w:r w:rsidRPr="00DC6EB8">
        <w:rPr>
          <w:rStyle w:val="z3"/>
          <w:rFonts w:hint="eastAsia"/>
        </w:rPr>
        <w:t>，</w:t>
      </w:r>
      <w:r w:rsidRPr="00DC6EB8">
        <w:rPr>
          <w:rStyle w:val="z3"/>
          <w:rFonts w:hint="eastAsia"/>
        </w:rPr>
        <w:t>P.R.CHINA</w:t>
      </w:r>
    </w:p>
    <w:p w:rsidR="004500E2" w:rsidRDefault="004500E2" w:rsidP="00D0553A">
      <w:pPr>
        <w:pStyle w:val="afffa"/>
        <w:tabs>
          <w:tab w:val="left" w:pos="1260"/>
        </w:tabs>
        <w:spacing w:beforeLines="50" w:before="120" w:afterLines="50" w:after="120" w:line="312" w:lineRule="auto"/>
        <w:jc w:val="center"/>
      </w:pPr>
    </w:p>
    <w:p w:rsidR="00E35DE5" w:rsidRDefault="00E35DE5" w:rsidP="00D0553A">
      <w:pPr>
        <w:pStyle w:val="afffa"/>
        <w:tabs>
          <w:tab w:val="left" w:pos="1260"/>
        </w:tabs>
        <w:spacing w:beforeLines="50" w:before="120" w:afterLines="50" w:after="120" w:line="312" w:lineRule="auto"/>
        <w:jc w:val="center"/>
        <w:rPr>
          <w:sz w:val="24"/>
        </w:rPr>
        <w:sectPr w:rsidR="00E35DE5" w:rsidSect="00E35DE5">
          <w:headerReference w:type="even" r:id="rId10"/>
          <w:footerReference w:type="even" r:id="rId11"/>
          <w:type w:val="oddPage"/>
          <w:pgSz w:w="11906" w:h="16838" w:code="9"/>
          <w:pgMar w:top="1701" w:right="1701" w:bottom="1134" w:left="1701" w:header="851" w:footer="992" w:gutter="567"/>
          <w:pgNumType w:fmt="upperRoman"/>
          <w:cols w:space="425"/>
          <w:docGrid w:linePitch="312"/>
        </w:sectPr>
      </w:pPr>
    </w:p>
    <w:p w:rsidR="001967A4" w:rsidRDefault="00EC744F" w:rsidP="001967A4">
      <w:pPr>
        <w:pStyle w:val="ae"/>
        <w:tabs>
          <w:tab w:val="left" w:pos="4560"/>
        </w:tabs>
        <w:spacing w:line="360" w:lineRule="auto"/>
        <w:jc w:val="both"/>
        <w:rPr>
          <w:sz w:val="24"/>
        </w:rPr>
      </w:pPr>
      <w:r>
        <w:rPr>
          <w:noProof/>
          <w:sz w:val="24"/>
        </w:rPr>
        <w:lastRenderedPageBreak/>
        <w:pict>
          <v:shape id="_x0000_s1077" type="#_x0000_t202" style="position:absolute;left:0;text-align:left;margin-left:294.75pt;margin-top:-6.75pt;width:164.25pt;height:23.75pt;z-index:13" filled="f" stroked="f">
            <v:textbox style="mso-next-textbox:#_x0000_s1077">
              <w:txbxContent>
                <w:p w:rsidR="00EC744F" w:rsidRPr="00E90FDB" w:rsidRDefault="00EC744F" w:rsidP="0064455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秘密</w:instrText>
                  </w:r>
                  <w:r w:rsidRPr="00E90FDB">
                    <w:rPr>
                      <w:rStyle w:val="z7"/>
                    </w:rPr>
                    <w:fldChar w:fldCharType="end"/>
                  </w:r>
                  <w:r>
                    <w:rPr>
                      <w:rStyle w:val="z7"/>
                      <w:rFonts w:hint="eastAsia"/>
                    </w:rPr>
                    <w:t xml:space="preserve"> </w:t>
                  </w:r>
                  <w:r w:rsidRPr="00E90FDB">
                    <w:rPr>
                      <w:rStyle w:val="z7"/>
                    </w:rPr>
                    <w:fldChar w:fldCharType="begin"/>
                  </w:r>
                  <w:r w:rsidRPr="00E90FDB">
                    <w:rPr>
                      <w:rStyle w:val="z7"/>
                    </w:rPr>
                    <w:instrText xml:space="preserve">MACROBUTTON NoMacro </w:instrText>
                  </w:r>
                  <w:r>
                    <w:rPr>
                      <w:rStyle w:val="z7"/>
                      <w:rFonts w:hint="eastAsia"/>
                    </w:rPr>
                    <w:instrText>商业秘密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机密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绝密</w:instrText>
                  </w:r>
                  <w:r w:rsidRPr="00E90FDB">
                    <w:rPr>
                      <w:rStyle w:val="z7"/>
                    </w:rPr>
                    <w:fldChar w:fldCharType="end"/>
                  </w:r>
                </w:p>
                <w:p w:rsidR="00EC744F" w:rsidRPr="00644558" w:rsidRDefault="00EC744F" w:rsidP="00644558">
                  <w:pPr>
                    <w:rPr>
                      <w:rStyle w:val="z7"/>
                    </w:rPr>
                  </w:pPr>
                </w:p>
              </w:txbxContent>
            </v:textbox>
          </v:shape>
        </w:pict>
      </w:r>
      <w:r>
        <w:rPr>
          <w:noProof/>
          <w:sz w:val="24"/>
        </w:rPr>
        <w:pict>
          <v:shape id="_x0000_s1086" type="#_x0000_t202" style="position:absolute;left:0;text-align:left;margin-left:62.85pt;margin-top:28.95pt;width:144.15pt;height:25.65pt;z-index:16" filled="f" stroked="f">
            <v:textbox style="mso-next-textbox:#_x0000_s1086">
              <w:txbxContent>
                <w:p w:rsidR="00EC744F" w:rsidRPr="00E90FDB" w:rsidRDefault="00EC744F" w:rsidP="00B51A27">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［单击此处键入</w:instrText>
                  </w:r>
                  <w:r w:rsidRPr="00E90FDB">
                    <w:rPr>
                      <w:rStyle w:val="z7"/>
                      <w:rFonts w:hint="eastAsia"/>
                      <w:color w:val="0000FF"/>
                    </w:rPr>
                    <w:instrText>UDC</w:instrText>
                  </w:r>
                  <w:r w:rsidRPr="00E90FDB">
                    <w:rPr>
                      <w:rStyle w:val="z7"/>
                      <w:rFonts w:hint="eastAsia"/>
                      <w:color w:val="0000FF"/>
                    </w:rPr>
                    <w:instrText>号</w:instrText>
                  </w:r>
                  <w:r w:rsidRPr="00E90FDB">
                    <w:rPr>
                      <w:rStyle w:val="z7"/>
                      <w:rFonts w:hint="eastAsia"/>
                    </w:rPr>
                    <w:instrText>］</w:instrText>
                  </w:r>
                  <w:r w:rsidRPr="00E90FDB">
                    <w:rPr>
                      <w:rStyle w:val="z7"/>
                    </w:rPr>
                    <w:fldChar w:fldCharType="end"/>
                  </w:r>
                </w:p>
              </w:txbxContent>
            </v:textbox>
          </v:shape>
        </w:pict>
      </w:r>
      <w:r>
        <w:rPr>
          <w:noProof/>
          <w:sz w:val="24"/>
        </w:rPr>
        <w:pict>
          <v:shape id="_x0000_s1080" type="#_x0000_t202" style="position:absolute;left:0;text-align:left;margin-left:62.85pt;margin-top:-7.8pt;width:144.15pt;height:25.65pt;z-index:15" filled="f" stroked="f">
            <v:textbox style="mso-next-textbox:#_x0000_s1080">
              <w:txbxContent>
                <w:p w:rsidR="00EC744F" w:rsidRPr="00E90FDB" w:rsidRDefault="00EC744F" w:rsidP="001967A4">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［单击此处键入</w:instrText>
                  </w:r>
                  <w:r w:rsidRPr="00E90FDB">
                    <w:rPr>
                      <w:rStyle w:val="z7"/>
                      <w:rFonts w:hint="eastAsia"/>
                      <w:color w:val="0000FF"/>
                    </w:rPr>
                    <w:instrText>分类号</w:instrText>
                  </w:r>
                  <w:r w:rsidRPr="00E90FDB">
                    <w:rPr>
                      <w:rStyle w:val="z7"/>
                      <w:rFonts w:hint="eastAsia"/>
                    </w:rPr>
                    <w:instrText>］</w:instrText>
                  </w:r>
                  <w:r w:rsidRPr="00E90FDB">
                    <w:rPr>
                      <w:rStyle w:val="z7"/>
                    </w:rPr>
                    <w:fldChar w:fldCharType="end"/>
                  </w:r>
                </w:p>
              </w:txbxContent>
            </v:textbox>
          </v:shape>
        </w:pict>
      </w:r>
      <w:r>
        <w:rPr>
          <w:noProof/>
          <w:sz w:val="24"/>
        </w:rPr>
        <w:pict>
          <v:shape id="_x0000_s1078" type="#_x0000_t202" style="position:absolute;left:0;text-align:left;margin-left:274pt;margin-top:28.3pt;width:99.65pt;height:27.1pt;z-index:14" filled="f" stroked="f">
            <v:textbox style="mso-next-textbox:#_x0000_s1078">
              <w:txbxContent>
                <w:p w:rsidR="00EC744F" w:rsidRPr="00E90FDB" w:rsidRDefault="00EC744F" w:rsidP="001967A4">
                  <w:pPr>
                    <w:jc w:val="center"/>
                    <w:rPr>
                      <w:rStyle w:val="z7"/>
                    </w:rPr>
                  </w:pPr>
                  <w:r w:rsidRPr="00E90FDB">
                    <w:rPr>
                      <w:rStyle w:val="z7"/>
                      <w:rFonts w:hint="eastAsia"/>
                    </w:rPr>
                    <w:t>１０００８</w:t>
                  </w:r>
                </w:p>
              </w:txbxContent>
            </v:textbox>
          </v:shape>
        </w:pict>
      </w:r>
      <w:r w:rsidR="001967A4">
        <w:rPr>
          <w:rFonts w:hint="eastAsia"/>
          <w:sz w:val="24"/>
        </w:rPr>
        <w:t>分类号：</w:t>
      </w:r>
      <w:r w:rsidR="001967A4">
        <w:rPr>
          <w:rFonts w:hint="eastAsia"/>
          <w:sz w:val="24"/>
        </w:rPr>
        <w:t>____________</w:t>
      </w:r>
      <w:r w:rsidR="001967A4">
        <w:rPr>
          <w:rFonts w:hint="eastAsia"/>
          <w:sz w:val="24"/>
        </w:rPr>
        <w:tab/>
      </w:r>
      <w:r w:rsidR="001967A4">
        <w:rPr>
          <w:rFonts w:hint="eastAsia"/>
          <w:sz w:val="24"/>
        </w:rPr>
        <w:t>密　　级：</w:t>
      </w:r>
      <w:r w:rsidR="001967A4">
        <w:rPr>
          <w:rFonts w:hint="eastAsia"/>
          <w:sz w:val="24"/>
        </w:rPr>
        <w:t>______________</w:t>
      </w:r>
    </w:p>
    <w:p w:rsidR="001967A4" w:rsidRDefault="001967A4" w:rsidP="001967A4">
      <w:pPr>
        <w:pStyle w:val="ae"/>
        <w:tabs>
          <w:tab w:val="left" w:pos="4560"/>
        </w:tabs>
        <w:spacing w:line="360" w:lineRule="auto"/>
        <w:jc w:val="both"/>
        <w:rPr>
          <w:sz w:val="24"/>
        </w:rPr>
      </w:pPr>
      <w:r>
        <w:rPr>
          <w:rFonts w:hint="eastAsia"/>
          <w:sz w:val="24"/>
        </w:rPr>
        <w:t>ＵＤＣ：</w:t>
      </w:r>
      <w:r>
        <w:rPr>
          <w:rFonts w:hint="eastAsia"/>
          <w:sz w:val="24"/>
        </w:rPr>
        <w:t>____________</w:t>
      </w:r>
      <w:r>
        <w:rPr>
          <w:rFonts w:hint="eastAsia"/>
          <w:sz w:val="24"/>
        </w:rPr>
        <w:tab/>
      </w:r>
      <w:r>
        <w:rPr>
          <w:rFonts w:hint="eastAsia"/>
          <w:noProof/>
          <w:sz w:val="24"/>
        </w:rPr>
        <w:t>单位代码</w:t>
      </w:r>
      <w:r>
        <w:rPr>
          <w:rFonts w:hint="eastAsia"/>
          <w:sz w:val="24"/>
        </w:rPr>
        <w:t>：</w:t>
      </w:r>
      <w:r>
        <w:rPr>
          <w:rFonts w:hint="eastAsia"/>
          <w:sz w:val="24"/>
        </w:rPr>
        <w:t>______________</w:t>
      </w:r>
    </w:p>
    <w:p w:rsidR="000E138C" w:rsidRDefault="000E138C" w:rsidP="00CF577B">
      <w:pPr>
        <w:rPr>
          <w:b/>
          <w:spacing w:val="-5"/>
          <w:kern w:val="0"/>
          <w:sz w:val="36"/>
          <w:szCs w:val="20"/>
        </w:rPr>
      </w:pPr>
    </w:p>
    <w:p w:rsidR="001967A4" w:rsidRPr="00CF577B" w:rsidRDefault="001967A4" w:rsidP="00CF577B">
      <w:pPr>
        <w:rPr>
          <w:b/>
          <w:spacing w:val="-5"/>
          <w:kern w:val="0"/>
          <w:sz w:val="36"/>
          <w:szCs w:val="20"/>
        </w:rPr>
      </w:pPr>
    </w:p>
    <w:p w:rsidR="006F11C6" w:rsidRDefault="006F11C6" w:rsidP="00CF577B">
      <w:pPr>
        <w:jc w:val="center"/>
      </w:pPr>
      <w:r w:rsidRPr="00CF577B">
        <w:rPr>
          <w:rFonts w:hint="eastAsia"/>
          <w:b/>
          <w:spacing w:val="-5"/>
          <w:kern w:val="0"/>
          <w:sz w:val="36"/>
          <w:szCs w:val="20"/>
        </w:rPr>
        <w:t>北京科技大学</w:t>
      </w:r>
      <w:r w:rsidR="00BA17A4">
        <w:rPr>
          <w:rFonts w:hint="eastAsia"/>
          <w:b/>
          <w:spacing w:val="-5"/>
          <w:kern w:val="0"/>
          <w:sz w:val="36"/>
          <w:szCs w:val="20"/>
        </w:rPr>
        <w:t>硕士</w:t>
      </w:r>
      <w:r w:rsidRPr="00CF577B">
        <w:rPr>
          <w:rFonts w:hint="eastAsia"/>
          <w:b/>
          <w:spacing w:val="-5"/>
          <w:kern w:val="0"/>
          <w:sz w:val="36"/>
          <w:szCs w:val="20"/>
        </w:rPr>
        <w:t>学位论文</w:t>
      </w:r>
    </w:p>
    <w:p w:rsidR="006F11C6" w:rsidRDefault="006F11C6" w:rsidP="006F11C6">
      <w:pPr>
        <w:pStyle w:val="ae"/>
        <w:ind w:firstLine="0"/>
        <w:rPr>
          <w:b/>
          <w:sz w:val="36"/>
        </w:rPr>
      </w:pPr>
    </w:p>
    <w:p w:rsidR="006F11C6" w:rsidRDefault="00EC744F" w:rsidP="006F11C6">
      <w:pPr>
        <w:pStyle w:val="ae"/>
        <w:ind w:firstLine="0"/>
        <w:rPr>
          <w:b/>
          <w:sz w:val="36"/>
        </w:rPr>
      </w:pPr>
      <w:r>
        <w:rPr>
          <w:b/>
          <w:noProof/>
          <w:sz w:val="36"/>
        </w:rPr>
        <w:pict>
          <v:shape id="_x0000_s1067" type="#_x0000_t202" style="position:absolute;left:0;text-align:left;margin-left:77.8pt;margin-top:21.1pt;width:325.95pt;height:29.65pt;z-index:8" o:allowincell="f" filled="f" stroked="f">
            <v:textbox style="mso-next-textbox:#_x0000_s1067">
              <w:txbxContent>
                <w:p w:rsidR="00EC744F" w:rsidRPr="0020055B" w:rsidRDefault="00EC744F" w:rsidP="006F11C6">
                  <w:pPr>
                    <w:jc w:val="center"/>
                    <w:rPr>
                      <w:rStyle w:val="z4"/>
                    </w:rPr>
                  </w:pPr>
                  <w:r>
                    <w:rPr>
                      <w:rStyle w:val="z4"/>
                      <w:rFonts w:hint="eastAsia"/>
                    </w:rPr>
                    <w:t>孤岛型电网三电平逆变器谐波抑制方法研究</w:t>
                  </w:r>
                </w:p>
              </w:txbxContent>
            </v:textbox>
          </v:shape>
        </w:pict>
      </w:r>
    </w:p>
    <w:p w:rsidR="006F11C6" w:rsidRDefault="00EC744F" w:rsidP="004500E2">
      <w:pPr>
        <w:pStyle w:val="ae"/>
        <w:ind w:left="665" w:firstLine="0"/>
        <w:jc w:val="both"/>
        <w:rPr>
          <w:b/>
          <w:sz w:val="28"/>
        </w:rPr>
      </w:pPr>
      <w:r>
        <w:rPr>
          <w:b/>
          <w:noProof/>
          <w:sz w:val="36"/>
        </w:rPr>
        <w:pict>
          <v:shape id="_x0000_s1075" type="#_x0000_t202" style="position:absolute;left:0;text-align:left;margin-left:76.85pt;margin-top:16.9pt;width:325.95pt;height:29.8pt;z-index:12" o:allowincell="f" filled="f" stroked="f">
            <v:textbox style="mso-next-textbox:#_x0000_s1075">
              <w:txbxContent>
                <w:p w:rsidR="00EC744F" w:rsidRPr="0020055B" w:rsidRDefault="00EC744F" w:rsidP="006F11C6">
                  <w:pPr>
                    <w:jc w:val="right"/>
                    <w:rPr>
                      <w:rStyle w:val="z4"/>
                    </w:rPr>
                  </w:pPr>
                  <w:r w:rsidRPr="0020055B">
                    <w:rPr>
                      <w:rStyle w:val="z4"/>
                      <w:rFonts w:hint="eastAsia"/>
                    </w:rPr>
                    <w:t>——</w:t>
                  </w:r>
                  <w:r w:rsidRPr="0020055B">
                    <w:rPr>
                      <w:rStyle w:val="z4"/>
                    </w:rPr>
                    <w:fldChar w:fldCharType="begin"/>
                  </w:r>
                  <w:r w:rsidRPr="0020055B">
                    <w:rPr>
                      <w:rStyle w:val="z4"/>
                    </w:rPr>
                    <w:instrText xml:space="preserve">MACROBUTTON NoMacro </w:instrText>
                  </w:r>
                  <w:r w:rsidRPr="0020055B">
                    <w:rPr>
                      <w:rStyle w:val="z4"/>
                      <w:rFonts w:hint="eastAsia"/>
                    </w:rPr>
                    <w:instrText>［单击此处继续键入</w:instrText>
                  </w:r>
                  <w:r w:rsidRPr="00E90FDB">
                    <w:rPr>
                      <w:rStyle w:val="z4"/>
                      <w:rFonts w:hint="eastAsia"/>
                      <w:color w:val="0000FF"/>
                    </w:rPr>
                    <w:instrText>副题名</w:instrText>
                  </w:r>
                  <w:r w:rsidRPr="00E90FDB">
                    <w:rPr>
                      <w:rStyle w:val="z4"/>
                      <w:rFonts w:hint="eastAsia"/>
                    </w:rPr>
                    <w:instrText>或删除此行</w:instrText>
                  </w:r>
                  <w:r w:rsidRPr="0020055B">
                    <w:rPr>
                      <w:rStyle w:val="z4"/>
                      <w:rFonts w:hint="eastAsia"/>
                    </w:rPr>
                    <w:instrText>］</w:instrText>
                  </w:r>
                  <w:r w:rsidRPr="0020055B">
                    <w:rPr>
                      <w:rStyle w:val="z4"/>
                    </w:rPr>
                    <w:fldChar w:fldCharType="end"/>
                  </w:r>
                </w:p>
              </w:txbxContent>
            </v:textbox>
          </v:shape>
        </w:pict>
      </w:r>
      <w:r w:rsidR="006F11C6">
        <w:rPr>
          <w:rFonts w:hint="eastAsia"/>
          <w:b/>
          <w:sz w:val="28"/>
        </w:rPr>
        <w:t>论文题目：</w:t>
      </w:r>
      <w:r w:rsidR="006F11C6">
        <w:rPr>
          <w:rFonts w:hint="eastAsia"/>
          <w:sz w:val="28"/>
          <w:u w:val="single"/>
        </w:rPr>
        <w:t xml:space="preserve">                                                </w:t>
      </w:r>
    </w:p>
    <w:p w:rsidR="006F11C6" w:rsidRPr="004D4EE0" w:rsidRDefault="006F11C6" w:rsidP="004500E2">
      <w:pPr>
        <w:pStyle w:val="ae"/>
        <w:ind w:left="665" w:firstLine="0"/>
        <w:jc w:val="both"/>
        <w:rPr>
          <w:sz w:val="28"/>
          <w:u w:val="single"/>
        </w:rPr>
      </w:pPr>
      <w:r w:rsidRPr="004D4EE0">
        <w:rPr>
          <w:rFonts w:hint="eastAsia"/>
          <w:sz w:val="28"/>
        </w:rPr>
        <w:t xml:space="preserve">　　　　　</w:t>
      </w:r>
      <w:r w:rsidRPr="004D4EE0">
        <w:rPr>
          <w:rFonts w:hint="eastAsia"/>
          <w:sz w:val="28"/>
          <w:u w:val="single"/>
        </w:rPr>
        <w:t xml:space="preserve">                                                </w:t>
      </w:r>
    </w:p>
    <w:p w:rsidR="006F11C6" w:rsidRDefault="00EC744F" w:rsidP="004D4EE0">
      <w:pPr>
        <w:jc w:val="center"/>
        <w:rPr>
          <w:sz w:val="36"/>
        </w:rPr>
      </w:pPr>
      <w:r>
        <w:rPr>
          <w:noProof/>
        </w:rPr>
        <w:pict>
          <v:shape id="_x0000_s1068" type="#_x0000_t202" style="position:absolute;left:0;text-align:left;margin-left:125.15pt;margin-top:11.5pt;width:185.25pt;height:31.4pt;z-index:9" filled="f" stroked="f">
            <v:textbox style="mso-next-textbox:#_x0000_s1068">
              <w:txbxContent>
                <w:p w:rsidR="00EC744F" w:rsidRPr="0020055B" w:rsidRDefault="00EC744F" w:rsidP="006F11C6">
                  <w:pPr>
                    <w:jc w:val="center"/>
                    <w:rPr>
                      <w:rStyle w:val="z5"/>
                    </w:rPr>
                  </w:pPr>
                  <w:r w:rsidRPr="0020055B">
                    <w:rPr>
                      <w:rStyle w:val="z5"/>
                    </w:rPr>
                    <w:fldChar w:fldCharType="begin"/>
                  </w:r>
                  <w:r w:rsidRPr="0020055B">
                    <w:rPr>
                      <w:rStyle w:val="z5"/>
                    </w:rPr>
                    <w:instrText xml:space="preserve">MACROBUTTON NoMacro </w:instrText>
                  </w:r>
                  <w:r w:rsidRPr="0020055B">
                    <w:rPr>
                      <w:rStyle w:val="z5"/>
                      <w:rFonts w:hint="eastAsia"/>
                    </w:rPr>
                    <w:instrText>［单击此处键入</w:instrText>
                  </w:r>
                  <w:r w:rsidRPr="00E90FDB">
                    <w:rPr>
                      <w:rStyle w:val="z5"/>
                      <w:rFonts w:hint="eastAsia"/>
                      <w:color w:val="0000FF"/>
                    </w:rPr>
                    <w:instrText>作者姓名</w:instrText>
                  </w:r>
                  <w:r w:rsidRPr="0020055B">
                    <w:rPr>
                      <w:rStyle w:val="z5"/>
                      <w:rFonts w:hint="eastAsia"/>
                    </w:rPr>
                    <w:instrText>］</w:instrText>
                  </w:r>
                  <w:r w:rsidRPr="0020055B">
                    <w:rPr>
                      <w:rStyle w:val="z5"/>
                    </w:rPr>
                    <w:fldChar w:fldCharType="end"/>
                  </w:r>
                </w:p>
              </w:txbxContent>
            </v:textbox>
          </v:shape>
        </w:pict>
      </w:r>
    </w:p>
    <w:p w:rsidR="006F11C6" w:rsidRPr="004D4EE0" w:rsidRDefault="006F11C6" w:rsidP="004D4EE0">
      <w:pPr>
        <w:jc w:val="center"/>
        <w:rPr>
          <w:b/>
          <w:spacing w:val="-5"/>
          <w:kern w:val="0"/>
          <w:sz w:val="28"/>
          <w:szCs w:val="20"/>
        </w:rPr>
      </w:pPr>
      <w:r w:rsidRPr="004D4EE0">
        <w:rPr>
          <w:rFonts w:hint="eastAsia"/>
          <w:b/>
          <w:spacing w:val="-5"/>
          <w:kern w:val="0"/>
          <w:sz w:val="28"/>
          <w:szCs w:val="20"/>
        </w:rPr>
        <w:t>作者：</w:t>
      </w:r>
      <w:r w:rsidRPr="004D4EE0">
        <w:rPr>
          <w:rFonts w:hint="eastAsia"/>
          <w:b/>
          <w:spacing w:val="-5"/>
          <w:kern w:val="0"/>
          <w:sz w:val="28"/>
          <w:szCs w:val="20"/>
        </w:rPr>
        <w:t>_________________________</w:t>
      </w: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E13784">
      <w:pPr>
        <w:pStyle w:val="u9"/>
      </w:pPr>
    </w:p>
    <w:p w:rsidR="006F11C6" w:rsidRDefault="006F11C6" w:rsidP="006F11C6">
      <w:pPr>
        <w:pStyle w:val="ae"/>
        <w:ind w:firstLine="0"/>
        <w:rPr>
          <w:b/>
          <w:sz w:val="36"/>
        </w:rPr>
      </w:pPr>
    </w:p>
    <w:p w:rsidR="006F11C6" w:rsidRDefault="00EC744F" w:rsidP="006F11C6">
      <w:pPr>
        <w:pStyle w:val="ae"/>
        <w:ind w:firstLine="0"/>
        <w:rPr>
          <w:b/>
          <w:sz w:val="36"/>
        </w:rPr>
      </w:pPr>
      <w:r>
        <w:rPr>
          <w:b/>
          <w:noProof/>
          <w:sz w:val="28"/>
        </w:rPr>
        <w:pict>
          <v:shape id="_x0000_s1063" type="#_x0000_t202" style="position:absolute;left:0;text-align:left;margin-left:262pt;margin-top:25.6pt;width:118.15pt;height:27.1pt;z-index:5" filled="f" stroked="f">
            <v:textbox style="mso-next-textbox:#_x0000_s1063">
              <w:txbxContent>
                <w:p w:rsidR="00EC744F" w:rsidRPr="0020055B" w:rsidRDefault="00EC744F"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导师所在单位</w:instrText>
                  </w:r>
                  <w:r w:rsidRPr="0020055B">
                    <w:rPr>
                      <w:rStyle w:val="z7"/>
                      <w:rFonts w:hint="eastAsia"/>
                    </w:rPr>
                    <w:instrText>］</w:instrText>
                  </w:r>
                  <w:r w:rsidRPr="0020055B">
                    <w:rPr>
                      <w:rStyle w:val="z7"/>
                    </w:rPr>
                    <w:fldChar w:fldCharType="end"/>
                  </w:r>
                  <w:r w:rsidRPr="0020055B">
                    <w:rPr>
                      <w:rStyle w:val="z7"/>
                      <w:rFonts w:hint="eastAsia"/>
                    </w:rPr>
                    <w:t xml:space="preserve"> </w:t>
                  </w:r>
                </w:p>
              </w:txbxContent>
            </v:textbox>
          </v:shape>
        </w:pict>
      </w:r>
      <w:r>
        <w:rPr>
          <w:b/>
          <w:noProof/>
          <w:sz w:val="36"/>
        </w:rPr>
        <w:pict>
          <v:shape id="_x0000_s1062" type="#_x0000_t202" style="position:absolute;left:0;text-align:left;margin-left:82.35pt;margin-top:25.3pt;width:143.4pt;height:27.1pt;z-index:4" filled="f" stroked="f">
            <v:textbox style="mso-next-textbox:#_x0000_s1062">
              <w:txbxContent>
                <w:p w:rsidR="00EC744F" w:rsidRPr="0020055B" w:rsidRDefault="00EC744F"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p>
    <w:p w:rsidR="006F11C6" w:rsidRDefault="00EC744F" w:rsidP="00D0553A">
      <w:pPr>
        <w:pStyle w:val="ae"/>
        <w:ind w:firstLine="0"/>
        <w:jc w:val="both"/>
        <w:rPr>
          <w:b/>
          <w:sz w:val="28"/>
          <w:u w:val="single"/>
        </w:rPr>
      </w:pPr>
      <w:r>
        <w:rPr>
          <w:b/>
          <w:noProof/>
          <w:sz w:val="28"/>
        </w:rPr>
        <w:pict>
          <v:shape id="_x0000_s1065" type="#_x0000_t202" style="position:absolute;left:0;text-align:left;margin-left:261.75pt;margin-top:23.75pt;width:118.15pt;height:27.1pt;z-index:7" filled="f" stroked="f">
            <v:textbox style="mso-next-textbox:#_x0000_s1065">
              <w:txbxContent>
                <w:p w:rsidR="00EC744F" w:rsidRPr="00E90FDB" w:rsidRDefault="00EC744F" w:rsidP="006F11C6">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w:instrText>
                  </w:r>
                  <w:r w:rsidRPr="00E90FDB">
                    <w:rPr>
                      <w:rStyle w:val="z7"/>
                      <w:rFonts w:hint="eastAsia"/>
                      <w:color w:val="0000FF"/>
                    </w:rPr>
                    <w:instrText>导师所在单位</w:instrText>
                  </w:r>
                  <w:r w:rsidRPr="00E90FDB">
                    <w:rPr>
                      <w:rStyle w:val="z7"/>
                      <w:rFonts w:hint="eastAsia"/>
                    </w:rPr>
                    <w:instrText>］</w:instrText>
                  </w:r>
                  <w:r w:rsidRPr="00E90FDB">
                    <w:rPr>
                      <w:rStyle w:val="z7"/>
                    </w:rPr>
                    <w:fldChar w:fldCharType="end"/>
                  </w:r>
                  <w:r w:rsidRPr="00E90FDB">
                    <w:rPr>
                      <w:rStyle w:val="z7"/>
                      <w:rFonts w:hint="eastAsia"/>
                    </w:rPr>
                    <w:t xml:space="preserve"> </w:t>
                  </w:r>
                </w:p>
              </w:txbxContent>
            </v:textbox>
          </v:shape>
        </w:pict>
      </w:r>
      <w:r>
        <w:rPr>
          <w:b/>
          <w:noProof/>
          <w:sz w:val="28"/>
        </w:rPr>
        <w:pict>
          <v:shape id="_x0000_s1064" type="#_x0000_t202" style="position:absolute;left:0;text-align:left;margin-left:81.8pt;margin-top:23.5pt;width:143.2pt;height:27.1pt;z-index:6" filled="f" stroked="f">
            <v:textbox style="mso-next-textbox:#_x0000_s1064">
              <w:txbxContent>
                <w:p w:rsidR="00EC744F" w:rsidRPr="0020055B" w:rsidRDefault="00EC744F"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r w:rsidR="006F11C6">
        <w:rPr>
          <w:rFonts w:hint="eastAsia"/>
          <w:b/>
          <w:sz w:val="28"/>
        </w:rPr>
        <w:t>指</w:t>
      </w:r>
      <w:r w:rsidR="006F11C6">
        <w:rPr>
          <w:rFonts w:hint="eastAsia"/>
          <w:b/>
          <w:sz w:val="28"/>
        </w:rPr>
        <w:t xml:space="preserve"> </w:t>
      </w:r>
      <w:r w:rsidR="006F11C6">
        <w:rPr>
          <w:rFonts w:hint="eastAsia"/>
          <w:b/>
          <w:sz w:val="28"/>
        </w:rPr>
        <w:t>导</w:t>
      </w:r>
      <w:r w:rsidR="006F11C6">
        <w:rPr>
          <w:rFonts w:hint="eastAsia"/>
          <w:b/>
          <w:sz w:val="28"/>
        </w:rPr>
        <w:t xml:space="preserve">  </w:t>
      </w:r>
      <w:r w:rsidR="006F11C6">
        <w:rPr>
          <w:rFonts w:hint="eastAsia"/>
          <w:b/>
          <w:sz w:val="28"/>
        </w:rPr>
        <w:t>教</w:t>
      </w:r>
      <w:r w:rsidR="006F11C6">
        <w:rPr>
          <w:rFonts w:hint="eastAsia"/>
          <w:b/>
          <w:sz w:val="28"/>
        </w:rPr>
        <w:t xml:space="preserve"> </w:t>
      </w:r>
      <w:r w:rsidR="006F11C6">
        <w:rPr>
          <w:rFonts w:hint="eastAsia"/>
          <w:b/>
          <w:sz w:val="28"/>
        </w:rPr>
        <w:t>师：</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rsidR="006F11C6" w:rsidRDefault="00EC744F" w:rsidP="00D0553A">
      <w:pPr>
        <w:pStyle w:val="ae"/>
        <w:ind w:firstLine="0"/>
        <w:jc w:val="both"/>
        <w:rPr>
          <w:b/>
          <w:sz w:val="28"/>
          <w:u w:val="single"/>
        </w:rPr>
      </w:pPr>
      <w:r>
        <w:rPr>
          <w:b/>
          <w:noProof/>
          <w:sz w:val="28"/>
        </w:rPr>
        <w:pict>
          <v:shape id="_x0000_s1073" type="#_x0000_t202" style="position:absolute;left:0;text-align:left;margin-left:262.35pt;margin-top:23.1pt;width:118.15pt;height:27.1pt;z-index:11" filled="f" stroked="f">
            <v:textbox style="mso-next-textbox:#_x0000_s1073">
              <w:txbxContent>
                <w:p w:rsidR="00EC744F" w:rsidRPr="00E90FDB" w:rsidRDefault="00EC744F" w:rsidP="006F11C6">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w:instrText>
                  </w:r>
                  <w:r w:rsidRPr="00E90FDB">
                    <w:rPr>
                      <w:rStyle w:val="z7"/>
                      <w:rFonts w:hint="eastAsia"/>
                      <w:color w:val="0000FF"/>
                    </w:rPr>
                    <w:instrText>导师所在单位</w:instrText>
                  </w:r>
                  <w:r w:rsidRPr="00E90FDB">
                    <w:rPr>
                      <w:rStyle w:val="z7"/>
                      <w:rFonts w:hint="eastAsia"/>
                    </w:rPr>
                    <w:instrText>］</w:instrText>
                  </w:r>
                  <w:r w:rsidRPr="00E90FDB">
                    <w:rPr>
                      <w:rStyle w:val="z7"/>
                    </w:rPr>
                    <w:fldChar w:fldCharType="end"/>
                  </w:r>
                  <w:r w:rsidRPr="00E90FDB">
                    <w:rPr>
                      <w:rStyle w:val="z7"/>
                      <w:rFonts w:hint="eastAsia"/>
                    </w:rPr>
                    <w:t xml:space="preserve"> </w:t>
                  </w:r>
                </w:p>
              </w:txbxContent>
            </v:textbox>
          </v:shape>
        </w:pict>
      </w:r>
      <w:r>
        <w:rPr>
          <w:b/>
          <w:noProof/>
          <w:sz w:val="28"/>
        </w:rPr>
        <w:pict>
          <v:shape id="_x0000_s1072" type="#_x0000_t202" style="position:absolute;left:0;text-align:left;margin-left:82.1pt;margin-top:23.05pt;width:142.9pt;height:27.1pt;z-index:10" filled="f" stroked="f">
            <v:textbox style="mso-next-textbox:#_x0000_s1072">
              <w:txbxContent>
                <w:p w:rsidR="00EC744F" w:rsidRPr="0020055B" w:rsidRDefault="00EC744F"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3F2FB6">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3F2FB6">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r w:rsidR="006F11C6">
        <w:rPr>
          <w:rFonts w:hint="eastAsia"/>
          <w:b/>
          <w:sz w:val="28"/>
        </w:rPr>
        <w:t>指导小组成员：</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rsidR="006F11C6" w:rsidRDefault="006F11C6" w:rsidP="00D0553A">
      <w:pPr>
        <w:pStyle w:val="ae"/>
        <w:ind w:firstLine="0"/>
        <w:jc w:val="both"/>
        <w:rPr>
          <w:b/>
          <w:sz w:val="28"/>
        </w:rPr>
      </w:pPr>
      <w:r>
        <w:rPr>
          <w:rFonts w:hint="eastAsia"/>
          <w:b/>
          <w:sz w:val="28"/>
        </w:rPr>
        <w:t xml:space="preserve">　　　　　　　</w:t>
      </w:r>
      <w:r w:rsidR="00D0553A">
        <w:rPr>
          <w:rFonts w:hint="eastAsia"/>
          <w:b/>
          <w:sz w:val="28"/>
          <w:u w:val="single"/>
        </w:rPr>
        <w:t xml:space="preserve">                    </w:t>
      </w:r>
      <w:r>
        <w:rPr>
          <w:rFonts w:hint="eastAsia"/>
          <w:b/>
          <w:sz w:val="28"/>
          <w:u w:val="single"/>
        </w:rPr>
        <w:t xml:space="preserve"> </w:t>
      </w:r>
      <w:r>
        <w:rPr>
          <w:rFonts w:hint="eastAsia"/>
          <w:b/>
          <w:sz w:val="28"/>
        </w:rPr>
        <w:t>单位：</w:t>
      </w:r>
      <w:r>
        <w:rPr>
          <w:rFonts w:hint="eastAsia"/>
          <w:b/>
          <w:sz w:val="28"/>
          <w:u w:val="single"/>
        </w:rPr>
        <w:t xml:space="preserve">  </w:t>
      </w:r>
      <w:r w:rsidR="00D0553A">
        <w:rPr>
          <w:rFonts w:hint="eastAsia"/>
          <w:b/>
          <w:sz w:val="28"/>
          <w:u w:val="single"/>
        </w:rPr>
        <w:t xml:space="preserve">    </w:t>
      </w:r>
      <w:r>
        <w:rPr>
          <w:rFonts w:hint="eastAsia"/>
          <w:b/>
          <w:sz w:val="28"/>
          <w:u w:val="single"/>
        </w:rPr>
        <w:t xml:space="preserve">             </w:t>
      </w:r>
    </w:p>
    <w:p w:rsidR="006F11C6" w:rsidRDefault="006F11C6" w:rsidP="00D0553A">
      <w:pPr>
        <w:pStyle w:val="ae"/>
        <w:ind w:firstLine="0"/>
        <w:jc w:val="both"/>
        <w:rPr>
          <w:b/>
          <w:sz w:val="28"/>
        </w:rPr>
      </w:pPr>
      <w:r>
        <w:rPr>
          <w:rFonts w:hint="eastAsia"/>
          <w:b/>
          <w:sz w:val="28"/>
        </w:rPr>
        <w:t>论文提交日期：</w:t>
      </w:r>
      <w:r w:rsidRPr="0020055B">
        <w:rPr>
          <w:rStyle w:val="z6"/>
        </w:rPr>
        <w:fldChar w:fldCharType="begin"/>
      </w:r>
      <w:r w:rsidRPr="0020055B">
        <w:rPr>
          <w:rStyle w:val="z6"/>
        </w:rPr>
        <w:instrText xml:space="preserve">MACROBUTTON NoMacro </w:instrText>
      </w:r>
      <w:r w:rsidRPr="0020055B">
        <w:rPr>
          <w:rStyle w:val="z6"/>
          <w:rFonts w:hint="eastAsia"/>
        </w:rPr>
        <w:instrText>200</w:instrText>
      </w:r>
      <w:r w:rsidR="004D4EE0" w:rsidRPr="0020055B">
        <w:rPr>
          <w:rStyle w:val="z6"/>
          <w:rFonts w:hint="eastAsia"/>
        </w:rPr>
        <w:instrText>8</w:instrText>
      </w:r>
      <w:r w:rsidRPr="0020055B">
        <w:rPr>
          <w:rStyle w:val="z6"/>
        </w:rPr>
        <w:fldChar w:fldCharType="end"/>
      </w:r>
      <w:r w:rsidRPr="0020055B">
        <w:rPr>
          <w:rStyle w:val="z6"/>
          <w:rFonts w:hint="eastAsia"/>
        </w:rPr>
        <w:t>年</w:t>
      </w:r>
      <w:r w:rsidRPr="0020055B">
        <w:rPr>
          <w:rStyle w:val="z6"/>
          <w:rFonts w:hint="eastAsia"/>
        </w:rPr>
        <w:t xml:space="preserve"> </w:t>
      </w:r>
      <w:r w:rsidRPr="0020055B">
        <w:rPr>
          <w:rStyle w:val="z6"/>
        </w:rPr>
        <w:fldChar w:fldCharType="begin"/>
      </w:r>
      <w:r w:rsidRPr="0020055B">
        <w:rPr>
          <w:rStyle w:val="z6"/>
        </w:rPr>
        <w:instrText xml:space="preserve">MACROBUTTON NoMacro </w:instrText>
      </w:r>
      <w:r w:rsidRPr="0020055B">
        <w:rPr>
          <w:rStyle w:val="z6"/>
          <w:rFonts w:hint="eastAsia"/>
        </w:rPr>
        <w:instrText>03</w:instrText>
      </w:r>
      <w:r w:rsidRPr="0020055B">
        <w:rPr>
          <w:rStyle w:val="z6"/>
        </w:rPr>
        <w:fldChar w:fldCharType="end"/>
      </w:r>
      <w:r w:rsidRPr="0020055B">
        <w:rPr>
          <w:rStyle w:val="z6"/>
          <w:rFonts w:hint="eastAsia"/>
        </w:rPr>
        <w:t>月</w:t>
      </w:r>
      <w:r w:rsidR="00D0553A">
        <w:rPr>
          <w:rStyle w:val="z6"/>
          <w:rFonts w:hint="eastAsia"/>
        </w:rPr>
        <w:t xml:space="preserve"> </w:t>
      </w:r>
      <w:r w:rsidRPr="0020055B">
        <w:rPr>
          <w:rStyle w:val="z6"/>
        </w:rPr>
        <w:fldChar w:fldCharType="begin"/>
      </w:r>
      <w:r w:rsidRPr="0020055B">
        <w:rPr>
          <w:rStyle w:val="z6"/>
        </w:rPr>
        <w:instrText xml:space="preserve">MACROBUTTON NoMacro </w:instrText>
      </w:r>
      <w:r w:rsidRPr="0020055B">
        <w:rPr>
          <w:rStyle w:val="z6"/>
          <w:rFonts w:hint="eastAsia"/>
        </w:rPr>
        <w:instrText>15</w:instrText>
      </w:r>
      <w:r w:rsidRPr="0020055B">
        <w:rPr>
          <w:rStyle w:val="z6"/>
        </w:rPr>
        <w:fldChar w:fldCharType="end"/>
      </w:r>
      <w:r w:rsidRPr="0020055B">
        <w:rPr>
          <w:rStyle w:val="z6"/>
          <w:rFonts w:hint="eastAsia"/>
        </w:rPr>
        <w:t>日</w:t>
      </w:r>
    </w:p>
    <w:p w:rsidR="006F11C6" w:rsidRPr="004D4EE0" w:rsidRDefault="006F11C6" w:rsidP="00D0553A">
      <w:pPr>
        <w:pStyle w:val="ae"/>
        <w:ind w:firstLine="0"/>
        <w:jc w:val="both"/>
        <w:rPr>
          <w:b/>
          <w:sz w:val="28"/>
        </w:rPr>
      </w:pPr>
      <w:r w:rsidRPr="004D4EE0">
        <w:rPr>
          <w:rFonts w:hint="eastAsia"/>
          <w:b/>
          <w:sz w:val="28"/>
        </w:rPr>
        <w:t>学位授予单位：北</w:t>
      </w:r>
      <w:r w:rsidRPr="004D4EE0">
        <w:rPr>
          <w:rFonts w:hint="eastAsia"/>
          <w:b/>
          <w:sz w:val="28"/>
        </w:rPr>
        <w:t xml:space="preserve"> </w:t>
      </w:r>
      <w:r w:rsidRPr="004D4EE0">
        <w:rPr>
          <w:rFonts w:hint="eastAsia"/>
          <w:b/>
          <w:sz w:val="28"/>
        </w:rPr>
        <w:t>京</w:t>
      </w:r>
      <w:r w:rsidRPr="004D4EE0">
        <w:rPr>
          <w:rFonts w:hint="eastAsia"/>
          <w:b/>
          <w:sz w:val="28"/>
        </w:rPr>
        <w:t xml:space="preserve"> </w:t>
      </w:r>
      <w:r w:rsidRPr="004D4EE0">
        <w:rPr>
          <w:rFonts w:hint="eastAsia"/>
          <w:b/>
          <w:sz w:val="28"/>
        </w:rPr>
        <w:t>科</w:t>
      </w:r>
      <w:r w:rsidRPr="004D4EE0">
        <w:rPr>
          <w:rFonts w:hint="eastAsia"/>
          <w:b/>
          <w:sz w:val="28"/>
        </w:rPr>
        <w:t xml:space="preserve"> </w:t>
      </w:r>
      <w:r w:rsidRPr="004D4EE0">
        <w:rPr>
          <w:rFonts w:hint="eastAsia"/>
          <w:b/>
          <w:sz w:val="28"/>
        </w:rPr>
        <w:t>技</w:t>
      </w:r>
      <w:r w:rsidRPr="004D4EE0">
        <w:rPr>
          <w:rFonts w:hint="eastAsia"/>
          <w:b/>
          <w:sz w:val="28"/>
        </w:rPr>
        <w:t xml:space="preserve"> </w:t>
      </w:r>
      <w:r w:rsidRPr="004D4EE0">
        <w:rPr>
          <w:rFonts w:hint="eastAsia"/>
          <w:b/>
          <w:sz w:val="28"/>
        </w:rPr>
        <w:t>大</w:t>
      </w:r>
      <w:r w:rsidRPr="004D4EE0">
        <w:rPr>
          <w:rFonts w:hint="eastAsia"/>
          <w:b/>
          <w:sz w:val="28"/>
        </w:rPr>
        <w:t xml:space="preserve"> </w:t>
      </w:r>
      <w:r w:rsidRPr="004D4EE0">
        <w:rPr>
          <w:rFonts w:hint="eastAsia"/>
          <w:b/>
          <w:sz w:val="28"/>
        </w:rPr>
        <w:t>学</w:t>
      </w:r>
    </w:p>
    <w:p w:rsidR="00E35DE5" w:rsidRDefault="00E35DE5" w:rsidP="00BC0EE6">
      <w:pPr>
        <w:pStyle w:val="u4"/>
        <w:sectPr w:rsidR="00E35DE5" w:rsidSect="00E35DE5">
          <w:footerReference w:type="default" r:id="rId12"/>
          <w:type w:val="oddPage"/>
          <w:pgSz w:w="11906" w:h="16838" w:code="9"/>
          <w:pgMar w:top="1701" w:right="1701" w:bottom="1134" w:left="1701" w:header="851" w:footer="992" w:gutter="567"/>
          <w:pgNumType w:fmt="upperRoman"/>
          <w:cols w:space="425"/>
          <w:docGrid w:linePitch="312"/>
        </w:sectPr>
      </w:pPr>
    </w:p>
    <w:p w:rsidR="00FB26A8" w:rsidRDefault="00FB26A8" w:rsidP="00BC0EE6">
      <w:pPr>
        <w:pStyle w:val="u4"/>
      </w:pPr>
      <w:bookmarkStart w:id="1" w:name="_Toc100303109"/>
      <w:bookmarkStart w:id="2" w:name="_Toc112251612"/>
      <w:r>
        <w:rPr>
          <w:rFonts w:hint="eastAsia"/>
        </w:rPr>
        <w:lastRenderedPageBreak/>
        <w:t>致</w:t>
      </w:r>
      <w:r>
        <w:rPr>
          <w:rFonts w:hint="eastAsia"/>
        </w:rPr>
        <w:t xml:space="preserve">  </w:t>
      </w:r>
      <w:r>
        <w:rPr>
          <w:rFonts w:hint="eastAsia"/>
        </w:rPr>
        <w:t>谢</w:t>
      </w:r>
      <w:bookmarkEnd w:id="0"/>
      <w:bookmarkEnd w:id="1"/>
      <w:bookmarkEnd w:id="2"/>
    </w:p>
    <w:p w:rsidR="00FB26A8" w:rsidRPr="009971A4" w:rsidRDefault="00FB26A8"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士论文“致谢”的内容］样式：</w:instrText>
      </w:r>
      <w:r w:rsidRPr="009971A4">
        <w:rPr>
          <w:rFonts w:hint="eastAsia"/>
        </w:rPr>
        <w:instrText>u</w:instrText>
      </w:r>
      <w:r w:rsidRPr="009971A4">
        <w:rPr>
          <w:rFonts w:hint="eastAsia"/>
        </w:rPr>
        <w:instrText>正文</w:instrText>
      </w:r>
      <w:r w:rsidRPr="009971A4">
        <w:fldChar w:fldCharType="end"/>
      </w:r>
    </w:p>
    <w:p w:rsidR="00FB26A8" w:rsidRPr="00FB26A8" w:rsidRDefault="00FB26A8" w:rsidP="00F67EBE"/>
    <w:p w:rsidR="00E35DE5" w:rsidRDefault="00E35DE5" w:rsidP="001263AF">
      <w:pPr>
        <w:pStyle w:val="u4"/>
        <w:sectPr w:rsidR="00E35DE5" w:rsidSect="00E35DE5">
          <w:headerReference w:type="default" r:id="rId13"/>
          <w:footerReference w:type="default" r:id="rId14"/>
          <w:type w:val="oddPage"/>
          <w:pgSz w:w="11906" w:h="16838" w:code="9"/>
          <w:pgMar w:top="1701" w:right="1701" w:bottom="1134" w:left="1701" w:header="851" w:footer="992" w:gutter="567"/>
          <w:pgNumType w:fmt="upperRoman" w:start="1"/>
          <w:cols w:space="425"/>
          <w:docGrid w:linePitch="312"/>
        </w:sectPr>
      </w:pPr>
      <w:bookmarkStart w:id="3" w:name="_Toc533927359"/>
    </w:p>
    <w:p w:rsidR="00716D84" w:rsidRPr="00E973FB" w:rsidRDefault="00716D84" w:rsidP="001263AF">
      <w:pPr>
        <w:pStyle w:val="u4"/>
      </w:pPr>
      <w:bookmarkStart w:id="4" w:name="_Toc100303110"/>
      <w:bookmarkStart w:id="5" w:name="_Toc112251613"/>
      <w:r w:rsidRPr="00716D84">
        <w:rPr>
          <w:rFonts w:hint="eastAsia"/>
        </w:rPr>
        <w:lastRenderedPageBreak/>
        <w:t>摘</w:t>
      </w:r>
      <w:r w:rsidR="00846C10" w:rsidRPr="00C37647">
        <w:rPr>
          <w:rFonts w:hint="eastAsia"/>
        </w:rPr>
        <w:t xml:space="preserve">  </w:t>
      </w:r>
      <w:r>
        <w:rPr>
          <w:rFonts w:hint="eastAsia"/>
        </w:rPr>
        <w:t>要</w:t>
      </w:r>
      <w:bookmarkEnd w:id="3"/>
      <w:bookmarkEnd w:id="4"/>
      <w:bookmarkEnd w:id="5"/>
    </w:p>
    <w:p w:rsidR="00716D84" w:rsidRDefault="00C30776" w:rsidP="003C6DD7">
      <w:pPr>
        <w:pStyle w:val="u5"/>
        <w:spacing w:before="24" w:after="24"/>
        <w:ind w:firstLine="480"/>
      </w:pPr>
      <w:r>
        <w:rPr>
          <w:rFonts w:hint="eastAsia"/>
        </w:rPr>
        <w:t>文献综述和摘要部分要点清楚，因为什么什么，所以我把范围限死了，比如说</w:t>
      </w:r>
      <w:r>
        <w:rPr>
          <w:rFonts w:hint="eastAsia"/>
        </w:rPr>
        <w:t>L</w:t>
      </w:r>
      <w:r>
        <w:t>C</w:t>
      </w:r>
      <w:r>
        <w:rPr>
          <w:rFonts w:hint="eastAsia"/>
        </w:rPr>
        <w:t>滤波器为什么不全滤波了</w:t>
      </w:r>
      <w:r w:rsidR="001D0B85">
        <w:rPr>
          <w:rFonts w:hint="eastAsia"/>
        </w:rPr>
        <w:t>，比如为什么我不管相位</w:t>
      </w:r>
      <w:r>
        <w:rPr>
          <w:rFonts w:hint="eastAsia"/>
        </w:rPr>
        <w:t>。</w:t>
      </w:r>
    </w:p>
    <w:p w:rsidR="001444A2" w:rsidRPr="00E0774D" w:rsidRDefault="001444A2" w:rsidP="003C6DD7">
      <w:pPr>
        <w:pStyle w:val="u5"/>
        <w:spacing w:before="24" w:after="24"/>
        <w:ind w:firstLine="480"/>
      </w:pPr>
    </w:p>
    <w:p w:rsidR="001444A2" w:rsidRPr="005D0FF7" w:rsidRDefault="001444A2" w:rsidP="003C6DD7">
      <w:pPr>
        <w:pStyle w:val="u5"/>
        <w:spacing w:before="24" w:after="24"/>
        <w:ind w:firstLine="480"/>
      </w:pPr>
    </w:p>
    <w:p w:rsidR="00E973FB" w:rsidRPr="004854D0" w:rsidRDefault="00E973FB" w:rsidP="00F24291">
      <w:pPr>
        <w:framePr w:w="8085" w:h="839" w:hRule="exact" w:hSpace="181" w:wrap="notBeside" w:vAnchor="page" w:hAnchor="page" w:x="2269" w:y="14176"/>
        <w:shd w:val="solid" w:color="FFFFFF" w:fill="FFFFFF"/>
        <w:ind w:left="1079" w:hangingChars="448" w:hanging="1079"/>
        <w:rPr>
          <w:rStyle w:val="u6"/>
        </w:rPr>
      </w:pPr>
      <w:r w:rsidRPr="004854D0">
        <w:rPr>
          <w:rStyle w:val="u6"/>
          <w:rFonts w:hint="eastAsia"/>
        </w:rPr>
        <w:t>关键词：</w:t>
      </w:r>
      <w:r w:rsidR="00021FFC">
        <w:rPr>
          <w:rStyle w:val="u6"/>
          <w:rFonts w:hint="eastAsia"/>
        </w:rPr>
        <w:tab/>
      </w:r>
      <w:r w:rsidRPr="004854D0">
        <w:rPr>
          <w:rStyle w:val="u6"/>
        </w:rPr>
        <w:fldChar w:fldCharType="begin"/>
      </w:r>
      <w:r w:rsidRPr="004854D0">
        <w:rPr>
          <w:rStyle w:val="u6"/>
        </w:rPr>
        <w:instrText xml:space="preserve">MACROBUTTON NoMacro </w:instrText>
      </w:r>
      <w:r w:rsidRPr="004854D0">
        <w:rPr>
          <w:rStyle w:val="u6"/>
          <w:rFonts w:hint="eastAsia"/>
        </w:rPr>
        <w:instrText>［单击此处键入中文关键词（自定义</w:instrText>
      </w:r>
      <w:r w:rsidRPr="004854D0">
        <w:rPr>
          <w:rStyle w:val="u6"/>
          <w:rFonts w:hint="eastAsia"/>
        </w:rPr>
        <w:instrText>3-5</w:instrText>
      </w:r>
      <w:r w:rsidRPr="004854D0">
        <w:rPr>
          <w:rStyle w:val="u6"/>
          <w:rFonts w:hint="eastAsia"/>
        </w:rPr>
        <w:instrText>个）］样式：</w:instrText>
      </w:r>
      <w:r w:rsidRPr="004854D0">
        <w:rPr>
          <w:rStyle w:val="u6"/>
          <w:rFonts w:hint="eastAsia"/>
        </w:rPr>
        <w:instrText>u</w:instrText>
      </w:r>
      <w:r w:rsidRPr="004854D0">
        <w:rPr>
          <w:rStyle w:val="u6"/>
          <w:rFonts w:hint="eastAsia"/>
        </w:rPr>
        <w:instrText>关键词</w:instrText>
      </w:r>
      <w:r w:rsidRPr="004854D0">
        <w:rPr>
          <w:rStyle w:val="u6"/>
        </w:rPr>
        <w:fldChar w:fldCharType="end"/>
      </w:r>
      <w:r w:rsidR="003C6DD7">
        <w:rPr>
          <w:rStyle w:val="u6"/>
          <w:rFonts w:hint="eastAsia"/>
        </w:rPr>
        <w:t>（用逗号“，”分隔）</w:t>
      </w:r>
      <w:r w:rsidR="003C6DD7" w:rsidRPr="004854D0">
        <w:rPr>
          <w:rStyle w:val="u6"/>
          <w:rFonts w:hint="eastAsia"/>
        </w:rPr>
        <w:t xml:space="preserve"> </w:t>
      </w:r>
    </w:p>
    <w:p w:rsidR="00E35DE5" w:rsidRPr="00564616" w:rsidRDefault="00E35DE5" w:rsidP="00761982">
      <w:pPr>
        <w:pStyle w:val="uc"/>
        <w:sectPr w:rsidR="00E35DE5" w:rsidRPr="00564616" w:rsidSect="00E35DE5">
          <w:type w:val="oddPage"/>
          <w:pgSz w:w="11906" w:h="16838" w:code="9"/>
          <w:pgMar w:top="1701" w:right="1701" w:bottom="1134" w:left="1701" w:header="851" w:footer="992" w:gutter="567"/>
          <w:pgNumType w:fmt="upperRoman"/>
          <w:cols w:space="425"/>
          <w:docGrid w:linePitch="312"/>
        </w:sectPr>
      </w:pPr>
    </w:p>
    <w:p w:rsidR="001444A2" w:rsidRPr="00DA4DE8" w:rsidRDefault="00626023" w:rsidP="00761982">
      <w:pPr>
        <w:pStyle w:val="uc"/>
      </w:pPr>
      <w:r w:rsidRPr="00DA4DE8">
        <w:lastRenderedPageBreak/>
        <w:fldChar w:fldCharType="begin"/>
      </w:r>
      <w:r w:rsidRPr="00DA4DE8">
        <w:instrText xml:space="preserve">MACROBUTTON NoMacro </w:instrText>
      </w:r>
      <w:r w:rsidRPr="00DA4DE8">
        <w:rPr>
          <w:rFonts w:hint="eastAsia"/>
        </w:rPr>
        <w:instrText>［单击键入</w:instrText>
      </w:r>
      <w:r w:rsidR="002F7E58" w:rsidRPr="00DA4DE8">
        <w:rPr>
          <w:rFonts w:hint="eastAsia"/>
        </w:rPr>
        <w:instrText>论文</w:instrText>
      </w:r>
      <w:r w:rsidR="00420B36" w:rsidRPr="00DA4DE8">
        <w:rPr>
          <w:rFonts w:hint="eastAsia"/>
        </w:rPr>
        <w:instrText>“</w:instrText>
      </w:r>
      <w:r w:rsidR="00955156" w:rsidRPr="00DA4DE8">
        <w:rPr>
          <w:rFonts w:hint="eastAsia"/>
        </w:rPr>
        <w:instrText>英文题目</w:instrText>
      </w:r>
      <w:r w:rsidR="00420B36" w:rsidRPr="00DA4DE8">
        <w:rPr>
          <w:rFonts w:hint="eastAsia"/>
        </w:rPr>
        <w:instrText>”</w:instrText>
      </w:r>
      <w:r w:rsidRPr="00DA4DE8">
        <w:rPr>
          <w:rFonts w:hint="eastAsia"/>
        </w:rPr>
        <w:instrText>］</w:instrText>
      </w:r>
      <w:r w:rsidR="00420B36" w:rsidRPr="00DA4DE8">
        <w:rPr>
          <w:rFonts w:hint="eastAsia"/>
          <w:color w:val="FF0000"/>
        </w:rPr>
        <w:instrText>样式：</w:instrText>
      </w:r>
      <w:r w:rsidR="00420B36" w:rsidRPr="00DA4DE8">
        <w:rPr>
          <w:rFonts w:hint="eastAsia"/>
        </w:rPr>
        <w:instrText>u</w:instrText>
      </w:r>
      <w:r w:rsidR="009A7CEE" w:rsidRPr="00DA4DE8">
        <w:rPr>
          <w:rFonts w:hint="eastAsia"/>
        </w:rPr>
        <w:instrText>标题</w:instrText>
      </w:r>
      <w:r w:rsidR="002000DC">
        <w:rPr>
          <w:rFonts w:hint="eastAsia"/>
        </w:rPr>
        <w:instrText xml:space="preserve"> </w:instrText>
      </w:r>
      <w:r w:rsidR="002000DC">
        <w:rPr>
          <w:rFonts w:hint="eastAsia"/>
        </w:rPr>
        <w:instrText>不入目录</w:instrText>
      </w:r>
      <w:r w:rsidRPr="00DA4DE8">
        <w:fldChar w:fldCharType="end"/>
      </w:r>
    </w:p>
    <w:p w:rsidR="00116FA6" w:rsidRPr="00DA4DE8" w:rsidRDefault="004B7E23" w:rsidP="00DA4DE8">
      <w:pPr>
        <w:pStyle w:val="u4"/>
      </w:pPr>
      <w:bookmarkStart w:id="6" w:name="_Toc201454902"/>
      <w:bookmarkStart w:id="7" w:name="_Toc100303111"/>
      <w:bookmarkStart w:id="8" w:name="_Toc112251614"/>
      <w:r w:rsidRPr="00DA4DE8">
        <w:rPr>
          <w:rFonts w:hint="eastAsia"/>
        </w:rPr>
        <w:t>Abstract</w:t>
      </w:r>
      <w:bookmarkEnd w:id="6"/>
      <w:bookmarkEnd w:id="7"/>
      <w:bookmarkEnd w:id="8"/>
    </w:p>
    <w:p w:rsidR="00116FA6" w:rsidRPr="009971A4" w:rsidRDefault="004B7E23"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士论文“英文摘要”的内容］样式：</w:instrText>
      </w:r>
      <w:r w:rsidRPr="009971A4">
        <w:rPr>
          <w:rFonts w:hint="eastAsia"/>
        </w:rPr>
        <w:instrText>u</w:instrText>
      </w:r>
      <w:r w:rsidRPr="009971A4">
        <w:rPr>
          <w:rFonts w:hint="eastAsia"/>
        </w:rPr>
        <w:instrText>正文</w:instrText>
      </w:r>
      <w:r w:rsidRPr="009971A4">
        <w:fldChar w:fldCharType="end"/>
      </w:r>
    </w:p>
    <w:p w:rsidR="001263AF" w:rsidRDefault="001263AF" w:rsidP="005F366D">
      <w:pPr>
        <w:pStyle w:val="u5"/>
        <w:spacing w:before="24" w:after="24"/>
        <w:ind w:firstLine="480"/>
      </w:pPr>
    </w:p>
    <w:p w:rsidR="007D3E48" w:rsidRPr="003A08EC" w:rsidRDefault="007D3E48" w:rsidP="005F366D">
      <w:pPr>
        <w:pStyle w:val="u5"/>
        <w:spacing w:before="24" w:after="24"/>
        <w:ind w:firstLine="480"/>
      </w:pPr>
    </w:p>
    <w:p w:rsidR="007C478D" w:rsidRPr="000449E8" w:rsidRDefault="007C478D" w:rsidP="00021FFC">
      <w:pPr>
        <w:framePr w:w="7906" w:h="780" w:hRule="exact" w:hSpace="181" w:wrap="notBeside" w:vAnchor="page" w:hAnchor="page" w:x="2272" w:y="14176"/>
        <w:shd w:val="solid" w:color="FFFFFF" w:fill="FFFFFF"/>
        <w:ind w:left="1438" w:hangingChars="597" w:hanging="1438"/>
        <w:rPr>
          <w:rStyle w:val="u6"/>
        </w:rPr>
      </w:pPr>
      <w:r w:rsidRPr="000449E8">
        <w:rPr>
          <w:rStyle w:val="u6"/>
          <w:rFonts w:hint="eastAsia"/>
        </w:rPr>
        <w:t>Key Words</w:t>
      </w:r>
      <w:r w:rsidRPr="000449E8">
        <w:rPr>
          <w:rStyle w:val="u6"/>
          <w:rFonts w:hint="eastAsia"/>
        </w:rPr>
        <w:t>：</w:t>
      </w:r>
      <w:r w:rsidR="00021FFC">
        <w:rPr>
          <w:rStyle w:val="u6"/>
          <w:rFonts w:hint="eastAsia"/>
        </w:rPr>
        <w:tab/>
      </w:r>
      <w:r w:rsidRPr="000449E8">
        <w:rPr>
          <w:rStyle w:val="u6"/>
        </w:rPr>
        <w:fldChar w:fldCharType="begin"/>
      </w:r>
      <w:r w:rsidRPr="000449E8">
        <w:rPr>
          <w:rStyle w:val="u6"/>
        </w:rPr>
        <w:instrText xml:space="preserve">MACROBUTTON NoMacro </w:instrText>
      </w:r>
      <w:r w:rsidRPr="000449E8">
        <w:rPr>
          <w:rStyle w:val="u6"/>
          <w:rFonts w:hint="eastAsia"/>
        </w:rPr>
        <w:instrText>［单击此处键入</w:instrText>
      </w:r>
      <w:r w:rsidR="000449E8">
        <w:rPr>
          <w:rStyle w:val="u6"/>
          <w:rFonts w:hint="eastAsia"/>
        </w:rPr>
        <w:instrText>英文</w:instrText>
      </w:r>
      <w:r w:rsidRPr="000449E8">
        <w:rPr>
          <w:rStyle w:val="u6"/>
          <w:rFonts w:hint="eastAsia"/>
        </w:rPr>
        <w:instrText>文关键词（自定义</w:instrText>
      </w:r>
      <w:r w:rsidRPr="000449E8">
        <w:rPr>
          <w:rStyle w:val="u6"/>
          <w:rFonts w:hint="eastAsia"/>
        </w:rPr>
        <w:instrText>3-5</w:instrText>
      </w:r>
      <w:r w:rsidRPr="000449E8">
        <w:rPr>
          <w:rStyle w:val="u6"/>
          <w:rFonts w:hint="eastAsia"/>
        </w:rPr>
        <w:instrText>个）］</w:instrText>
      </w:r>
      <w:r w:rsidRPr="000449E8">
        <w:rPr>
          <w:rStyle w:val="u6"/>
          <w:rFonts w:hint="eastAsia"/>
          <w:color w:val="FF0000"/>
        </w:rPr>
        <w:instrText>样式：</w:instrText>
      </w:r>
      <w:r w:rsidRPr="000449E8">
        <w:rPr>
          <w:rStyle w:val="u6"/>
          <w:rFonts w:hint="eastAsia"/>
        </w:rPr>
        <w:instrText>u</w:instrText>
      </w:r>
      <w:r w:rsidRPr="000449E8">
        <w:rPr>
          <w:rStyle w:val="u6"/>
          <w:rFonts w:hint="eastAsia"/>
        </w:rPr>
        <w:instrText>关键词</w:instrText>
      </w:r>
      <w:r w:rsidRPr="000449E8">
        <w:rPr>
          <w:rStyle w:val="u6"/>
        </w:rPr>
        <w:fldChar w:fldCharType="end"/>
      </w:r>
      <w:r w:rsidR="003C6DD7">
        <w:rPr>
          <w:rStyle w:val="u6"/>
          <w:rFonts w:hint="eastAsia"/>
        </w:rPr>
        <w:t>（用</w:t>
      </w:r>
      <w:r w:rsidR="005F366D">
        <w:rPr>
          <w:rStyle w:val="u6"/>
          <w:rFonts w:hint="eastAsia"/>
        </w:rPr>
        <w:t>英文</w:t>
      </w:r>
      <w:r w:rsidR="003C6DD7">
        <w:rPr>
          <w:rStyle w:val="u6"/>
          <w:rFonts w:hint="eastAsia"/>
        </w:rPr>
        <w:t>逗号“</w:t>
      </w:r>
      <w:r w:rsidR="005F366D">
        <w:rPr>
          <w:rStyle w:val="u6"/>
          <w:rFonts w:hint="eastAsia"/>
        </w:rPr>
        <w:t>,</w:t>
      </w:r>
      <w:r w:rsidR="003C6DD7">
        <w:rPr>
          <w:rStyle w:val="u6"/>
          <w:rFonts w:hint="eastAsia"/>
        </w:rPr>
        <w:t>”分隔）</w:t>
      </w:r>
    </w:p>
    <w:p w:rsidR="00E35DE5" w:rsidRDefault="00E35DE5" w:rsidP="001263AF">
      <w:pPr>
        <w:pStyle w:val="u4"/>
        <w:sectPr w:rsidR="00E35DE5" w:rsidSect="00E35DE5">
          <w:type w:val="oddPage"/>
          <w:pgSz w:w="11906" w:h="16838" w:code="9"/>
          <w:pgMar w:top="1701" w:right="1701" w:bottom="1134" w:left="1701" w:header="851" w:footer="992" w:gutter="567"/>
          <w:pgNumType w:fmt="upperRoman"/>
          <w:cols w:space="425"/>
          <w:docGrid w:linePitch="312"/>
        </w:sectPr>
      </w:pPr>
    </w:p>
    <w:p w:rsidR="00FB26A8" w:rsidRPr="00E973FB" w:rsidRDefault="00FB26A8" w:rsidP="001263AF">
      <w:pPr>
        <w:pStyle w:val="u4"/>
      </w:pPr>
      <w:bookmarkStart w:id="9" w:name="_Toc112251615"/>
      <w:r>
        <w:rPr>
          <w:rFonts w:hint="eastAsia"/>
        </w:rPr>
        <w:lastRenderedPageBreak/>
        <w:t>序</w:t>
      </w:r>
      <w:bookmarkEnd w:id="9"/>
    </w:p>
    <w:p w:rsidR="00FB26A8" w:rsidRPr="009971A4" w:rsidRDefault="00FB26A8"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士论文“序”的内容］</w:instrText>
      </w:r>
      <w:r w:rsidRPr="009F6D95">
        <w:rPr>
          <w:rFonts w:hint="eastAsia"/>
          <w:color w:val="FF0000"/>
        </w:rPr>
        <w:instrText>样式：</w:instrText>
      </w:r>
      <w:r w:rsidR="00F74A18" w:rsidRPr="009971A4">
        <w:rPr>
          <w:rFonts w:hint="eastAsia"/>
        </w:rPr>
        <w:instrText>u</w:instrText>
      </w:r>
      <w:r w:rsidRPr="009971A4">
        <w:rPr>
          <w:rFonts w:hint="eastAsia"/>
        </w:rPr>
        <w:instrText>正文</w:instrText>
      </w:r>
      <w:r w:rsidRPr="009971A4">
        <w:fldChar w:fldCharType="end"/>
      </w:r>
    </w:p>
    <w:p w:rsidR="00FB26A8" w:rsidRDefault="00FB26A8" w:rsidP="00F67EBE"/>
    <w:p w:rsidR="00791700" w:rsidRDefault="00791700" w:rsidP="00F67EBE"/>
    <w:p w:rsidR="00E35DE5" w:rsidRDefault="00E35DE5" w:rsidP="00761982">
      <w:pPr>
        <w:pStyle w:val="uc"/>
        <w:sectPr w:rsidR="00E35DE5" w:rsidSect="00E35DE5">
          <w:type w:val="oddPage"/>
          <w:pgSz w:w="11906" w:h="16838" w:code="9"/>
          <w:pgMar w:top="1701" w:right="1701" w:bottom="1134" w:left="1701" w:header="851" w:footer="992" w:gutter="567"/>
          <w:pgNumType w:fmt="upperRoman"/>
          <w:cols w:space="425"/>
          <w:docGrid w:linePitch="312"/>
        </w:sectPr>
      </w:pPr>
    </w:p>
    <w:p w:rsidR="00F30C6D" w:rsidRDefault="00F30C6D" w:rsidP="00761982">
      <w:pPr>
        <w:pStyle w:val="uc"/>
      </w:pPr>
      <w:r>
        <w:rPr>
          <w:rFonts w:hint="eastAsia"/>
        </w:rPr>
        <w:lastRenderedPageBreak/>
        <w:t>目</w:t>
      </w:r>
      <w:r>
        <w:rPr>
          <w:rFonts w:hint="eastAsia"/>
        </w:rPr>
        <w:t xml:space="preserve">    </w:t>
      </w:r>
      <w:bookmarkStart w:id="10" w:name="论文目录"/>
      <w:bookmarkEnd w:id="10"/>
      <w:r>
        <w:rPr>
          <w:rFonts w:hint="eastAsia"/>
        </w:rPr>
        <w:t>录</w:t>
      </w:r>
    </w:p>
    <w:p w:rsidR="00903F1D" w:rsidRPr="00714E11" w:rsidRDefault="00903F1D" w:rsidP="000C5DBB">
      <w:pPr>
        <w:pStyle w:val="u5"/>
        <w:spacing w:before="24" w:after="24"/>
        <w:ind w:firstLine="480"/>
      </w:pPr>
    </w:p>
    <w:p w:rsidR="002F19B1" w:rsidRPr="008E2394" w:rsidRDefault="00C26C69">
      <w:pPr>
        <w:pStyle w:val="10"/>
        <w:rPr>
          <w:rFonts w:ascii="等线" w:eastAsia="等线" w:hAnsi="等线"/>
          <w:sz w:val="21"/>
          <w:szCs w:val="22"/>
        </w:rPr>
      </w:pPr>
      <w:r>
        <w:rPr>
          <w:b/>
        </w:rPr>
        <w:fldChar w:fldCharType="begin"/>
      </w:r>
      <w:r>
        <w:rPr>
          <w:b/>
        </w:rPr>
        <w:instrText xml:space="preserve"> TOC \o "1-3" \h \z \u </w:instrText>
      </w:r>
      <w:r>
        <w:rPr>
          <w:b/>
        </w:rPr>
        <w:fldChar w:fldCharType="separate"/>
      </w:r>
      <w:hyperlink w:anchor="_Toc112251612" w:history="1">
        <w:r w:rsidR="002F19B1" w:rsidRPr="008A2A57">
          <w:rPr>
            <w:rStyle w:val="a7"/>
          </w:rPr>
          <w:t>致</w:t>
        </w:r>
        <w:r w:rsidR="002F19B1" w:rsidRPr="008A2A57">
          <w:rPr>
            <w:rStyle w:val="a7"/>
          </w:rPr>
          <w:t xml:space="preserve">  </w:t>
        </w:r>
        <w:r w:rsidR="002F19B1" w:rsidRPr="008A2A57">
          <w:rPr>
            <w:rStyle w:val="a7"/>
          </w:rPr>
          <w:t>谢</w:t>
        </w:r>
        <w:r w:rsidR="002F19B1">
          <w:rPr>
            <w:webHidden/>
          </w:rPr>
          <w:tab/>
        </w:r>
        <w:r w:rsidR="002F19B1">
          <w:rPr>
            <w:webHidden/>
          </w:rPr>
          <w:fldChar w:fldCharType="begin"/>
        </w:r>
        <w:r w:rsidR="002F19B1">
          <w:rPr>
            <w:webHidden/>
          </w:rPr>
          <w:instrText xml:space="preserve"> PAGEREF _Toc112251612 \h </w:instrText>
        </w:r>
        <w:r w:rsidR="002F19B1">
          <w:rPr>
            <w:webHidden/>
          </w:rPr>
        </w:r>
        <w:r w:rsidR="002F19B1">
          <w:rPr>
            <w:webHidden/>
          </w:rPr>
          <w:fldChar w:fldCharType="separate"/>
        </w:r>
        <w:r w:rsidR="004E5C8F">
          <w:rPr>
            <w:webHidden/>
          </w:rPr>
          <w:t>I</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3" w:history="1">
        <w:r w:rsidR="002F19B1" w:rsidRPr="008A2A57">
          <w:rPr>
            <w:rStyle w:val="a7"/>
          </w:rPr>
          <w:t>摘</w:t>
        </w:r>
        <w:r w:rsidR="002F19B1" w:rsidRPr="008A2A57">
          <w:rPr>
            <w:rStyle w:val="a7"/>
          </w:rPr>
          <w:t xml:space="preserve">  </w:t>
        </w:r>
        <w:r w:rsidR="002F19B1" w:rsidRPr="008A2A57">
          <w:rPr>
            <w:rStyle w:val="a7"/>
          </w:rPr>
          <w:t>要</w:t>
        </w:r>
        <w:r w:rsidR="002F19B1">
          <w:rPr>
            <w:webHidden/>
          </w:rPr>
          <w:tab/>
        </w:r>
        <w:r w:rsidR="002F19B1">
          <w:rPr>
            <w:webHidden/>
          </w:rPr>
          <w:fldChar w:fldCharType="begin"/>
        </w:r>
        <w:r w:rsidR="002F19B1">
          <w:rPr>
            <w:webHidden/>
          </w:rPr>
          <w:instrText xml:space="preserve"> PAGEREF _Toc112251613 \h </w:instrText>
        </w:r>
        <w:r w:rsidR="002F19B1">
          <w:rPr>
            <w:webHidden/>
          </w:rPr>
        </w:r>
        <w:r w:rsidR="002F19B1">
          <w:rPr>
            <w:webHidden/>
          </w:rPr>
          <w:fldChar w:fldCharType="separate"/>
        </w:r>
        <w:r w:rsidR="004E5C8F">
          <w:rPr>
            <w:webHidden/>
          </w:rPr>
          <w:t>III</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4" w:history="1">
        <w:r w:rsidR="002F19B1" w:rsidRPr="008A2A57">
          <w:rPr>
            <w:rStyle w:val="a7"/>
          </w:rPr>
          <w:t>Abstract</w:t>
        </w:r>
        <w:r w:rsidR="002F19B1">
          <w:rPr>
            <w:webHidden/>
          </w:rPr>
          <w:tab/>
        </w:r>
        <w:r w:rsidR="002F19B1">
          <w:rPr>
            <w:webHidden/>
          </w:rPr>
          <w:fldChar w:fldCharType="begin"/>
        </w:r>
        <w:r w:rsidR="002F19B1">
          <w:rPr>
            <w:webHidden/>
          </w:rPr>
          <w:instrText xml:space="preserve"> PAGEREF _Toc112251614 \h </w:instrText>
        </w:r>
        <w:r w:rsidR="002F19B1">
          <w:rPr>
            <w:webHidden/>
          </w:rPr>
        </w:r>
        <w:r w:rsidR="002F19B1">
          <w:rPr>
            <w:webHidden/>
          </w:rPr>
          <w:fldChar w:fldCharType="separate"/>
        </w:r>
        <w:r w:rsidR="004E5C8F">
          <w:rPr>
            <w:webHidden/>
          </w:rPr>
          <w:t>V</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5" w:history="1">
        <w:r w:rsidR="002F19B1" w:rsidRPr="008A2A57">
          <w:rPr>
            <w:rStyle w:val="a7"/>
          </w:rPr>
          <w:t>序</w:t>
        </w:r>
        <w:r w:rsidR="002F19B1">
          <w:rPr>
            <w:webHidden/>
          </w:rPr>
          <w:tab/>
        </w:r>
        <w:r w:rsidR="002F19B1">
          <w:rPr>
            <w:webHidden/>
          </w:rPr>
          <w:fldChar w:fldCharType="begin"/>
        </w:r>
        <w:r w:rsidR="002F19B1">
          <w:rPr>
            <w:webHidden/>
          </w:rPr>
          <w:instrText xml:space="preserve"> PAGEREF _Toc112251615 \h </w:instrText>
        </w:r>
        <w:r w:rsidR="002F19B1">
          <w:rPr>
            <w:webHidden/>
          </w:rPr>
        </w:r>
        <w:r w:rsidR="002F19B1">
          <w:rPr>
            <w:webHidden/>
          </w:rPr>
          <w:fldChar w:fldCharType="separate"/>
        </w:r>
        <w:r w:rsidR="004E5C8F">
          <w:rPr>
            <w:webHidden/>
          </w:rPr>
          <w:t>VII</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6" w:history="1">
        <w:r w:rsidR="002F19B1" w:rsidRPr="008A2A57">
          <w:rPr>
            <w:rStyle w:val="a7"/>
          </w:rPr>
          <w:t>插图和附表清单</w:t>
        </w:r>
        <w:r w:rsidR="002F19B1">
          <w:rPr>
            <w:webHidden/>
          </w:rPr>
          <w:tab/>
        </w:r>
        <w:r w:rsidR="002F19B1">
          <w:rPr>
            <w:webHidden/>
          </w:rPr>
          <w:fldChar w:fldCharType="begin"/>
        </w:r>
        <w:r w:rsidR="002F19B1">
          <w:rPr>
            <w:webHidden/>
          </w:rPr>
          <w:instrText xml:space="preserve"> PAGEREF _Toc112251616 \h </w:instrText>
        </w:r>
        <w:r w:rsidR="002F19B1">
          <w:rPr>
            <w:webHidden/>
          </w:rPr>
        </w:r>
        <w:r w:rsidR="002F19B1">
          <w:rPr>
            <w:webHidden/>
          </w:rPr>
          <w:fldChar w:fldCharType="separate"/>
        </w:r>
        <w:r w:rsidR="004E5C8F">
          <w:rPr>
            <w:webHidden/>
          </w:rPr>
          <w:t>XI</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7" w:history="1">
        <w:r w:rsidR="002F19B1" w:rsidRPr="008A2A57">
          <w:rPr>
            <w:rStyle w:val="a7"/>
          </w:rPr>
          <w:t>缩写和符号清单</w:t>
        </w:r>
        <w:r w:rsidR="002F19B1">
          <w:rPr>
            <w:webHidden/>
          </w:rPr>
          <w:tab/>
        </w:r>
        <w:r w:rsidR="002F19B1">
          <w:rPr>
            <w:webHidden/>
          </w:rPr>
          <w:fldChar w:fldCharType="begin"/>
        </w:r>
        <w:r w:rsidR="002F19B1">
          <w:rPr>
            <w:webHidden/>
          </w:rPr>
          <w:instrText xml:space="preserve"> PAGEREF _Toc112251617 \h </w:instrText>
        </w:r>
        <w:r w:rsidR="002F19B1">
          <w:rPr>
            <w:webHidden/>
          </w:rPr>
        </w:r>
        <w:r w:rsidR="002F19B1">
          <w:rPr>
            <w:webHidden/>
          </w:rPr>
          <w:fldChar w:fldCharType="separate"/>
        </w:r>
        <w:r w:rsidR="004E5C8F">
          <w:rPr>
            <w:webHidden/>
          </w:rPr>
          <w:t>XIII</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8" w:history="1">
        <w:r w:rsidR="002F19B1" w:rsidRPr="008A2A57">
          <w:rPr>
            <w:rStyle w:val="a7"/>
          </w:rPr>
          <w:t>术语表</w:t>
        </w:r>
        <w:r w:rsidR="002F19B1">
          <w:rPr>
            <w:webHidden/>
          </w:rPr>
          <w:tab/>
        </w:r>
        <w:r w:rsidR="002F19B1">
          <w:rPr>
            <w:webHidden/>
          </w:rPr>
          <w:fldChar w:fldCharType="begin"/>
        </w:r>
        <w:r w:rsidR="002F19B1">
          <w:rPr>
            <w:webHidden/>
          </w:rPr>
          <w:instrText xml:space="preserve"> PAGEREF _Toc112251618 \h </w:instrText>
        </w:r>
        <w:r w:rsidR="002F19B1">
          <w:rPr>
            <w:webHidden/>
          </w:rPr>
        </w:r>
        <w:r w:rsidR="002F19B1">
          <w:rPr>
            <w:webHidden/>
          </w:rPr>
          <w:fldChar w:fldCharType="separate"/>
        </w:r>
        <w:r w:rsidR="004E5C8F">
          <w:rPr>
            <w:webHidden/>
          </w:rPr>
          <w:t>XV</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19" w:history="1">
        <w:r w:rsidR="002F19B1" w:rsidRPr="008A2A57">
          <w:rPr>
            <w:rStyle w:val="a7"/>
          </w:rPr>
          <w:t xml:space="preserve">1 </w:t>
        </w:r>
        <w:r w:rsidR="002F19B1" w:rsidRPr="008A2A57">
          <w:rPr>
            <w:rStyle w:val="a7"/>
          </w:rPr>
          <w:t>引言</w:t>
        </w:r>
        <w:r w:rsidR="002F19B1">
          <w:rPr>
            <w:webHidden/>
          </w:rPr>
          <w:tab/>
        </w:r>
        <w:r w:rsidR="002F19B1">
          <w:rPr>
            <w:webHidden/>
          </w:rPr>
          <w:fldChar w:fldCharType="begin"/>
        </w:r>
        <w:r w:rsidR="002F19B1">
          <w:rPr>
            <w:webHidden/>
          </w:rPr>
          <w:instrText xml:space="preserve"> PAGEREF _Toc112251619 \h </w:instrText>
        </w:r>
        <w:r w:rsidR="002F19B1">
          <w:rPr>
            <w:webHidden/>
          </w:rPr>
        </w:r>
        <w:r w:rsidR="002F19B1">
          <w:rPr>
            <w:webHidden/>
          </w:rPr>
          <w:fldChar w:fldCharType="separate"/>
        </w:r>
        <w:r w:rsidR="004E5C8F">
          <w:rPr>
            <w:webHidden/>
          </w:rPr>
          <w:t>1</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20" w:history="1">
        <w:r w:rsidR="002F19B1" w:rsidRPr="008A2A57">
          <w:rPr>
            <w:rStyle w:val="a7"/>
          </w:rPr>
          <w:t>2</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Fonts w:ascii="宋体" w:hAnsi="宋体" w:cs="宋体" w:hint="eastAsia"/>
          </w:rPr>
          <w:instrText>1级标题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正文1级标题</w:instrText>
        </w:r>
        <w:bookmarkStart w:id="11" w:name="_Toc110350466"/>
        <w:r w:rsidR="002F19B1" w:rsidRPr="008A2A57">
          <w:rPr>
            <w:rStyle w:val="a7"/>
          </w:rPr>
          <w:fldChar w:fldCharType="end"/>
        </w:r>
        <w:bookmarkEnd w:id="11"/>
        <w:r w:rsidR="002F19B1">
          <w:rPr>
            <w:webHidden/>
          </w:rPr>
          <w:tab/>
        </w:r>
        <w:r w:rsidR="002F19B1">
          <w:rPr>
            <w:webHidden/>
          </w:rPr>
          <w:fldChar w:fldCharType="begin"/>
        </w:r>
        <w:r w:rsidR="002F19B1">
          <w:rPr>
            <w:webHidden/>
          </w:rPr>
          <w:instrText xml:space="preserve"> PAGEREF _Toc112251620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21" w:history="1">
        <w:r w:rsidR="002F19B1" w:rsidRPr="008A2A57">
          <w:rPr>
            <w:rStyle w:val="a7"/>
          </w:rPr>
          <w:t>2.1</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Pr>
          <w:instrText>2</w:instrText>
        </w:r>
        <w:r w:rsidR="002F19B1" w:rsidRPr="008A2A57">
          <w:rPr>
            <w:rStyle w:val="a7"/>
            <w:rFonts w:ascii="宋体" w:hAnsi="宋体" w:cs="宋体" w:hint="eastAsia"/>
          </w:rPr>
          <w:instrText>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w:instrText>
        </w:r>
        <w:r w:rsidR="002F19B1" w:rsidRPr="008A2A57">
          <w:rPr>
            <w:rStyle w:val="a7"/>
          </w:rPr>
          <w:instrText>2</w:instrText>
        </w:r>
        <w:r w:rsidR="002F19B1" w:rsidRPr="008A2A57">
          <w:rPr>
            <w:rStyle w:val="a7"/>
            <w:rFonts w:ascii="宋体" w:hAnsi="宋体" w:cs="宋体" w:hint="eastAsia"/>
          </w:rPr>
          <w:instrText>级标题</w:instrText>
        </w:r>
        <w:bookmarkStart w:id="12" w:name="_Toc110350467"/>
        <w:r w:rsidR="002F19B1" w:rsidRPr="008A2A57">
          <w:rPr>
            <w:rStyle w:val="a7"/>
          </w:rPr>
          <w:fldChar w:fldCharType="end"/>
        </w:r>
        <w:bookmarkEnd w:id="12"/>
        <w:r w:rsidR="002F19B1">
          <w:rPr>
            <w:webHidden/>
          </w:rPr>
          <w:tab/>
        </w:r>
        <w:r w:rsidR="002F19B1">
          <w:rPr>
            <w:webHidden/>
          </w:rPr>
          <w:fldChar w:fldCharType="begin"/>
        </w:r>
        <w:r w:rsidR="002F19B1">
          <w:rPr>
            <w:webHidden/>
          </w:rPr>
          <w:instrText xml:space="preserve"> PAGEREF _Toc112251621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22" w:history="1">
        <w:r w:rsidR="002F19B1" w:rsidRPr="008A2A57">
          <w:rPr>
            <w:rStyle w:val="a7"/>
          </w:rPr>
          <w:t>2.2</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Pr>
          <w:instrText>2</w:instrText>
        </w:r>
        <w:r w:rsidR="002F19B1" w:rsidRPr="008A2A57">
          <w:rPr>
            <w:rStyle w:val="a7"/>
            <w:rFonts w:ascii="宋体" w:hAnsi="宋体" w:cs="宋体" w:hint="eastAsia"/>
          </w:rPr>
          <w:instrText>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w:instrText>
        </w:r>
        <w:r w:rsidR="002F19B1" w:rsidRPr="008A2A57">
          <w:rPr>
            <w:rStyle w:val="a7"/>
          </w:rPr>
          <w:instrText>2</w:instrText>
        </w:r>
        <w:r w:rsidR="002F19B1" w:rsidRPr="008A2A57">
          <w:rPr>
            <w:rStyle w:val="a7"/>
            <w:rFonts w:ascii="宋体" w:hAnsi="宋体" w:cs="宋体" w:hint="eastAsia"/>
          </w:rPr>
          <w:instrText>级标题</w:instrText>
        </w:r>
        <w:bookmarkStart w:id="13" w:name="_Toc110350468"/>
        <w:r w:rsidR="002F19B1" w:rsidRPr="008A2A57">
          <w:rPr>
            <w:rStyle w:val="a7"/>
          </w:rPr>
          <w:fldChar w:fldCharType="end"/>
        </w:r>
        <w:bookmarkEnd w:id="13"/>
        <w:r w:rsidR="002F19B1">
          <w:rPr>
            <w:webHidden/>
          </w:rPr>
          <w:tab/>
        </w:r>
        <w:r w:rsidR="002F19B1">
          <w:rPr>
            <w:webHidden/>
          </w:rPr>
          <w:fldChar w:fldCharType="begin"/>
        </w:r>
        <w:r w:rsidR="002F19B1">
          <w:rPr>
            <w:webHidden/>
          </w:rPr>
          <w:instrText xml:space="preserve"> PAGEREF _Toc112251622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23" w:history="1">
        <w:r w:rsidR="002F19B1" w:rsidRPr="008A2A57">
          <w:rPr>
            <w:rStyle w:val="a7"/>
          </w:rPr>
          <w:t>2.2.1</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Fonts w:hint="eastAsia"/>
          </w:rPr>
          <w:instrText>3</w:instrText>
        </w:r>
        <w:r w:rsidR="002F19B1" w:rsidRPr="008A2A57">
          <w:rPr>
            <w:rStyle w:val="a7"/>
            <w:rFonts w:ascii="宋体" w:hAnsi="宋体" w:cs="宋体" w:hint="eastAsia"/>
          </w:rPr>
          <w:instrText>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w:instrText>
        </w:r>
        <w:r w:rsidR="002F19B1" w:rsidRPr="008A2A57">
          <w:rPr>
            <w:rStyle w:val="a7"/>
            <w:rFonts w:hint="eastAsia"/>
          </w:rPr>
          <w:instrText>3</w:instrText>
        </w:r>
        <w:r w:rsidR="002F19B1" w:rsidRPr="008A2A57">
          <w:rPr>
            <w:rStyle w:val="a7"/>
            <w:rFonts w:ascii="宋体" w:hAnsi="宋体" w:cs="宋体" w:hint="eastAsia"/>
          </w:rPr>
          <w:instrText>级标题</w:instrText>
        </w:r>
        <w:bookmarkStart w:id="14" w:name="_Toc110350469"/>
        <w:r w:rsidR="002F19B1" w:rsidRPr="008A2A57">
          <w:rPr>
            <w:rStyle w:val="a7"/>
          </w:rPr>
          <w:fldChar w:fldCharType="end"/>
        </w:r>
        <w:bookmarkEnd w:id="14"/>
        <w:r w:rsidR="002F19B1">
          <w:rPr>
            <w:webHidden/>
          </w:rPr>
          <w:tab/>
        </w:r>
        <w:r w:rsidR="002F19B1">
          <w:rPr>
            <w:webHidden/>
          </w:rPr>
          <w:fldChar w:fldCharType="begin"/>
        </w:r>
        <w:r w:rsidR="002F19B1">
          <w:rPr>
            <w:webHidden/>
          </w:rPr>
          <w:instrText xml:space="preserve"> PAGEREF _Toc112251623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24" w:history="1">
        <w:r w:rsidR="002F19B1" w:rsidRPr="008A2A57">
          <w:rPr>
            <w:rStyle w:val="a7"/>
          </w:rPr>
          <w:t>2.2.2</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Fonts w:hint="eastAsia"/>
          </w:rPr>
          <w:instrText>3</w:instrText>
        </w:r>
        <w:r w:rsidR="002F19B1" w:rsidRPr="008A2A57">
          <w:rPr>
            <w:rStyle w:val="a7"/>
            <w:rFonts w:ascii="宋体" w:hAnsi="宋体" w:cs="宋体" w:hint="eastAsia"/>
          </w:rPr>
          <w:instrText>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w:instrText>
        </w:r>
        <w:r w:rsidR="002F19B1" w:rsidRPr="008A2A57">
          <w:rPr>
            <w:rStyle w:val="a7"/>
            <w:rFonts w:hint="eastAsia"/>
          </w:rPr>
          <w:instrText>3</w:instrText>
        </w:r>
        <w:r w:rsidR="002F19B1" w:rsidRPr="008A2A57">
          <w:rPr>
            <w:rStyle w:val="a7"/>
            <w:rFonts w:ascii="宋体" w:hAnsi="宋体" w:cs="宋体" w:hint="eastAsia"/>
          </w:rPr>
          <w:instrText>级标题</w:instrText>
        </w:r>
        <w:bookmarkStart w:id="15" w:name="_Toc110350470"/>
        <w:r w:rsidR="002F19B1" w:rsidRPr="008A2A57">
          <w:rPr>
            <w:rStyle w:val="a7"/>
          </w:rPr>
          <w:fldChar w:fldCharType="end"/>
        </w:r>
        <w:bookmarkEnd w:id="15"/>
        <w:r w:rsidR="002F19B1">
          <w:rPr>
            <w:webHidden/>
          </w:rPr>
          <w:tab/>
        </w:r>
        <w:r w:rsidR="002F19B1">
          <w:rPr>
            <w:webHidden/>
          </w:rPr>
          <w:fldChar w:fldCharType="begin"/>
        </w:r>
        <w:r w:rsidR="002F19B1">
          <w:rPr>
            <w:webHidden/>
          </w:rPr>
          <w:instrText xml:space="preserve"> PAGEREF _Toc112251624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25" w:history="1">
        <w:r w:rsidR="002F19B1" w:rsidRPr="008A2A57">
          <w:rPr>
            <w:rStyle w:val="a7"/>
          </w:rPr>
          <w:t>2.3</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Pr>
          <w:instrText>2</w:instrText>
        </w:r>
        <w:r w:rsidR="002F19B1" w:rsidRPr="008A2A57">
          <w:rPr>
            <w:rStyle w:val="a7"/>
            <w:rFonts w:ascii="宋体" w:hAnsi="宋体" w:cs="宋体" w:hint="eastAsia"/>
          </w:rPr>
          <w:instrText>级标题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正文</w:instrText>
        </w:r>
        <w:r w:rsidR="002F19B1" w:rsidRPr="008A2A57">
          <w:rPr>
            <w:rStyle w:val="a7"/>
          </w:rPr>
          <w:instrText>2</w:instrText>
        </w:r>
        <w:r w:rsidR="002F19B1" w:rsidRPr="008A2A57">
          <w:rPr>
            <w:rStyle w:val="a7"/>
            <w:rFonts w:ascii="宋体" w:hAnsi="宋体" w:cs="宋体" w:hint="eastAsia"/>
          </w:rPr>
          <w:instrText>级标题</w:instrText>
        </w:r>
        <w:bookmarkStart w:id="16" w:name="_Toc110350471"/>
        <w:r w:rsidR="002F19B1" w:rsidRPr="008A2A57">
          <w:rPr>
            <w:rStyle w:val="a7"/>
          </w:rPr>
          <w:fldChar w:fldCharType="end"/>
        </w:r>
        <w:bookmarkEnd w:id="16"/>
        <w:r w:rsidR="002F19B1">
          <w:rPr>
            <w:webHidden/>
          </w:rPr>
          <w:tab/>
        </w:r>
        <w:r w:rsidR="002F19B1">
          <w:rPr>
            <w:webHidden/>
          </w:rPr>
          <w:fldChar w:fldCharType="begin"/>
        </w:r>
        <w:r w:rsidR="002F19B1">
          <w:rPr>
            <w:webHidden/>
          </w:rPr>
          <w:instrText xml:space="preserve"> PAGEREF _Toc112251625 \h </w:instrText>
        </w:r>
        <w:r w:rsidR="002F19B1">
          <w:rPr>
            <w:webHidden/>
          </w:rPr>
        </w:r>
        <w:r w:rsidR="002F19B1">
          <w:rPr>
            <w:webHidden/>
          </w:rPr>
          <w:fldChar w:fldCharType="separate"/>
        </w:r>
        <w:r w:rsidR="004E5C8F">
          <w:rPr>
            <w:webHidden/>
          </w:rPr>
          <w:t>2</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26" w:history="1">
        <w:r w:rsidR="002F19B1" w:rsidRPr="008A2A57">
          <w:rPr>
            <w:rStyle w:val="a7"/>
          </w:rPr>
          <w:t xml:space="preserve">3 </w:t>
        </w:r>
        <w:r w:rsidR="002F19B1" w:rsidRPr="008A2A57">
          <w:rPr>
            <w:rStyle w:val="a7"/>
          </w:rPr>
          <w:t>基于三电平逆变器的传统微网脉宽调制策略研究</w:t>
        </w:r>
        <w:r w:rsidR="002F19B1" w:rsidRPr="008A2A57">
          <w:rPr>
            <w:rStyle w:val="a7"/>
            <w:highlight w:val="yellow"/>
          </w:rPr>
          <w:t>(</w:t>
        </w:r>
        <w:r w:rsidR="002F19B1" w:rsidRPr="008A2A57">
          <w:rPr>
            <w:rStyle w:val="a7"/>
            <w:highlight w:val="yellow"/>
          </w:rPr>
          <w:t>标题上能不能引导一下</w:t>
        </w:r>
        <w:r w:rsidR="002F19B1" w:rsidRPr="008A2A57">
          <w:rPr>
            <w:rStyle w:val="a7"/>
            <w:highlight w:val="yellow"/>
          </w:rPr>
          <w:t>)</w:t>
        </w:r>
        <w:r w:rsidR="002F19B1" w:rsidRPr="008A2A57">
          <w:rPr>
            <w:rStyle w:val="a7"/>
            <w:highlight w:val="yellow"/>
          </w:rPr>
          <w:t>（标题里能不能加一个常规的，常用的，小标题能不能突出出来常规的不太好）（一小节？在目录里展现</w:t>
        </w:r>
        <w:r w:rsidR="002F19B1" w:rsidRPr="008A2A57">
          <w:rPr>
            <w:rStyle w:val="a7"/>
            <w:highlight w:val="yellow"/>
          </w:rPr>
          <w:t>SHEPWM</w:t>
        </w:r>
        <w:r w:rsidR="002F19B1" w:rsidRPr="008A2A57">
          <w:rPr>
            <w:rStyle w:val="a7"/>
            <w:highlight w:val="yellow"/>
          </w:rPr>
          <w:t>有的一些缺点，在标题展现出来）</w:t>
        </w:r>
        <w:r w:rsidR="002F19B1">
          <w:rPr>
            <w:webHidden/>
          </w:rPr>
          <w:tab/>
        </w:r>
        <w:r w:rsidR="002F19B1">
          <w:rPr>
            <w:webHidden/>
          </w:rPr>
          <w:fldChar w:fldCharType="begin"/>
        </w:r>
        <w:r w:rsidR="002F19B1">
          <w:rPr>
            <w:webHidden/>
          </w:rPr>
          <w:instrText xml:space="preserve"> PAGEREF _Toc112251626 \h </w:instrText>
        </w:r>
        <w:r w:rsidR="002F19B1">
          <w:rPr>
            <w:webHidden/>
          </w:rPr>
        </w:r>
        <w:r w:rsidR="002F19B1">
          <w:rPr>
            <w:webHidden/>
          </w:rPr>
          <w:fldChar w:fldCharType="separate"/>
        </w:r>
        <w:r w:rsidR="004E5C8F">
          <w:rPr>
            <w:webHidden/>
          </w:rPr>
          <w:t>3</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27" w:history="1">
        <w:r w:rsidR="002F19B1" w:rsidRPr="008A2A57">
          <w:rPr>
            <w:rStyle w:val="a7"/>
          </w:rPr>
          <w:t xml:space="preserve">3.1 </w:t>
        </w:r>
        <w:r w:rsidR="002F19B1" w:rsidRPr="008A2A57">
          <w:rPr>
            <w:rStyle w:val="a7"/>
          </w:rPr>
          <w:t>三电平微电网逆变器的工作原理</w:t>
        </w:r>
        <w:r w:rsidR="002F19B1">
          <w:rPr>
            <w:webHidden/>
          </w:rPr>
          <w:tab/>
        </w:r>
        <w:r w:rsidR="002F19B1">
          <w:rPr>
            <w:webHidden/>
          </w:rPr>
          <w:fldChar w:fldCharType="begin"/>
        </w:r>
        <w:r w:rsidR="002F19B1">
          <w:rPr>
            <w:webHidden/>
          </w:rPr>
          <w:instrText xml:space="preserve"> PAGEREF _Toc112251627 \h </w:instrText>
        </w:r>
        <w:r w:rsidR="002F19B1">
          <w:rPr>
            <w:webHidden/>
          </w:rPr>
        </w:r>
        <w:r w:rsidR="002F19B1">
          <w:rPr>
            <w:webHidden/>
          </w:rPr>
          <w:fldChar w:fldCharType="separate"/>
        </w:r>
        <w:r w:rsidR="004E5C8F">
          <w:rPr>
            <w:webHidden/>
          </w:rPr>
          <w:t>3</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28" w:history="1">
        <w:r w:rsidR="002F19B1" w:rsidRPr="008A2A57">
          <w:rPr>
            <w:rStyle w:val="a7"/>
          </w:rPr>
          <w:t>3.1.1 NPC</w:t>
        </w:r>
        <w:r w:rsidR="002F19B1" w:rsidRPr="008A2A57">
          <w:rPr>
            <w:rStyle w:val="a7"/>
          </w:rPr>
          <w:t>型三电平逆变器的工作状态</w:t>
        </w:r>
        <w:r w:rsidR="002F19B1">
          <w:rPr>
            <w:webHidden/>
          </w:rPr>
          <w:tab/>
        </w:r>
        <w:r w:rsidR="002F19B1">
          <w:rPr>
            <w:webHidden/>
          </w:rPr>
          <w:fldChar w:fldCharType="begin"/>
        </w:r>
        <w:r w:rsidR="002F19B1">
          <w:rPr>
            <w:webHidden/>
          </w:rPr>
          <w:instrText xml:space="preserve"> PAGEREF _Toc112251628 \h </w:instrText>
        </w:r>
        <w:r w:rsidR="002F19B1">
          <w:rPr>
            <w:webHidden/>
          </w:rPr>
        </w:r>
        <w:r w:rsidR="002F19B1">
          <w:rPr>
            <w:webHidden/>
          </w:rPr>
          <w:fldChar w:fldCharType="separate"/>
        </w:r>
        <w:r w:rsidR="004E5C8F">
          <w:rPr>
            <w:webHidden/>
          </w:rPr>
          <w:t>3</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29" w:history="1">
        <w:r w:rsidR="002F19B1" w:rsidRPr="008A2A57">
          <w:rPr>
            <w:rStyle w:val="a7"/>
          </w:rPr>
          <w:t xml:space="preserve">3.1.2 </w:t>
        </w:r>
        <w:r w:rsidR="002F19B1" w:rsidRPr="008A2A57">
          <w:rPr>
            <w:rStyle w:val="a7"/>
          </w:rPr>
          <w:t>三电平微电网逆变器的拓扑结构</w:t>
        </w:r>
        <w:r w:rsidR="002F19B1">
          <w:rPr>
            <w:webHidden/>
          </w:rPr>
          <w:tab/>
        </w:r>
        <w:r w:rsidR="002F19B1">
          <w:rPr>
            <w:webHidden/>
          </w:rPr>
          <w:fldChar w:fldCharType="begin"/>
        </w:r>
        <w:r w:rsidR="002F19B1">
          <w:rPr>
            <w:webHidden/>
          </w:rPr>
          <w:instrText xml:space="preserve"> PAGEREF _Toc112251629 \h </w:instrText>
        </w:r>
        <w:r w:rsidR="002F19B1">
          <w:rPr>
            <w:webHidden/>
          </w:rPr>
        </w:r>
        <w:r w:rsidR="002F19B1">
          <w:rPr>
            <w:webHidden/>
          </w:rPr>
          <w:fldChar w:fldCharType="separate"/>
        </w:r>
        <w:r w:rsidR="004E5C8F">
          <w:rPr>
            <w:webHidden/>
          </w:rPr>
          <w:t>8</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30" w:history="1">
        <w:r w:rsidR="002F19B1" w:rsidRPr="008A2A57">
          <w:rPr>
            <w:rStyle w:val="a7"/>
          </w:rPr>
          <w:t xml:space="preserve">3.2 </w:t>
        </w:r>
        <w:r w:rsidR="002F19B1" w:rsidRPr="008A2A57">
          <w:rPr>
            <w:rStyle w:val="a7"/>
          </w:rPr>
          <w:t>三电平</w:t>
        </w:r>
        <w:r w:rsidR="002F19B1" w:rsidRPr="008A2A57">
          <w:rPr>
            <w:rStyle w:val="a7"/>
          </w:rPr>
          <w:t>SHEPWM</w:t>
        </w:r>
        <w:r w:rsidR="002F19B1" w:rsidRPr="008A2A57">
          <w:rPr>
            <w:rStyle w:val="a7"/>
          </w:rPr>
          <w:t>策略研究</w:t>
        </w:r>
        <w:r w:rsidR="002F19B1">
          <w:rPr>
            <w:webHidden/>
          </w:rPr>
          <w:tab/>
        </w:r>
        <w:r w:rsidR="002F19B1">
          <w:rPr>
            <w:webHidden/>
          </w:rPr>
          <w:fldChar w:fldCharType="begin"/>
        </w:r>
        <w:r w:rsidR="002F19B1">
          <w:rPr>
            <w:webHidden/>
          </w:rPr>
          <w:instrText xml:space="preserve"> PAGEREF _Toc112251630 \h </w:instrText>
        </w:r>
        <w:r w:rsidR="002F19B1">
          <w:rPr>
            <w:webHidden/>
          </w:rPr>
        </w:r>
        <w:r w:rsidR="002F19B1">
          <w:rPr>
            <w:webHidden/>
          </w:rPr>
          <w:fldChar w:fldCharType="separate"/>
        </w:r>
        <w:r w:rsidR="004E5C8F">
          <w:rPr>
            <w:webHidden/>
          </w:rPr>
          <w:t>12</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1" w:history="1">
        <w:r w:rsidR="002F19B1" w:rsidRPr="008A2A57">
          <w:rPr>
            <w:rStyle w:val="a7"/>
          </w:rPr>
          <w:t xml:space="preserve">3.2.1 </w:t>
        </w:r>
        <w:r w:rsidR="002F19B1" w:rsidRPr="008A2A57">
          <w:rPr>
            <w:rStyle w:val="a7"/>
          </w:rPr>
          <w:t>三电平</w:t>
        </w:r>
        <w:r w:rsidR="002F19B1" w:rsidRPr="008A2A57">
          <w:rPr>
            <w:rStyle w:val="a7"/>
          </w:rPr>
          <w:t>SHEPWM</w:t>
        </w:r>
        <w:r w:rsidR="002F19B1" w:rsidRPr="008A2A57">
          <w:rPr>
            <w:rStyle w:val="a7"/>
          </w:rPr>
          <w:t>方程组的建立</w:t>
        </w:r>
        <w:r w:rsidR="002F19B1">
          <w:rPr>
            <w:webHidden/>
          </w:rPr>
          <w:tab/>
        </w:r>
        <w:r w:rsidR="002F19B1">
          <w:rPr>
            <w:webHidden/>
          </w:rPr>
          <w:fldChar w:fldCharType="begin"/>
        </w:r>
        <w:r w:rsidR="002F19B1">
          <w:rPr>
            <w:webHidden/>
          </w:rPr>
          <w:instrText xml:space="preserve"> PAGEREF _Toc112251631 \h </w:instrText>
        </w:r>
        <w:r w:rsidR="002F19B1">
          <w:rPr>
            <w:webHidden/>
          </w:rPr>
        </w:r>
        <w:r w:rsidR="002F19B1">
          <w:rPr>
            <w:webHidden/>
          </w:rPr>
          <w:fldChar w:fldCharType="separate"/>
        </w:r>
        <w:r w:rsidR="004E5C8F">
          <w:rPr>
            <w:webHidden/>
          </w:rPr>
          <w:t>12</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2" w:history="1">
        <w:r w:rsidR="002F19B1" w:rsidRPr="008A2A57">
          <w:rPr>
            <w:rStyle w:val="a7"/>
          </w:rPr>
          <w:t xml:space="preserve">3.2.2 </w:t>
        </w:r>
        <w:r w:rsidR="002F19B1" w:rsidRPr="008A2A57">
          <w:rPr>
            <w:rStyle w:val="a7"/>
          </w:rPr>
          <w:t>三电平</w:t>
        </w:r>
        <w:r w:rsidR="002F19B1" w:rsidRPr="008A2A57">
          <w:rPr>
            <w:rStyle w:val="a7"/>
          </w:rPr>
          <w:t>SHEPWM</w:t>
        </w:r>
        <w:r w:rsidR="002F19B1" w:rsidRPr="008A2A57">
          <w:rPr>
            <w:rStyle w:val="a7"/>
          </w:rPr>
          <w:t>方程组的求解</w:t>
        </w:r>
        <w:r w:rsidR="002F19B1">
          <w:rPr>
            <w:webHidden/>
          </w:rPr>
          <w:tab/>
        </w:r>
        <w:r w:rsidR="002F19B1">
          <w:rPr>
            <w:webHidden/>
          </w:rPr>
          <w:fldChar w:fldCharType="begin"/>
        </w:r>
        <w:r w:rsidR="002F19B1">
          <w:rPr>
            <w:webHidden/>
          </w:rPr>
          <w:instrText xml:space="preserve"> PAGEREF _Toc112251632 \h </w:instrText>
        </w:r>
        <w:r w:rsidR="002F19B1">
          <w:rPr>
            <w:webHidden/>
          </w:rPr>
        </w:r>
        <w:r w:rsidR="002F19B1">
          <w:rPr>
            <w:webHidden/>
          </w:rPr>
          <w:fldChar w:fldCharType="separate"/>
        </w:r>
        <w:r w:rsidR="004E5C8F">
          <w:rPr>
            <w:webHidden/>
          </w:rPr>
          <w:t>17</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3" w:history="1">
        <w:r w:rsidR="002F19B1" w:rsidRPr="008A2A57">
          <w:rPr>
            <w:rStyle w:val="a7"/>
          </w:rPr>
          <w:t xml:space="preserve">3.2.3 </w:t>
        </w:r>
        <w:r w:rsidR="002F19B1" w:rsidRPr="008A2A57">
          <w:rPr>
            <w:rStyle w:val="a7"/>
          </w:rPr>
          <w:t>牛顿迭代法及同伦算法的原理</w:t>
        </w:r>
        <w:r w:rsidR="002F19B1">
          <w:rPr>
            <w:webHidden/>
          </w:rPr>
          <w:tab/>
        </w:r>
        <w:r w:rsidR="002F19B1">
          <w:rPr>
            <w:webHidden/>
          </w:rPr>
          <w:fldChar w:fldCharType="begin"/>
        </w:r>
        <w:r w:rsidR="002F19B1">
          <w:rPr>
            <w:webHidden/>
          </w:rPr>
          <w:instrText xml:space="preserve"> PAGEREF _Toc112251633 \h </w:instrText>
        </w:r>
        <w:r w:rsidR="002F19B1">
          <w:rPr>
            <w:webHidden/>
          </w:rPr>
        </w:r>
        <w:r w:rsidR="002F19B1">
          <w:rPr>
            <w:webHidden/>
          </w:rPr>
          <w:fldChar w:fldCharType="separate"/>
        </w:r>
        <w:r w:rsidR="004E5C8F">
          <w:rPr>
            <w:webHidden/>
          </w:rPr>
          <w:t>17</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4" w:history="1">
        <w:r w:rsidR="002F19B1" w:rsidRPr="008A2A57">
          <w:rPr>
            <w:rStyle w:val="a7"/>
          </w:rPr>
          <w:t>3.2.4 SHEPWM</w:t>
        </w:r>
        <w:r w:rsidR="002F19B1" w:rsidRPr="008A2A57">
          <w:rPr>
            <w:rStyle w:val="a7"/>
          </w:rPr>
          <w:t>初值的选择及其局限性</w:t>
        </w:r>
        <w:r w:rsidR="002F19B1" w:rsidRPr="008A2A57">
          <w:rPr>
            <w:rStyle w:val="a7"/>
            <w:highlight w:val="yellow"/>
          </w:rPr>
          <w:t>（局限性）</w:t>
        </w:r>
        <w:r w:rsidR="002F19B1">
          <w:rPr>
            <w:webHidden/>
          </w:rPr>
          <w:tab/>
        </w:r>
        <w:r w:rsidR="002F19B1">
          <w:rPr>
            <w:webHidden/>
          </w:rPr>
          <w:fldChar w:fldCharType="begin"/>
        </w:r>
        <w:r w:rsidR="002F19B1">
          <w:rPr>
            <w:webHidden/>
          </w:rPr>
          <w:instrText xml:space="preserve"> PAGEREF _Toc112251634 \h </w:instrText>
        </w:r>
        <w:r w:rsidR="002F19B1">
          <w:rPr>
            <w:webHidden/>
          </w:rPr>
        </w:r>
        <w:r w:rsidR="002F19B1">
          <w:rPr>
            <w:webHidden/>
          </w:rPr>
          <w:fldChar w:fldCharType="separate"/>
        </w:r>
        <w:r w:rsidR="004E5C8F">
          <w:rPr>
            <w:webHidden/>
          </w:rPr>
          <w:t>17</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35" w:history="1">
        <w:r w:rsidR="002F19B1" w:rsidRPr="008A2A57">
          <w:rPr>
            <w:rStyle w:val="a7"/>
          </w:rPr>
          <w:t>3.3 SHEPWM</w:t>
        </w:r>
        <w:r w:rsidR="002F19B1" w:rsidRPr="008A2A57">
          <w:rPr>
            <w:rStyle w:val="a7"/>
          </w:rPr>
          <w:t>算法仿真实验结果</w:t>
        </w:r>
        <w:r w:rsidR="002F19B1">
          <w:rPr>
            <w:webHidden/>
          </w:rPr>
          <w:tab/>
        </w:r>
        <w:r w:rsidR="002F19B1">
          <w:rPr>
            <w:webHidden/>
          </w:rPr>
          <w:fldChar w:fldCharType="begin"/>
        </w:r>
        <w:r w:rsidR="002F19B1">
          <w:rPr>
            <w:webHidden/>
          </w:rPr>
          <w:instrText xml:space="preserve"> PAGEREF _Toc112251635 \h </w:instrText>
        </w:r>
        <w:r w:rsidR="002F19B1">
          <w:rPr>
            <w:webHidden/>
          </w:rPr>
        </w:r>
        <w:r w:rsidR="002F19B1">
          <w:rPr>
            <w:webHidden/>
          </w:rPr>
          <w:fldChar w:fldCharType="separate"/>
        </w:r>
        <w:r w:rsidR="004E5C8F">
          <w:rPr>
            <w:webHidden/>
          </w:rPr>
          <w:t>18</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36" w:history="1">
        <w:r w:rsidR="002F19B1" w:rsidRPr="008A2A57">
          <w:rPr>
            <w:rStyle w:val="a7"/>
          </w:rPr>
          <w:t xml:space="preserve">4 </w:t>
        </w:r>
        <w:r w:rsidR="002F19B1" w:rsidRPr="008A2A57">
          <w:rPr>
            <w:rStyle w:val="a7"/>
          </w:rPr>
          <w:t>三电平逆变器谐波抑制预测控制方法的提出</w:t>
        </w:r>
        <w:r w:rsidR="002F19B1">
          <w:rPr>
            <w:webHidden/>
          </w:rPr>
          <w:tab/>
        </w:r>
        <w:r w:rsidR="002F19B1">
          <w:rPr>
            <w:webHidden/>
          </w:rPr>
          <w:fldChar w:fldCharType="begin"/>
        </w:r>
        <w:r w:rsidR="002F19B1">
          <w:rPr>
            <w:webHidden/>
          </w:rPr>
          <w:instrText xml:space="preserve"> PAGEREF _Toc112251636 \h </w:instrText>
        </w:r>
        <w:r w:rsidR="002F19B1">
          <w:rPr>
            <w:webHidden/>
          </w:rPr>
        </w:r>
        <w:r w:rsidR="002F19B1">
          <w:rPr>
            <w:webHidden/>
          </w:rPr>
          <w:fldChar w:fldCharType="separate"/>
        </w:r>
        <w:r w:rsidR="004E5C8F">
          <w:rPr>
            <w:webHidden/>
          </w:rPr>
          <w:t>20</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37" w:history="1">
        <w:r w:rsidR="002F19B1" w:rsidRPr="008A2A57">
          <w:rPr>
            <w:rStyle w:val="a7"/>
          </w:rPr>
          <w:t xml:space="preserve">4.1 </w:t>
        </w:r>
        <w:r w:rsidR="002F19B1" w:rsidRPr="008A2A57">
          <w:rPr>
            <w:rStyle w:val="a7"/>
          </w:rPr>
          <w:t>基于滑动离散傅里叶变换的谐波提取策略研究</w:t>
        </w:r>
        <w:r w:rsidR="002F19B1">
          <w:rPr>
            <w:webHidden/>
          </w:rPr>
          <w:tab/>
        </w:r>
        <w:r w:rsidR="002F19B1">
          <w:rPr>
            <w:webHidden/>
          </w:rPr>
          <w:fldChar w:fldCharType="begin"/>
        </w:r>
        <w:r w:rsidR="002F19B1">
          <w:rPr>
            <w:webHidden/>
          </w:rPr>
          <w:instrText xml:space="preserve"> PAGEREF _Toc112251637 \h </w:instrText>
        </w:r>
        <w:r w:rsidR="002F19B1">
          <w:rPr>
            <w:webHidden/>
          </w:rPr>
        </w:r>
        <w:r w:rsidR="002F19B1">
          <w:rPr>
            <w:webHidden/>
          </w:rPr>
          <w:fldChar w:fldCharType="separate"/>
        </w:r>
        <w:r w:rsidR="004E5C8F">
          <w:rPr>
            <w:webHidden/>
          </w:rPr>
          <w:t>20</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8" w:history="1">
        <w:r w:rsidR="002F19B1" w:rsidRPr="008A2A57">
          <w:rPr>
            <w:rStyle w:val="a7"/>
          </w:rPr>
          <w:t xml:space="preserve">4.1.1 </w:t>
        </w:r>
        <w:r w:rsidR="002F19B1" w:rsidRPr="008A2A57">
          <w:rPr>
            <w:rStyle w:val="a7"/>
          </w:rPr>
          <w:t>傅里叶变换方法对比研究</w:t>
        </w:r>
        <w:r w:rsidR="002F19B1">
          <w:rPr>
            <w:webHidden/>
          </w:rPr>
          <w:tab/>
        </w:r>
        <w:r w:rsidR="002F19B1">
          <w:rPr>
            <w:webHidden/>
          </w:rPr>
          <w:fldChar w:fldCharType="begin"/>
        </w:r>
        <w:r w:rsidR="002F19B1">
          <w:rPr>
            <w:webHidden/>
          </w:rPr>
          <w:instrText xml:space="preserve"> PAGEREF _Toc112251638 \h </w:instrText>
        </w:r>
        <w:r w:rsidR="002F19B1">
          <w:rPr>
            <w:webHidden/>
          </w:rPr>
        </w:r>
        <w:r w:rsidR="002F19B1">
          <w:rPr>
            <w:webHidden/>
          </w:rPr>
          <w:fldChar w:fldCharType="separate"/>
        </w:r>
        <w:r w:rsidR="004E5C8F">
          <w:rPr>
            <w:webHidden/>
          </w:rPr>
          <w:t>21</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39" w:history="1">
        <w:r w:rsidR="002F19B1" w:rsidRPr="008A2A57">
          <w:rPr>
            <w:rStyle w:val="a7"/>
          </w:rPr>
          <w:t xml:space="preserve">4.1.2 </w:t>
        </w:r>
        <w:r w:rsidR="002F19B1" w:rsidRPr="008A2A57">
          <w:rPr>
            <w:rStyle w:val="a7"/>
          </w:rPr>
          <w:t>基于</w:t>
        </w:r>
        <w:r w:rsidR="002F19B1" w:rsidRPr="008A2A57">
          <w:rPr>
            <w:rStyle w:val="a7"/>
          </w:rPr>
          <w:t>SDFT</w:t>
        </w:r>
        <w:r w:rsidR="002F19B1" w:rsidRPr="008A2A57">
          <w:rPr>
            <w:rStyle w:val="a7"/>
          </w:rPr>
          <w:t>的谐波提取策略研究</w:t>
        </w:r>
        <w:r w:rsidR="002F19B1">
          <w:rPr>
            <w:webHidden/>
          </w:rPr>
          <w:tab/>
        </w:r>
        <w:r w:rsidR="002F19B1">
          <w:rPr>
            <w:webHidden/>
          </w:rPr>
          <w:fldChar w:fldCharType="begin"/>
        </w:r>
        <w:r w:rsidR="002F19B1">
          <w:rPr>
            <w:webHidden/>
          </w:rPr>
          <w:instrText xml:space="preserve"> PAGEREF _Toc112251639 \h </w:instrText>
        </w:r>
        <w:r w:rsidR="002F19B1">
          <w:rPr>
            <w:webHidden/>
          </w:rPr>
        </w:r>
        <w:r w:rsidR="002F19B1">
          <w:rPr>
            <w:webHidden/>
          </w:rPr>
          <w:fldChar w:fldCharType="separate"/>
        </w:r>
        <w:r w:rsidR="004E5C8F">
          <w:rPr>
            <w:webHidden/>
          </w:rPr>
          <w:t>22</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0" w:history="1">
        <w:r w:rsidR="002F19B1" w:rsidRPr="008A2A57">
          <w:rPr>
            <w:rStyle w:val="a7"/>
          </w:rPr>
          <w:t xml:space="preserve">4.2 </w:t>
        </w:r>
        <w:r w:rsidR="002F19B1" w:rsidRPr="008A2A57">
          <w:rPr>
            <w:rStyle w:val="a7"/>
          </w:rPr>
          <w:t>三电平逆变器指定谐波抑制预测控制方法研究</w:t>
        </w:r>
        <w:r w:rsidR="002F19B1">
          <w:rPr>
            <w:webHidden/>
          </w:rPr>
          <w:tab/>
        </w:r>
        <w:r w:rsidR="002F19B1">
          <w:rPr>
            <w:webHidden/>
          </w:rPr>
          <w:fldChar w:fldCharType="begin"/>
        </w:r>
        <w:r w:rsidR="002F19B1">
          <w:rPr>
            <w:webHidden/>
          </w:rPr>
          <w:instrText xml:space="preserve"> PAGEREF _Toc112251640 \h </w:instrText>
        </w:r>
        <w:r w:rsidR="002F19B1">
          <w:rPr>
            <w:webHidden/>
          </w:rPr>
        </w:r>
        <w:r w:rsidR="002F19B1">
          <w:rPr>
            <w:webHidden/>
          </w:rPr>
          <w:fldChar w:fldCharType="separate"/>
        </w:r>
        <w:r w:rsidR="004E5C8F">
          <w:rPr>
            <w:webHidden/>
          </w:rPr>
          <w:t>22</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41" w:history="1">
        <w:r w:rsidR="002F19B1" w:rsidRPr="008A2A57">
          <w:rPr>
            <w:rStyle w:val="a7"/>
          </w:rPr>
          <w:t xml:space="preserve">4.2.1 </w:t>
        </w:r>
        <w:r w:rsidR="002F19B1" w:rsidRPr="008A2A57">
          <w:rPr>
            <w:rStyle w:val="a7"/>
          </w:rPr>
          <w:t>代价函数形式预测控制方法原理</w:t>
        </w:r>
        <w:r w:rsidR="002F19B1">
          <w:rPr>
            <w:webHidden/>
          </w:rPr>
          <w:tab/>
        </w:r>
        <w:r w:rsidR="002F19B1">
          <w:rPr>
            <w:webHidden/>
          </w:rPr>
          <w:fldChar w:fldCharType="begin"/>
        </w:r>
        <w:r w:rsidR="002F19B1">
          <w:rPr>
            <w:webHidden/>
          </w:rPr>
          <w:instrText xml:space="preserve"> PAGEREF _Toc112251641 \h </w:instrText>
        </w:r>
        <w:r w:rsidR="002F19B1">
          <w:rPr>
            <w:webHidden/>
          </w:rPr>
        </w:r>
        <w:r w:rsidR="002F19B1">
          <w:rPr>
            <w:webHidden/>
          </w:rPr>
          <w:fldChar w:fldCharType="separate"/>
        </w:r>
        <w:r w:rsidR="004E5C8F">
          <w:rPr>
            <w:webHidden/>
          </w:rPr>
          <w:t>23</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42" w:history="1">
        <w:r w:rsidR="002F19B1" w:rsidRPr="008A2A57">
          <w:rPr>
            <w:rStyle w:val="a7"/>
          </w:rPr>
          <w:t xml:space="preserve">4.2.2 </w:t>
        </w:r>
        <w:r w:rsidR="002F19B1" w:rsidRPr="008A2A57">
          <w:rPr>
            <w:rStyle w:val="a7"/>
          </w:rPr>
          <w:t>基于谐波提取算法的预测控制方法的提出</w:t>
        </w:r>
        <w:r w:rsidR="002F19B1">
          <w:rPr>
            <w:webHidden/>
          </w:rPr>
          <w:tab/>
        </w:r>
        <w:r w:rsidR="002F19B1">
          <w:rPr>
            <w:webHidden/>
          </w:rPr>
          <w:fldChar w:fldCharType="begin"/>
        </w:r>
        <w:r w:rsidR="002F19B1">
          <w:rPr>
            <w:webHidden/>
          </w:rPr>
          <w:instrText xml:space="preserve"> PAGEREF _Toc112251642 \h </w:instrText>
        </w:r>
        <w:r w:rsidR="002F19B1">
          <w:rPr>
            <w:webHidden/>
          </w:rPr>
        </w:r>
        <w:r w:rsidR="002F19B1">
          <w:rPr>
            <w:webHidden/>
          </w:rPr>
          <w:fldChar w:fldCharType="separate"/>
        </w:r>
        <w:r w:rsidR="004E5C8F">
          <w:rPr>
            <w:webHidden/>
          </w:rPr>
          <w:t>24</w:t>
        </w:r>
        <w:r w:rsidR="002F19B1">
          <w:rPr>
            <w:webHidden/>
          </w:rPr>
          <w:fldChar w:fldCharType="end"/>
        </w:r>
      </w:hyperlink>
    </w:p>
    <w:p w:rsidR="002F19B1" w:rsidRPr="008E2394" w:rsidRDefault="00EC744F">
      <w:pPr>
        <w:pStyle w:val="33"/>
        <w:ind w:left="840"/>
        <w:rPr>
          <w:rFonts w:ascii="等线" w:eastAsia="等线" w:hAnsi="等线"/>
          <w:sz w:val="21"/>
          <w:szCs w:val="22"/>
        </w:rPr>
      </w:pPr>
      <w:hyperlink w:anchor="_Toc112251643" w:history="1">
        <w:r w:rsidR="002F19B1" w:rsidRPr="008A2A57">
          <w:rPr>
            <w:rStyle w:val="a7"/>
          </w:rPr>
          <w:t xml:space="preserve">4.2.3 </w:t>
        </w:r>
        <w:r w:rsidR="002F19B1" w:rsidRPr="008A2A57">
          <w:rPr>
            <w:rStyle w:val="a7"/>
          </w:rPr>
          <w:t>控制算法的初始化及其对控制效果的影响</w:t>
        </w:r>
        <w:r w:rsidR="002F19B1">
          <w:rPr>
            <w:webHidden/>
          </w:rPr>
          <w:tab/>
        </w:r>
        <w:r w:rsidR="002F19B1">
          <w:rPr>
            <w:webHidden/>
          </w:rPr>
          <w:fldChar w:fldCharType="begin"/>
        </w:r>
        <w:r w:rsidR="002F19B1">
          <w:rPr>
            <w:webHidden/>
          </w:rPr>
          <w:instrText xml:space="preserve"> PAGEREF _Toc112251643 \h </w:instrText>
        </w:r>
        <w:r w:rsidR="002F19B1">
          <w:rPr>
            <w:webHidden/>
          </w:rPr>
        </w:r>
        <w:r w:rsidR="002F19B1">
          <w:rPr>
            <w:webHidden/>
          </w:rPr>
          <w:fldChar w:fldCharType="separate"/>
        </w:r>
        <w:r w:rsidR="004E5C8F">
          <w:rPr>
            <w:webHidden/>
          </w:rPr>
          <w:t>28</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4" w:history="1">
        <w:r w:rsidR="002F19B1" w:rsidRPr="008A2A57">
          <w:rPr>
            <w:rStyle w:val="a7"/>
          </w:rPr>
          <w:t xml:space="preserve">4.3 </w:t>
        </w:r>
        <w:r w:rsidR="002F19B1" w:rsidRPr="008A2A57">
          <w:rPr>
            <w:rStyle w:val="a7"/>
          </w:rPr>
          <w:t>（创造的一节，三电平相对于两电平特有的问题其实是）算法的启动问题及其解决方案</w:t>
        </w:r>
        <w:r w:rsidR="002F19B1">
          <w:rPr>
            <w:webHidden/>
          </w:rPr>
          <w:tab/>
        </w:r>
        <w:r w:rsidR="002F19B1">
          <w:rPr>
            <w:webHidden/>
          </w:rPr>
          <w:fldChar w:fldCharType="begin"/>
        </w:r>
        <w:r w:rsidR="002F19B1">
          <w:rPr>
            <w:webHidden/>
          </w:rPr>
          <w:instrText xml:space="preserve"> PAGEREF _Toc112251644 \h </w:instrText>
        </w:r>
        <w:r w:rsidR="002F19B1">
          <w:rPr>
            <w:webHidden/>
          </w:rPr>
        </w:r>
        <w:r w:rsidR="002F19B1">
          <w:rPr>
            <w:webHidden/>
          </w:rPr>
          <w:fldChar w:fldCharType="separate"/>
        </w:r>
        <w:r w:rsidR="004E5C8F">
          <w:rPr>
            <w:webHidden/>
          </w:rPr>
          <w:t>28</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5" w:history="1">
        <w:r w:rsidR="002F19B1" w:rsidRPr="008A2A57">
          <w:rPr>
            <w:rStyle w:val="a7"/>
          </w:rPr>
          <w:t xml:space="preserve">4.4 </w:t>
        </w:r>
        <w:r w:rsidR="002F19B1" w:rsidRPr="008A2A57">
          <w:rPr>
            <w:rStyle w:val="a7"/>
          </w:rPr>
          <w:t>（创造的第二节）基波可调？基波闭环？</w:t>
        </w:r>
        <w:r w:rsidR="002F19B1">
          <w:rPr>
            <w:webHidden/>
          </w:rPr>
          <w:tab/>
        </w:r>
        <w:r w:rsidR="002F19B1">
          <w:rPr>
            <w:webHidden/>
          </w:rPr>
          <w:fldChar w:fldCharType="begin"/>
        </w:r>
        <w:r w:rsidR="002F19B1">
          <w:rPr>
            <w:webHidden/>
          </w:rPr>
          <w:instrText xml:space="preserve"> PAGEREF _Toc112251645 \h </w:instrText>
        </w:r>
        <w:r w:rsidR="002F19B1">
          <w:rPr>
            <w:webHidden/>
          </w:rPr>
        </w:r>
        <w:r w:rsidR="002F19B1">
          <w:rPr>
            <w:webHidden/>
          </w:rPr>
          <w:fldChar w:fldCharType="separate"/>
        </w:r>
        <w:r w:rsidR="004E5C8F">
          <w:rPr>
            <w:webHidden/>
          </w:rPr>
          <w:t>28</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6" w:history="1">
        <w:r w:rsidR="002F19B1" w:rsidRPr="008A2A57">
          <w:rPr>
            <w:rStyle w:val="a7"/>
          </w:rPr>
          <w:t xml:space="preserve">4.5 </w:t>
        </w:r>
        <w:r w:rsidR="002F19B1" w:rsidRPr="008A2A57">
          <w:rPr>
            <w:rStyle w:val="a7"/>
          </w:rPr>
          <w:t>（创造的第三节）谐波抑制算法灵活抑制机制</w:t>
        </w:r>
        <w:r w:rsidR="002F19B1">
          <w:rPr>
            <w:webHidden/>
          </w:rPr>
          <w:tab/>
        </w:r>
        <w:r w:rsidR="002F19B1">
          <w:rPr>
            <w:webHidden/>
          </w:rPr>
          <w:fldChar w:fldCharType="begin"/>
        </w:r>
        <w:r w:rsidR="002F19B1">
          <w:rPr>
            <w:webHidden/>
          </w:rPr>
          <w:instrText xml:space="preserve"> PAGEREF _Toc112251646 \h </w:instrText>
        </w:r>
        <w:r w:rsidR="002F19B1">
          <w:rPr>
            <w:webHidden/>
          </w:rPr>
        </w:r>
        <w:r w:rsidR="002F19B1">
          <w:rPr>
            <w:webHidden/>
          </w:rPr>
          <w:fldChar w:fldCharType="separate"/>
        </w:r>
        <w:r w:rsidR="004E5C8F">
          <w:rPr>
            <w:webHidden/>
          </w:rPr>
          <w:t>28</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7" w:history="1">
        <w:r w:rsidR="002F19B1" w:rsidRPr="008A2A57">
          <w:rPr>
            <w:rStyle w:val="a7"/>
          </w:rPr>
          <w:t>4.6 LC</w:t>
        </w:r>
        <w:r w:rsidR="002F19B1" w:rsidRPr="008A2A57">
          <w:rPr>
            <w:rStyle w:val="a7"/>
          </w:rPr>
          <w:t>滤波器的研发</w:t>
        </w:r>
        <w:r w:rsidR="002F19B1">
          <w:rPr>
            <w:webHidden/>
          </w:rPr>
          <w:tab/>
        </w:r>
        <w:r w:rsidR="002F19B1">
          <w:rPr>
            <w:webHidden/>
          </w:rPr>
          <w:fldChar w:fldCharType="begin"/>
        </w:r>
        <w:r w:rsidR="002F19B1">
          <w:rPr>
            <w:webHidden/>
          </w:rPr>
          <w:instrText xml:space="preserve"> PAGEREF _Toc112251647 \h </w:instrText>
        </w:r>
        <w:r w:rsidR="002F19B1">
          <w:rPr>
            <w:webHidden/>
          </w:rPr>
        </w:r>
        <w:r w:rsidR="002F19B1">
          <w:rPr>
            <w:webHidden/>
          </w:rPr>
          <w:fldChar w:fldCharType="separate"/>
        </w:r>
        <w:r w:rsidR="004E5C8F">
          <w:rPr>
            <w:webHidden/>
          </w:rPr>
          <w:t>29</w:t>
        </w:r>
        <w:r w:rsidR="002F19B1">
          <w:rPr>
            <w:webHidden/>
          </w:rPr>
          <w:fldChar w:fldCharType="end"/>
        </w:r>
      </w:hyperlink>
    </w:p>
    <w:p w:rsidR="002F19B1" w:rsidRPr="008E2394" w:rsidRDefault="00EC744F">
      <w:pPr>
        <w:pStyle w:val="23"/>
        <w:rPr>
          <w:rFonts w:ascii="等线" w:eastAsia="等线" w:hAnsi="等线"/>
          <w:sz w:val="21"/>
          <w:szCs w:val="22"/>
        </w:rPr>
      </w:pPr>
      <w:hyperlink w:anchor="_Toc112251648" w:history="1">
        <w:r w:rsidR="002F19B1" w:rsidRPr="008A2A57">
          <w:rPr>
            <w:rStyle w:val="a7"/>
          </w:rPr>
          <w:t xml:space="preserve">4.7 </w:t>
        </w:r>
        <w:r w:rsidR="002F19B1" w:rsidRPr="008A2A57">
          <w:rPr>
            <w:rStyle w:val="a7"/>
          </w:rPr>
          <w:t>开关频率的抑制方法提出</w:t>
        </w:r>
        <w:r w:rsidR="002F19B1">
          <w:rPr>
            <w:webHidden/>
          </w:rPr>
          <w:tab/>
        </w:r>
        <w:r w:rsidR="002F19B1">
          <w:rPr>
            <w:webHidden/>
          </w:rPr>
          <w:fldChar w:fldCharType="begin"/>
        </w:r>
        <w:r w:rsidR="002F19B1">
          <w:rPr>
            <w:webHidden/>
          </w:rPr>
          <w:instrText xml:space="preserve"> PAGEREF _Toc112251648 \h </w:instrText>
        </w:r>
        <w:r w:rsidR="002F19B1">
          <w:rPr>
            <w:webHidden/>
          </w:rPr>
        </w:r>
        <w:r w:rsidR="002F19B1">
          <w:rPr>
            <w:webHidden/>
          </w:rPr>
          <w:fldChar w:fldCharType="separate"/>
        </w:r>
        <w:r w:rsidR="004E5C8F">
          <w:rPr>
            <w:webHidden/>
          </w:rPr>
          <w:t>31</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49" w:history="1">
        <w:r w:rsidR="002F19B1" w:rsidRPr="008A2A57">
          <w:rPr>
            <w:rStyle w:val="a7"/>
          </w:rPr>
          <w:t xml:space="preserve">5 </w:t>
        </w:r>
        <w:r w:rsidR="002F19B1" w:rsidRPr="008A2A57">
          <w:rPr>
            <w:rStyle w:val="a7"/>
          </w:rPr>
          <w:t>三电平预测控制的仿真验证</w:t>
        </w:r>
        <w:r w:rsidR="002F19B1">
          <w:rPr>
            <w:webHidden/>
          </w:rPr>
          <w:tab/>
        </w:r>
        <w:r w:rsidR="002F19B1">
          <w:rPr>
            <w:webHidden/>
          </w:rPr>
          <w:fldChar w:fldCharType="begin"/>
        </w:r>
        <w:r w:rsidR="002F19B1">
          <w:rPr>
            <w:webHidden/>
          </w:rPr>
          <w:instrText xml:space="preserve"> PAGEREF _Toc112251649 \h </w:instrText>
        </w:r>
        <w:r w:rsidR="002F19B1">
          <w:rPr>
            <w:webHidden/>
          </w:rPr>
        </w:r>
        <w:r w:rsidR="002F19B1">
          <w:rPr>
            <w:webHidden/>
          </w:rPr>
          <w:fldChar w:fldCharType="separate"/>
        </w:r>
        <w:r w:rsidR="004E5C8F">
          <w:rPr>
            <w:webHidden/>
          </w:rPr>
          <w:t>32</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0" w:history="1">
        <w:r w:rsidR="002F19B1" w:rsidRPr="008A2A57">
          <w:rPr>
            <w:rStyle w:val="a7"/>
          </w:rPr>
          <w:t xml:space="preserve">6 </w:t>
        </w:r>
        <w:r w:rsidR="002F19B1" w:rsidRPr="008A2A57">
          <w:rPr>
            <w:rStyle w:val="a7"/>
          </w:rPr>
          <w:t>实验验证</w:t>
        </w:r>
        <w:r w:rsidR="002F19B1">
          <w:rPr>
            <w:webHidden/>
          </w:rPr>
          <w:tab/>
        </w:r>
        <w:r w:rsidR="002F19B1">
          <w:rPr>
            <w:webHidden/>
          </w:rPr>
          <w:fldChar w:fldCharType="begin"/>
        </w:r>
        <w:r w:rsidR="002F19B1">
          <w:rPr>
            <w:webHidden/>
          </w:rPr>
          <w:instrText xml:space="preserve"> PAGEREF _Toc112251650 \h </w:instrText>
        </w:r>
        <w:r w:rsidR="002F19B1">
          <w:rPr>
            <w:webHidden/>
          </w:rPr>
        </w:r>
        <w:r w:rsidR="002F19B1">
          <w:rPr>
            <w:webHidden/>
          </w:rPr>
          <w:fldChar w:fldCharType="separate"/>
        </w:r>
        <w:r w:rsidR="004E5C8F">
          <w:rPr>
            <w:webHidden/>
          </w:rPr>
          <w:t>33</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1" w:history="1">
        <w:r w:rsidR="002F19B1" w:rsidRPr="008A2A57">
          <w:rPr>
            <w:rStyle w:val="a7"/>
          </w:rPr>
          <w:t xml:space="preserve">7 </w:t>
        </w:r>
        <w:r w:rsidR="002F19B1" w:rsidRPr="008A2A57">
          <w:rPr>
            <w:rStyle w:val="a7"/>
          </w:rPr>
          <w:t>结论</w:t>
        </w:r>
        <w:r w:rsidR="002F19B1">
          <w:rPr>
            <w:webHidden/>
          </w:rPr>
          <w:tab/>
        </w:r>
        <w:r w:rsidR="002F19B1">
          <w:rPr>
            <w:webHidden/>
          </w:rPr>
          <w:fldChar w:fldCharType="begin"/>
        </w:r>
        <w:r w:rsidR="002F19B1">
          <w:rPr>
            <w:webHidden/>
          </w:rPr>
          <w:instrText xml:space="preserve"> PAGEREF _Toc112251651 \h </w:instrText>
        </w:r>
        <w:r w:rsidR="002F19B1">
          <w:rPr>
            <w:webHidden/>
          </w:rPr>
        </w:r>
        <w:r w:rsidR="002F19B1">
          <w:rPr>
            <w:webHidden/>
          </w:rPr>
          <w:fldChar w:fldCharType="separate"/>
        </w:r>
        <w:r w:rsidR="004E5C8F">
          <w:rPr>
            <w:webHidden/>
          </w:rPr>
          <w:t>34</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2" w:history="1">
        <w:r w:rsidR="002F19B1" w:rsidRPr="008A2A57">
          <w:rPr>
            <w:rStyle w:val="a7"/>
          </w:rPr>
          <w:t>参考文献</w:t>
        </w:r>
        <w:r w:rsidR="002F19B1">
          <w:rPr>
            <w:webHidden/>
          </w:rPr>
          <w:tab/>
        </w:r>
        <w:r w:rsidR="002F19B1">
          <w:rPr>
            <w:webHidden/>
          </w:rPr>
          <w:fldChar w:fldCharType="begin"/>
        </w:r>
        <w:r w:rsidR="002F19B1">
          <w:rPr>
            <w:webHidden/>
          </w:rPr>
          <w:instrText xml:space="preserve"> PAGEREF _Toc112251652 \h </w:instrText>
        </w:r>
        <w:r w:rsidR="002F19B1">
          <w:rPr>
            <w:webHidden/>
          </w:rPr>
        </w:r>
        <w:r w:rsidR="002F19B1">
          <w:rPr>
            <w:webHidden/>
          </w:rPr>
          <w:fldChar w:fldCharType="separate"/>
        </w:r>
        <w:r w:rsidR="004E5C8F">
          <w:rPr>
            <w:webHidden/>
          </w:rPr>
          <w:t>35</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3" w:history="1">
        <w:r w:rsidR="002F19B1" w:rsidRPr="008A2A57">
          <w:rPr>
            <w:rStyle w:val="a7"/>
          </w:rPr>
          <w:t>附录</w:t>
        </w:r>
        <w:r w:rsidR="002F19B1" w:rsidRPr="008A2A57">
          <w:rPr>
            <w:rStyle w:val="a7"/>
          </w:rPr>
          <w:t>A</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Fonts w:ascii="宋体" w:hAnsi="宋体" w:cs="宋体" w:hint="eastAsia"/>
          </w:rPr>
          <w:instrText>附录标题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附录标题</w:instrText>
        </w:r>
        <w:bookmarkStart w:id="17" w:name="_Toc110350494"/>
        <w:r w:rsidR="002F19B1" w:rsidRPr="008A2A57">
          <w:rPr>
            <w:rStyle w:val="a7"/>
          </w:rPr>
          <w:fldChar w:fldCharType="end"/>
        </w:r>
        <w:bookmarkEnd w:id="17"/>
        <w:r w:rsidR="002F19B1">
          <w:rPr>
            <w:webHidden/>
          </w:rPr>
          <w:tab/>
        </w:r>
        <w:r w:rsidR="002F19B1">
          <w:rPr>
            <w:webHidden/>
          </w:rPr>
          <w:fldChar w:fldCharType="begin"/>
        </w:r>
        <w:r w:rsidR="002F19B1">
          <w:rPr>
            <w:webHidden/>
          </w:rPr>
          <w:instrText xml:space="preserve"> PAGEREF _Toc112251653 \h </w:instrText>
        </w:r>
        <w:r w:rsidR="002F19B1">
          <w:rPr>
            <w:webHidden/>
          </w:rPr>
        </w:r>
        <w:r w:rsidR="002F19B1">
          <w:rPr>
            <w:webHidden/>
          </w:rPr>
          <w:fldChar w:fldCharType="separate"/>
        </w:r>
        <w:r w:rsidR="004E5C8F">
          <w:rPr>
            <w:webHidden/>
          </w:rPr>
          <w:t>37</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4" w:history="1">
        <w:r w:rsidR="002F19B1" w:rsidRPr="008A2A57">
          <w:rPr>
            <w:rStyle w:val="a7"/>
          </w:rPr>
          <w:t>附录</w:t>
        </w:r>
        <w:r w:rsidR="002F19B1" w:rsidRPr="008A2A57">
          <w:rPr>
            <w:rStyle w:val="a7"/>
          </w:rPr>
          <w:t>B</w:t>
        </w:r>
        <w:r w:rsidR="002F19B1" w:rsidRPr="008A2A57">
          <w:rPr>
            <w:rStyle w:val="a7"/>
          </w:rPr>
          <w:fldChar w:fldCharType="begin"/>
        </w:r>
        <w:r w:rsidR="002F19B1" w:rsidRPr="008A2A57">
          <w:rPr>
            <w:rStyle w:val="a7"/>
          </w:rPr>
          <w:instrText xml:space="preserve">MACROBUTTON NoMacro </w:instrText>
        </w:r>
        <w:r w:rsidR="002F19B1" w:rsidRPr="008A2A57">
          <w:rPr>
            <w:rStyle w:val="a7"/>
            <w:rFonts w:ascii="宋体" w:hAnsi="宋体" w:cs="宋体" w:hint="eastAsia"/>
          </w:rPr>
          <w:instrText>［单击键入</w:instrText>
        </w:r>
        <w:r w:rsidR="002F19B1" w:rsidRPr="008A2A57">
          <w:rPr>
            <w:rStyle w:val="a7"/>
            <w:rFonts w:hint="eastAsia"/>
          </w:rPr>
          <w:instrText>论文“</w:instrText>
        </w:r>
        <w:r w:rsidR="002F19B1" w:rsidRPr="008A2A57">
          <w:rPr>
            <w:rStyle w:val="a7"/>
            <w:rFonts w:ascii="宋体" w:hAnsi="宋体" w:cs="宋体" w:hint="eastAsia"/>
          </w:rPr>
          <w:instrText>附录标题</w:instrText>
        </w:r>
        <w:r w:rsidR="002F19B1" w:rsidRPr="008A2A57">
          <w:rPr>
            <w:rStyle w:val="a7"/>
            <w:rFonts w:hint="eastAsia"/>
          </w:rPr>
          <w:instrText>”</w:instrText>
        </w:r>
        <w:r w:rsidR="002F19B1" w:rsidRPr="008A2A57">
          <w:rPr>
            <w:rStyle w:val="a7"/>
            <w:rFonts w:ascii="宋体" w:hAnsi="宋体" w:cs="宋体" w:hint="eastAsia"/>
          </w:rPr>
          <w:instrText>］样式：</w:instrText>
        </w:r>
        <w:r w:rsidR="002F19B1" w:rsidRPr="008A2A57">
          <w:rPr>
            <w:rStyle w:val="a7"/>
            <w:rFonts w:hint="eastAsia"/>
          </w:rPr>
          <w:instrText>u</w:instrText>
        </w:r>
        <w:r w:rsidR="002F19B1" w:rsidRPr="008A2A57">
          <w:rPr>
            <w:rStyle w:val="a7"/>
            <w:rFonts w:ascii="宋体" w:hAnsi="宋体" w:cs="宋体" w:hint="eastAsia"/>
          </w:rPr>
          <w:instrText>附录标题</w:instrText>
        </w:r>
        <w:bookmarkStart w:id="18" w:name="_Toc110350495"/>
        <w:r w:rsidR="002F19B1" w:rsidRPr="008A2A57">
          <w:rPr>
            <w:rStyle w:val="a7"/>
          </w:rPr>
          <w:fldChar w:fldCharType="end"/>
        </w:r>
        <w:bookmarkEnd w:id="18"/>
        <w:r w:rsidR="002F19B1">
          <w:rPr>
            <w:webHidden/>
          </w:rPr>
          <w:tab/>
        </w:r>
        <w:r w:rsidR="002F19B1">
          <w:rPr>
            <w:webHidden/>
          </w:rPr>
          <w:fldChar w:fldCharType="begin"/>
        </w:r>
        <w:r w:rsidR="002F19B1">
          <w:rPr>
            <w:webHidden/>
          </w:rPr>
          <w:instrText xml:space="preserve"> PAGEREF _Toc112251654 \h </w:instrText>
        </w:r>
        <w:r w:rsidR="002F19B1">
          <w:rPr>
            <w:webHidden/>
          </w:rPr>
        </w:r>
        <w:r w:rsidR="002F19B1">
          <w:rPr>
            <w:webHidden/>
          </w:rPr>
          <w:fldChar w:fldCharType="separate"/>
        </w:r>
        <w:r w:rsidR="004E5C8F">
          <w:rPr>
            <w:webHidden/>
          </w:rPr>
          <w:t>38</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5" w:history="1">
        <w:r w:rsidR="002F19B1" w:rsidRPr="008A2A57">
          <w:rPr>
            <w:rStyle w:val="a7"/>
          </w:rPr>
          <w:t>作者简历及在学研究成果</w:t>
        </w:r>
        <w:r w:rsidR="002F19B1">
          <w:rPr>
            <w:webHidden/>
          </w:rPr>
          <w:tab/>
        </w:r>
        <w:r w:rsidR="002F19B1">
          <w:rPr>
            <w:webHidden/>
          </w:rPr>
          <w:fldChar w:fldCharType="begin"/>
        </w:r>
        <w:r w:rsidR="002F19B1">
          <w:rPr>
            <w:webHidden/>
          </w:rPr>
          <w:instrText xml:space="preserve"> PAGEREF _Toc112251655 \h </w:instrText>
        </w:r>
        <w:r w:rsidR="002F19B1">
          <w:rPr>
            <w:webHidden/>
          </w:rPr>
        </w:r>
        <w:r w:rsidR="002F19B1">
          <w:rPr>
            <w:webHidden/>
          </w:rPr>
          <w:fldChar w:fldCharType="separate"/>
        </w:r>
        <w:r w:rsidR="004E5C8F">
          <w:rPr>
            <w:webHidden/>
          </w:rPr>
          <w:t>39</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6" w:history="1">
        <w:r w:rsidR="002F19B1" w:rsidRPr="008A2A57">
          <w:rPr>
            <w:rStyle w:val="a7"/>
          </w:rPr>
          <w:t>独创性说明</w:t>
        </w:r>
        <w:r w:rsidR="002F19B1">
          <w:rPr>
            <w:webHidden/>
          </w:rPr>
          <w:tab/>
        </w:r>
        <w:r w:rsidR="002F19B1">
          <w:rPr>
            <w:webHidden/>
          </w:rPr>
          <w:fldChar w:fldCharType="begin"/>
        </w:r>
        <w:r w:rsidR="002F19B1">
          <w:rPr>
            <w:webHidden/>
          </w:rPr>
          <w:instrText xml:space="preserve"> PAGEREF _Toc112251656 \h </w:instrText>
        </w:r>
        <w:r w:rsidR="002F19B1">
          <w:rPr>
            <w:webHidden/>
          </w:rPr>
        </w:r>
        <w:r w:rsidR="002F19B1">
          <w:rPr>
            <w:webHidden/>
          </w:rPr>
          <w:fldChar w:fldCharType="separate"/>
        </w:r>
        <w:r w:rsidR="004E5C8F">
          <w:rPr>
            <w:webHidden/>
          </w:rPr>
          <w:t>41</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7" w:history="1">
        <w:r w:rsidR="002F19B1" w:rsidRPr="008A2A57">
          <w:rPr>
            <w:rStyle w:val="a7"/>
          </w:rPr>
          <w:t>关于论文使用授权的说明</w:t>
        </w:r>
        <w:r w:rsidR="002F19B1">
          <w:rPr>
            <w:webHidden/>
          </w:rPr>
          <w:tab/>
        </w:r>
        <w:r w:rsidR="002F19B1">
          <w:rPr>
            <w:webHidden/>
          </w:rPr>
          <w:fldChar w:fldCharType="begin"/>
        </w:r>
        <w:r w:rsidR="002F19B1">
          <w:rPr>
            <w:webHidden/>
          </w:rPr>
          <w:instrText xml:space="preserve"> PAGEREF _Toc112251657 \h </w:instrText>
        </w:r>
        <w:r w:rsidR="002F19B1">
          <w:rPr>
            <w:webHidden/>
          </w:rPr>
        </w:r>
        <w:r w:rsidR="002F19B1">
          <w:rPr>
            <w:webHidden/>
          </w:rPr>
          <w:fldChar w:fldCharType="separate"/>
        </w:r>
        <w:r w:rsidR="004E5C8F">
          <w:rPr>
            <w:webHidden/>
          </w:rPr>
          <w:t>41</w:t>
        </w:r>
        <w:r w:rsidR="002F19B1">
          <w:rPr>
            <w:webHidden/>
          </w:rPr>
          <w:fldChar w:fldCharType="end"/>
        </w:r>
      </w:hyperlink>
    </w:p>
    <w:p w:rsidR="002F19B1" w:rsidRPr="008E2394" w:rsidRDefault="00EC744F">
      <w:pPr>
        <w:pStyle w:val="10"/>
        <w:rPr>
          <w:rFonts w:ascii="等线" w:eastAsia="等线" w:hAnsi="等线"/>
          <w:sz w:val="21"/>
          <w:szCs w:val="22"/>
        </w:rPr>
      </w:pPr>
      <w:hyperlink w:anchor="_Toc112251658" w:history="1">
        <w:r w:rsidR="002F19B1" w:rsidRPr="008A2A57">
          <w:rPr>
            <w:rStyle w:val="a7"/>
          </w:rPr>
          <w:t>学位论文数据集</w:t>
        </w:r>
        <w:r w:rsidR="002F19B1">
          <w:rPr>
            <w:webHidden/>
          </w:rPr>
          <w:tab/>
        </w:r>
        <w:r w:rsidR="002F19B1">
          <w:rPr>
            <w:webHidden/>
          </w:rPr>
          <w:fldChar w:fldCharType="begin"/>
        </w:r>
        <w:r w:rsidR="002F19B1">
          <w:rPr>
            <w:webHidden/>
          </w:rPr>
          <w:instrText xml:space="preserve"> PAGEREF _Toc112251658 \h </w:instrText>
        </w:r>
        <w:r w:rsidR="002F19B1">
          <w:rPr>
            <w:webHidden/>
          </w:rPr>
        </w:r>
        <w:r w:rsidR="002F19B1">
          <w:rPr>
            <w:webHidden/>
          </w:rPr>
          <w:fldChar w:fldCharType="separate"/>
        </w:r>
        <w:r w:rsidR="004E5C8F">
          <w:rPr>
            <w:webHidden/>
          </w:rPr>
          <w:t>43</w:t>
        </w:r>
        <w:r w:rsidR="002F19B1">
          <w:rPr>
            <w:webHidden/>
          </w:rPr>
          <w:fldChar w:fldCharType="end"/>
        </w:r>
      </w:hyperlink>
    </w:p>
    <w:p w:rsidR="00846C10" w:rsidRDefault="00C26C69" w:rsidP="00C26C69">
      <w:r>
        <w:fldChar w:fldCharType="end"/>
      </w:r>
    </w:p>
    <w:p w:rsidR="00E35DE5" w:rsidRDefault="00E35DE5" w:rsidP="001263AF">
      <w:pPr>
        <w:pStyle w:val="u4"/>
        <w:sectPr w:rsidR="00E35DE5" w:rsidSect="00E35DE5">
          <w:type w:val="oddPage"/>
          <w:pgSz w:w="11906" w:h="16838" w:code="9"/>
          <w:pgMar w:top="1701" w:right="1701" w:bottom="1134" w:left="1701" w:header="851" w:footer="992" w:gutter="567"/>
          <w:pgNumType w:fmt="upperRoman"/>
          <w:cols w:space="425"/>
          <w:docGrid w:linePitch="312"/>
        </w:sectPr>
      </w:pPr>
      <w:bookmarkStart w:id="19" w:name="_Toc533927361"/>
    </w:p>
    <w:p w:rsidR="00182E24" w:rsidRDefault="00182E24" w:rsidP="001263AF">
      <w:pPr>
        <w:pStyle w:val="u4"/>
      </w:pPr>
      <w:bookmarkStart w:id="20" w:name="_Toc100303112"/>
      <w:bookmarkStart w:id="21" w:name="_Toc112251616"/>
      <w:r>
        <w:rPr>
          <w:rFonts w:hint="eastAsia"/>
        </w:rPr>
        <w:lastRenderedPageBreak/>
        <w:t>插图</w:t>
      </w:r>
      <w:r w:rsidR="00122287">
        <w:rPr>
          <w:rFonts w:hint="eastAsia"/>
        </w:rPr>
        <w:t>和</w:t>
      </w:r>
      <w:r>
        <w:rPr>
          <w:rFonts w:hint="eastAsia"/>
        </w:rPr>
        <w:t>附表清单</w:t>
      </w:r>
      <w:bookmarkEnd w:id="19"/>
      <w:bookmarkEnd w:id="20"/>
      <w:bookmarkEnd w:id="21"/>
    </w:p>
    <w:p w:rsidR="00182E24" w:rsidRDefault="00182E24" w:rsidP="00AD2F6F">
      <w:pPr>
        <w:pStyle w:val="u5"/>
        <w:spacing w:before="24" w:after="24"/>
        <w:ind w:firstLine="480"/>
      </w:pPr>
      <w:r>
        <w:fldChar w:fldCharType="begin"/>
      </w:r>
      <w:r>
        <w:instrText xml:space="preserve">MACROBUTTON NoMacro </w:instrText>
      </w:r>
      <w:r>
        <w:rPr>
          <w:rFonts w:hint="eastAsia"/>
        </w:rPr>
        <w:instrText>［单击键入论文“</w:instrText>
      </w:r>
      <w:r w:rsidR="00EE22E7">
        <w:rPr>
          <w:rFonts w:hint="eastAsia"/>
        </w:rPr>
        <w:instrText>插图</w:instrText>
      </w:r>
      <w:r w:rsidR="002348BC">
        <w:rPr>
          <w:rFonts w:hint="eastAsia"/>
        </w:rPr>
        <w:instrText>和</w:instrText>
      </w:r>
      <w:r w:rsidR="00EE22E7">
        <w:rPr>
          <w:rFonts w:hint="eastAsia"/>
        </w:rPr>
        <w:instrText>附表清单</w:instrText>
      </w:r>
      <w:r>
        <w:rPr>
          <w:rFonts w:hint="eastAsia"/>
        </w:rPr>
        <w:instrText>”</w:instrText>
      </w:r>
      <w:r w:rsidR="002348BC">
        <w:rPr>
          <w:rFonts w:hint="eastAsia"/>
        </w:rPr>
        <w:instrText>的内容</w:instrText>
      </w:r>
      <w:r>
        <w:rPr>
          <w:rFonts w:hint="eastAsia"/>
        </w:rPr>
        <w:instrText>］</w:instrText>
      </w:r>
      <w:r w:rsidRPr="00132717">
        <w:rPr>
          <w:rFonts w:hint="eastAsia"/>
          <w:color w:val="FF0000"/>
        </w:rPr>
        <w:instrText>样式：</w:instrText>
      </w:r>
      <w:r w:rsidRPr="00955156">
        <w:rPr>
          <w:rFonts w:hint="eastAsia"/>
        </w:rPr>
        <w:instrText>u</w:instrText>
      </w:r>
      <w:r>
        <w:rPr>
          <w:rFonts w:hint="eastAsia"/>
        </w:rPr>
        <w:instrText>正文</w:instrText>
      </w:r>
      <w:r>
        <w:fldChar w:fldCharType="end"/>
      </w:r>
    </w:p>
    <w:p w:rsidR="000449E8" w:rsidRPr="00B8613A" w:rsidRDefault="000449E8" w:rsidP="00B8613A">
      <w:pPr>
        <w:pStyle w:val="u5"/>
        <w:spacing w:before="24" w:after="24"/>
        <w:ind w:firstLine="480"/>
        <w:rPr>
          <w:rStyle w:val="HTML"/>
          <w:i w:val="0"/>
          <w:iCs w:val="0"/>
        </w:rPr>
      </w:pPr>
    </w:p>
    <w:p w:rsidR="00182E24" w:rsidRPr="00714E11" w:rsidRDefault="00182E24" w:rsidP="00AD2F6F">
      <w:pPr>
        <w:pStyle w:val="u5"/>
        <w:spacing w:before="24" w:after="24"/>
        <w:ind w:firstLine="480"/>
      </w:pPr>
    </w:p>
    <w:p w:rsidR="00E35DE5" w:rsidRDefault="00E35DE5" w:rsidP="00791700">
      <w:pPr>
        <w:pStyle w:val="u4"/>
        <w:sectPr w:rsidR="00E35DE5" w:rsidSect="00E35DE5">
          <w:type w:val="oddPage"/>
          <w:pgSz w:w="11906" w:h="16838" w:code="9"/>
          <w:pgMar w:top="1701" w:right="1701" w:bottom="1134" w:left="1701" w:header="851" w:footer="992" w:gutter="567"/>
          <w:pgNumType w:fmt="upperRoman"/>
          <w:cols w:space="425"/>
          <w:docGrid w:linePitch="312"/>
        </w:sectPr>
      </w:pPr>
      <w:bookmarkStart w:id="22" w:name="_Toc533927362"/>
    </w:p>
    <w:p w:rsidR="00714E11" w:rsidRDefault="00122287" w:rsidP="00791700">
      <w:pPr>
        <w:pStyle w:val="u4"/>
      </w:pPr>
      <w:bookmarkStart w:id="23" w:name="_Toc100303113"/>
      <w:bookmarkStart w:id="24" w:name="_Toc112251617"/>
      <w:r>
        <w:rPr>
          <w:rFonts w:hint="eastAsia"/>
        </w:rPr>
        <w:lastRenderedPageBreak/>
        <w:t>缩写和符号</w:t>
      </w:r>
      <w:r w:rsidR="00714E11">
        <w:rPr>
          <w:rFonts w:hint="eastAsia"/>
        </w:rPr>
        <w:t>清单</w:t>
      </w:r>
      <w:bookmarkEnd w:id="22"/>
      <w:bookmarkEnd w:id="23"/>
      <w:bookmarkEnd w:id="24"/>
    </w:p>
    <w:p w:rsidR="00A55802" w:rsidRPr="00AC7F30" w:rsidRDefault="00A55802" w:rsidP="00A55802">
      <w:pPr>
        <w:pStyle w:val="u5"/>
        <w:spacing w:before="24" w:after="24"/>
        <w:ind w:firstLine="480"/>
        <w:rPr>
          <w:rFonts w:cs="Times New Roman"/>
        </w:rPr>
      </w:pPr>
      <w:r w:rsidRPr="00AC7F30">
        <w:rPr>
          <w:rFonts w:cs="Times New Roman"/>
        </w:rPr>
        <w:t>符号</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物理意义</w:t>
      </w:r>
    </w:p>
    <w:p w:rsidR="00A55802" w:rsidRPr="00AC7F30" w:rsidRDefault="00A55802" w:rsidP="00A55802">
      <w:pPr>
        <w:pStyle w:val="u5"/>
        <w:spacing w:before="24" w:after="24"/>
        <w:ind w:firstLine="480"/>
        <w:rPr>
          <w:rFonts w:cs="Times New Roman"/>
        </w:rPr>
      </w:pPr>
      <w:r w:rsidRPr="00843C68">
        <w:rPr>
          <w:position w:val="-12"/>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7.55pt" o:ole="">
            <v:imagedata r:id="rId15" o:title=""/>
          </v:shape>
          <o:OLEObject Type="Embed" ProgID="Equation.DSMT4" ShapeID="_x0000_i1025" DrawAspect="Content" ObjectID="_1723467493" r:id="rId16"/>
        </w:object>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载波频率</w:t>
      </w:r>
    </w:p>
    <w:p w:rsidR="00A55802" w:rsidRPr="00AC7F30" w:rsidRDefault="00A55802" w:rsidP="00A55802">
      <w:pPr>
        <w:pStyle w:val="u5"/>
        <w:spacing w:before="24" w:after="24"/>
        <w:ind w:firstLine="480"/>
        <w:rPr>
          <w:rFonts w:cs="Times New Roman"/>
        </w:rPr>
      </w:pPr>
      <w:r w:rsidRPr="00843C68">
        <w:rPr>
          <w:position w:val="-12"/>
        </w:rPr>
        <w:object w:dxaOrig="300" w:dyaOrig="360">
          <v:shape id="_x0000_i1026" type="#_x0000_t75" style="width:14.4pt;height:17.55pt" o:ole="">
            <v:imagedata r:id="rId17" o:title=""/>
          </v:shape>
          <o:OLEObject Type="Embed" ProgID="Equation.DSMT4" ShapeID="_x0000_i1026" DrawAspect="Content" ObjectID="_1723467494" r:id="rId1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调制波角频率</w:t>
      </w:r>
    </w:p>
    <w:bookmarkStart w:id="25" w:name="MTBlankEqn"/>
    <w:p w:rsidR="00A55802" w:rsidRPr="00AC7F30" w:rsidRDefault="00A55802" w:rsidP="00A55802">
      <w:pPr>
        <w:pStyle w:val="u5"/>
        <w:spacing w:before="24" w:after="24"/>
        <w:ind w:firstLine="480"/>
        <w:rPr>
          <w:rFonts w:cs="Times New Roman"/>
        </w:rPr>
      </w:pPr>
      <w:r w:rsidRPr="00843C68">
        <w:rPr>
          <w:position w:val="-12"/>
        </w:rPr>
        <w:object w:dxaOrig="300" w:dyaOrig="360">
          <v:shape id="_x0000_i1027" type="#_x0000_t75" style="width:14.4pt;height:17.55pt" o:ole="">
            <v:imagedata r:id="rId19" o:title=""/>
          </v:shape>
          <o:OLEObject Type="Embed" ProgID="Equation.DSMT4" ShapeID="_x0000_i1027" DrawAspect="Content" ObjectID="_1723467495" r:id="rId20"/>
        </w:object>
      </w:r>
      <w:bookmarkEnd w:id="25"/>
      <w:r>
        <w:tab/>
      </w:r>
      <w:r>
        <w:tab/>
      </w:r>
      <w:r>
        <w:tab/>
      </w:r>
      <w:r>
        <w:tab/>
      </w:r>
      <w:r>
        <w:tab/>
      </w:r>
      <w:r>
        <w:tab/>
      </w:r>
      <w:r>
        <w:tab/>
      </w:r>
      <w:r>
        <w:tab/>
      </w:r>
      <w:r w:rsidRPr="00AC7F30">
        <w:rPr>
          <w:rFonts w:cs="Times New Roman"/>
        </w:rPr>
        <w:t>载波角频率</w:t>
      </w:r>
    </w:p>
    <w:p w:rsidR="00A55802" w:rsidRPr="00AC7F30" w:rsidRDefault="00A55802" w:rsidP="00A55802">
      <w:pPr>
        <w:pStyle w:val="u5"/>
        <w:spacing w:before="24" w:after="24"/>
        <w:ind w:firstLine="480"/>
        <w:rPr>
          <w:rFonts w:cs="Times New Roman"/>
        </w:rPr>
      </w:pPr>
      <w:r w:rsidRPr="00843C68">
        <w:rPr>
          <w:position w:val="-12"/>
        </w:rPr>
        <w:object w:dxaOrig="260" w:dyaOrig="360">
          <v:shape id="_x0000_i1028" type="#_x0000_t75" style="width:13.5pt;height:17.55pt" o:ole="">
            <v:imagedata r:id="rId21" o:title=""/>
          </v:shape>
          <o:OLEObject Type="Embed" ProgID="Equation.DSMT4" ShapeID="_x0000_i1028" DrawAspect="Content" ObjectID="_1723467496" r:id="rId2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调制波的初始角度</w:t>
      </w:r>
    </w:p>
    <w:p w:rsidR="00A55802" w:rsidRPr="00AC7F30" w:rsidRDefault="00A55802" w:rsidP="00A55802">
      <w:pPr>
        <w:pStyle w:val="u5"/>
        <w:spacing w:before="24" w:after="24"/>
        <w:ind w:firstLine="480"/>
        <w:rPr>
          <w:rFonts w:cs="Times New Roman"/>
        </w:rPr>
      </w:pPr>
      <w:r w:rsidRPr="00843C68">
        <w:rPr>
          <w:position w:val="-12"/>
        </w:rPr>
        <w:object w:dxaOrig="260" w:dyaOrig="360">
          <v:shape id="_x0000_i1029" type="#_x0000_t75" style="width:13.5pt;height:17.55pt" o:ole="">
            <v:imagedata r:id="rId23" o:title=""/>
          </v:shape>
          <o:OLEObject Type="Embed" ProgID="Equation.DSMT4" ShapeID="_x0000_i1029" DrawAspect="Content" ObjectID="_1723467497" r:id="rId2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载波的初始角度</w:t>
      </w:r>
    </w:p>
    <w:p w:rsidR="00A55802" w:rsidRPr="00AC7F30" w:rsidRDefault="00A55802" w:rsidP="00A55802">
      <w:pPr>
        <w:pStyle w:val="u5"/>
        <w:spacing w:before="24" w:after="24"/>
        <w:ind w:firstLine="480"/>
        <w:rPr>
          <w:rFonts w:cs="Times New Roman"/>
        </w:rPr>
      </w:pPr>
      <w:r w:rsidRPr="00843C68">
        <w:rPr>
          <w:position w:val="-10"/>
        </w:rPr>
        <w:object w:dxaOrig="440" w:dyaOrig="320">
          <v:shape id="_x0000_i1030" type="#_x0000_t75" style="width:21.6pt;height:16.2pt" o:ole="">
            <v:imagedata r:id="rId25" o:title=""/>
          </v:shape>
          <o:OLEObject Type="Embed" ProgID="Equation.DSMT4" ShapeID="_x0000_i1030" DrawAspect="Content" ObjectID="_1723467498" r:id="rId26"/>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连续时间信号</w:t>
      </w:r>
    </w:p>
    <w:p w:rsidR="00A55802" w:rsidRDefault="00A55802" w:rsidP="00A55802">
      <w:pPr>
        <w:pStyle w:val="u5"/>
        <w:spacing w:before="24" w:after="24"/>
        <w:ind w:firstLine="480"/>
        <w:rPr>
          <w:rFonts w:cs="Times New Roman"/>
        </w:rPr>
      </w:pPr>
      <w:r w:rsidRPr="00843C68">
        <w:rPr>
          <w:position w:val="-12"/>
        </w:rPr>
        <w:object w:dxaOrig="560" w:dyaOrig="360">
          <v:shape id="_x0000_i1031" type="#_x0000_t75" style="width:27.9pt;height:17.55pt" o:ole="">
            <v:imagedata r:id="rId27" o:title=""/>
          </v:shape>
          <o:OLEObject Type="Embed" ProgID="Equation.DSMT4" ShapeID="_x0000_i1031" DrawAspect="Content" ObjectID="_1723467499" r:id="rId2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离散时间信号</w:t>
      </w:r>
    </w:p>
    <w:p w:rsidR="00A55802" w:rsidRPr="00AC7F30" w:rsidRDefault="00A55802" w:rsidP="00A55802">
      <w:pPr>
        <w:pStyle w:val="u5"/>
        <w:spacing w:before="24" w:after="24"/>
        <w:ind w:firstLine="480"/>
        <w:rPr>
          <w:rFonts w:cs="Times New Roman"/>
        </w:rPr>
      </w:pPr>
      <w:r w:rsidRPr="00843C68">
        <w:rPr>
          <w:position w:val="-10"/>
        </w:rPr>
        <w:object w:dxaOrig="780" w:dyaOrig="380">
          <v:shape id="_x0000_i1032" type="#_x0000_t75" style="width:39.6pt;height:18.9pt" o:ole="">
            <v:imagedata r:id="rId29" o:title=""/>
          </v:shape>
          <o:OLEObject Type="Embed" ProgID="Equation.DSMT4" ShapeID="_x0000_i1032" DrawAspect="Content" ObjectID="_1723467500" r:id="rId30"/>
        </w:object>
      </w:r>
      <w:r>
        <w:tab/>
      </w:r>
      <w:r>
        <w:tab/>
      </w:r>
      <w:r>
        <w:tab/>
      </w:r>
      <w:r>
        <w:tab/>
      </w:r>
      <w:r>
        <w:tab/>
      </w:r>
      <w:r>
        <w:tab/>
      </w:r>
      <w:r>
        <w:rPr>
          <w:rFonts w:hint="eastAsia"/>
        </w:rPr>
        <w:t>离散时间傅里叶变换的频域信号</w:t>
      </w:r>
    </w:p>
    <w:p w:rsidR="00A55802" w:rsidRPr="00AC7F30" w:rsidRDefault="00A55802" w:rsidP="00A55802">
      <w:pPr>
        <w:pStyle w:val="u5"/>
        <w:spacing w:before="24" w:after="24"/>
        <w:ind w:firstLine="480"/>
        <w:rPr>
          <w:rFonts w:cs="Times New Roman"/>
        </w:rPr>
      </w:pPr>
      <w:r w:rsidRPr="00025957">
        <w:rPr>
          <w:position w:val="-4"/>
        </w:rPr>
        <w:object w:dxaOrig="220" w:dyaOrig="260">
          <v:shape id="_x0000_i1033" type="#_x0000_t75" style="width:10.8pt;height:13.5pt" o:ole="">
            <v:imagedata r:id="rId31" o:title=""/>
          </v:shape>
          <o:OLEObject Type="Embed" ProgID="Equation.DSMT4" ShapeID="_x0000_i1033" DrawAspect="Content" ObjectID="_1723467501" r:id="rId3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采样周期</w:t>
      </w:r>
    </w:p>
    <w:p w:rsidR="00A55802" w:rsidRPr="00AC7F30" w:rsidRDefault="00A55802" w:rsidP="00A55802">
      <w:pPr>
        <w:pStyle w:val="u5"/>
        <w:spacing w:before="24" w:after="24"/>
        <w:ind w:firstLine="480"/>
        <w:rPr>
          <w:rFonts w:cs="Times New Roman"/>
        </w:rPr>
      </w:pPr>
      <w:r w:rsidRPr="00843C68">
        <w:rPr>
          <w:position w:val="-6"/>
        </w:rPr>
        <w:object w:dxaOrig="279" w:dyaOrig="279">
          <v:shape id="_x0000_i1034" type="#_x0000_t75" style="width:14.4pt;height:14.4pt" o:ole="">
            <v:imagedata r:id="rId33" o:title=""/>
          </v:shape>
          <o:OLEObject Type="Embed" ProgID="Equation.DSMT4" ShapeID="_x0000_i1034" DrawAspect="Content" ObjectID="_1723467502" r:id="rId3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采样点数</w:t>
      </w:r>
    </w:p>
    <w:p w:rsidR="00A55802" w:rsidRPr="00AC7F30" w:rsidRDefault="00A55802" w:rsidP="00A55802">
      <w:pPr>
        <w:pStyle w:val="u5"/>
        <w:spacing w:before="24" w:after="24"/>
        <w:ind w:firstLine="480"/>
        <w:rPr>
          <w:rFonts w:cs="Times New Roman"/>
        </w:rPr>
      </w:pPr>
      <w:r w:rsidRPr="00843C68">
        <w:rPr>
          <w:position w:val="-10"/>
        </w:rPr>
        <w:object w:dxaOrig="820" w:dyaOrig="320">
          <v:shape id="_x0000_i1035" type="#_x0000_t75" style="width:41.85pt;height:16.2pt" o:ole="">
            <v:imagedata r:id="rId35" o:title=""/>
          </v:shape>
          <o:OLEObject Type="Embed" ProgID="Equation.DSMT4" ShapeID="_x0000_i1035" DrawAspect="Content" ObjectID="_1723467503" r:id="rId36"/>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频域实部</w:t>
      </w:r>
    </w:p>
    <w:p w:rsidR="00A55802" w:rsidRDefault="00A55802" w:rsidP="00A55802">
      <w:pPr>
        <w:pStyle w:val="u5"/>
        <w:spacing w:before="24" w:after="24"/>
        <w:ind w:firstLine="480"/>
        <w:rPr>
          <w:rFonts w:cs="Times New Roman"/>
        </w:rPr>
      </w:pPr>
      <w:r w:rsidRPr="00843C68">
        <w:rPr>
          <w:position w:val="-10"/>
        </w:rPr>
        <w:object w:dxaOrig="859" w:dyaOrig="320">
          <v:shape id="_x0000_i1036" type="#_x0000_t75" style="width:42.3pt;height:16.2pt" o:ole="">
            <v:imagedata r:id="rId37" o:title=""/>
          </v:shape>
          <o:OLEObject Type="Embed" ProgID="Equation.DSMT4" ShapeID="_x0000_i1036" DrawAspect="Content" ObjectID="_1723467504" r:id="rId3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频域虚部</w:t>
      </w:r>
    </w:p>
    <w:p w:rsidR="00A55802" w:rsidRPr="00AC7F30" w:rsidRDefault="00A55802" w:rsidP="00A55802">
      <w:pPr>
        <w:pStyle w:val="u5"/>
        <w:spacing w:before="24" w:after="24"/>
        <w:ind w:firstLine="480"/>
        <w:rPr>
          <w:rFonts w:cs="Times New Roman"/>
        </w:rPr>
      </w:pPr>
      <w:r w:rsidRPr="00843C68">
        <w:rPr>
          <w:position w:val="-10"/>
        </w:rPr>
        <w:object w:dxaOrig="560" w:dyaOrig="320">
          <v:shape id="_x0000_i1037" type="#_x0000_t75" style="width:27.9pt;height:16.2pt" o:ole="">
            <v:imagedata r:id="rId39" o:title=""/>
          </v:shape>
          <o:OLEObject Type="Embed" ProgID="Equation.DSMT4" ShapeID="_x0000_i1037" DrawAspect="Content" ObjectID="_1723467505" r:id="rId40"/>
        </w:object>
      </w:r>
      <w:r>
        <w:tab/>
      </w:r>
      <w:r>
        <w:tab/>
      </w:r>
      <w:r>
        <w:tab/>
      </w:r>
      <w:r>
        <w:tab/>
      </w:r>
      <w:r>
        <w:tab/>
      </w:r>
      <w:r>
        <w:tab/>
      </w:r>
      <w:r>
        <w:tab/>
      </w:r>
      <w:r>
        <w:rPr>
          <w:rFonts w:hint="eastAsia"/>
        </w:rPr>
        <w:t>离散傅里叶变换的频域值</w:t>
      </w:r>
    </w:p>
    <w:p w:rsidR="00A55802" w:rsidRPr="00AC7F30" w:rsidRDefault="00A55802" w:rsidP="00A55802">
      <w:pPr>
        <w:pStyle w:val="u5"/>
        <w:spacing w:before="24" w:after="24"/>
        <w:ind w:firstLine="480"/>
        <w:rPr>
          <w:rFonts w:cs="Times New Roman"/>
        </w:rPr>
      </w:pPr>
      <w:r w:rsidRPr="00843C68">
        <w:rPr>
          <w:position w:val="-12"/>
        </w:rPr>
        <w:object w:dxaOrig="840" w:dyaOrig="400">
          <v:shape id="_x0000_i1038" type="#_x0000_t75" style="width:41.85pt;height:20.7pt" o:ole="">
            <v:imagedata r:id="rId41" o:title=""/>
          </v:shape>
          <o:OLEObject Type="Embed" ProgID="Equation.DSMT4" ShapeID="_x0000_i1038" DrawAspect="Content" ObjectID="_1723467506" r:id="rId4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电压信号未来时刻状态</w:t>
      </w:r>
    </w:p>
    <w:p w:rsidR="00A55802" w:rsidRPr="00AC7F30" w:rsidRDefault="00A55802" w:rsidP="00A55802">
      <w:pPr>
        <w:pStyle w:val="u5"/>
        <w:spacing w:before="24" w:after="24"/>
        <w:ind w:firstLine="480"/>
        <w:rPr>
          <w:rFonts w:cs="Times New Roman"/>
        </w:rPr>
      </w:pPr>
      <w:r w:rsidRPr="00843C68">
        <w:rPr>
          <w:position w:val="-12"/>
        </w:rPr>
        <w:object w:dxaOrig="320" w:dyaOrig="360">
          <v:shape id="_x0000_i1039" type="#_x0000_t75" style="width:16.2pt;height:17.55pt" o:ole="">
            <v:imagedata r:id="rId43" o:title=""/>
          </v:shape>
          <o:OLEObject Type="Embed" ProgID="Equation.DSMT4" ShapeID="_x0000_i1039" DrawAspect="Content" ObjectID="_1723467507" r:id="rId4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单位谐波幅值</w:t>
      </w:r>
      <w:r>
        <w:rPr>
          <w:rFonts w:cs="Times New Roman" w:hint="eastAsia"/>
        </w:rPr>
        <w:t>存储的</w:t>
      </w:r>
      <w:r w:rsidRPr="00AC7F30">
        <w:rPr>
          <w:rFonts w:cs="Times New Roman"/>
        </w:rPr>
        <w:t>数据集</w:t>
      </w:r>
    </w:p>
    <w:p w:rsidR="00A55802" w:rsidRPr="00AC7F30" w:rsidRDefault="00A55802" w:rsidP="00A55802">
      <w:pPr>
        <w:pStyle w:val="u5"/>
        <w:spacing w:before="24" w:after="24"/>
        <w:ind w:firstLine="480"/>
        <w:rPr>
          <w:rFonts w:cs="Times New Roman"/>
        </w:rPr>
      </w:pPr>
      <w:r w:rsidRPr="00843C68">
        <w:rPr>
          <w:position w:val="-12"/>
        </w:rPr>
        <w:object w:dxaOrig="380" w:dyaOrig="360">
          <v:shape id="_x0000_i1040" type="#_x0000_t75" style="width:18.9pt;height:17.55pt" o:ole="">
            <v:imagedata r:id="rId45" o:title=""/>
          </v:shape>
          <o:OLEObject Type="Embed" ProgID="Equation.DSMT4" ShapeID="_x0000_i1040" DrawAspect="Content" ObjectID="_1723467508" r:id="rId46"/>
        </w:object>
      </w:r>
      <w:r>
        <w:tab/>
      </w:r>
      <w:r>
        <w:tab/>
      </w:r>
      <w:r>
        <w:tab/>
      </w:r>
      <w:r>
        <w:tab/>
      </w:r>
      <w:r>
        <w:tab/>
      </w:r>
      <w:r>
        <w:tab/>
      </w:r>
      <w:r>
        <w:tab/>
      </w:r>
      <w:r w:rsidRPr="00AC7F30">
        <w:rPr>
          <w:rFonts w:cs="Times New Roman"/>
        </w:rPr>
        <w:t>基波周期内谐波幅值</w:t>
      </w:r>
      <w:r>
        <w:rPr>
          <w:rFonts w:cs="Times New Roman" w:hint="eastAsia"/>
        </w:rPr>
        <w:t>存储的</w:t>
      </w:r>
      <w:r w:rsidRPr="00AC7F30">
        <w:rPr>
          <w:rFonts w:cs="Times New Roman"/>
        </w:rPr>
        <w:t>数据集</w:t>
      </w:r>
    </w:p>
    <w:p w:rsidR="00A55802" w:rsidRPr="00AC7F30" w:rsidRDefault="00A55802" w:rsidP="00A55802">
      <w:pPr>
        <w:pStyle w:val="u5"/>
        <w:spacing w:before="24" w:after="24"/>
        <w:ind w:firstLine="480"/>
        <w:rPr>
          <w:rFonts w:cs="Times New Roman"/>
        </w:rPr>
      </w:pPr>
      <w:r w:rsidRPr="00843C68">
        <w:rPr>
          <w:position w:val="-10"/>
        </w:rPr>
        <w:object w:dxaOrig="560" w:dyaOrig="380">
          <v:shape id="_x0000_i1041" type="#_x0000_t75" style="width:27.9pt;height:18.9pt" o:ole="">
            <v:imagedata r:id="rId47" o:title=""/>
          </v:shape>
          <o:OLEObject Type="Embed" ProgID="Equation.DSMT4" ShapeID="_x0000_i1041" DrawAspect="Content" ObjectID="_1723467509" r:id="rId4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参考电压信号的基波幅值</w:t>
      </w:r>
    </w:p>
    <w:p w:rsidR="00A55802" w:rsidRPr="00AC7F30" w:rsidRDefault="00A55802" w:rsidP="00A55802">
      <w:pPr>
        <w:pStyle w:val="u5"/>
        <w:spacing w:before="24" w:after="24"/>
        <w:ind w:firstLine="480"/>
        <w:rPr>
          <w:rFonts w:cs="Times New Roman"/>
        </w:rPr>
      </w:pPr>
      <w:r w:rsidRPr="00843C68">
        <w:rPr>
          <w:position w:val="-10"/>
        </w:rPr>
        <w:object w:dxaOrig="620" w:dyaOrig="380">
          <v:shape id="_x0000_i1042" type="#_x0000_t75" style="width:30.15pt;height:18.9pt" o:ole="">
            <v:imagedata r:id="rId49" o:title=""/>
          </v:shape>
          <o:OLEObject Type="Embed" ProgID="Equation.DSMT4" ShapeID="_x0000_i1042" DrawAspect="Content" ObjectID="_1723467510" r:id="rId50"/>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预测电压信号的基波幅值</w:t>
      </w:r>
    </w:p>
    <w:p w:rsidR="00A55802" w:rsidRPr="00AC7F30" w:rsidRDefault="00A55802" w:rsidP="00A55802">
      <w:pPr>
        <w:pStyle w:val="u5"/>
        <w:spacing w:before="24" w:after="24"/>
        <w:ind w:firstLine="480"/>
        <w:rPr>
          <w:rFonts w:cs="Times New Roman"/>
        </w:rPr>
      </w:pPr>
      <w:r w:rsidRPr="00843C68">
        <w:rPr>
          <w:position w:val="-10"/>
        </w:rPr>
        <w:object w:dxaOrig="660" w:dyaOrig="380">
          <v:shape id="_x0000_i1043" type="#_x0000_t75" style="width:32.4pt;height:18.9pt" o:ole="">
            <v:imagedata r:id="rId51" o:title=""/>
          </v:shape>
          <o:OLEObject Type="Embed" ProgID="Equation.DSMT4" ShapeID="_x0000_i1043" DrawAspect="Content" ObjectID="_1723467511" r:id="rId5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预测电压信号的各次谐波幅值</w:t>
      </w:r>
    </w:p>
    <w:p w:rsidR="00714E11" w:rsidRDefault="00A55802" w:rsidP="00A55802">
      <w:pPr>
        <w:pStyle w:val="u5"/>
        <w:spacing w:before="24" w:after="24"/>
        <w:ind w:firstLine="480"/>
      </w:pPr>
      <w:r w:rsidRPr="00843C68">
        <w:rPr>
          <w:position w:val="-12"/>
        </w:rPr>
        <w:object w:dxaOrig="360" w:dyaOrig="360">
          <v:shape id="_x0000_i1044" type="#_x0000_t75" style="width:17.55pt;height:17.55pt" o:ole="">
            <v:imagedata r:id="rId53" o:title=""/>
          </v:shape>
          <o:OLEObject Type="Embed" ProgID="Equation.DSMT4" ShapeID="_x0000_i1044" DrawAspect="Content" ObjectID="_1723467512" r:id="rId5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预测开关次数</w:t>
      </w:r>
      <w:r w:rsidRPr="00AC7F30">
        <w:rPr>
          <w:rFonts w:cs="Times New Roman"/>
        </w:rPr>
        <w:t xml:space="preserve">    </w:t>
      </w:r>
    </w:p>
    <w:p w:rsidR="00714E11" w:rsidRPr="00EE22E7" w:rsidRDefault="00714E11" w:rsidP="00AD2F6F">
      <w:pPr>
        <w:pStyle w:val="u5"/>
        <w:spacing w:before="24" w:after="24"/>
        <w:ind w:firstLine="480"/>
      </w:pPr>
    </w:p>
    <w:p w:rsidR="00E35DE5" w:rsidRDefault="00E35DE5" w:rsidP="00AD6FE8">
      <w:pPr>
        <w:pStyle w:val="u4"/>
        <w:sectPr w:rsidR="00E35DE5" w:rsidSect="00E35DE5">
          <w:type w:val="oddPage"/>
          <w:pgSz w:w="11906" w:h="16838" w:code="9"/>
          <w:pgMar w:top="1701" w:right="1701" w:bottom="1134" w:left="1701" w:header="851" w:footer="992" w:gutter="567"/>
          <w:pgNumType w:fmt="upperRoman"/>
          <w:cols w:space="425"/>
          <w:docGrid w:linePitch="312"/>
        </w:sectPr>
      </w:pPr>
    </w:p>
    <w:p w:rsidR="00122287" w:rsidRDefault="00122287" w:rsidP="00AD6FE8">
      <w:pPr>
        <w:pStyle w:val="u4"/>
      </w:pPr>
      <w:bookmarkStart w:id="26" w:name="_Toc112251618"/>
      <w:r>
        <w:rPr>
          <w:rFonts w:hint="eastAsia"/>
        </w:rPr>
        <w:lastRenderedPageBreak/>
        <w:t>术语表</w:t>
      </w:r>
      <w:bookmarkEnd w:id="26"/>
    </w:p>
    <w:p w:rsidR="00122287" w:rsidRPr="009971A4" w:rsidRDefault="00122287"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［单击键入论文“</w:instrText>
      </w:r>
      <w:r w:rsidR="00C85DBA" w:rsidRPr="009971A4">
        <w:rPr>
          <w:rFonts w:hint="eastAsia"/>
        </w:rPr>
        <w:instrText>术语表</w:instrText>
      </w:r>
      <w:r w:rsidRPr="009971A4">
        <w:rPr>
          <w:rFonts w:hint="eastAsia"/>
        </w:rPr>
        <w:instrText>”</w:instrText>
      </w:r>
      <w:r w:rsidR="00C85DBA" w:rsidRPr="009971A4">
        <w:rPr>
          <w:rFonts w:hint="eastAsia"/>
        </w:rPr>
        <w:instrText>的内容</w:instrText>
      </w:r>
      <w:r w:rsidRPr="009971A4">
        <w:rPr>
          <w:rFonts w:hint="eastAsia"/>
        </w:rPr>
        <w:instrText>］</w:instrText>
      </w:r>
      <w:r w:rsidRPr="00132717">
        <w:rPr>
          <w:rFonts w:hint="eastAsia"/>
          <w:color w:val="FF0000"/>
        </w:rPr>
        <w:instrText>样式：</w:instrText>
      </w:r>
      <w:r w:rsidRPr="009971A4">
        <w:rPr>
          <w:rFonts w:hint="eastAsia"/>
        </w:rPr>
        <w:instrText>u</w:instrText>
      </w:r>
      <w:r w:rsidRPr="009971A4">
        <w:rPr>
          <w:rFonts w:hint="eastAsia"/>
        </w:rPr>
        <w:instrText>正文</w:instrText>
      </w:r>
      <w:r w:rsidRPr="009971A4">
        <w:fldChar w:fldCharType="end"/>
      </w:r>
    </w:p>
    <w:p w:rsidR="00122287" w:rsidRPr="009971A4" w:rsidRDefault="00122287"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Default="00E35DE5" w:rsidP="00E35DE5">
      <w:pPr>
        <w:pStyle w:val="u1"/>
        <w:pageBreakBefore w:val="0"/>
        <w:sectPr w:rsidR="00E35DE5" w:rsidSect="00E35DE5">
          <w:type w:val="oddPage"/>
          <w:pgSz w:w="11906" w:h="16838" w:code="9"/>
          <w:pgMar w:top="1701" w:right="1701" w:bottom="1134" w:left="1701" w:header="851" w:footer="992" w:gutter="567"/>
          <w:pgNumType w:fmt="upperRoman"/>
          <w:cols w:space="425"/>
          <w:docGrid w:linePitch="312"/>
        </w:sectPr>
      </w:pPr>
    </w:p>
    <w:p w:rsidR="00C37647" w:rsidRDefault="00122287" w:rsidP="00E35DE5">
      <w:pPr>
        <w:pStyle w:val="u1"/>
        <w:pageBreakBefore w:val="0"/>
      </w:pPr>
      <w:bookmarkStart w:id="27" w:name="_Toc100303114"/>
      <w:bookmarkStart w:id="28" w:name="_Toc112251619"/>
      <w:r>
        <w:rPr>
          <w:rFonts w:hint="eastAsia"/>
        </w:rPr>
        <w:lastRenderedPageBreak/>
        <w:t>引言</w:t>
      </w:r>
      <w:bookmarkEnd w:id="27"/>
      <w:bookmarkEnd w:id="28"/>
    </w:p>
    <w:p w:rsidR="00A85E07" w:rsidRDefault="00C37647" w:rsidP="00AD2F6F">
      <w:pPr>
        <w:pStyle w:val="u5"/>
        <w:spacing w:before="24" w:after="24"/>
        <w:ind w:firstLine="480"/>
      </w:pPr>
      <w:r>
        <w:fldChar w:fldCharType="begin"/>
      </w:r>
      <w:r>
        <w:instrText xml:space="preserve">MACROBUTTON NoMacro </w:instrText>
      </w:r>
      <w:r>
        <w:rPr>
          <w:rFonts w:hint="eastAsia"/>
        </w:rPr>
        <w:instrText>［单击键入论文“引言”</w:instrText>
      </w:r>
      <w:r w:rsidR="00BC0EE6">
        <w:rPr>
          <w:rFonts w:hint="eastAsia"/>
        </w:rPr>
        <w:instrText>部分的正文</w:instrText>
      </w:r>
      <w:r>
        <w:rPr>
          <w:rFonts w:hint="eastAsia"/>
        </w:rPr>
        <w:instrText>］</w:instrText>
      </w:r>
      <w:r w:rsidRPr="00B8613A">
        <w:rPr>
          <w:rFonts w:hint="eastAsia"/>
          <w:color w:val="FF0000"/>
        </w:rPr>
        <w:instrText>样式：</w:instrText>
      </w:r>
      <w:r w:rsidRPr="00955156">
        <w:rPr>
          <w:rFonts w:hint="eastAsia"/>
        </w:rPr>
        <w:instrText>u</w:instrText>
      </w:r>
      <w:r>
        <w:rPr>
          <w:rFonts w:hint="eastAsia"/>
        </w:rPr>
        <w:instrText>正文</w:instrText>
      </w:r>
      <w:r>
        <w:fldChar w:fldCharType="end"/>
      </w:r>
    </w:p>
    <w:p w:rsidR="00E120F7" w:rsidRDefault="00E120F7" w:rsidP="00AD2F6F">
      <w:pPr>
        <w:pStyle w:val="u5"/>
        <w:spacing w:before="24" w:after="24"/>
        <w:ind w:firstLine="480"/>
      </w:pPr>
    </w:p>
    <w:p w:rsidR="00EE22E7" w:rsidRDefault="00EE22E7" w:rsidP="00AD2F6F">
      <w:pPr>
        <w:pStyle w:val="u5"/>
        <w:spacing w:before="24" w:after="24"/>
        <w:ind w:firstLine="480"/>
      </w:pPr>
    </w:p>
    <w:p w:rsidR="00B74E21" w:rsidRDefault="00B74E21" w:rsidP="00AD2F6F">
      <w:pPr>
        <w:pStyle w:val="u5"/>
        <w:spacing w:before="24" w:after="24"/>
        <w:ind w:firstLine="480"/>
      </w:pPr>
    </w:p>
    <w:p w:rsidR="00F30C6D" w:rsidRDefault="001B7EDE" w:rsidP="001B7EDE">
      <w:pPr>
        <w:pStyle w:val="u1"/>
      </w:pPr>
      <w:r>
        <w:lastRenderedPageBreak/>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ascii="宋体" w:eastAsia="宋体" w:hAnsi="宋体" w:cs="宋体" w:hint="eastAsia"/>
        </w:rPr>
        <w:instrText>1级标题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正文1级标题</w:instrText>
      </w:r>
      <w:bookmarkStart w:id="29" w:name="_Toc112251620"/>
      <w:r>
        <w:fldChar w:fldCharType="end"/>
      </w:r>
      <w:bookmarkEnd w:id="29"/>
    </w:p>
    <w:p w:rsidR="005901AE" w:rsidRDefault="00ED11B3" w:rsidP="00AD2F6F">
      <w:pPr>
        <w:pStyle w:val="u5"/>
        <w:spacing w:before="24" w:after="24"/>
        <w:ind w:firstLine="480"/>
      </w:pPr>
      <w:r>
        <w:rPr>
          <w:rFonts w:hint="eastAsia"/>
        </w:rPr>
        <w:t>文献综述和摘要部分要点清楚，因为什么什么，所以我把范围限死了，比如说</w:t>
      </w:r>
      <w:r>
        <w:rPr>
          <w:rFonts w:hint="eastAsia"/>
        </w:rPr>
        <w:t>L</w:t>
      </w:r>
      <w:r>
        <w:t>C</w:t>
      </w:r>
      <w:r>
        <w:rPr>
          <w:rFonts w:hint="eastAsia"/>
        </w:rPr>
        <w:t>滤波器</w:t>
      </w:r>
      <w:r w:rsidR="00205837">
        <w:rPr>
          <w:rFonts w:hint="eastAsia"/>
        </w:rPr>
        <w:t>为什么不全滤波了。</w:t>
      </w:r>
    </w:p>
    <w:p w:rsidR="00F30C6D" w:rsidRDefault="001B7EDE" w:rsidP="001B7EDE">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0" w:name="_Toc112251621"/>
      <w:r>
        <w:fldChar w:fldCharType="end"/>
      </w:r>
      <w:bookmarkEnd w:id="30"/>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B7EDE" w:rsidRDefault="001B7EDE" w:rsidP="001B7EDE">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1" w:name="_Toc112251622"/>
      <w:r>
        <w:fldChar w:fldCharType="end"/>
      </w:r>
      <w:bookmarkEnd w:id="31"/>
    </w:p>
    <w:p w:rsidR="00FF09E8" w:rsidRPr="00806D03"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3"/>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eastAsia="宋体" w:hint="eastAsia"/>
        </w:rPr>
        <w:instrText>3</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Pr>
          <w:rFonts w:eastAsia="宋体" w:hint="eastAsia"/>
        </w:rPr>
        <w:instrText>3</w:instrText>
      </w:r>
      <w:r>
        <w:rPr>
          <w:rFonts w:ascii="宋体" w:eastAsia="宋体" w:hAnsi="宋体" w:cs="宋体" w:hint="eastAsia"/>
        </w:rPr>
        <w:instrText>级标题</w:instrText>
      </w:r>
      <w:bookmarkStart w:id="32" w:name="_Toc112251623"/>
      <w:r>
        <w:fldChar w:fldCharType="end"/>
      </w:r>
      <w:bookmarkEnd w:id="32"/>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3"/>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eastAsia="宋体" w:hint="eastAsia"/>
        </w:rPr>
        <w:instrText>3</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Pr>
          <w:rFonts w:eastAsia="宋体" w:hint="eastAsia"/>
        </w:rPr>
        <w:instrText>3</w:instrText>
      </w:r>
      <w:r>
        <w:rPr>
          <w:rFonts w:ascii="宋体" w:eastAsia="宋体" w:hAnsi="宋体" w:cs="宋体" w:hint="eastAsia"/>
        </w:rPr>
        <w:instrText>级标题</w:instrText>
      </w:r>
      <w:bookmarkStart w:id="33" w:name="_Toc112251624"/>
      <w:r>
        <w:fldChar w:fldCharType="end"/>
      </w:r>
      <w:bookmarkEnd w:id="33"/>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4" w:name="_Toc112251625"/>
      <w:r>
        <w:fldChar w:fldCharType="end"/>
      </w:r>
      <w:bookmarkEnd w:id="34"/>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B7EDE" w:rsidRDefault="00D41DA7" w:rsidP="00903F1D">
      <w:pPr>
        <w:pStyle w:val="u1"/>
      </w:pPr>
      <w:bookmarkStart w:id="35" w:name="_Toc112251626"/>
      <w:r>
        <w:rPr>
          <w:rFonts w:hint="eastAsia"/>
        </w:rPr>
        <w:lastRenderedPageBreak/>
        <w:t>基于三电平逆变器的</w:t>
      </w:r>
      <w:r w:rsidR="001443EB">
        <w:rPr>
          <w:rFonts w:hint="eastAsia"/>
        </w:rPr>
        <w:t>传统</w:t>
      </w:r>
      <w:r>
        <w:rPr>
          <w:rFonts w:hint="eastAsia"/>
        </w:rPr>
        <w:t>微网脉宽调制策略研究</w:t>
      </w:r>
      <w:r w:rsidR="004F2C5A" w:rsidRPr="004F2C5A">
        <w:rPr>
          <w:rFonts w:hint="eastAsia"/>
          <w:highlight w:val="yellow"/>
        </w:rPr>
        <w:t>(</w:t>
      </w:r>
      <w:r w:rsidR="004F2C5A" w:rsidRPr="004F2C5A">
        <w:rPr>
          <w:rFonts w:hint="eastAsia"/>
          <w:highlight w:val="yellow"/>
        </w:rPr>
        <w:t>标题上能不能引导一下</w:t>
      </w:r>
      <w:r w:rsidR="004F2C5A" w:rsidRPr="004F2C5A">
        <w:rPr>
          <w:highlight w:val="yellow"/>
        </w:rPr>
        <w:t>)</w:t>
      </w:r>
      <w:r w:rsidR="004F2C5A" w:rsidRPr="004F2C5A">
        <w:rPr>
          <w:rFonts w:hint="eastAsia"/>
          <w:highlight w:val="yellow"/>
        </w:rPr>
        <w:t>（标题里能不能加一个常规的，常用的，小标题能不能突出出来常规的不太好）</w:t>
      </w:r>
      <w:r w:rsidR="004F2C5A">
        <w:rPr>
          <w:rFonts w:hint="eastAsia"/>
          <w:highlight w:val="yellow"/>
        </w:rPr>
        <w:t>（一小节？在目录里展现</w:t>
      </w:r>
      <w:r w:rsidR="004F2C5A">
        <w:rPr>
          <w:rFonts w:hint="eastAsia"/>
          <w:highlight w:val="yellow"/>
        </w:rPr>
        <w:t>S</w:t>
      </w:r>
      <w:r w:rsidR="004F2C5A">
        <w:rPr>
          <w:highlight w:val="yellow"/>
        </w:rPr>
        <w:t>HEPWM</w:t>
      </w:r>
      <w:r w:rsidR="004F2C5A">
        <w:rPr>
          <w:rFonts w:hint="eastAsia"/>
          <w:highlight w:val="yellow"/>
        </w:rPr>
        <w:t>有的一些缺点，在标题展现出来）</w:t>
      </w:r>
      <w:bookmarkEnd w:id="35"/>
    </w:p>
    <w:p w:rsidR="00B86E41" w:rsidRPr="00B86E41" w:rsidRDefault="00B86E41" w:rsidP="00B86E41">
      <w:pPr>
        <w:pStyle w:val="u5"/>
        <w:spacing w:before="24" w:after="24"/>
        <w:ind w:firstLine="480"/>
      </w:pPr>
      <w:r>
        <w:fldChar w:fldCharType="begin"/>
      </w:r>
      <w:r>
        <w:instrText xml:space="preserve"> MACROBUTTON MTEditEquationSection2 </w:instrText>
      </w:r>
      <w:r w:rsidRPr="00B86E41">
        <w:rPr>
          <w:rStyle w:val="MTEquationSection"/>
          <w:rFonts w:hint="eastAsia"/>
        </w:rPr>
        <w:instrText>公式章</w:instrText>
      </w:r>
      <w:r w:rsidRPr="00B86E41">
        <w:rPr>
          <w:rStyle w:val="MTEquationSection"/>
          <w:rFonts w:hint="eastAsia"/>
        </w:rPr>
        <w:instrText xml:space="preserve"> (</w:instrText>
      </w:r>
      <w:r w:rsidRPr="00B86E41">
        <w:rPr>
          <w:rStyle w:val="MTEquationSection"/>
          <w:rFonts w:hint="eastAsia"/>
        </w:rPr>
        <w:instrText>下一章</w:instrText>
      </w:r>
      <w:r w:rsidRPr="00B86E41">
        <w:rPr>
          <w:rStyle w:val="MTEquationSection"/>
          <w:rFonts w:hint="eastAsia"/>
        </w:rPr>
        <w:instrText xml:space="preserve">) </w:instrText>
      </w:r>
      <w:r w:rsidRPr="00B86E41">
        <w:rPr>
          <w:rStyle w:val="MTEquationSection"/>
          <w:rFonts w:hint="eastAsia"/>
        </w:rPr>
        <w:instrText>节</w:instrText>
      </w:r>
      <w:r w:rsidRPr="00B86E4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B86E41">
        <w:rPr>
          <w:rStyle w:val="MTEquationSection"/>
          <w:rFonts w:hint="eastAsia"/>
        </w:rPr>
        <w:instrText>公式节</w:instrText>
      </w:r>
      <w:r w:rsidRPr="00B86E41">
        <w:rPr>
          <w:rStyle w:val="MTEquationSection"/>
          <w:rFonts w:hint="eastAsia"/>
        </w:rPr>
        <w:instrText xml:space="preserve"> (</w:instrText>
      </w:r>
      <w:r w:rsidRPr="00B86E41">
        <w:rPr>
          <w:rStyle w:val="MTEquationSection"/>
          <w:rFonts w:hint="eastAsia"/>
        </w:rPr>
        <w:instrText>下一节</w:instrText>
      </w:r>
      <w:r w:rsidRPr="00B86E41">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D03917">
        <w:fldChar w:fldCharType="begin"/>
      </w:r>
      <w:r w:rsidR="00D03917">
        <w:instrText xml:space="preserve"> MACROBUTTON MTEditEquationSection2 </w:instrText>
      </w:r>
      <w:r w:rsidR="00D03917" w:rsidRPr="00D03917">
        <w:rPr>
          <w:rStyle w:val="MTEquationSection"/>
          <w:rFonts w:hint="eastAsia"/>
        </w:rPr>
        <w:instrText>公式章</w:instrText>
      </w:r>
      <w:r w:rsidR="00D03917" w:rsidRPr="00D03917">
        <w:rPr>
          <w:rStyle w:val="MTEquationSection"/>
          <w:rFonts w:hint="eastAsia"/>
        </w:rPr>
        <w:instrText xml:space="preserve"> 3 </w:instrText>
      </w:r>
      <w:r w:rsidR="00D03917" w:rsidRPr="00D03917">
        <w:rPr>
          <w:rStyle w:val="MTEquationSection"/>
          <w:rFonts w:hint="eastAsia"/>
        </w:rPr>
        <w:instrText>节</w:instrText>
      </w:r>
      <w:r w:rsidR="00D03917" w:rsidRPr="00D03917">
        <w:rPr>
          <w:rStyle w:val="MTEquationSection"/>
          <w:rFonts w:hint="eastAsia"/>
        </w:rPr>
        <w:instrText xml:space="preserve"> 1</w:instrText>
      </w:r>
      <w:r w:rsidR="00D03917">
        <w:fldChar w:fldCharType="begin"/>
      </w:r>
      <w:r w:rsidR="00D03917">
        <w:instrText xml:space="preserve"> </w:instrText>
      </w:r>
      <w:r w:rsidR="00D03917">
        <w:rPr>
          <w:rFonts w:hint="eastAsia"/>
        </w:rPr>
        <w:instrText>SEQ MTEqn \r \h \* MERGEFORMAT</w:instrText>
      </w:r>
      <w:r w:rsidR="00D03917">
        <w:instrText xml:space="preserve"> </w:instrText>
      </w:r>
      <w:r w:rsidR="00D03917">
        <w:fldChar w:fldCharType="end"/>
      </w:r>
      <w:r w:rsidR="00D03917">
        <w:fldChar w:fldCharType="begin"/>
      </w:r>
      <w:r w:rsidR="00D03917">
        <w:instrText xml:space="preserve"> SEQ MTSec \r 1 \h \* MERGEFORMAT </w:instrText>
      </w:r>
      <w:r w:rsidR="00D03917">
        <w:fldChar w:fldCharType="end"/>
      </w:r>
      <w:r w:rsidR="00D03917">
        <w:fldChar w:fldCharType="begin"/>
      </w:r>
      <w:r w:rsidR="00D03917">
        <w:instrText xml:space="preserve"> SEQ MTChap \r 3 \h \* MERGEFORMAT </w:instrText>
      </w:r>
      <w:r w:rsidR="00D03917">
        <w:fldChar w:fldCharType="end"/>
      </w:r>
      <w:r w:rsidR="00D03917">
        <w:fldChar w:fldCharType="end"/>
      </w:r>
    </w:p>
    <w:p w:rsidR="00960936" w:rsidRDefault="00967937" w:rsidP="00960936">
      <w:pPr>
        <w:pStyle w:val="u2"/>
      </w:pPr>
      <w:bookmarkStart w:id="36" w:name="_Toc112251627"/>
      <w:r>
        <w:rPr>
          <w:rFonts w:hint="eastAsia"/>
        </w:rPr>
        <w:t>三电平</w:t>
      </w:r>
      <w:r w:rsidR="001443EB">
        <w:rPr>
          <w:rFonts w:hint="eastAsia"/>
        </w:rPr>
        <w:t>微电网</w:t>
      </w:r>
      <w:r>
        <w:rPr>
          <w:rFonts w:hint="eastAsia"/>
        </w:rPr>
        <w:t>逆变器的工作原理</w:t>
      </w:r>
      <w:bookmarkEnd w:id="36"/>
    </w:p>
    <w:p w:rsidR="00900B0C" w:rsidRDefault="0072002E" w:rsidP="00900B0C">
      <w:pPr>
        <w:pStyle w:val="u3"/>
      </w:pPr>
      <w:bookmarkStart w:id="37" w:name="_Toc112251628"/>
      <w:r>
        <w:rPr>
          <w:rFonts w:hint="eastAsia"/>
        </w:rPr>
        <w:t>N</w:t>
      </w:r>
      <w:r>
        <w:t>PC</w:t>
      </w:r>
      <w:r>
        <w:rPr>
          <w:rFonts w:hint="eastAsia"/>
        </w:rPr>
        <w:t>型三电平逆变器</w:t>
      </w:r>
      <w:r w:rsidR="00196668">
        <w:rPr>
          <w:rFonts w:hint="eastAsia"/>
        </w:rPr>
        <w:t>的工作状态</w:t>
      </w:r>
      <w:bookmarkEnd w:id="37"/>
    </w:p>
    <w:p w:rsidR="0067555E" w:rsidRDefault="00E45383" w:rsidP="0067555E">
      <w:pPr>
        <w:pStyle w:val="u5"/>
        <w:spacing w:before="24" w:after="24"/>
        <w:ind w:firstLine="480"/>
      </w:pPr>
      <w:r>
        <w:rPr>
          <w:rFonts w:hint="eastAsia"/>
        </w:rPr>
        <w:t>N</w:t>
      </w:r>
      <w:r>
        <w:t>PC</w:t>
      </w:r>
      <w:r>
        <w:rPr>
          <w:rFonts w:hint="eastAsia"/>
        </w:rPr>
        <w:t>型逆变器的拓扑结构如</w:t>
      </w:r>
      <w:r w:rsidR="00165941">
        <w:fldChar w:fldCharType="begin"/>
      </w:r>
      <w:r w:rsidR="00165941">
        <w:instrText xml:space="preserve"> </w:instrText>
      </w:r>
      <w:r w:rsidR="00165941">
        <w:rPr>
          <w:rFonts w:hint="eastAsia"/>
        </w:rPr>
        <w:instrText>REF _Ref103714281</w:instrText>
      </w:r>
      <w:r w:rsidR="00165941">
        <w:instrText xml:space="preserve"> </w:instrText>
      </w:r>
      <w:r w:rsidR="00165941">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1</w:t>
      </w:r>
      <w:r w:rsidR="00165941">
        <w:fldChar w:fldCharType="end"/>
      </w:r>
      <w:r>
        <w:rPr>
          <w:rFonts w:hint="eastAsia"/>
        </w:rPr>
        <w:t>所示</w:t>
      </w:r>
      <w:r w:rsidR="002D4B09">
        <w:rPr>
          <w:rFonts w:hint="eastAsia"/>
        </w:rPr>
        <w:t>，其中</w:t>
      </w:r>
      <w:r w:rsidR="00B34CED" w:rsidRPr="00B34CED">
        <w:rPr>
          <w:position w:val="-14"/>
        </w:rPr>
        <w:object w:dxaOrig="440" w:dyaOrig="380">
          <v:shape id="_x0000_i1045" type="#_x0000_t75" style="width:21.6pt;height:18.9pt" o:ole="">
            <v:imagedata r:id="rId55" o:title=""/>
          </v:shape>
          <o:OLEObject Type="Embed" ProgID="Equation.DSMT4" ShapeID="_x0000_i1045" DrawAspect="Content" ObjectID="_1723467513" r:id="rId56"/>
        </w:object>
      </w:r>
      <w:r w:rsidR="00D932C2">
        <w:rPr>
          <w:rFonts w:hint="eastAsia"/>
        </w:rPr>
        <w:t>为母线电压，</w:t>
      </w:r>
      <w:r w:rsidR="008177EC" w:rsidRPr="008177EC">
        <w:rPr>
          <w:position w:val="-12"/>
        </w:rPr>
        <w:object w:dxaOrig="279" w:dyaOrig="360">
          <v:shape id="_x0000_i1046" type="#_x0000_t75" style="width:14.4pt;height:17.55pt" o:ole="">
            <v:imagedata r:id="rId57" o:title=""/>
          </v:shape>
          <o:OLEObject Type="Embed" ProgID="Equation.DSMT4" ShapeID="_x0000_i1046" DrawAspect="Content" ObjectID="_1723467514" r:id="rId58"/>
        </w:object>
      </w:r>
      <w:r w:rsidR="008177EC">
        <w:rPr>
          <w:rFonts w:hint="eastAsia"/>
        </w:rPr>
        <w:t>、</w:t>
      </w:r>
      <w:r w:rsidR="008177EC" w:rsidRPr="008177EC">
        <w:rPr>
          <w:position w:val="-12"/>
        </w:rPr>
        <w:object w:dxaOrig="300" w:dyaOrig="360">
          <v:shape id="_x0000_i1047" type="#_x0000_t75" style="width:14.4pt;height:17.55pt" o:ole="">
            <v:imagedata r:id="rId59" o:title=""/>
          </v:shape>
          <o:OLEObject Type="Embed" ProgID="Equation.DSMT4" ShapeID="_x0000_i1047" DrawAspect="Content" ObjectID="_1723467515" r:id="rId60"/>
        </w:object>
      </w:r>
      <w:r w:rsidR="008177EC">
        <w:rPr>
          <w:rFonts w:hint="eastAsia"/>
        </w:rPr>
        <w:t>为</w:t>
      </w:r>
      <w:r w:rsidR="002009FC">
        <w:rPr>
          <w:rFonts w:hint="eastAsia"/>
        </w:rPr>
        <w:t>直流侧电容，</w:t>
      </w:r>
      <w:r w:rsidR="009D53CB">
        <w:rPr>
          <w:rFonts w:hint="eastAsia"/>
        </w:rPr>
        <w:t>并联在母线电源两端，</w:t>
      </w:r>
      <w:r w:rsidR="00193DCC">
        <w:rPr>
          <w:rFonts w:hint="eastAsia"/>
        </w:rPr>
        <w:t>逆变器三相桥臂上每一相桥臂有四个开关管</w:t>
      </w:r>
      <w:r w:rsidR="006B3343">
        <w:rPr>
          <w:rFonts w:hint="eastAsia"/>
        </w:rPr>
        <w:t>和两个二极管</w:t>
      </w:r>
      <w:r w:rsidR="00B21DDB">
        <w:rPr>
          <w:rFonts w:hint="eastAsia"/>
        </w:rPr>
        <w:t>。</w:t>
      </w:r>
      <w:r w:rsidR="00C405A2">
        <w:rPr>
          <w:rFonts w:hint="eastAsia"/>
        </w:rPr>
        <w:t>从图中可以看出，</w:t>
      </w:r>
      <w:r w:rsidR="00C405A2">
        <w:rPr>
          <w:rFonts w:hint="eastAsia"/>
        </w:rPr>
        <w:t>N</w:t>
      </w:r>
      <w:r w:rsidR="00C405A2">
        <w:t>PC</w:t>
      </w:r>
      <w:r w:rsidR="00C405A2">
        <w:rPr>
          <w:rFonts w:hint="eastAsia"/>
        </w:rPr>
        <w:t>型逆变器的</w:t>
      </w:r>
      <w:r w:rsidR="00C405A2">
        <w:rPr>
          <w:rFonts w:hint="eastAsia"/>
        </w:rPr>
        <w:t>A</w:t>
      </w:r>
      <w:r w:rsidR="00C405A2">
        <w:t>BC</w:t>
      </w:r>
      <w:r w:rsidR="00C405A2">
        <w:rPr>
          <w:rFonts w:hint="eastAsia"/>
        </w:rPr>
        <w:t>三相结构</w:t>
      </w:r>
      <w:r w:rsidR="00ED3892">
        <w:rPr>
          <w:rFonts w:hint="eastAsia"/>
        </w:rPr>
        <w:t>对称，</w:t>
      </w:r>
      <w:r w:rsidR="00BC18CD">
        <w:rPr>
          <w:rFonts w:hint="eastAsia"/>
        </w:rPr>
        <w:t>接下来将以</w:t>
      </w:r>
      <w:r w:rsidR="00BC18CD">
        <w:rPr>
          <w:rFonts w:hint="eastAsia"/>
        </w:rPr>
        <w:t>A</w:t>
      </w:r>
      <w:r w:rsidR="00BC18CD">
        <w:rPr>
          <w:rFonts w:hint="eastAsia"/>
        </w:rPr>
        <w:t>相为例</w:t>
      </w:r>
      <w:r w:rsidR="00DC4732">
        <w:rPr>
          <w:rFonts w:hint="eastAsia"/>
        </w:rPr>
        <w:t>对</w:t>
      </w:r>
      <w:r w:rsidR="00DC4732">
        <w:rPr>
          <w:rFonts w:hint="eastAsia"/>
        </w:rPr>
        <w:t>N</w:t>
      </w:r>
      <w:r w:rsidR="00DC4732">
        <w:t>PC</w:t>
      </w:r>
      <w:r w:rsidR="00DC4732">
        <w:rPr>
          <w:rFonts w:hint="eastAsia"/>
        </w:rPr>
        <w:t>型三电平逆变器的</w:t>
      </w:r>
      <w:r w:rsidR="000E26B5">
        <w:rPr>
          <w:rFonts w:hint="eastAsia"/>
        </w:rPr>
        <w:t>工作方式进行</w:t>
      </w:r>
      <w:r w:rsidR="00E56216">
        <w:rPr>
          <w:rFonts w:hint="eastAsia"/>
        </w:rPr>
        <w:t>描述。</w:t>
      </w:r>
    </w:p>
    <w:p w:rsidR="00C43F95" w:rsidRDefault="00B10465" w:rsidP="0079252E">
      <w:pPr>
        <w:pStyle w:val="u5"/>
        <w:spacing w:before="24" w:after="24"/>
        <w:ind w:firstLineChars="0" w:firstLine="0"/>
        <w:jc w:val="center"/>
      </w:pPr>
      <w:r>
        <w:object w:dxaOrig="6437" w:dyaOrig="3437">
          <v:shape id="_x0000_i1048" type="#_x0000_t75" style="width:396pt;height:211.5pt" o:ole="">
            <v:imagedata r:id="rId61" o:title=""/>
          </v:shape>
          <o:OLEObject Type="Embed" ProgID="Visio.Drawing.15" ShapeID="_x0000_i1048" DrawAspect="Content" ObjectID="_1723467516" r:id="rId62"/>
        </w:object>
      </w:r>
    </w:p>
    <w:p w:rsidR="00C43F95" w:rsidRDefault="00C43F95" w:rsidP="00C43F95">
      <w:pPr>
        <w:pStyle w:val="ub"/>
        <w:spacing w:before="120" w:after="360"/>
      </w:pPr>
      <w:bookmarkStart w:id="38" w:name="_Ref103714281"/>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\r 1 \* MERGEFORMAT </w:instrText>
      </w:r>
      <w:r>
        <w:fldChar w:fldCharType="separate"/>
      </w:r>
      <w:r w:rsidR="004E5C8F">
        <w:rPr>
          <w:noProof/>
        </w:rPr>
        <w:t>1</w:t>
      </w:r>
      <w:r>
        <w:fldChar w:fldCharType="end"/>
      </w:r>
      <w:bookmarkEnd w:id="38"/>
      <w:r>
        <w:rPr>
          <w:rFonts w:hint="eastAsia"/>
        </w:rPr>
        <w:t xml:space="preserve">  N</w:t>
      </w:r>
      <w:r>
        <w:t>PC</w:t>
      </w:r>
      <w:r>
        <w:rPr>
          <w:rFonts w:hint="eastAsia"/>
        </w:rPr>
        <w:t>型逆变器拓扑</w:t>
      </w:r>
      <w:r w:rsidR="0079252E">
        <w:rPr>
          <w:rFonts w:hint="eastAsia"/>
        </w:rPr>
        <w:t>图</w:t>
      </w:r>
    </w:p>
    <w:p w:rsidR="00ED0932" w:rsidRDefault="00882E85" w:rsidP="00E35ED0">
      <w:pPr>
        <w:pStyle w:val="u5"/>
        <w:spacing w:before="24" w:after="24"/>
        <w:ind w:firstLine="480"/>
      </w:pPr>
      <w:r>
        <w:rPr>
          <w:rFonts w:hint="eastAsia"/>
        </w:rPr>
        <w:t>以三电平逆变器的</w:t>
      </w:r>
      <w:r>
        <w:rPr>
          <w:rFonts w:hint="eastAsia"/>
        </w:rPr>
        <w:t>A</w:t>
      </w:r>
      <w:r>
        <w:rPr>
          <w:rFonts w:hint="eastAsia"/>
        </w:rPr>
        <w:t>相为例，当逆变器正常运行时，桥臂上的四根开关管有三种开关状态</w:t>
      </w:r>
      <w:r w:rsidR="00B34919">
        <w:rPr>
          <w:rFonts w:hint="eastAsia"/>
        </w:rPr>
        <w:t>，这三种开关状态则会</w:t>
      </w:r>
      <w:r w:rsidR="00CB4183">
        <w:rPr>
          <w:rFonts w:hint="eastAsia"/>
        </w:rPr>
        <w:t>产生</w:t>
      </w:r>
      <w:r w:rsidR="00B34919">
        <w:rPr>
          <w:rFonts w:hint="eastAsia"/>
        </w:rPr>
        <w:t>三种</w:t>
      </w:r>
      <w:r w:rsidR="00126983">
        <w:rPr>
          <w:rFonts w:hint="eastAsia"/>
        </w:rPr>
        <w:t>不同的逆变器</w:t>
      </w:r>
      <w:r w:rsidR="00CB4183">
        <w:rPr>
          <w:rFonts w:hint="eastAsia"/>
        </w:rPr>
        <w:t>输出</w:t>
      </w:r>
      <w:r w:rsidR="00126983">
        <w:rPr>
          <w:rFonts w:hint="eastAsia"/>
        </w:rPr>
        <w:t>电压</w:t>
      </w:r>
      <w:r w:rsidR="00704004" w:rsidRPr="00702E56">
        <w:rPr>
          <w:position w:val="-12"/>
        </w:rPr>
        <w:object w:dxaOrig="460" w:dyaOrig="360">
          <v:shape id="_x0000_i1049" type="#_x0000_t75" style="width:22.95pt;height:17.55pt" o:ole="">
            <v:imagedata r:id="rId63" o:title=""/>
          </v:shape>
          <o:OLEObject Type="Embed" ProgID="Equation.DSMT4" ShapeID="_x0000_i1049" DrawAspect="Content" ObjectID="_1723467517" r:id="rId64"/>
        </w:object>
      </w:r>
      <w:r w:rsidR="00702E56">
        <w:rPr>
          <w:rFonts w:hint="eastAsia"/>
        </w:rPr>
        <w:t>。当</w:t>
      </w:r>
      <w:r w:rsidR="00080E6F">
        <w:rPr>
          <w:rFonts w:hint="eastAsia"/>
        </w:rPr>
        <w:t>开关管</w:t>
      </w:r>
      <w:r w:rsidR="00702E56" w:rsidRPr="00702E56">
        <w:rPr>
          <w:position w:val="-12"/>
        </w:rPr>
        <w:object w:dxaOrig="340" w:dyaOrig="360">
          <v:shape id="_x0000_i1050" type="#_x0000_t75" style="width:16.2pt;height:17.55pt" o:ole="">
            <v:imagedata r:id="rId65" o:title=""/>
          </v:shape>
          <o:OLEObject Type="Embed" ProgID="Equation.DSMT4" ShapeID="_x0000_i1050" DrawAspect="Content" ObjectID="_1723467518" r:id="rId66"/>
        </w:object>
      </w:r>
      <w:r w:rsidR="00702E56">
        <w:rPr>
          <w:rFonts w:hint="eastAsia"/>
        </w:rPr>
        <w:t>、</w:t>
      </w:r>
      <w:r w:rsidR="00702E56" w:rsidRPr="00702E56">
        <w:rPr>
          <w:position w:val="-12"/>
        </w:rPr>
        <w:object w:dxaOrig="360" w:dyaOrig="360">
          <v:shape id="_x0000_i1051" type="#_x0000_t75" style="width:17.55pt;height:17.55pt" o:ole="">
            <v:imagedata r:id="rId67" o:title=""/>
          </v:shape>
          <o:OLEObject Type="Embed" ProgID="Equation.DSMT4" ShapeID="_x0000_i1051" DrawAspect="Content" ObjectID="_1723467519" r:id="rId68"/>
        </w:object>
      </w:r>
      <w:r w:rsidR="00702E56">
        <w:rPr>
          <w:rFonts w:hint="eastAsia"/>
        </w:rPr>
        <w:t>导通，</w:t>
      </w:r>
      <w:r w:rsidR="00702E56" w:rsidRPr="00702E56">
        <w:rPr>
          <w:position w:val="-12"/>
        </w:rPr>
        <w:object w:dxaOrig="360" w:dyaOrig="360">
          <v:shape id="_x0000_i1052" type="#_x0000_t75" style="width:17.55pt;height:17.55pt" o:ole="">
            <v:imagedata r:id="rId69" o:title=""/>
          </v:shape>
          <o:OLEObject Type="Embed" ProgID="Equation.DSMT4" ShapeID="_x0000_i1052" DrawAspect="Content" ObjectID="_1723467520" r:id="rId70"/>
        </w:object>
      </w:r>
      <w:r w:rsidR="00702E56">
        <w:rPr>
          <w:rFonts w:hint="eastAsia"/>
        </w:rPr>
        <w:t>、</w:t>
      </w:r>
      <w:r w:rsidR="00702E56" w:rsidRPr="00702E56">
        <w:rPr>
          <w:position w:val="-12"/>
        </w:rPr>
        <w:object w:dxaOrig="360" w:dyaOrig="360">
          <v:shape id="_x0000_i1053" type="#_x0000_t75" style="width:17.55pt;height:17.55pt" o:ole="">
            <v:imagedata r:id="rId71" o:title=""/>
          </v:shape>
          <o:OLEObject Type="Embed" ProgID="Equation.DSMT4" ShapeID="_x0000_i1053" DrawAspect="Content" ObjectID="_1723467521" r:id="rId72"/>
        </w:object>
      </w:r>
      <w:r w:rsidR="00702E56">
        <w:rPr>
          <w:rFonts w:hint="eastAsia"/>
        </w:rPr>
        <w:t>关闭时，</w:t>
      </w:r>
      <w:r w:rsidR="00C0227D">
        <w:rPr>
          <w:rFonts w:hint="eastAsia"/>
        </w:rPr>
        <w:t>此时</w:t>
      </w:r>
      <w:r w:rsidR="00C0227D">
        <w:rPr>
          <w:rFonts w:hint="eastAsia"/>
        </w:rPr>
        <w:t>A</w:t>
      </w:r>
      <w:r w:rsidR="00C0227D">
        <w:rPr>
          <w:rFonts w:hint="eastAsia"/>
        </w:rPr>
        <w:t>相桥臂处于</w:t>
      </w:r>
      <w:r w:rsidR="00C0227D">
        <w:rPr>
          <w:rFonts w:hint="eastAsia"/>
        </w:rPr>
        <w:t>P</w:t>
      </w:r>
      <w:r w:rsidR="00C0227D">
        <w:rPr>
          <w:rFonts w:hint="eastAsia"/>
        </w:rPr>
        <w:t>状态</w:t>
      </w:r>
      <w:r w:rsidR="004D27DD">
        <w:rPr>
          <w:rFonts w:hint="eastAsia"/>
        </w:rPr>
        <w:t>，</w:t>
      </w:r>
      <w:r w:rsidR="005E744A">
        <w:rPr>
          <w:rFonts w:hint="eastAsia"/>
        </w:rPr>
        <w:t>逆变器输出电压</w:t>
      </w:r>
      <w:r w:rsidR="00704004" w:rsidRPr="005E744A">
        <w:rPr>
          <w:position w:val="-24"/>
        </w:rPr>
        <w:object w:dxaOrig="1240" w:dyaOrig="620">
          <v:shape id="_x0000_i1054" type="#_x0000_t75" style="width:61.2pt;height:31.05pt" o:ole="">
            <v:imagedata r:id="rId73" o:title=""/>
          </v:shape>
          <o:OLEObject Type="Embed" ProgID="Equation.DSMT4" ShapeID="_x0000_i1054" DrawAspect="Content" ObjectID="_1723467522" r:id="rId74"/>
        </w:object>
      </w:r>
      <w:r w:rsidR="00B5153E">
        <w:rPr>
          <w:rFonts w:hint="eastAsia"/>
        </w:rPr>
        <w:t>；</w:t>
      </w:r>
      <w:r w:rsidR="00080E6F">
        <w:rPr>
          <w:rFonts w:hint="eastAsia"/>
        </w:rPr>
        <w:t>当开关管</w:t>
      </w:r>
      <w:r w:rsidR="00794AAC" w:rsidRPr="00702E56">
        <w:rPr>
          <w:position w:val="-12"/>
        </w:rPr>
        <w:object w:dxaOrig="360" w:dyaOrig="360">
          <v:shape id="_x0000_i1055" type="#_x0000_t75" style="width:17.55pt;height:17.55pt" o:ole="">
            <v:imagedata r:id="rId67" o:title=""/>
          </v:shape>
          <o:OLEObject Type="Embed" ProgID="Equation.DSMT4" ShapeID="_x0000_i1055" DrawAspect="Content" ObjectID="_1723467523" r:id="rId75"/>
        </w:object>
      </w:r>
      <w:r w:rsidR="00B5153E">
        <w:rPr>
          <w:rFonts w:hint="eastAsia"/>
        </w:rPr>
        <w:t>、</w:t>
      </w:r>
      <w:r w:rsidR="00794AAC" w:rsidRPr="00702E56">
        <w:rPr>
          <w:position w:val="-12"/>
        </w:rPr>
        <w:object w:dxaOrig="360" w:dyaOrig="360">
          <v:shape id="_x0000_i1056" type="#_x0000_t75" style="width:17.55pt;height:17.55pt" o:ole="">
            <v:imagedata r:id="rId69" o:title=""/>
          </v:shape>
          <o:OLEObject Type="Embed" ProgID="Equation.DSMT4" ShapeID="_x0000_i1056" DrawAspect="Content" ObjectID="_1723467524" r:id="rId76"/>
        </w:object>
      </w:r>
      <w:r w:rsidR="00B5153E">
        <w:rPr>
          <w:rFonts w:hint="eastAsia"/>
        </w:rPr>
        <w:t>导通</w:t>
      </w:r>
      <w:r w:rsidR="00794AAC">
        <w:rPr>
          <w:rFonts w:hint="eastAsia"/>
        </w:rPr>
        <w:t>，</w:t>
      </w:r>
      <w:r w:rsidR="00794AAC" w:rsidRPr="00702E56">
        <w:rPr>
          <w:position w:val="-12"/>
        </w:rPr>
        <w:object w:dxaOrig="340" w:dyaOrig="360">
          <v:shape id="_x0000_i1057" type="#_x0000_t75" style="width:16.2pt;height:17.55pt" o:ole="">
            <v:imagedata r:id="rId65" o:title=""/>
          </v:shape>
          <o:OLEObject Type="Embed" ProgID="Equation.DSMT4" ShapeID="_x0000_i1057" DrawAspect="Content" ObjectID="_1723467525" r:id="rId77"/>
        </w:object>
      </w:r>
      <w:r w:rsidR="00B5153E">
        <w:rPr>
          <w:rFonts w:hint="eastAsia"/>
        </w:rPr>
        <w:t>、</w:t>
      </w:r>
      <w:r w:rsidR="00B5153E" w:rsidRPr="00702E56">
        <w:rPr>
          <w:position w:val="-12"/>
        </w:rPr>
        <w:object w:dxaOrig="360" w:dyaOrig="360">
          <v:shape id="_x0000_i1058" type="#_x0000_t75" style="width:17.55pt;height:17.55pt" o:ole="">
            <v:imagedata r:id="rId71" o:title=""/>
          </v:shape>
          <o:OLEObject Type="Embed" ProgID="Equation.DSMT4" ShapeID="_x0000_i1058" DrawAspect="Content" ObjectID="_1723467526" r:id="rId78"/>
        </w:object>
      </w:r>
      <w:r w:rsidR="00B5153E">
        <w:rPr>
          <w:rFonts w:hint="eastAsia"/>
        </w:rPr>
        <w:t>关闭时，</w:t>
      </w:r>
      <w:r w:rsidR="00186BB0">
        <w:rPr>
          <w:rFonts w:hint="eastAsia"/>
        </w:rPr>
        <w:t>此</w:t>
      </w:r>
      <w:r w:rsidR="00186BB0">
        <w:rPr>
          <w:rFonts w:hint="eastAsia"/>
        </w:rPr>
        <w:lastRenderedPageBreak/>
        <w:t>时</w:t>
      </w:r>
      <w:r w:rsidR="00186BB0">
        <w:rPr>
          <w:rFonts w:hint="eastAsia"/>
        </w:rPr>
        <w:t>A</w:t>
      </w:r>
      <w:r w:rsidR="00186BB0">
        <w:rPr>
          <w:rFonts w:hint="eastAsia"/>
        </w:rPr>
        <w:t>相桥臂处于</w:t>
      </w:r>
      <w:r w:rsidR="00186BB0">
        <w:rPr>
          <w:rFonts w:hint="eastAsia"/>
        </w:rPr>
        <w:t>O</w:t>
      </w:r>
      <w:r w:rsidR="00186BB0">
        <w:rPr>
          <w:rFonts w:hint="eastAsia"/>
        </w:rPr>
        <w:t>状态，</w:t>
      </w:r>
      <w:r w:rsidR="00B5153E">
        <w:rPr>
          <w:rFonts w:hint="eastAsia"/>
        </w:rPr>
        <w:t>逆变器输出电压</w:t>
      </w:r>
      <w:r w:rsidR="00C0227D" w:rsidRPr="00C0227D">
        <w:rPr>
          <w:position w:val="-12"/>
        </w:rPr>
        <w:object w:dxaOrig="820" w:dyaOrig="360">
          <v:shape id="_x0000_i1059" type="#_x0000_t75" style="width:40.5pt;height:17.55pt" o:ole="">
            <v:imagedata r:id="rId79" o:title=""/>
          </v:shape>
          <o:OLEObject Type="Embed" ProgID="Equation.DSMT4" ShapeID="_x0000_i1059" DrawAspect="Content" ObjectID="_1723467527" r:id="rId80"/>
        </w:object>
      </w:r>
      <w:r w:rsidR="00B5153E">
        <w:rPr>
          <w:rFonts w:hint="eastAsia"/>
        </w:rPr>
        <w:t>；</w:t>
      </w:r>
      <w:r w:rsidR="00D63D85">
        <w:rPr>
          <w:rFonts w:hint="eastAsia"/>
        </w:rPr>
        <w:t>当开关管</w:t>
      </w:r>
      <w:r w:rsidR="00D63D85" w:rsidRPr="00702E56">
        <w:rPr>
          <w:position w:val="-12"/>
        </w:rPr>
        <w:object w:dxaOrig="360" w:dyaOrig="360">
          <v:shape id="_x0000_i1060" type="#_x0000_t75" style="width:17.55pt;height:17.55pt" o:ole="">
            <v:imagedata r:id="rId69" o:title=""/>
          </v:shape>
          <o:OLEObject Type="Embed" ProgID="Equation.DSMT4" ShapeID="_x0000_i1060" DrawAspect="Content" ObjectID="_1723467528" r:id="rId81"/>
        </w:object>
      </w:r>
      <w:r w:rsidR="00D63D85">
        <w:rPr>
          <w:rFonts w:hint="eastAsia"/>
        </w:rPr>
        <w:t>、</w:t>
      </w:r>
      <w:r w:rsidR="00D63D85" w:rsidRPr="00702E56">
        <w:rPr>
          <w:position w:val="-12"/>
        </w:rPr>
        <w:object w:dxaOrig="360" w:dyaOrig="360">
          <v:shape id="_x0000_i1061" type="#_x0000_t75" style="width:17.55pt;height:17.55pt" o:ole="">
            <v:imagedata r:id="rId71" o:title=""/>
          </v:shape>
          <o:OLEObject Type="Embed" ProgID="Equation.DSMT4" ShapeID="_x0000_i1061" DrawAspect="Content" ObjectID="_1723467529" r:id="rId82"/>
        </w:object>
      </w:r>
      <w:r w:rsidR="00D63D85">
        <w:rPr>
          <w:rFonts w:hint="eastAsia"/>
        </w:rPr>
        <w:t>导通，</w:t>
      </w:r>
      <w:r w:rsidR="00D63D85" w:rsidRPr="00702E56">
        <w:rPr>
          <w:position w:val="-12"/>
        </w:rPr>
        <w:object w:dxaOrig="340" w:dyaOrig="360">
          <v:shape id="_x0000_i1062" type="#_x0000_t75" style="width:16.2pt;height:17.55pt" o:ole="">
            <v:imagedata r:id="rId65" o:title=""/>
          </v:shape>
          <o:OLEObject Type="Embed" ProgID="Equation.DSMT4" ShapeID="_x0000_i1062" DrawAspect="Content" ObjectID="_1723467530" r:id="rId83"/>
        </w:object>
      </w:r>
      <w:r w:rsidR="00D63D85">
        <w:rPr>
          <w:rFonts w:hint="eastAsia"/>
        </w:rPr>
        <w:t>、</w:t>
      </w:r>
      <w:r w:rsidR="00D63D85" w:rsidRPr="00702E56">
        <w:rPr>
          <w:position w:val="-12"/>
        </w:rPr>
        <w:object w:dxaOrig="360" w:dyaOrig="360">
          <v:shape id="_x0000_i1063" type="#_x0000_t75" style="width:17.55pt;height:17.55pt" o:ole="">
            <v:imagedata r:id="rId67" o:title=""/>
          </v:shape>
          <o:OLEObject Type="Embed" ProgID="Equation.DSMT4" ShapeID="_x0000_i1063" DrawAspect="Content" ObjectID="_1723467531" r:id="rId84"/>
        </w:object>
      </w:r>
      <w:r w:rsidR="00D63D85">
        <w:rPr>
          <w:rFonts w:hint="eastAsia"/>
        </w:rPr>
        <w:t>关闭时，此时</w:t>
      </w:r>
      <w:r w:rsidR="00D63D85">
        <w:rPr>
          <w:rFonts w:hint="eastAsia"/>
        </w:rPr>
        <w:t>A</w:t>
      </w:r>
      <w:r w:rsidR="00D63D85">
        <w:rPr>
          <w:rFonts w:hint="eastAsia"/>
        </w:rPr>
        <w:t>相桥臂处于</w:t>
      </w:r>
      <w:r w:rsidR="00626861">
        <w:rPr>
          <w:rFonts w:hint="eastAsia"/>
        </w:rPr>
        <w:t>N</w:t>
      </w:r>
      <w:r w:rsidR="00D63D85">
        <w:rPr>
          <w:rFonts w:hint="eastAsia"/>
        </w:rPr>
        <w:t>状态，逆变器输出电压</w:t>
      </w:r>
      <w:r w:rsidR="008D635F" w:rsidRPr="005E744A">
        <w:rPr>
          <w:position w:val="-24"/>
        </w:rPr>
        <w:object w:dxaOrig="1240" w:dyaOrig="620">
          <v:shape id="_x0000_i1064" type="#_x0000_t75" style="width:61.2pt;height:31.05pt" o:ole="">
            <v:imagedata r:id="rId85" o:title=""/>
          </v:shape>
          <o:OLEObject Type="Embed" ProgID="Equation.DSMT4" ShapeID="_x0000_i1064" DrawAspect="Content" ObjectID="_1723467532" r:id="rId86"/>
        </w:object>
      </w:r>
      <w:r w:rsidR="00CE5DE0">
        <w:rPr>
          <w:rFonts w:hint="eastAsia"/>
        </w:rPr>
        <w:t>。</w:t>
      </w:r>
      <w:r w:rsidR="00EC7ABE">
        <w:t>A</w:t>
      </w:r>
      <w:r w:rsidR="00EC7ABE">
        <w:rPr>
          <w:rFonts w:hint="eastAsia"/>
        </w:rPr>
        <w:t>相开关管</w:t>
      </w:r>
      <w:r w:rsidR="006274BE">
        <w:rPr>
          <w:rFonts w:hint="eastAsia"/>
        </w:rPr>
        <w:t>的开关状态与逆变器输出电压的关系如</w:t>
      </w:r>
      <w:r w:rsidR="009A4F7E">
        <w:fldChar w:fldCharType="begin"/>
      </w:r>
      <w:r w:rsidR="009A4F7E">
        <w:instrText xml:space="preserve"> </w:instrText>
      </w:r>
      <w:r w:rsidR="009A4F7E">
        <w:rPr>
          <w:rFonts w:hint="eastAsia"/>
        </w:rPr>
        <w:instrText>REF _Ref103717613</w:instrText>
      </w:r>
      <w:r w:rsidR="009A4F7E">
        <w:instrText xml:space="preserve"> </w:instrText>
      </w:r>
      <w:r w:rsidR="009A4F7E">
        <w:fldChar w:fldCharType="separate"/>
      </w:r>
      <w:r w:rsidR="004E5C8F">
        <w:rPr>
          <w:rFonts w:hint="eastAsia"/>
        </w:rPr>
        <w:t>表</w:t>
      </w:r>
      <w:r w:rsidR="004E5C8F">
        <w:rPr>
          <w:rFonts w:hint="eastAsia"/>
        </w:rPr>
        <w:t xml:space="preserve"> </w:t>
      </w:r>
      <w:r w:rsidR="004E5C8F">
        <w:rPr>
          <w:noProof/>
        </w:rPr>
        <w:t>3</w:t>
      </w:r>
      <w:r w:rsidR="004E5C8F">
        <w:t>-</w:t>
      </w:r>
      <w:r w:rsidR="004E5C8F">
        <w:rPr>
          <w:noProof/>
        </w:rPr>
        <w:t>1</w:t>
      </w:r>
      <w:r w:rsidR="009A4F7E">
        <w:fldChar w:fldCharType="end"/>
      </w:r>
      <w:r w:rsidR="000406C6">
        <w:rPr>
          <w:rFonts w:hint="eastAsia"/>
        </w:rPr>
        <w:t>所示。</w:t>
      </w:r>
    </w:p>
    <w:p w:rsidR="009A4F7E" w:rsidRPr="009A4F7E" w:rsidRDefault="009A4F7E" w:rsidP="009A4F7E">
      <w:pPr>
        <w:pStyle w:val="ua"/>
        <w:spacing w:before="360" w:after="120"/>
      </w:pPr>
      <w:bookmarkStart w:id="39" w:name="_Ref103717613"/>
      <w:r>
        <w:rPr>
          <w:rFonts w:hint="eastAsia"/>
        </w:rPr>
        <w:t>表</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表</w:instrText>
      </w:r>
      <w:r>
        <w:instrText xml:space="preserve"> \* Arabic \r 1 \* MERGEFORMAT </w:instrText>
      </w:r>
      <w:r>
        <w:fldChar w:fldCharType="separate"/>
      </w:r>
      <w:r w:rsidR="004E5C8F">
        <w:rPr>
          <w:noProof/>
        </w:rPr>
        <w:t>1</w:t>
      </w:r>
      <w:r>
        <w:fldChar w:fldCharType="end"/>
      </w:r>
      <w:bookmarkEnd w:id="39"/>
      <w:r>
        <w:rPr>
          <w:rFonts w:hint="eastAsia"/>
        </w:rPr>
        <w:t xml:space="preserve">  </w:t>
      </w:r>
      <w:r>
        <w:rPr>
          <w:rFonts w:hint="eastAsia"/>
        </w:rPr>
        <w:t>开关状态与开关电压间的关系</w:t>
      </w:r>
    </w:p>
    <w:tbl>
      <w:tblPr>
        <w:tblW w:w="0" w:type="auto"/>
        <w:jc w:val="center"/>
        <w:tblLook w:val="04A0" w:firstRow="1" w:lastRow="0" w:firstColumn="1" w:lastColumn="0" w:noHBand="0" w:noVBand="1"/>
      </w:tblPr>
      <w:tblGrid>
        <w:gridCol w:w="2038"/>
        <w:gridCol w:w="2038"/>
        <w:gridCol w:w="2038"/>
        <w:gridCol w:w="2039"/>
      </w:tblGrid>
      <w:tr w:rsidR="00023934" w:rsidTr="00023934">
        <w:trPr>
          <w:jc w:val="center"/>
        </w:trPr>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导通</w:t>
            </w:r>
          </w:p>
        </w:tc>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关闭</w:t>
            </w:r>
          </w:p>
        </w:tc>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桥臂状态</w:t>
            </w:r>
          </w:p>
        </w:tc>
        <w:tc>
          <w:tcPr>
            <w:tcW w:w="2039"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输出电压</w:t>
            </w:r>
            <w:r w:rsidR="0087737E" w:rsidRPr="003F23D4">
              <w:rPr>
                <w:position w:val="-12"/>
              </w:rPr>
              <w:object w:dxaOrig="460" w:dyaOrig="360">
                <v:shape id="_x0000_i1065" type="#_x0000_t75" style="width:22.95pt;height:17.55pt" o:ole="">
                  <v:imagedata r:id="rId87" o:title=""/>
                </v:shape>
                <o:OLEObject Type="Embed" ProgID="Equation.DSMT4" ShapeID="_x0000_i1065" DrawAspect="Content" ObjectID="_1723467533" r:id="rId88"/>
              </w:object>
            </w:r>
          </w:p>
        </w:tc>
      </w:tr>
      <w:tr w:rsidR="00023934" w:rsidTr="00023934">
        <w:trPr>
          <w:jc w:val="center"/>
        </w:trPr>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40" w:dyaOrig="360">
                <v:shape id="_x0000_i1066" type="#_x0000_t75" style="width:16.2pt;height:17.55pt" o:ole="">
                  <v:imagedata r:id="rId65" o:title=""/>
                </v:shape>
                <o:OLEObject Type="Embed" ProgID="Equation.DSMT4" ShapeID="_x0000_i1066" DrawAspect="Content" ObjectID="_1723467534" r:id="rId89"/>
              </w:object>
            </w:r>
            <w:r>
              <w:rPr>
                <w:rFonts w:hint="eastAsia"/>
              </w:rPr>
              <w:t>、</w:t>
            </w:r>
            <w:r w:rsidRPr="00023934">
              <w:rPr>
                <w:position w:val="-12"/>
              </w:rPr>
              <w:object w:dxaOrig="360" w:dyaOrig="360">
                <v:shape id="_x0000_i1067" type="#_x0000_t75" style="width:17.55pt;height:17.55pt" o:ole="">
                  <v:imagedata r:id="rId67" o:title=""/>
                </v:shape>
                <o:OLEObject Type="Embed" ProgID="Equation.DSMT4" ShapeID="_x0000_i1067" DrawAspect="Content" ObjectID="_1723467535" r:id="rId90"/>
              </w:object>
            </w:r>
          </w:p>
        </w:tc>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60" w:dyaOrig="360">
                <v:shape id="_x0000_i1068" type="#_x0000_t75" style="width:17.55pt;height:17.55pt" o:ole="">
                  <v:imagedata r:id="rId69" o:title=""/>
                </v:shape>
                <o:OLEObject Type="Embed" ProgID="Equation.DSMT4" ShapeID="_x0000_i1068" DrawAspect="Content" ObjectID="_1723467536" r:id="rId91"/>
              </w:object>
            </w:r>
            <w:r>
              <w:rPr>
                <w:rFonts w:hint="eastAsia"/>
              </w:rPr>
              <w:t>、</w:t>
            </w:r>
            <w:r w:rsidRPr="00023934">
              <w:rPr>
                <w:position w:val="-12"/>
              </w:rPr>
              <w:object w:dxaOrig="360" w:dyaOrig="360">
                <v:shape id="_x0000_i1069" type="#_x0000_t75" style="width:17.55pt;height:17.55pt" o:ole="">
                  <v:imagedata r:id="rId71" o:title=""/>
                </v:shape>
                <o:OLEObject Type="Embed" ProgID="Equation.DSMT4" ShapeID="_x0000_i1069" DrawAspect="Content" ObjectID="_1723467537" r:id="rId92"/>
              </w:object>
            </w:r>
          </w:p>
        </w:tc>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Pr>
                <w:rFonts w:hint="eastAsia"/>
              </w:rPr>
              <w:t>P</w:t>
            </w:r>
          </w:p>
        </w:tc>
        <w:tc>
          <w:tcPr>
            <w:tcW w:w="2039"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24"/>
              </w:rPr>
              <w:object w:dxaOrig="440" w:dyaOrig="620">
                <v:shape id="_x0000_i1070" type="#_x0000_t75" style="width:21.6pt;height:31.05pt" o:ole="">
                  <v:imagedata r:id="rId93" o:title=""/>
                </v:shape>
                <o:OLEObject Type="Embed" ProgID="Equation.DSMT4" ShapeID="_x0000_i1070" DrawAspect="Content" ObjectID="_1723467538" r:id="rId94"/>
              </w:object>
            </w:r>
          </w:p>
        </w:tc>
      </w:tr>
      <w:tr w:rsidR="00023934" w:rsidTr="00023934">
        <w:trPr>
          <w:jc w:val="center"/>
        </w:trPr>
        <w:tc>
          <w:tcPr>
            <w:tcW w:w="2038" w:type="dxa"/>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60" w:dyaOrig="360">
                <v:shape id="_x0000_i1071" type="#_x0000_t75" style="width:17.55pt;height:17.55pt" o:ole="">
                  <v:imagedata r:id="rId67" o:title=""/>
                </v:shape>
                <o:OLEObject Type="Embed" ProgID="Equation.DSMT4" ShapeID="_x0000_i1071" DrawAspect="Content" ObjectID="_1723467539" r:id="rId95"/>
              </w:object>
            </w:r>
            <w:r>
              <w:rPr>
                <w:rFonts w:hint="eastAsia"/>
              </w:rPr>
              <w:t>、</w:t>
            </w:r>
            <w:r w:rsidRPr="00023934">
              <w:rPr>
                <w:position w:val="-12"/>
              </w:rPr>
              <w:object w:dxaOrig="360" w:dyaOrig="360">
                <v:shape id="_x0000_i1072" type="#_x0000_t75" style="width:17.55pt;height:17.55pt" o:ole="">
                  <v:imagedata r:id="rId69" o:title=""/>
                </v:shape>
                <o:OLEObject Type="Embed" ProgID="Equation.DSMT4" ShapeID="_x0000_i1072" DrawAspect="Content" ObjectID="_1723467540" r:id="rId96"/>
              </w:object>
            </w:r>
          </w:p>
        </w:tc>
        <w:tc>
          <w:tcPr>
            <w:tcW w:w="2038" w:type="dxa"/>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40" w:dyaOrig="360">
                <v:shape id="_x0000_i1073" type="#_x0000_t75" style="width:16.2pt;height:17.55pt" o:ole="">
                  <v:imagedata r:id="rId65" o:title=""/>
                </v:shape>
                <o:OLEObject Type="Embed" ProgID="Equation.DSMT4" ShapeID="_x0000_i1073" DrawAspect="Content" ObjectID="_1723467541" r:id="rId97"/>
              </w:object>
            </w:r>
            <w:r>
              <w:rPr>
                <w:rFonts w:hint="eastAsia"/>
              </w:rPr>
              <w:t>、</w:t>
            </w:r>
            <w:r w:rsidRPr="00023934">
              <w:rPr>
                <w:position w:val="-12"/>
              </w:rPr>
              <w:object w:dxaOrig="360" w:dyaOrig="360">
                <v:shape id="_x0000_i1074" type="#_x0000_t75" style="width:17.55pt;height:17.55pt" o:ole="">
                  <v:imagedata r:id="rId71" o:title=""/>
                </v:shape>
                <o:OLEObject Type="Embed" ProgID="Equation.DSMT4" ShapeID="_x0000_i1074" DrawAspect="Content" ObjectID="_1723467542" r:id="rId98"/>
              </w:object>
            </w:r>
          </w:p>
        </w:tc>
        <w:tc>
          <w:tcPr>
            <w:tcW w:w="2038" w:type="dxa"/>
            <w:shd w:val="clear" w:color="auto" w:fill="auto"/>
            <w:vAlign w:val="center"/>
          </w:tcPr>
          <w:p w:rsidR="00256590" w:rsidRDefault="00705B4B" w:rsidP="00023934">
            <w:pPr>
              <w:pStyle w:val="u5"/>
              <w:spacing w:before="24" w:after="24"/>
              <w:ind w:firstLineChars="0" w:firstLine="0"/>
              <w:jc w:val="center"/>
            </w:pPr>
            <w:r>
              <w:rPr>
                <w:rFonts w:hint="eastAsia"/>
              </w:rPr>
              <w:t>O</w:t>
            </w:r>
          </w:p>
        </w:tc>
        <w:tc>
          <w:tcPr>
            <w:tcW w:w="2039" w:type="dxa"/>
            <w:shd w:val="clear" w:color="auto" w:fill="auto"/>
            <w:vAlign w:val="center"/>
          </w:tcPr>
          <w:p w:rsidR="00256590" w:rsidRDefault="00705B4B" w:rsidP="00023934">
            <w:pPr>
              <w:pStyle w:val="u5"/>
              <w:spacing w:before="24" w:after="24"/>
              <w:ind w:firstLineChars="0" w:firstLine="0"/>
              <w:jc w:val="center"/>
            </w:pPr>
            <w:r>
              <w:rPr>
                <w:rFonts w:hint="eastAsia"/>
              </w:rPr>
              <w:t>0</w:t>
            </w:r>
          </w:p>
        </w:tc>
      </w:tr>
      <w:tr w:rsidR="00023934" w:rsidTr="00023934">
        <w:trPr>
          <w:jc w:val="center"/>
        </w:trPr>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12"/>
              </w:rPr>
              <w:object w:dxaOrig="360" w:dyaOrig="360">
                <v:shape id="_x0000_i1075" type="#_x0000_t75" style="width:17.55pt;height:17.55pt" o:ole="">
                  <v:imagedata r:id="rId69" o:title=""/>
                </v:shape>
                <o:OLEObject Type="Embed" ProgID="Equation.DSMT4" ShapeID="_x0000_i1075" DrawAspect="Content" ObjectID="_1723467543" r:id="rId99"/>
              </w:object>
            </w:r>
            <w:r>
              <w:rPr>
                <w:rFonts w:hint="eastAsia"/>
              </w:rPr>
              <w:t>、</w:t>
            </w:r>
            <w:r w:rsidRPr="00023934">
              <w:rPr>
                <w:position w:val="-12"/>
              </w:rPr>
              <w:object w:dxaOrig="360" w:dyaOrig="360">
                <v:shape id="_x0000_i1076" type="#_x0000_t75" style="width:17.55pt;height:17.55pt" o:ole="">
                  <v:imagedata r:id="rId71" o:title=""/>
                </v:shape>
                <o:OLEObject Type="Embed" ProgID="Equation.DSMT4" ShapeID="_x0000_i1076" DrawAspect="Content" ObjectID="_1723467544" r:id="rId100"/>
              </w:object>
            </w:r>
          </w:p>
        </w:tc>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12"/>
              </w:rPr>
              <w:object w:dxaOrig="340" w:dyaOrig="360">
                <v:shape id="_x0000_i1077" type="#_x0000_t75" style="width:16.2pt;height:17.55pt" o:ole="">
                  <v:imagedata r:id="rId65" o:title=""/>
                </v:shape>
                <o:OLEObject Type="Embed" ProgID="Equation.DSMT4" ShapeID="_x0000_i1077" DrawAspect="Content" ObjectID="_1723467545" r:id="rId101"/>
              </w:object>
            </w:r>
            <w:r>
              <w:rPr>
                <w:rFonts w:hint="eastAsia"/>
              </w:rPr>
              <w:t>、</w:t>
            </w:r>
            <w:r w:rsidRPr="00023934">
              <w:rPr>
                <w:position w:val="-12"/>
              </w:rPr>
              <w:object w:dxaOrig="360" w:dyaOrig="360">
                <v:shape id="_x0000_i1078" type="#_x0000_t75" style="width:17.55pt;height:17.55pt" o:ole="">
                  <v:imagedata r:id="rId67" o:title=""/>
                </v:shape>
                <o:OLEObject Type="Embed" ProgID="Equation.DSMT4" ShapeID="_x0000_i1078" DrawAspect="Content" ObjectID="_1723467546" r:id="rId102"/>
              </w:object>
            </w:r>
          </w:p>
        </w:tc>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t>N</w:t>
            </w:r>
          </w:p>
        </w:tc>
        <w:tc>
          <w:tcPr>
            <w:tcW w:w="2039"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24"/>
              </w:rPr>
              <w:object w:dxaOrig="600" w:dyaOrig="620">
                <v:shape id="_x0000_i1079" type="#_x0000_t75" style="width:30.15pt;height:31.05pt" o:ole="">
                  <v:imagedata r:id="rId103" o:title=""/>
                </v:shape>
                <o:OLEObject Type="Embed" ProgID="Equation.DSMT4" ShapeID="_x0000_i1079" DrawAspect="Content" ObjectID="_1723467547" r:id="rId104"/>
              </w:object>
            </w:r>
          </w:p>
        </w:tc>
      </w:tr>
    </w:tbl>
    <w:p w:rsidR="00A754CA" w:rsidRDefault="005A6517" w:rsidP="00A754CA">
      <w:pPr>
        <w:pStyle w:val="u5"/>
        <w:spacing w:before="24" w:after="24"/>
        <w:ind w:firstLine="480"/>
      </w:pPr>
      <w:r>
        <w:rPr>
          <w:rFonts w:hint="eastAsia"/>
        </w:rPr>
        <w:t>当</w:t>
      </w:r>
      <w:r w:rsidR="00EA4BA9">
        <w:rPr>
          <w:rFonts w:hint="eastAsia"/>
        </w:rPr>
        <w:t>四个</w:t>
      </w:r>
      <w:r>
        <w:rPr>
          <w:rFonts w:hint="eastAsia"/>
        </w:rPr>
        <w:t>开关管分别处于上述三种开关状态时，</w:t>
      </w:r>
      <w:r w:rsidR="00EA4BA9">
        <w:rPr>
          <w:rFonts w:hint="eastAsia"/>
        </w:rPr>
        <w:t>三电平逆变器</w:t>
      </w:r>
      <w:r w:rsidR="00EA4BA9">
        <w:rPr>
          <w:rFonts w:hint="eastAsia"/>
        </w:rPr>
        <w:t>A</w:t>
      </w:r>
      <w:r w:rsidR="00EA4BA9">
        <w:rPr>
          <w:rFonts w:hint="eastAsia"/>
        </w:rPr>
        <w:t>相桥臂的工作状态如</w:t>
      </w:r>
      <w:r w:rsidR="00630788">
        <w:fldChar w:fldCharType="begin"/>
      </w:r>
      <w:r w:rsidR="00630788">
        <w:instrText xml:space="preserve"> </w:instrText>
      </w:r>
      <w:r w:rsidR="00630788">
        <w:rPr>
          <w:rFonts w:hint="eastAsia"/>
        </w:rPr>
        <w:instrText>REF _Ref103718432</w:instrText>
      </w:r>
      <w:r w:rsidR="00630788">
        <w:instrText xml:space="preserve"> </w:instrText>
      </w:r>
      <w:r w:rsidR="00630788">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2</w:t>
      </w:r>
      <w:r w:rsidR="00630788">
        <w:fldChar w:fldCharType="end"/>
      </w:r>
      <w:r w:rsidR="00EA4BA9">
        <w:rPr>
          <w:rFonts w:hint="eastAsia"/>
        </w:rPr>
        <w:t>所示。</w:t>
      </w:r>
    </w:p>
    <w:p w:rsidR="00A754CA" w:rsidRDefault="00DE55B8" w:rsidP="00165584">
      <w:pPr>
        <w:pStyle w:val="u5"/>
        <w:spacing w:before="24" w:after="24"/>
        <w:ind w:firstLineChars="0" w:firstLine="0"/>
        <w:jc w:val="center"/>
      </w:pPr>
      <w:r>
        <w:object w:dxaOrig="9044" w:dyaOrig="3438">
          <v:shape id="_x0000_i1080" type="#_x0000_t75" style="width:396.45pt;height:150.75pt" o:ole="">
            <v:imagedata r:id="rId105" o:title=""/>
          </v:shape>
          <o:OLEObject Type="Embed" ProgID="Visio.Drawing.15" ShapeID="_x0000_i1080" DrawAspect="Content" ObjectID="_1723467548" r:id="rId106"/>
        </w:object>
      </w:r>
    </w:p>
    <w:p w:rsidR="00936B8B" w:rsidRDefault="00936B8B" w:rsidP="00936B8B">
      <w:pPr>
        <w:pStyle w:val="ub"/>
        <w:spacing w:before="120" w:after="360"/>
      </w:pPr>
      <w:bookmarkStart w:id="40" w:name="_Ref103718432"/>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2</w:t>
      </w:r>
      <w:r>
        <w:fldChar w:fldCharType="end"/>
      </w:r>
      <w:bookmarkEnd w:id="40"/>
      <w:r>
        <w:rPr>
          <w:rFonts w:hint="eastAsia"/>
        </w:rPr>
        <w:t xml:space="preserve">  A</w:t>
      </w:r>
      <w:r>
        <w:rPr>
          <w:rFonts w:hint="eastAsia"/>
        </w:rPr>
        <w:t>相桥臂三种工作状态</w:t>
      </w:r>
    </w:p>
    <w:p w:rsidR="00F05199" w:rsidRDefault="00F05199" w:rsidP="00A377AD">
      <w:pPr>
        <w:pStyle w:val="u5"/>
        <w:spacing w:before="24" w:after="24"/>
        <w:ind w:firstLine="480"/>
      </w:pPr>
      <w:r>
        <w:rPr>
          <w:rFonts w:hint="eastAsia"/>
        </w:rPr>
        <w:t>需要注意的是，</w:t>
      </w:r>
      <w:r w:rsidR="00B86BA3">
        <w:rPr>
          <w:rFonts w:hint="eastAsia"/>
        </w:rPr>
        <w:t>在</w:t>
      </w:r>
      <w:r w:rsidR="00B86BA3">
        <w:rPr>
          <w:rFonts w:hint="eastAsia"/>
        </w:rPr>
        <w:t>N</w:t>
      </w:r>
      <w:r w:rsidR="00B86BA3">
        <w:t>PC</w:t>
      </w:r>
      <w:r w:rsidR="00B86BA3">
        <w:rPr>
          <w:rFonts w:hint="eastAsia"/>
        </w:rPr>
        <w:t>型三电平逆变器</w:t>
      </w:r>
      <w:r w:rsidR="001E68A7">
        <w:rPr>
          <w:rFonts w:hint="eastAsia"/>
        </w:rPr>
        <w:t>正常工作时，</w:t>
      </w:r>
      <w:r w:rsidR="00173EED">
        <w:rPr>
          <w:rFonts w:hint="eastAsia"/>
        </w:rPr>
        <w:t>工作</w:t>
      </w:r>
      <w:r w:rsidR="001B1DA7">
        <w:rPr>
          <w:rFonts w:hint="eastAsia"/>
        </w:rPr>
        <w:t>状态一般在相邻状态之间</w:t>
      </w:r>
      <w:r w:rsidR="00924944">
        <w:rPr>
          <w:rFonts w:hint="eastAsia"/>
        </w:rPr>
        <w:t>进行</w:t>
      </w:r>
      <w:r w:rsidR="001B1DA7">
        <w:rPr>
          <w:rFonts w:hint="eastAsia"/>
        </w:rPr>
        <w:t>切换，例如</w:t>
      </w:r>
      <w:r w:rsidR="001B1DA7">
        <w:rPr>
          <w:rFonts w:hint="eastAsia"/>
        </w:rPr>
        <w:t>P</w:t>
      </w:r>
      <w:r w:rsidR="001B1DA7">
        <w:rPr>
          <w:rFonts w:hint="eastAsia"/>
        </w:rPr>
        <w:t>状态切换为</w:t>
      </w:r>
      <w:r w:rsidR="001B1DA7">
        <w:rPr>
          <w:rFonts w:hint="eastAsia"/>
        </w:rPr>
        <w:t>O</w:t>
      </w:r>
      <w:r w:rsidR="001B1DA7">
        <w:rPr>
          <w:rFonts w:hint="eastAsia"/>
        </w:rPr>
        <w:t>状态，</w:t>
      </w:r>
      <w:r w:rsidR="001B1DA7">
        <w:rPr>
          <w:rFonts w:hint="eastAsia"/>
        </w:rPr>
        <w:t>O</w:t>
      </w:r>
      <w:r w:rsidR="001B1DA7">
        <w:rPr>
          <w:rFonts w:hint="eastAsia"/>
        </w:rPr>
        <w:t>状态切换为</w:t>
      </w:r>
      <w:r w:rsidR="001B1DA7">
        <w:rPr>
          <w:rFonts w:hint="eastAsia"/>
        </w:rPr>
        <w:t>N</w:t>
      </w:r>
      <w:r w:rsidR="001B1DA7">
        <w:rPr>
          <w:rFonts w:hint="eastAsia"/>
        </w:rPr>
        <w:t>状态。</w:t>
      </w:r>
      <w:r w:rsidR="008E437D">
        <w:rPr>
          <w:rFonts w:hint="eastAsia"/>
        </w:rPr>
        <w:t>如果</w:t>
      </w:r>
      <w:r w:rsidR="00B242E5">
        <w:rPr>
          <w:rFonts w:hint="eastAsia"/>
        </w:rPr>
        <w:t>逆变器</w:t>
      </w:r>
      <w:r w:rsidR="008E437D">
        <w:rPr>
          <w:rFonts w:hint="eastAsia"/>
        </w:rPr>
        <w:t>需要直接在</w:t>
      </w:r>
      <w:r w:rsidR="008E437D">
        <w:rPr>
          <w:rFonts w:hint="eastAsia"/>
        </w:rPr>
        <w:t>P</w:t>
      </w:r>
      <w:r w:rsidR="008E437D">
        <w:rPr>
          <w:rFonts w:hint="eastAsia"/>
        </w:rPr>
        <w:t>状态与</w:t>
      </w:r>
      <w:r w:rsidR="008E437D">
        <w:rPr>
          <w:rFonts w:hint="eastAsia"/>
        </w:rPr>
        <w:t>N</w:t>
      </w:r>
      <w:r w:rsidR="008E437D">
        <w:rPr>
          <w:rFonts w:hint="eastAsia"/>
        </w:rPr>
        <w:t>状态之间进行切换，</w:t>
      </w:r>
      <w:r w:rsidR="008A740B">
        <w:rPr>
          <w:rFonts w:hint="eastAsia"/>
        </w:rPr>
        <w:t>由于工程实际中</w:t>
      </w:r>
      <w:r w:rsidR="0021612F">
        <w:rPr>
          <w:rFonts w:hint="eastAsia"/>
        </w:rPr>
        <w:t>的</w:t>
      </w:r>
      <w:r w:rsidR="008A740B">
        <w:rPr>
          <w:rFonts w:hint="eastAsia"/>
        </w:rPr>
        <w:t>开关管</w:t>
      </w:r>
      <w:r w:rsidR="004B3598">
        <w:rPr>
          <w:rFonts w:hint="eastAsia"/>
        </w:rPr>
        <w:t>并非理想开关管，</w:t>
      </w:r>
      <w:r w:rsidR="00DE42BE">
        <w:rPr>
          <w:rFonts w:hint="eastAsia"/>
        </w:rPr>
        <w:t>四根开关管的</w:t>
      </w:r>
      <w:r w:rsidR="008A740B">
        <w:rPr>
          <w:rFonts w:hint="eastAsia"/>
        </w:rPr>
        <w:t>开关动作一定存在先后顺序</w:t>
      </w:r>
      <w:r w:rsidR="00842953">
        <w:rPr>
          <w:rFonts w:hint="eastAsia"/>
        </w:rPr>
        <w:t>，</w:t>
      </w:r>
      <w:r w:rsidR="00903E51">
        <w:rPr>
          <w:rFonts w:hint="eastAsia"/>
        </w:rPr>
        <w:t>开关</w:t>
      </w:r>
      <w:r w:rsidR="000C483A">
        <w:rPr>
          <w:rFonts w:hint="eastAsia"/>
        </w:rPr>
        <w:t>顺序可以分为三类。</w:t>
      </w:r>
      <w:r w:rsidR="000C483A" w:rsidRPr="002A67E3">
        <w:rPr>
          <w:rFonts w:hint="eastAsia"/>
          <w:highlight w:val="yellow"/>
        </w:rPr>
        <w:t>接下来以</w:t>
      </w:r>
      <w:r w:rsidR="000C483A" w:rsidRPr="002A67E3">
        <w:rPr>
          <w:rFonts w:hint="eastAsia"/>
          <w:highlight w:val="yellow"/>
        </w:rPr>
        <w:t>P</w:t>
      </w:r>
      <w:r w:rsidR="000C483A" w:rsidRPr="002A67E3">
        <w:rPr>
          <w:rFonts w:hint="eastAsia"/>
          <w:highlight w:val="yellow"/>
        </w:rPr>
        <w:t>状态切换为</w:t>
      </w:r>
      <w:r w:rsidR="000C483A" w:rsidRPr="002A67E3">
        <w:rPr>
          <w:rFonts w:hint="eastAsia"/>
          <w:highlight w:val="yellow"/>
        </w:rPr>
        <w:t>N</w:t>
      </w:r>
      <w:r w:rsidR="000C483A" w:rsidRPr="002A67E3">
        <w:rPr>
          <w:rFonts w:hint="eastAsia"/>
          <w:highlight w:val="yellow"/>
        </w:rPr>
        <w:t>状态为例对这三类开关</w:t>
      </w:r>
      <w:r w:rsidR="009359AE" w:rsidRPr="002A67E3">
        <w:rPr>
          <w:rFonts w:hint="eastAsia"/>
          <w:highlight w:val="yellow"/>
        </w:rPr>
        <w:t>顺序</w:t>
      </w:r>
      <w:r w:rsidR="000C483A" w:rsidRPr="002A67E3">
        <w:rPr>
          <w:rFonts w:hint="eastAsia"/>
          <w:highlight w:val="yellow"/>
        </w:rPr>
        <w:t>进行分析：</w:t>
      </w:r>
    </w:p>
    <w:p w:rsidR="005E3E3B" w:rsidRDefault="005E3E3B" w:rsidP="00A377AD">
      <w:pPr>
        <w:pStyle w:val="u5"/>
        <w:spacing w:before="24" w:after="24"/>
        <w:ind w:firstLine="480"/>
      </w:pPr>
      <w:r w:rsidRPr="005E3E3B">
        <w:rPr>
          <w:rFonts w:hint="eastAsia"/>
          <w:highlight w:val="yellow"/>
        </w:rPr>
        <w:t>1</w:t>
      </w:r>
      <w:r w:rsidRPr="005E3E3B">
        <w:rPr>
          <w:highlight w:val="yellow"/>
        </w:rPr>
        <w:t>100</w:t>
      </w:r>
      <w:r w:rsidRPr="005E3E3B">
        <w:rPr>
          <w:rFonts w:hint="eastAsia"/>
          <w:highlight w:val="yellow"/>
        </w:rPr>
        <w:t>-</w:t>
      </w:r>
      <w:r w:rsidRPr="005E3E3B">
        <w:rPr>
          <w:highlight w:val="yellow"/>
        </w:rPr>
        <w:t>0100</w:t>
      </w:r>
      <w:r w:rsidRPr="005E3E3B">
        <w:rPr>
          <w:rFonts w:hint="eastAsia"/>
          <w:highlight w:val="yellow"/>
        </w:rPr>
        <w:t>（短暂）</w:t>
      </w:r>
      <w:r w:rsidRPr="005E3E3B">
        <w:rPr>
          <w:rFonts w:hint="eastAsia"/>
          <w:highlight w:val="yellow"/>
        </w:rPr>
        <w:t>-</w:t>
      </w:r>
      <w:r w:rsidRPr="005E3E3B">
        <w:rPr>
          <w:rFonts w:hint="eastAsia"/>
          <w:highlight w:val="yellow"/>
        </w:rPr>
        <w:t>（看唐义鹏论文，别重了）</w:t>
      </w:r>
    </w:p>
    <w:p w:rsidR="000C483A" w:rsidRDefault="008F6946" w:rsidP="000C483A">
      <w:pPr>
        <w:pStyle w:val="u5"/>
        <w:numPr>
          <w:ilvl w:val="0"/>
          <w:numId w:val="46"/>
        </w:numPr>
        <w:spacing w:before="24" w:after="24"/>
        <w:ind w:firstLineChars="0"/>
      </w:pPr>
      <w:r>
        <w:rPr>
          <w:rFonts w:hint="eastAsia"/>
        </w:rPr>
        <w:t>先将</w:t>
      </w:r>
      <w:r w:rsidRPr="00023934">
        <w:rPr>
          <w:position w:val="-12"/>
        </w:rPr>
        <w:object w:dxaOrig="360" w:dyaOrig="360">
          <v:shape id="_x0000_i1081" type="#_x0000_t75" style="width:17.55pt;height:17.55pt" o:ole="">
            <v:imagedata r:id="rId69" o:title=""/>
          </v:shape>
          <o:OLEObject Type="Embed" ProgID="Equation.DSMT4" ShapeID="_x0000_i1081" DrawAspect="Content" ObjectID="_1723467549" r:id="rId107"/>
        </w:object>
      </w:r>
      <w:r>
        <w:rPr>
          <w:rFonts w:hint="eastAsia"/>
        </w:rPr>
        <w:t>、</w:t>
      </w:r>
      <w:r w:rsidRPr="00023934">
        <w:rPr>
          <w:position w:val="-12"/>
        </w:rPr>
        <w:object w:dxaOrig="360" w:dyaOrig="360">
          <v:shape id="_x0000_i1082" type="#_x0000_t75" style="width:17.55pt;height:17.55pt" o:ole="">
            <v:imagedata r:id="rId71" o:title=""/>
          </v:shape>
          <o:OLEObject Type="Embed" ProgID="Equation.DSMT4" ShapeID="_x0000_i1082" DrawAspect="Content" ObjectID="_1723467550" r:id="rId108"/>
        </w:object>
      </w:r>
      <w:r>
        <w:rPr>
          <w:rFonts w:hint="eastAsia"/>
        </w:rPr>
        <w:t>导通，后将</w:t>
      </w:r>
      <w:r w:rsidRPr="00023934">
        <w:rPr>
          <w:position w:val="-12"/>
        </w:rPr>
        <w:object w:dxaOrig="340" w:dyaOrig="360">
          <v:shape id="_x0000_i1083" type="#_x0000_t75" style="width:16.2pt;height:17.55pt" o:ole="">
            <v:imagedata r:id="rId65" o:title=""/>
          </v:shape>
          <o:OLEObject Type="Embed" ProgID="Equation.DSMT4" ShapeID="_x0000_i1083" DrawAspect="Content" ObjectID="_1723467551" r:id="rId109"/>
        </w:object>
      </w:r>
      <w:r>
        <w:rPr>
          <w:rFonts w:hint="eastAsia"/>
        </w:rPr>
        <w:t>、</w:t>
      </w:r>
      <w:r w:rsidRPr="00023934">
        <w:rPr>
          <w:position w:val="-12"/>
        </w:rPr>
        <w:object w:dxaOrig="360" w:dyaOrig="360">
          <v:shape id="_x0000_i1084" type="#_x0000_t75" style="width:17.55pt;height:17.55pt" o:ole="">
            <v:imagedata r:id="rId67" o:title=""/>
          </v:shape>
          <o:OLEObject Type="Embed" ProgID="Equation.DSMT4" ShapeID="_x0000_i1084" DrawAspect="Content" ObjectID="_1723467552" r:id="rId110"/>
        </w:object>
      </w:r>
      <w:r>
        <w:rPr>
          <w:rFonts w:hint="eastAsia"/>
        </w:rPr>
        <w:t>关闭</w:t>
      </w:r>
      <w:r w:rsidR="00FE7371">
        <w:rPr>
          <w:rFonts w:hint="eastAsia"/>
        </w:rPr>
        <w:t>，这样的开关顺序较为危险，容易使</w:t>
      </w:r>
      <w:r w:rsidR="00FE7371">
        <w:rPr>
          <w:rFonts w:hint="eastAsia"/>
        </w:rPr>
        <w:t>A</w:t>
      </w:r>
      <w:r w:rsidR="00FE7371">
        <w:rPr>
          <w:rFonts w:hint="eastAsia"/>
        </w:rPr>
        <w:t>相直通</w:t>
      </w:r>
      <w:r w:rsidR="00255FE8">
        <w:rPr>
          <w:rFonts w:hint="eastAsia"/>
        </w:rPr>
        <w:t>，</w:t>
      </w:r>
      <w:r w:rsidR="00FE7371">
        <w:rPr>
          <w:rFonts w:hint="eastAsia"/>
        </w:rPr>
        <w:t>电源短接，</w:t>
      </w:r>
      <w:r w:rsidR="005856EC">
        <w:rPr>
          <w:rFonts w:hint="eastAsia"/>
        </w:rPr>
        <w:t>有可能</w:t>
      </w:r>
      <w:r w:rsidR="00FE7371">
        <w:rPr>
          <w:rFonts w:hint="eastAsia"/>
        </w:rPr>
        <w:t>造成危险，因此不会使用这种开关顺序。</w:t>
      </w:r>
    </w:p>
    <w:p w:rsidR="00A77A21" w:rsidRDefault="00A77A21" w:rsidP="000C483A">
      <w:pPr>
        <w:pStyle w:val="u5"/>
        <w:numPr>
          <w:ilvl w:val="0"/>
          <w:numId w:val="46"/>
        </w:numPr>
        <w:spacing w:before="24" w:after="24"/>
        <w:ind w:firstLineChars="0"/>
      </w:pPr>
      <w:r>
        <w:rPr>
          <w:rFonts w:hint="eastAsia"/>
        </w:rPr>
        <w:lastRenderedPageBreak/>
        <w:t>先将</w:t>
      </w:r>
      <w:r w:rsidRPr="00023934">
        <w:rPr>
          <w:position w:val="-12"/>
        </w:rPr>
        <w:object w:dxaOrig="340" w:dyaOrig="360">
          <v:shape id="_x0000_i1085" type="#_x0000_t75" style="width:16.2pt;height:17.55pt" o:ole="">
            <v:imagedata r:id="rId65" o:title=""/>
          </v:shape>
          <o:OLEObject Type="Embed" ProgID="Equation.DSMT4" ShapeID="_x0000_i1085" DrawAspect="Content" ObjectID="_1723467553" r:id="rId111"/>
        </w:object>
      </w:r>
      <w:r>
        <w:rPr>
          <w:rFonts w:hint="eastAsia"/>
        </w:rPr>
        <w:t>、</w:t>
      </w:r>
      <w:r w:rsidRPr="00023934">
        <w:rPr>
          <w:position w:val="-12"/>
        </w:rPr>
        <w:object w:dxaOrig="360" w:dyaOrig="360">
          <v:shape id="_x0000_i1086" type="#_x0000_t75" style="width:17.55pt;height:17.55pt" o:ole="">
            <v:imagedata r:id="rId67" o:title=""/>
          </v:shape>
          <o:OLEObject Type="Embed" ProgID="Equation.DSMT4" ShapeID="_x0000_i1086" DrawAspect="Content" ObjectID="_1723467554" r:id="rId112"/>
        </w:object>
      </w:r>
      <w:r>
        <w:rPr>
          <w:rFonts w:hint="eastAsia"/>
        </w:rPr>
        <w:t>关闭，后将</w:t>
      </w:r>
      <w:r w:rsidRPr="00023934">
        <w:rPr>
          <w:position w:val="-12"/>
        </w:rPr>
        <w:object w:dxaOrig="360" w:dyaOrig="360">
          <v:shape id="_x0000_i1087" type="#_x0000_t75" style="width:17.55pt;height:17.55pt" o:ole="">
            <v:imagedata r:id="rId69" o:title=""/>
          </v:shape>
          <o:OLEObject Type="Embed" ProgID="Equation.DSMT4" ShapeID="_x0000_i1087" DrawAspect="Content" ObjectID="_1723467555" r:id="rId113"/>
        </w:object>
      </w:r>
      <w:r>
        <w:rPr>
          <w:rFonts w:hint="eastAsia"/>
        </w:rPr>
        <w:t>、</w:t>
      </w:r>
      <w:r w:rsidRPr="00023934">
        <w:rPr>
          <w:position w:val="-12"/>
        </w:rPr>
        <w:object w:dxaOrig="360" w:dyaOrig="360">
          <v:shape id="_x0000_i1088" type="#_x0000_t75" style="width:17.55pt;height:17.55pt" o:ole="">
            <v:imagedata r:id="rId71" o:title=""/>
          </v:shape>
          <o:OLEObject Type="Embed" ProgID="Equation.DSMT4" ShapeID="_x0000_i1088" DrawAspect="Content" ObjectID="_1723467556" r:id="rId114"/>
        </w:object>
      </w:r>
      <w:r>
        <w:rPr>
          <w:rFonts w:hint="eastAsia"/>
        </w:rPr>
        <w:t>导通，这样的开关顺序</w:t>
      </w:r>
      <w:r w:rsidR="005856EC">
        <w:rPr>
          <w:rFonts w:hint="eastAsia"/>
        </w:rPr>
        <w:t>不会造成危险</w:t>
      </w:r>
      <w:r w:rsidR="0020592A">
        <w:rPr>
          <w:rFonts w:hint="eastAsia"/>
        </w:rPr>
        <w:t>，但其会在一定程度上造成</w:t>
      </w:r>
      <w:r w:rsidR="00F308E2">
        <w:rPr>
          <w:rFonts w:hint="eastAsia"/>
        </w:rPr>
        <w:t>A</w:t>
      </w:r>
      <w:r w:rsidR="00F308E2">
        <w:rPr>
          <w:rFonts w:hint="eastAsia"/>
        </w:rPr>
        <w:t>相桥臂的堵塞，一方面会造成输出效率的降低，另一方面有可能影响三相输出电压的波形质量。</w:t>
      </w:r>
    </w:p>
    <w:p w:rsidR="00667060" w:rsidRDefault="00667060" w:rsidP="000C483A">
      <w:pPr>
        <w:pStyle w:val="u5"/>
        <w:numPr>
          <w:ilvl w:val="0"/>
          <w:numId w:val="46"/>
        </w:numPr>
        <w:spacing w:before="24" w:after="24"/>
        <w:ind w:firstLineChars="0"/>
      </w:pPr>
      <w:r>
        <w:rPr>
          <w:rFonts w:hint="eastAsia"/>
        </w:rPr>
        <w:t>在</w:t>
      </w:r>
      <w:r>
        <w:rPr>
          <w:rFonts w:hint="eastAsia"/>
        </w:rPr>
        <w:t>P</w:t>
      </w:r>
      <w:r>
        <w:rPr>
          <w:rFonts w:hint="eastAsia"/>
        </w:rPr>
        <w:t>状态和</w:t>
      </w:r>
      <w:r>
        <w:rPr>
          <w:rFonts w:hint="eastAsia"/>
        </w:rPr>
        <w:t>N</w:t>
      </w:r>
      <w:r>
        <w:rPr>
          <w:rFonts w:hint="eastAsia"/>
        </w:rPr>
        <w:t>状态之间采用</w:t>
      </w:r>
      <w:r>
        <w:rPr>
          <w:rFonts w:hint="eastAsia"/>
        </w:rPr>
        <w:t>O</w:t>
      </w:r>
      <w:r>
        <w:rPr>
          <w:rFonts w:hint="eastAsia"/>
        </w:rPr>
        <w:t>状态进行过渡，</w:t>
      </w:r>
      <w:r w:rsidR="002A67E3">
        <w:rPr>
          <w:rFonts w:hint="eastAsia"/>
        </w:rPr>
        <w:t>这一开关顺序</w:t>
      </w:r>
      <w:r w:rsidR="00F66A72">
        <w:rPr>
          <w:rFonts w:hint="eastAsia"/>
        </w:rPr>
        <w:t>既</w:t>
      </w:r>
      <w:r w:rsidR="002A67E3">
        <w:rPr>
          <w:rFonts w:hint="eastAsia"/>
        </w:rPr>
        <w:t>合理利用了电能，能够维持</w:t>
      </w:r>
      <w:r w:rsidR="002A67E3">
        <w:rPr>
          <w:rFonts w:hint="eastAsia"/>
        </w:rPr>
        <w:t>A</w:t>
      </w:r>
      <w:r w:rsidR="002A67E3">
        <w:rPr>
          <w:rFonts w:hint="eastAsia"/>
        </w:rPr>
        <w:t>相输出电压，</w:t>
      </w:r>
      <w:r w:rsidR="00297D71">
        <w:rPr>
          <w:rFonts w:hint="eastAsia"/>
        </w:rPr>
        <w:t>又能够在一定程度上</w:t>
      </w:r>
      <w:r w:rsidR="002F6836">
        <w:rPr>
          <w:rFonts w:hint="eastAsia"/>
        </w:rPr>
        <w:t>维持</w:t>
      </w:r>
      <w:r w:rsidR="00297D71">
        <w:rPr>
          <w:rFonts w:hint="eastAsia"/>
        </w:rPr>
        <w:t>功率器件的开关频率，</w:t>
      </w:r>
      <w:r w:rsidR="00F42AD8">
        <w:rPr>
          <w:rFonts w:hint="eastAsia"/>
        </w:rPr>
        <w:t>成为目前使用较多的状态切换顺序</w:t>
      </w:r>
      <w:r w:rsidR="004C29CC">
        <w:rPr>
          <w:rFonts w:hint="eastAsia"/>
        </w:rPr>
        <w:t>方案</w:t>
      </w:r>
      <w:r w:rsidR="00F42AD8">
        <w:rPr>
          <w:rFonts w:hint="eastAsia"/>
        </w:rPr>
        <w:t>。</w:t>
      </w:r>
    </w:p>
    <w:p w:rsidR="00792B56" w:rsidRDefault="00792B56" w:rsidP="00792B56">
      <w:pPr>
        <w:pStyle w:val="u5"/>
        <w:spacing w:before="24" w:after="24"/>
        <w:ind w:left="900" w:firstLineChars="0" w:firstLine="0"/>
      </w:pPr>
      <w:r>
        <w:rPr>
          <w:rFonts w:hint="eastAsia"/>
        </w:rPr>
        <w:t>P</w:t>
      </w:r>
      <w:r>
        <w:rPr>
          <w:rFonts w:hint="eastAsia"/>
        </w:rPr>
        <w:t>状态切换为</w:t>
      </w:r>
      <w:r>
        <w:rPr>
          <w:rFonts w:hint="eastAsia"/>
        </w:rPr>
        <w:t>N</w:t>
      </w:r>
      <w:r>
        <w:rPr>
          <w:rFonts w:hint="eastAsia"/>
        </w:rPr>
        <w:t>状态时，</w:t>
      </w:r>
      <w:r>
        <w:rPr>
          <w:rFonts w:hint="eastAsia"/>
        </w:rPr>
        <w:t>A</w:t>
      </w:r>
      <w:r w:rsidR="00EE3F18">
        <w:rPr>
          <w:rFonts w:hint="eastAsia"/>
        </w:rPr>
        <w:t>相四个开关管的开关状态</w:t>
      </w:r>
      <w:r>
        <w:rPr>
          <w:rFonts w:hint="eastAsia"/>
        </w:rPr>
        <w:t>随着时间变化的曲线如</w:t>
      </w:r>
      <w:r w:rsidR="00A31DB0">
        <w:fldChar w:fldCharType="begin"/>
      </w:r>
      <w:r w:rsidR="00A31DB0">
        <w:instrText xml:space="preserve"> </w:instrText>
      </w:r>
      <w:r w:rsidR="00A31DB0">
        <w:rPr>
          <w:rFonts w:hint="eastAsia"/>
        </w:rPr>
        <w:instrText>REF _Ref104902014</w:instrText>
      </w:r>
      <w:r w:rsidR="00A31DB0">
        <w:instrText xml:space="preserve"> </w:instrText>
      </w:r>
      <w:r w:rsidR="00A31DB0">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3</w:t>
      </w:r>
      <w:r w:rsidR="00A31DB0">
        <w:fldChar w:fldCharType="end"/>
      </w:r>
      <w:r>
        <w:rPr>
          <w:rFonts w:hint="eastAsia"/>
        </w:rPr>
        <w:t>所示，其中</w:t>
      </w:r>
      <w:r w:rsidR="0015412C">
        <w:rPr>
          <w:rFonts w:hint="eastAsia"/>
        </w:rPr>
        <w:t>高电平</w:t>
      </w:r>
      <w:r>
        <w:rPr>
          <w:rFonts w:hint="eastAsia"/>
        </w:rPr>
        <w:t>代表开关管导通，</w:t>
      </w:r>
      <w:r w:rsidR="0015412C">
        <w:rPr>
          <w:rFonts w:hint="eastAsia"/>
        </w:rPr>
        <w:t>低电平</w:t>
      </w:r>
      <w:r>
        <w:rPr>
          <w:rFonts w:hint="eastAsia"/>
        </w:rPr>
        <w:t>代表开关管关闭。</w:t>
      </w:r>
    </w:p>
    <w:p w:rsidR="005E3E3B" w:rsidRDefault="00787AEF" w:rsidP="00792B56">
      <w:pPr>
        <w:pStyle w:val="u5"/>
        <w:spacing w:before="24" w:after="24"/>
        <w:ind w:left="900" w:firstLineChars="0" w:firstLine="0"/>
      </w:pPr>
      <w:r>
        <w:pict>
          <v:shape id="_x0000_i1089" type="#_x0000_t75" style="width:261pt;height:117pt">
            <v:imagedata r:id="rId115" o:title="b8ce8cfddbfc0837afea76c3cd3b4c8"/>
          </v:shape>
        </w:pict>
      </w:r>
    </w:p>
    <w:p w:rsidR="00A92ECE" w:rsidRDefault="006A51EC" w:rsidP="00792B56">
      <w:pPr>
        <w:pStyle w:val="u5"/>
        <w:spacing w:before="24" w:after="24"/>
        <w:ind w:left="900" w:firstLineChars="0" w:firstLine="0"/>
      </w:pPr>
      <w:r>
        <w:object w:dxaOrig="6270" w:dyaOrig="5440">
          <v:shape id="_x0000_i1090" type="#_x0000_t75" style="width:313.65pt;height:271.8pt" o:ole="">
            <v:imagedata r:id="rId116" o:title=""/>
          </v:shape>
          <o:OLEObject Type="Embed" ProgID="Visio.Drawing.15" ShapeID="_x0000_i1090" DrawAspect="Content" ObjectID="_1723467557" r:id="rId117"/>
        </w:object>
      </w:r>
    </w:p>
    <w:p w:rsidR="00E77D92" w:rsidRDefault="00E77D92" w:rsidP="00E77D92">
      <w:pPr>
        <w:pStyle w:val="ub"/>
        <w:spacing w:before="120" w:after="360"/>
      </w:pPr>
      <w:bookmarkStart w:id="41" w:name="_Ref104902014"/>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3</w:t>
      </w:r>
      <w:r>
        <w:fldChar w:fldCharType="end"/>
      </w:r>
      <w:bookmarkEnd w:id="41"/>
      <w:r>
        <w:rPr>
          <w:rFonts w:hint="eastAsia"/>
        </w:rPr>
        <w:t xml:space="preserve">  </w:t>
      </w:r>
      <w:r w:rsidR="00923309">
        <w:rPr>
          <w:rFonts w:hint="eastAsia"/>
        </w:rPr>
        <w:t>A</w:t>
      </w:r>
      <w:r w:rsidR="00923309">
        <w:rPr>
          <w:rFonts w:hint="eastAsia"/>
        </w:rPr>
        <w:t>相</w:t>
      </w:r>
      <w:r>
        <w:rPr>
          <w:rFonts w:hint="eastAsia"/>
        </w:rPr>
        <w:t>开关管动作时序图</w:t>
      </w:r>
    </w:p>
    <w:p w:rsidR="00234871" w:rsidRDefault="00574E55" w:rsidP="00A377AD">
      <w:pPr>
        <w:pStyle w:val="u5"/>
        <w:spacing w:before="24" w:after="24"/>
        <w:ind w:firstLine="480"/>
      </w:pPr>
      <w:r>
        <w:rPr>
          <w:rFonts w:hint="eastAsia"/>
        </w:rPr>
        <w:t>三电平逆变器</w:t>
      </w:r>
      <w:r w:rsidR="00A56B6B">
        <w:rPr>
          <w:rFonts w:hint="eastAsia"/>
        </w:rPr>
        <w:t>的每一相</w:t>
      </w:r>
      <w:r w:rsidR="0055157A">
        <w:rPr>
          <w:rFonts w:hint="eastAsia"/>
        </w:rPr>
        <w:t>均存在</w:t>
      </w:r>
      <w:r w:rsidR="00E11D18">
        <w:rPr>
          <w:rFonts w:hint="eastAsia"/>
        </w:rPr>
        <w:t>这三种</w:t>
      </w:r>
      <w:r w:rsidR="00C13BDE">
        <w:rPr>
          <w:rFonts w:hint="eastAsia"/>
        </w:rPr>
        <w:t>工作</w:t>
      </w:r>
      <w:r w:rsidR="00E11D18">
        <w:rPr>
          <w:rFonts w:hint="eastAsia"/>
        </w:rPr>
        <w:t>状态</w:t>
      </w:r>
      <w:r w:rsidR="0011285F">
        <w:rPr>
          <w:rFonts w:hint="eastAsia"/>
        </w:rPr>
        <w:t>，</w:t>
      </w:r>
      <w:r w:rsidR="00AA2462">
        <w:rPr>
          <w:rFonts w:hint="eastAsia"/>
        </w:rPr>
        <w:t>以</w:t>
      </w:r>
      <w:r w:rsidR="00B1209B">
        <w:rPr>
          <w:rFonts w:hint="eastAsia"/>
        </w:rPr>
        <w:t>稳定工作时</w:t>
      </w:r>
      <w:r w:rsidR="00AA2462">
        <w:rPr>
          <w:rFonts w:hint="eastAsia"/>
        </w:rPr>
        <w:t>A</w:t>
      </w:r>
      <w:r w:rsidR="00AA2462">
        <w:rPr>
          <w:rFonts w:hint="eastAsia"/>
        </w:rPr>
        <w:t>相桥臂为</w:t>
      </w:r>
      <w:r w:rsidR="00AA2462">
        <w:rPr>
          <w:rFonts w:hint="eastAsia"/>
        </w:rPr>
        <w:t>P</w:t>
      </w:r>
      <w:r w:rsidR="00AA2462">
        <w:rPr>
          <w:rFonts w:hint="eastAsia"/>
        </w:rPr>
        <w:t>状态，</w:t>
      </w:r>
      <w:r w:rsidR="00AA2462">
        <w:rPr>
          <w:rFonts w:hint="eastAsia"/>
        </w:rPr>
        <w:t>B</w:t>
      </w:r>
      <w:r w:rsidR="00AA2462">
        <w:rPr>
          <w:rFonts w:hint="eastAsia"/>
        </w:rPr>
        <w:t>相桥臂为</w:t>
      </w:r>
      <w:r w:rsidR="00CA557D">
        <w:t>N</w:t>
      </w:r>
      <w:r w:rsidR="00AA2462">
        <w:rPr>
          <w:rFonts w:hint="eastAsia"/>
        </w:rPr>
        <w:t>状态，</w:t>
      </w:r>
      <w:r w:rsidR="00AA2462">
        <w:rPr>
          <w:rFonts w:hint="eastAsia"/>
        </w:rPr>
        <w:t>C</w:t>
      </w:r>
      <w:r w:rsidR="00AA2462">
        <w:rPr>
          <w:rFonts w:hint="eastAsia"/>
        </w:rPr>
        <w:t>相桥臂为</w:t>
      </w:r>
      <w:r w:rsidR="00AA2462">
        <w:rPr>
          <w:rFonts w:hint="eastAsia"/>
        </w:rPr>
        <w:t>N</w:t>
      </w:r>
      <w:r w:rsidR="00AA2462">
        <w:rPr>
          <w:rFonts w:hint="eastAsia"/>
        </w:rPr>
        <w:t>状态为例，</w:t>
      </w:r>
      <w:r w:rsidR="00077B37">
        <w:rPr>
          <w:rFonts w:hint="eastAsia"/>
        </w:rPr>
        <w:t>此时三电平逆变器的</w:t>
      </w:r>
      <w:r w:rsidR="00234871">
        <w:rPr>
          <w:rFonts w:hint="eastAsia"/>
        </w:rPr>
        <w:t>等效电路</w:t>
      </w:r>
      <w:r w:rsidR="00077B37">
        <w:rPr>
          <w:rFonts w:hint="eastAsia"/>
        </w:rPr>
        <w:t>如</w:t>
      </w:r>
      <w:r w:rsidR="007D7C52">
        <w:fldChar w:fldCharType="begin"/>
      </w:r>
      <w:r w:rsidR="007D7C52">
        <w:instrText xml:space="preserve"> </w:instrText>
      </w:r>
      <w:r w:rsidR="007D7C52">
        <w:rPr>
          <w:rFonts w:hint="eastAsia"/>
        </w:rPr>
        <w:instrText>REF _Ref103796950</w:instrText>
      </w:r>
      <w:r w:rsidR="007D7C52">
        <w:instrText xml:space="preserve"> </w:instrText>
      </w:r>
      <w:r w:rsidR="007D7C52">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4</w:t>
      </w:r>
      <w:r w:rsidR="007D7C52">
        <w:fldChar w:fldCharType="end"/>
      </w:r>
      <w:r w:rsidR="00077B37">
        <w:rPr>
          <w:rFonts w:hint="eastAsia"/>
        </w:rPr>
        <w:t>所示。</w:t>
      </w:r>
    </w:p>
    <w:p w:rsidR="00683D43" w:rsidRDefault="004846BA" w:rsidP="007D7C52">
      <w:pPr>
        <w:pStyle w:val="u5"/>
        <w:spacing w:before="24" w:after="24"/>
        <w:ind w:firstLineChars="83" w:firstLine="199"/>
        <w:jc w:val="center"/>
      </w:pPr>
      <w:r>
        <w:object w:dxaOrig="3155" w:dyaOrig="2984">
          <v:shape id="_x0000_i1091" type="#_x0000_t75" style="width:153pt;height:144.45pt" o:ole="">
            <v:imagedata r:id="rId118" o:title=""/>
          </v:shape>
          <o:OLEObject Type="Embed" ProgID="Visio.Drawing.15" ShapeID="_x0000_i1091" DrawAspect="Content" ObjectID="_1723467558" r:id="rId119"/>
        </w:object>
      </w:r>
    </w:p>
    <w:p w:rsidR="00683D43" w:rsidRDefault="00683D43" w:rsidP="00683D43">
      <w:pPr>
        <w:pStyle w:val="ub"/>
        <w:spacing w:before="120" w:after="360"/>
      </w:pPr>
      <w:bookmarkStart w:id="42" w:name="_Ref103796950"/>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4</w:t>
      </w:r>
      <w:r>
        <w:fldChar w:fldCharType="end"/>
      </w:r>
      <w:bookmarkEnd w:id="42"/>
      <w:r>
        <w:rPr>
          <w:rFonts w:hint="eastAsia"/>
        </w:rPr>
        <w:t xml:space="preserve">  </w:t>
      </w:r>
      <w:r>
        <w:rPr>
          <w:rFonts w:hint="eastAsia"/>
        </w:rPr>
        <w:t>三电平逆变器等效电路图</w:t>
      </w:r>
    </w:p>
    <w:p w:rsidR="00683D43" w:rsidRDefault="00DE12AC" w:rsidP="00DE12AC">
      <w:pPr>
        <w:pStyle w:val="u5"/>
        <w:spacing w:before="24" w:after="24"/>
        <w:ind w:firstLine="480"/>
      </w:pPr>
      <w:r>
        <w:rPr>
          <w:rFonts w:hint="eastAsia"/>
        </w:rPr>
        <w:t>此时三电平逆变器的</w:t>
      </w:r>
      <w:r w:rsidR="00213175">
        <w:rPr>
          <w:rFonts w:hint="eastAsia"/>
        </w:rPr>
        <w:t>A</w:t>
      </w:r>
      <w:r w:rsidR="00213175">
        <w:rPr>
          <w:rFonts w:hint="eastAsia"/>
        </w:rPr>
        <w:t>相输出与电源正极相连，</w:t>
      </w:r>
      <w:r w:rsidR="00213175">
        <w:rPr>
          <w:rFonts w:hint="eastAsia"/>
        </w:rPr>
        <w:t>B</w:t>
      </w:r>
      <w:r w:rsidR="00213175">
        <w:rPr>
          <w:rFonts w:hint="eastAsia"/>
        </w:rPr>
        <w:t>相与</w:t>
      </w:r>
      <w:r w:rsidR="00213175">
        <w:rPr>
          <w:rFonts w:hint="eastAsia"/>
        </w:rPr>
        <w:t>C</w:t>
      </w:r>
      <w:r w:rsidR="00213175">
        <w:rPr>
          <w:rFonts w:hint="eastAsia"/>
        </w:rPr>
        <w:t>相输出与电源负极相连</w:t>
      </w:r>
      <w:r w:rsidR="002E02C4">
        <w:rPr>
          <w:rFonts w:hint="eastAsia"/>
        </w:rPr>
        <w:t>，</w:t>
      </w:r>
      <w:r w:rsidR="00AD612F">
        <w:rPr>
          <w:rFonts w:hint="eastAsia"/>
        </w:rPr>
        <w:t>由</w:t>
      </w:r>
      <w:r w:rsidR="00AD612F">
        <w:fldChar w:fldCharType="begin"/>
      </w:r>
      <w:r w:rsidR="00AD612F">
        <w:instrText xml:space="preserve"> </w:instrText>
      </w:r>
      <w:r w:rsidR="00AD612F">
        <w:rPr>
          <w:rFonts w:hint="eastAsia"/>
        </w:rPr>
        <w:instrText>REF _Ref103717613</w:instrText>
      </w:r>
      <w:r w:rsidR="00AD612F">
        <w:instrText xml:space="preserve"> </w:instrText>
      </w:r>
      <w:r w:rsidR="00AD612F">
        <w:fldChar w:fldCharType="separate"/>
      </w:r>
      <w:r w:rsidR="004E5C8F">
        <w:rPr>
          <w:rFonts w:hint="eastAsia"/>
        </w:rPr>
        <w:t>表</w:t>
      </w:r>
      <w:r w:rsidR="004E5C8F">
        <w:rPr>
          <w:rFonts w:hint="eastAsia"/>
        </w:rPr>
        <w:t xml:space="preserve"> </w:t>
      </w:r>
      <w:r w:rsidR="004E5C8F">
        <w:rPr>
          <w:noProof/>
        </w:rPr>
        <w:t>3</w:t>
      </w:r>
      <w:r w:rsidR="004E5C8F">
        <w:t>-</w:t>
      </w:r>
      <w:r w:rsidR="004E5C8F">
        <w:rPr>
          <w:noProof/>
        </w:rPr>
        <w:t>1</w:t>
      </w:r>
      <w:r w:rsidR="00AD612F">
        <w:fldChar w:fldCharType="end"/>
      </w:r>
      <w:r w:rsidR="00AD612F">
        <w:rPr>
          <w:rFonts w:hint="eastAsia"/>
        </w:rPr>
        <w:t>可知，此时</w:t>
      </w:r>
      <w:r w:rsidR="009B4FEF">
        <w:rPr>
          <w:rFonts w:hint="eastAsia"/>
        </w:rPr>
        <w:t>三相桥臂的输出电压为</w:t>
      </w:r>
    </w:p>
    <w:p w:rsidR="00B86E41" w:rsidRPr="00946698" w:rsidRDefault="00B86E41" w:rsidP="00B86E41">
      <w:pPr>
        <w:pStyle w:val="MTDisplayEquation"/>
      </w:pPr>
      <w:r>
        <w:tab/>
      </w:r>
      <w:r w:rsidRPr="00B86E41">
        <w:rPr>
          <w:position w:val="-92"/>
        </w:rPr>
        <w:object w:dxaOrig="1520" w:dyaOrig="1960">
          <v:shape id="_x0000_i1092" type="#_x0000_t75" style="width:76.5pt;height:97.65pt" o:ole="">
            <v:imagedata r:id="rId120" o:title=""/>
          </v:shape>
          <o:OLEObject Type="Embed" ProgID="Equation.DSMT4" ShapeID="_x0000_i1092" DrawAspect="Content" ObjectID="_1723467559" r:id="rId121"/>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w:instrText>
        </w:r>
      </w:fldSimple>
      <w:r w:rsidR="00D03917">
        <w:instrText>)</w:instrText>
      </w:r>
      <w:r w:rsidR="00D03917">
        <w:fldChar w:fldCharType="end"/>
      </w:r>
    </w:p>
    <w:p w:rsidR="009B4FEF" w:rsidRDefault="00901C69" w:rsidP="00D1499D">
      <w:pPr>
        <w:pStyle w:val="u5"/>
        <w:spacing w:before="24" w:after="24"/>
        <w:ind w:firstLine="480"/>
      </w:pPr>
      <w:r>
        <w:rPr>
          <w:rFonts w:hint="eastAsia"/>
        </w:rPr>
        <w:t>若三相对称，则有</w:t>
      </w:r>
      <w:r w:rsidRPr="00901C69">
        <w:rPr>
          <w:position w:val="-12"/>
        </w:rPr>
        <w:object w:dxaOrig="1980" w:dyaOrig="360">
          <v:shape id="_x0000_i1093" type="#_x0000_t75" style="width:99.9pt;height:17.55pt" o:ole="">
            <v:imagedata r:id="rId122" o:title=""/>
          </v:shape>
          <o:OLEObject Type="Embed" ProgID="Equation.DSMT4" ShapeID="_x0000_i1093" DrawAspect="Content" ObjectID="_1723467560" r:id="rId123"/>
        </w:object>
      </w:r>
      <w:r w:rsidR="007024E6">
        <w:rPr>
          <w:rFonts w:hint="eastAsia"/>
        </w:rPr>
        <w:t>，则</w:t>
      </w:r>
      <w:r w:rsidR="00AC5808">
        <w:rPr>
          <w:rFonts w:hint="eastAsia"/>
        </w:rPr>
        <w:t>有</w:t>
      </w:r>
    </w:p>
    <w:p w:rsidR="00EC7BE6" w:rsidRPr="009B4FEF" w:rsidRDefault="00EC7BE6" w:rsidP="00EC7BE6">
      <w:pPr>
        <w:pStyle w:val="MTDisplayEquation"/>
      </w:pPr>
      <w:r>
        <w:tab/>
      </w:r>
      <w:r w:rsidRPr="00EC7BE6">
        <w:rPr>
          <w:position w:val="-92"/>
        </w:rPr>
        <w:object w:dxaOrig="1480" w:dyaOrig="1960">
          <v:shape id="_x0000_i1094" type="#_x0000_t75" style="width:74.7pt;height:97.65pt" o:ole="">
            <v:imagedata r:id="rId124" o:title=""/>
          </v:shape>
          <o:OLEObject Type="Embed" ProgID="Equation.DSMT4" ShapeID="_x0000_i1094" DrawAspect="Content" ObjectID="_1723467561" r:id="rId125"/>
        </w:object>
      </w:r>
      <w:r>
        <w:tab/>
        <w:t xml:space="preserve"> </w:t>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w:instrText>
        </w:r>
      </w:fldSimple>
      <w:r w:rsidR="00D03917">
        <w:instrText>)</w:instrText>
      </w:r>
      <w:r w:rsidR="00D03917">
        <w:fldChar w:fldCharType="end"/>
      </w:r>
    </w:p>
    <w:p w:rsidR="001A68DF" w:rsidRDefault="001F32E5" w:rsidP="00A377AD">
      <w:pPr>
        <w:pStyle w:val="u5"/>
        <w:spacing w:before="24" w:after="24"/>
        <w:ind w:firstLine="480"/>
      </w:pPr>
      <w:r>
        <w:rPr>
          <w:rFonts w:hint="eastAsia"/>
        </w:rPr>
        <w:t>同理，可以</w:t>
      </w:r>
      <w:r w:rsidR="0084684C">
        <w:rPr>
          <w:rFonts w:hint="eastAsia"/>
        </w:rPr>
        <w:t>得到</w:t>
      </w:r>
      <w:r>
        <w:rPr>
          <w:rFonts w:hint="eastAsia"/>
        </w:rPr>
        <w:t>三电平逆变器</w:t>
      </w:r>
      <w:r w:rsidR="00976485">
        <w:rPr>
          <w:rFonts w:hint="eastAsia"/>
        </w:rPr>
        <w:t>一共有</w:t>
      </w:r>
      <w:r w:rsidR="00976485">
        <w:t>27</w:t>
      </w:r>
      <w:r w:rsidR="00976485">
        <w:rPr>
          <w:rFonts w:hint="eastAsia"/>
        </w:rPr>
        <w:t>种开关状态</w:t>
      </w:r>
      <w:r w:rsidR="00FB5751">
        <w:rPr>
          <w:rFonts w:hint="eastAsia"/>
        </w:rPr>
        <w:t>，</w:t>
      </w:r>
      <w:r w:rsidR="00D136AE">
        <w:rPr>
          <w:rFonts w:hint="eastAsia"/>
        </w:rPr>
        <w:t>接下来将推导</w:t>
      </w:r>
      <w:r w:rsidR="00FB5751">
        <w:rPr>
          <w:rFonts w:hint="eastAsia"/>
        </w:rPr>
        <w:t>这些开关状态</w:t>
      </w:r>
      <w:r w:rsidR="009F3E71">
        <w:rPr>
          <w:rFonts w:hint="eastAsia"/>
        </w:rPr>
        <w:t>与</w:t>
      </w:r>
      <w:r w:rsidR="00552B99">
        <w:rPr>
          <w:rFonts w:hint="eastAsia"/>
        </w:rPr>
        <w:t>输出电压</w:t>
      </w:r>
      <w:r w:rsidR="009F3E71">
        <w:rPr>
          <w:rFonts w:hint="eastAsia"/>
        </w:rPr>
        <w:t>之间的对应关系</w:t>
      </w:r>
      <w:r w:rsidR="00385D3B">
        <w:rPr>
          <w:rFonts w:hint="eastAsia"/>
        </w:rPr>
        <w:t>。</w:t>
      </w:r>
      <w:r w:rsidR="00A9371D">
        <w:rPr>
          <w:rFonts w:hint="eastAsia"/>
        </w:rPr>
        <w:t>由</w:t>
      </w:r>
      <w:r w:rsidR="00A9371D">
        <w:fldChar w:fldCharType="begin"/>
      </w:r>
      <w:r w:rsidR="00A9371D">
        <w:instrText xml:space="preserve"> </w:instrText>
      </w:r>
      <w:r w:rsidR="00A9371D">
        <w:rPr>
          <w:rFonts w:hint="eastAsia"/>
        </w:rPr>
        <w:instrText>REF _Ref103717613</w:instrText>
      </w:r>
      <w:r w:rsidR="00A9371D">
        <w:instrText xml:space="preserve"> </w:instrText>
      </w:r>
      <w:r w:rsidR="00A9371D">
        <w:fldChar w:fldCharType="separate"/>
      </w:r>
      <w:r w:rsidR="004E5C8F">
        <w:rPr>
          <w:rFonts w:hint="eastAsia"/>
        </w:rPr>
        <w:t>表</w:t>
      </w:r>
      <w:r w:rsidR="004E5C8F">
        <w:rPr>
          <w:rFonts w:hint="eastAsia"/>
        </w:rPr>
        <w:t xml:space="preserve"> </w:t>
      </w:r>
      <w:r w:rsidR="004E5C8F">
        <w:rPr>
          <w:noProof/>
        </w:rPr>
        <w:t>3</w:t>
      </w:r>
      <w:r w:rsidR="004E5C8F">
        <w:t>-</w:t>
      </w:r>
      <w:r w:rsidR="004E5C8F">
        <w:rPr>
          <w:noProof/>
        </w:rPr>
        <w:t>1</w:t>
      </w:r>
      <w:r w:rsidR="00A9371D">
        <w:fldChar w:fldCharType="end"/>
      </w:r>
      <w:r w:rsidR="00A9371D">
        <w:rPr>
          <w:rFonts w:hint="eastAsia"/>
        </w:rPr>
        <w:t>归纳可知</w:t>
      </w:r>
    </w:p>
    <w:p w:rsidR="001A68DF" w:rsidRDefault="001A68DF" w:rsidP="001A68DF">
      <w:pPr>
        <w:pStyle w:val="MTDisplayEquation"/>
      </w:pPr>
      <w:r>
        <w:tab/>
      </w:r>
      <w:r w:rsidR="00DF6CCD" w:rsidRPr="001A68DF">
        <w:rPr>
          <w:position w:val="-92"/>
        </w:rPr>
        <w:object w:dxaOrig="4520" w:dyaOrig="1960">
          <v:shape id="_x0000_i1095" type="#_x0000_t75" style="width:226.35pt;height:97.65pt" o:ole="">
            <v:imagedata r:id="rId126" o:title=""/>
          </v:shape>
          <o:OLEObject Type="Embed" ProgID="Equation.DSMT4" ShapeID="_x0000_i1095" DrawAspect="Content" ObjectID="_1723467562" r:id="rId127"/>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3" w:name="ZEqnNum227145"/>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3</w:instrText>
        </w:r>
      </w:fldSimple>
      <w:r w:rsidR="00D03917">
        <w:instrText>)</w:instrText>
      </w:r>
      <w:bookmarkEnd w:id="43"/>
      <w:r w:rsidR="00D03917">
        <w:fldChar w:fldCharType="end"/>
      </w:r>
    </w:p>
    <w:p w:rsidR="002C6E55" w:rsidRDefault="00626217" w:rsidP="00A377AD">
      <w:pPr>
        <w:pStyle w:val="u5"/>
        <w:spacing w:before="24" w:after="24"/>
        <w:ind w:firstLine="480"/>
      </w:pPr>
      <w:r>
        <w:rPr>
          <w:rFonts w:hint="eastAsia"/>
        </w:rPr>
        <w:t>在式</w:t>
      </w:r>
      <w:r>
        <w:fldChar w:fldCharType="begin"/>
      </w:r>
      <w:r>
        <w:instrText xml:space="preserve"> </w:instrText>
      </w:r>
      <w:r>
        <w:rPr>
          <w:rFonts w:hint="eastAsia"/>
        </w:rPr>
        <w:instrText>GOTOBUTTON ZEqnNum227145  \* MERGEFORMAT</w:instrText>
      </w:r>
      <w:r>
        <w:instrText xml:space="preserve"> </w:instrText>
      </w:r>
      <w:fldSimple w:instr=" REF ZEqnNum227145 \* Charformat \! \* MERGEFORMAT ">
        <w:r w:rsidR="004E5C8F">
          <w:instrText>(3-3)</w:instrText>
        </w:r>
      </w:fldSimple>
      <w:r>
        <w:fldChar w:fldCharType="end"/>
      </w:r>
      <w:r>
        <w:rPr>
          <w:rFonts w:hint="eastAsia"/>
        </w:rPr>
        <w:t>中，</w:t>
      </w:r>
      <w:r>
        <w:rPr>
          <w:rFonts w:hint="eastAsia"/>
        </w:rPr>
        <w:t>1</w:t>
      </w:r>
      <w:r>
        <w:rPr>
          <w:rFonts w:hint="eastAsia"/>
        </w:rPr>
        <w:t>代表相应开关管导通，</w:t>
      </w:r>
      <w:r>
        <w:rPr>
          <w:rFonts w:hint="eastAsia"/>
        </w:rPr>
        <w:t>0</w:t>
      </w:r>
      <w:r>
        <w:rPr>
          <w:rFonts w:hint="eastAsia"/>
        </w:rPr>
        <w:t>代表相应开关管关闭</w:t>
      </w:r>
      <w:r w:rsidR="002568EC">
        <w:rPr>
          <w:rFonts w:hint="eastAsia"/>
        </w:rPr>
        <w:t>。</w:t>
      </w:r>
      <w:r w:rsidR="00E25695">
        <w:rPr>
          <w:rFonts w:hint="eastAsia"/>
        </w:rPr>
        <w:t>为简化</w:t>
      </w:r>
      <w:r w:rsidR="00321ACD">
        <w:rPr>
          <w:rFonts w:hint="eastAsia"/>
        </w:rPr>
        <w:t>式</w:t>
      </w:r>
      <w:r w:rsidR="00321ACD">
        <w:fldChar w:fldCharType="begin"/>
      </w:r>
      <w:r w:rsidR="00321ACD">
        <w:instrText xml:space="preserve"> </w:instrText>
      </w:r>
      <w:r w:rsidR="00321ACD">
        <w:rPr>
          <w:rFonts w:hint="eastAsia"/>
        </w:rPr>
        <w:instrText>GOTOBUTTON ZEqnNum227145  \* MERGEFORMAT</w:instrText>
      </w:r>
      <w:r w:rsidR="00321ACD">
        <w:instrText xml:space="preserve"> </w:instrText>
      </w:r>
      <w:fldSimple w:instr=" REF ZEqnNum227145 \* Charformat \! \* MERGEFORMAT ">
        <w:r w:rsidR="004E5C8F">
          <w:instrText>(3-3)</w:instrText>
        </w:r>
      </w:fldSimple>
      <w:r w:rsidR="00321ACD">
        <w:fldChar w:fldCharType="end"/>
      </w:r>
      <w:r w:rsidR="00321ACD">
        <w:rPr>
          <w:rFonts w:hint="eastAsia"/>
        </w:rPr>
        <w:t>的表达形式，定义</w:t>
      </w:r>
    </w:p>
    <w:p w:rsidR="00105A2B" w:rsidRDefault="00105A2B" w:rsidP="00105A2B">
      <w:pPr>
        <w:pStyle w:val="MTDisplayEquation"/>
      </w:pPr>
      <w:r>
        <w:lastRenderedPageBreak/>
        <w:tab/>
      </w:r>
      <w:r w:rsidR="00156185" w:rsidRPr="00105A2B">
        <w:rPr>
          <w:position w:val="-92"/>
        </w:rPr>
        <w:object w:dxaOrig="2860" w:dyaOrig="1960">
          <v:shape id="_x0000_i1096" type="#_x0000_t75" style="width:143.1pt;height:97.65pt" o:ole="">
            <v:imagedata r:id="rId128" o:title=""/>
          </v:shape>
          <o:OLEObject Type="Embed" ProgID="Equation.DSMT4" ShapeID="_x0000_i1096" DrawAspect="Content" ObjectID="_1723467563" r:id="rId129"/>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4" w:name="ZEqnNum774263"/>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4</w:instrText>
        </w:r>
      </w:fldSimple>
      <w:r w:rsidR="00D03917">
        <w:instrText>)</w:instrText>
      </w:r>
      <w:bookmarkEnd w:id="44"/>
      <w:r w:rsidR="00D03917">
        <w:fldChar w:fldCharType="end"/>
      </w:r>
    </w:p>
    <w:p w:rsidR="00593DFA" w:rsidRDefault="00DF6CCD" w:rsidP="00A377AD">
      <w:pPr>
        <w:pStyle w:val="u5"/>
        <w:spacing w:before="24" w:after="24"/>
        <w:ind w:firstLine="480"/>
      </w:pPr>
      <w:r>
        <w:rPr>
          <w:rFonts w:hint="eastAsia"/>
        </w:rPr>
        <w:t>其中</w:t>
      </w:r>
      <w:r w:rsidR="00DC1A4B" w:rsidRPr="003D7434">
        <w:rPr>
          <w:position w:val="-12"/>
        </w:rPr>
        <w:object w:dxaOrig="279" w:dyaOrig="360">
          <v:shape id="_x0000_i1097" type="#_x0000_t75" style="width:14.4pt;height:17.55pt" o:ole="">
            <v:imagedata r:id="rId130" o:title=""/>
          </v:shape>
          <o:OLEObject Type="Embed" ProgID="Equation.DSMT4" ShapeID="_x0000_i1097" DrawAspect="Content" ObjectID="_1723467564" r:id="rId131"/>
        </w:object>
      </w:r>
      <w:r w:rsidR="00DC1A4B">
        <w:rPr>
          <w:rFonts w:hint="eastAsia"/>
        </w:rPr>
        <w:t>，</w:t>
      </w:r>
      <w:r w:rsidR="00DC1A4B" w:rsidRPr="003D7434">
        <w:rPr>
          <w:position w:val="-12"/>
        </w:rPr>
        <w:object w:dxaOrig="279" w:dyaOrig="360">
          <v:shape id="_x0000_i1098" type="#_x0000_t75" style="width:14.4pt;height:17.55pt" o:ole="">
            <v:imagedata r:id="rId132" o:title=""/>
          </v:shape>
          <o:OLEObject Type="Embed" ProgID="Equation.DSMT4" ShapeID="_x0000_i1098" DrawAspect="Content" ObjectID="_1723467565" r:id="rId133"/>
        </w:object>
      </w:r>
      <w:r w:rsidR="00DC1A4B">
        <w:rPr>
          <w:rFonts w:hint="eastAsia"/>
        </w:rPr>
        <w:t>，</w:t>
      </w:r>
      <w:r w:rsidR="00DC1A4B" w:rsidRPr="003D7434">
        <w:rPr>
          <w:position w:val="-12"/>
        </w:rPr>
        <w:object w:dxaOrig="279" w:dyaOrig="360">
          <v:shape id="_x0000_i1099" type="#_x0000_t75" style="width:14.4pt;height:17.55pt" o:ole="">
            <v:imagedata r:id="rId134" o:title=""/>
          </v:shape>
          <o:OLEObject Type="Embed" ProgID="Equation.DSMT4" ShapeID="_x0000_i1099" DrawAspect="Content" ObjectID="_1723467566" r:id="rId135"/>
        </w:object>
      </w:r>
      <w:r w:rsidR="0003355C">
        <w:rPr>
          <w:rFonts w:hint="eastAsia"/>
        </w:rPr>
        <w:t>分别代表</w:t>
      </w:r>
      <w:r w:rsidR="00FC3193">
        <w:rPr>
          <w:rFonts w:hint="eastAsia"/>
        </w:rPr>
        <w:t>逆变器三相的开关状态</w:t>
      </w:r>
      <w:r w:rsidR="006F070B">
        <w:rPr>
          <w:rFonts w:hint="eastAsia"/>
        </w:rPr>
        <w:t>。</w:t>
      </w:r>
      <w:r w:rsidR="00A9371D">
        <w:rPr>
          <w:rFonts w:hint="eastAsia"/>
        </w:rPr>
        <w:t>将式</w:t>
      </w:r>
      <w:r w:rsidR="00A9371D">
        <w:fldChar w:fldCharType="begin"/>
      </w:r>
      <w:r w:rsidR="00A9371D">
        <w:instrText xml:space="preserve"> </w:instrText>
      </w:r>
      <w:r w:rsidR="00A9371D">
        <w:rPr>
          <w:rFonts w:hint="eastAsia"/>
        </w:rPr>
        <w:instrText>GOTOBUTTON ZEqnNum774263  \* MERGEFORMAT</w:instrText>
      </w:r>
      <w:r w:rsidR="00A9371D">
        <w:instrText xml:space="preserve"> </w:instrText>
      </w:r>
      <w:fldSimple w:instr=" REF ZEqnNum774263 \* Charformat \! \* MERGEFORMAT ">
        <w:r w:rsidR="004E5C8F">
          <w:instrText>(3-4)</w:instrText>
        </w:r>
      </w:fldSimple>
      <w:r w:rsidR="00A9371D">
        <w:fldChar w:fldCharType="end"/>
      </w:r>
      <w:r w:rsidR="00A9371D">
        <w:rPr>
          <w:rFonts w:hint="eastAsia"/>
        </w:rPr>
        <w:t>代入式</w:t>
      </w:r>
      <w:r w:rsidR="00A9371D">
        <w:fldChar w:fldCharType="begin"/>
      </w:r>
      <w:r w:rsidR="00A9371D">
        <w:instrText xml:space="preserve"> </w:instrText>
      </w:r>
      <w:r w:rsidR="00A9371D">
        <w:rPr>
          <w:rFonts w:hint="eastAsia"/>
        </w:rPr>
        <w:instrText>GOTOBUTTON ZEqnNum227145  \* MERGEFORMAT</w:instrText>
      </w:r>
      <w:r w:rsidR="00A9371D">
        <w:instrText xml:space="preserve"> </w:instrText>
      </w:r>
      <w:fldSimple w:instr=" REF ZEqnNum227145 \* Charformat \! \* MERGEFORMAT ">
        <w:r w:rsidR="004E5C8F">
          <w:instrText>(3-3)</w:instrText>
        </w:r>
      </w:fldSimple>
      <w:r w:rsidR="00A9371D">
        <w:fldChar w:fldCharType="end"/>
      </w:r>
      <w:r w:rsidR="00593DFA">
        <w:rPr>
          <w:rFonts w:hint="eastAsia"/>
        </w:rPr>
        <w:t>则有</w:t>
      </w:r>
    </w:p>
    <w:p w:rsidR="00593DFA" w:rsidRDefault="00593DFA" w:rsidP="00593DFA">
      <w:pPr>
        <w:pStyle w:val="MTDisplayEquation"/>
      </w:pPr>
      <w:r>
        <w:tab/>
      </w:r>
      <w:r w:rsidR="00F75BD5" w:rsidRPr="00593DFA">
        <w:rPr>
          <w:position w:val="-92"/>
        </w:rPr>
        <w:object w:dxaOrig="3000" w:dyaOrig="1960">
          <v:shape id="_x0000_i1100" type="#_x0000_t75" style="width:150.3pt;height:97.65pt" o:ole="">
            <v:imagedata r:id="rId136" o:title=""/>
          </v:shape>
          <o:OLEObject Type="Embed" ProgID="Equation.DSMT4" ShapeID="_x0000_i1100" DrawAspect="Content" ObjectID="_1723467567" r:id="rId137"/>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5" w:name="ZEqnNum491122"/>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5</w:instrText>
        </w:r>
      </w:fldSimple>
      <w:r w:rsidR="00D03917">
        <w:instrText>)</w:instrText>
      </w:r>
      <w:bookmarkEnd w:id="45"/>
      <w:r w:rsidR="00D03917">
        <w:fldChar w:fldCharType="end"/>
      </w:r>
    </w:p>
    <w:p w:rsidR="00DF6CCD" w:rsidRPr="00A73A20" w:rsidRDefault="006F070B" w:rsidP="00A377AD">
      <w:pPr>
        <w:pStyle w:val="u5"/>
        <w:spacing w:before="24" w:after="24"/>
        <w:ind w:firstLine="480"/>
      </w:pPr>
      <w:r>
        <w:rPr>
          <w:rFonts w:hint="eastAsia"/>
        </w:rPr>
        <w:t>以</w:t>
      </w:r>
      <w:r>
        <w:rPr>
          <w:rFonts w:hint="eastAsia"/>
        </w:rPr>
        <w:t>A</w:t>
      </w:r>
      <w:r>
        <w:rPr>
          <w:rFonts w:hint="eastAsia"/>
        </w:rPr>
        <w:t>相为例，当</w:t>
      </w:r>
      <w:r w:rsidRPr="003D7434">
        <w:rPr>
          <w:position w:val="-12"/>
        </w:rPr>
        <w:object w:dxaOrig="620" w:dyaOrig="360">
          <v:shape id="_x0000_i1101" type="#_x0000_t75" style="width:31.05pt;height:17.55pt" o:ole="">
            <v:imagedata r:id="rId138" o:title=""/>
          </v:shape>
          <o:OLEObject Type="Embed" ProgID="Equation.DSMT4" ShapeID="_x0000_i1101" DrawAspect="Content" ObjectID="_1723467568" r:id="rId139"/>
        </w:object>
      </w:r>
      <w:r>
        <w:rPr>
          <w:rFonts w:hint="eastAsia"/>
        </w:rPr>
        <w:t>时，</w:t>
      </w:r>
      <w:r w:rsidR="00513FC8">
        <w:rPr>
          <w:rFonts w:hint="eastAsia"/>
        </w:rPr>
        <w:t>A</w:t>
      </w:r>
      <w:r w:rsidR="00513FC8">
        <w:rPr>
          <w:rFonts w:hint="eastAsia"/>
        </w:rPr>
        <w:t>相</w:t>
      </w:r>
      <w:r w:rsidR="00CC1028">
        <w:rPr>
          <w:rFonts w:hint="eastAsia"/>
        </w:rPr>
        <w:t>工作在</w:t>
      </w:r>
      <w:r w:rsidR="00CC1028">
        <w:rPr>
          <w:rFonts w:hint="eastAsia"/>
        </w:rPr>
        <w:t>P</w:t>
      </w:r>
      <w:r w:rsidR="00CC1028">
        <w:rPr>
          <w:rFonts w:hint="eastAsia"/>
        </w:rPr>
        <w:t>状态，输出电压</w:t>
      </w:r>
      <w:r w:rsidR="00CC1028" w:rsidRPr="00CC1028">
        <w:rPr>
          <w:position w:val="-24"/>
        </w:rPr>
        <w:object w:dxaOrig="1200" w:dyaOrig="620">
          <v:shape id="_x0000_i1102" type="#_x0000_t75" style="width:60.3pt;height:31.05pt" o:ole="">
            <v:imagedata r:id="rId140" o:title=""/>
          </v:shape>
          <o:OLEObject Type="Embed" ProgID="Equation.DSMT4" ShapeID="_x0000_i1102" DrawAspect="Content" ObjectID="_1723467569" r:id="rId141"/>
        </w:object>
      </w:r>
      <w:r w:rsidR="00DC0092">
        <w:rPr>
          <w:rFonts w:hint="eastAsia"/>
        </w:rPr>
        <w:t>；当</w:t>
      </w:r>
      <w:r w:rsidR="00DC0092" w:rsidRPr="003D7434">
        <w:rPr>
          <w:position w:val="-12"/>
        </w:rPr>
        <w:object w:dxaOrig="660" w:dyaOrig="360">
          <v:shape id="_x0000_i1103" type="#_x0000_t75" style="width:32.85pt;height:17.55pt" o:ole="">
            <v:imagedata r:id="rId142" o:title=""/>
          </v:shape>
          <o:OLEObject Type="Embed" ProgID="Equation.DSMT4" ShapeID="_x0000_i1103" DrawAspect="Content" ObjectID="_1723467570" r:id="rId143"/>
        </w:object>
      </w:r>
      <w:r w:rsidR="00DC0092">
        <w:rPr>
          <w:rFonts w:hint="eastAsia"/>
        </w:rPr>
        <w:t>时，</w:t>
      </w:r>
      <w:r w:rsidR="00DC0092">
        <w:rPr>
          <w:rFonts w:hint="eastAsia"/>
        </w:rPr>
        <w:t>A</w:t>
      </w:r>
      <w:r w:rsidR="00DC0092">
        <w:rPr>
          <w:rFonts w:hint="eastAsia"/>
        </w:rPr>
        <w:t>相工作在</w:t>
      </w:r>
      <w:r w:rsidR="00DC0092">
        <w:rPr>
          <w:rFonts w:hint="eastAsia"/>
        </w:rPr>
        <w:t>O</w:t>
      </w:r>
      <w:r w:rsidR="00DC0092">
        <w:rPr>
          <w:rFonts w:hint="eastAsia"/>
        </w:rPr>
        <w:t>状态，输出电压</w:t>
      </w:r>
      <w:r w:rsidR="008D56B4" w:rsidRPr="008D56B4">
        <w:rPr>
          <w:position w:val="-12"/>
        </w:rPr>
        <w:object w:dxaOrig="820" w:dyaOrig="360">
          <v:shape id="_x0000_i1104" type="#_x0000_t75" style="width:40.5pt;height:17.55pt" o:ole="">
            <v:imagedata r:id="rId144" o:title=""/>
          </v:shape>
          <o:OLEObject Type="Embed" ProgID="Equation.DSMT4" ShapeID="_x0000_i1104" DrawAspect="Content" ObjectID="_1723467571" r:id="rId145"/>
        </w:object>
      </w:r>
      <w:r w:rsidR="00DC0092">
        <w:rPr>
          <w:rFonts w:hint="eastAsia"/>
        </w:rPr>
        <w:t>；</w:t>
      </w:r>
      <w:r w:rsidR="00F54E50">
        <w:rPr>
          <w:rFonts w:hint="eastAsia"/>
        </w:rPr>
        <w:t>当</w:t>
      </w:r>
      <w:r w:rsidR="00F54E50" w:rsidRPr="003D7434">
        <w:rPr>
          <w:position w:val="-12"/>
        </w:rPr>
        <w:object w:dxaOrig="780" w:dyaOrig="360">
          <v:shape id="_x0000_i1105" type="#_x0000_t75" style="width:39.15pt;height:17.55pt" o:ole="">
            <v:imagedata r:id="rId146" o:title=""/>
          </v:shape>
          <o:OLEObject Type="Embed" ProgID="Equation.DSMT4" ShapeID="_x0000_i1105" DrawAspect="Content" ObjectID="_1723467572" r:id="rId147"/>
        </w:object>
      </w:r>
      <w:r w:rsidR="00F54E50">
        <w:rPr>
          <w:rFonts w:hint="eastAsia"/>
        </w:rPr>
        <w:t>时，</w:t>
      </w:r>
      <w:r w:rsidR="00F54E50">
        <w:rPr>
          <w:rFonts w:hint="eastAsia"/>
        </w:rPr>
        <w:t>A</w:t>
      </w:r>
      <w:r w:rsidR="00F54E50">
        <w:rPr>
          <w:rFonts w:hint="eastAsia"/>
        </w:rPr>
        <w:t>相工作在</w:t>
      </w:r>
      <w:r w:rsidR="00F54E50">
        <w:rPr>
          <w:rFonts w:hint="eastAsia"/>
        </w:rPr>
        <w:t>N</w:t>
      </w:r>
      <w:r w:rsidR="00F54E50">
        <w:rPr>
          <w:rFonts w:hint="eastAsia"/>
        </w:rPr>
        <w:t>状态，输出电压</w:t>
      </w:r>
      <w:r w:rsidR="000C4ACE" w:rsidRPr="00CC1028">
        <w:rPr>
          <w:position w:val="-24"/>
        </w:rPr>
        <w:object w:dxaOrig="1380" w:dyaOrig="620">
          <v:shape id="_x0000_i1106" type="#_x0000_t75" style="width:68.4pt;height:31.05pt" o:ole="">
            <v:imagedata r:id="rId148" o:title=""/>
          </v:shape>
          <o:OLEObject Type="Embed" ProgID="Equation.DSMT4" ShapeID="_x0000_i1106" DrawAspect="Content" ObjectID="_1723467573" r:id="rId149"/>
        </w:object>
      </w:r>
      <w:r w:rsidR="000C4ACE">
        <w:rPr>
          <w:rFonts w:hint="eastAsia"/>
        </w:rPr>
        <w:t>。</w:t>
      </w:r>
    </w:p>
    <w:p w:rsidR="003B5E9E" w:rsidRDefault="00371637" w:rsidP="00A377AD">
      <w:pPr>
        <w:pStyle w:val="u5"/>
        <w:spacing w:before="24" w:after="24"/>
        <w:ind w:firstLine="480"/>
      </w:pPr>
      <w:r>
        <w:rPr>
          <w:rFonts w:hint="eastAsia"/>
        </w:rPr>
        <w:t>逆变器输出端与负载中性点之间的电压为</w:t>
      </w:r>
    </w:p>
    <w:p w:rsidR="00F5444A" w:rsidRDefault="00F5444A" w:rsidP="00F5444A">
      <w:pPr>
        <w:pStyle w:val="MTDisplayEquation"/>
      </w:pPr>
      <w:r>
        <w:tab/>
      </w:r>
      <w:r w:rsidRPr="00F5444A">
        <w:rPr>
          <w:position w:val="-50"/>
        </w:rPr>
        <w:object w:dxaOrig="1820" w:dyaOrig="1120">
          <v:shape id="_x0000_i1107" type="#_x0000_t75" style="width:90.9pt;height:55.8pt" o:ole="">
            <v:imagedata r:id="rId150" o:title=""/>
          </v:shape>
          <o:OLEObject Type="Embed" ProgID="Equation.DSMT4" ShapeID="_x0000_i1107" DrawAspect="Content" ObjectID="_1723467574" r:id="rId151"/>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6" w:name="ZEqnNum814857"/>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6</w:instrText>
        </w:r>
      </w:fldSimple>
      <w:r w:rsidR="00D03917">
        <w:instrText>)</w:instrText>
      </w:r>
      <w:bookmarkEnd w:id="46"/>
      <w:r w:rsidR="00D03917">
        <w:fldChar w:fldCharType="end"/>
      </w:r>
    </w:p>
    <w:p w:rsidR="00181671" w:rsidRDefault="00181671" w:rsidP="00A377AD">
      <w:pPr>
        <w:pStyle w:val="u5"/>
        <w:spacing w:before="24" w:after="24"/>
        <w:ind w:firstLine="480"/>
      </w:pPr>
      <w:r>
        <w:rPr>
          <w:rFonts w:hint="eastAsia"/>
        </w:rPr>
        <w:t>若逆变器系统三相对称，则有</w:t>
      </w:r>
      <w:r w:rsidR="001D4028" w:rsidRPr="00070F0F">
        <w:rPr>
          <w:position w:val="-12"/>
        </w:rPr>
        <w:object w:dxaOrig="1980" w:dyaOrig="360">
          <v:shape id="_x0000_i1108" type="#_x0000_t75" style="width:99.9pt;height:17.55pt" o:ole="">
            <v:imagedata r:id="rId152" o:title=""/>
          </v:shape>
          <o:OLEObject Type="Embed" ProgID="Equation.DSMT4" ShapeID="_x0000_i1108" DrawAspect="Content" ObjectID="_1723467575" r:id="rId153"/>
        </w:object>
      </w:r>
      <w:r w:rsidR="002D7862">
        <w:rPr>
          <w:rFonts w:hint="eastAsia"/>
        </w:rPr>
        <w:t>。将式</w:t>
      </w:r>
      <w:r w:rsidR="002D7862">
        <w:fldChar w:fldCharType="begin"/>
      </w:r>
      <w:r w:rsidR="002D7862">
        <w:instrText xml:space="preserve"> </w:instrText>
      </w:r>
      <w:r w:rsidR="002D7862">
        <w:rPr>
          <w:rFonts w:hint="eastAsia"/>
        </w:rPr>
        <w:instrText>GOTOBUTTON ZEqnNum814857  \* MERGEFORMAT</w:instrText>
      </w:r>
      <w:r w:rsidR="002D7862">
        <w:instrText xml:space="preserve"> </w:instrText>
      </w:r>
      <w:fldSimple w:instr=" REF ZEqnNum814857 \* Charformat \! \* MERGEFORMAT ">
        <w:r w:rsidR="004E5C8F">
          <w:instrText>(3-6)</w:instrText>
        </w:r>
      </w:fldSimple>
      <w:r w:rsidR="002D7862">
        <w:fldChar w:fldCharType="end"/>
      </w:r>
      <w:r w:rsidR="002D7862">
        <w:rPr>
          <w:rFonts w:hint="eastAsia"/>
        </w:rPr>
        <w:t>的三个方程相加得</w:t>
      </w:r>
    </w:p>
    <w:p w:rsidR="002D7862" w:rsidRDefault="001D4028" w:rsidP="001D4028">
      <w:pPr>
        <w:pStyle w:val="MTDisplayEquation"/>
      </w:pPr>
      <w:r>
        <w:tab/>
      </w:r>
      <w:r w:rsidRPr="001D4028">
        <w:rPr>
          <w:position w:val="-76"/>
        </w:rPr>
        <w:object w:dxaOrig="4160" w:dyaOrig="1359">
          <v:shape id="_x0000_i1109" type="#_x0000_t75" style="width:207.9pt;height:67.5pt" o:ole="">
            <v:imagedata r:id="rId154" o:title=""/>
          </v:shape>
          <o:OLEObject Type="Embed" ProgID="Equation.DSMT4" ShapeID="_x0000_i1109" DrawAspect="Content" ObjectID="_1723467576" r:id="rId155"/>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7" w:name="ZEqnNum115954"/>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7</w:instrText>
        </w:r>
      </w:fldSimple>
      <w:r w:rsidR="00D03917">
        <w:instrText>)</w:instrText>
      </w:r>
      <w:bookmarkEnd w:id="47"/>
      <w:r w:rsidR="00D03917">
        <w:fldChar w:fldCharType="end"/>
      </w:r>
    </w:p>
    <w:p w:rsidR="00A02678" w:rsidRDefault="00341BBB" w:rsidP="00A377AD">
      <w:pPr>
        <w:pStyle w:val="u5"/>
        <w:spacing w:before="24" w:after="24"/>
        <w:ind w:firstLine="480"/>
      </w:pPr>
      <w:r>
        <w:rPr>
          <w:rFonts w:hint="eastAsia"/>
        </w:rPr>
        <w:t>将式</w:t>
      </w:r>
      <w:r>
        <w:fldChar w:fldCharType="begin"/>
      </w:r>
      <w:r>
        <w:instrText xml:space="preserve"> </w:instrText>
      </w:r>
      <w:r>
        <w:rPr>
          <w:rFonts w:hint="eastAsia"/>
        </w:rPr>
        <w:instrText>GOTOBUTTON ZEqnNum115954  \* MERGEFORMAT</w:instrText>
      </w:r>
      <w:r>
        <w:instrText xml:space="preserve"> </w:instrText>
      </w:r>
      <w:fldSimple w:instr=" REF ZEqnNum115954 \* Charformat \! \* MERGEFORMAT ">
        <w:r w:rsidR="004E5C8F">
          <w:instrText>(3-7)</w:instrText>
        </w:r>
      </w:fldSimple>
      <w:r>
        <w:fldChar w:fldCharType="end"/>
      </w:r>
      <w:r>
        <w:rPr>
          <w:rFonts w:hint="eastAsia"/>
        </w:rPr>
        <w:t>代入式</w:t>
      </w:r>
      <w:r>
        <w:fldChar w:fldCharType="begin"/>
      </w:r>
      <w:r>
        <w:instrText xml:space="preserve"> </w:instrText>
      </w:r>
      <w:r>
        <w:rPr>
          <w:rFonts w:hint="eastAsia"/>
        </w:rPr>
        <w:instrText>GOTOBUTTON ZEqnNum814857  \* MERGEFORMAT</w:instrText>
      </w:r>
      <w:r>
        <w:instrText xml:space="preserve"> </w:instrText>
      </w:r>
      <w:fldSimple w:instr=" REF ZEqnNum814857 \* Charformat \! \* MERGEFORMAT ">
        <w:r w:rsidR="004E5C8F">
          <w:instrText>(3-6)</w:instrText>
        </w:r>
      </w:fldSimple>
      <w:r>
        <w:fldChar w:fldCharType="end"/>
      </w:r>
      <w:r>
        <w:rPr>
          <w:rFonts w:hint="eastAsia"/>
        </w:rPr>
        <w:t>可得</w:t>
      </w:r>
    </w:p>
    <w:p w:rsidR="0076281F" w:rsidRDefault="0076281F" w:rsidP="0076281F">
      <w:pPr>
        <w:pStyle w:val="MTDisplayEquation"/>
      </w:pPr>
      <w:r>
        <w:tab/>
      </w:r>
      <w:r w:rsidRPr="0076281F">
        <w:rPr>
          <w:position w:val="-92"/>
        </w:rPr>
        <w:object w:dxaOrig="3379" w:dyaOrig="1960">
          <v:shape id="_x0000_i1110" type="#_x0000_t75" style="width:169.65pt;height:97.65pt" o:ole="">
            <v:imagedata r:id="rId156" o:title=""/>
          </v:shape>
          <o:OLEObject Type="Embed" ProgID="Equation.DSMT4" ShapeID="_x0000_i1110" DrawAspect="Content" ObjectID="_1723467577" r:id="rId157"/>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8" w:name="ZEqnNum725911"/>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8</w:instrText>
        </w:r>
      </w:fldSimple>
      <w:r w:rsidR="00D03917">
        <w:instrText>)</w:instrText>
      </w:r>
      <w:bookmarkEnd w:id="48"/>
      <w:r w:rsidR="00D03917">
        <w:fldChar w:fldCharType="end"/>
      </w:r>
    </w:p>
    <w:p w:rsidR="00A02678" w:rsidRDefault="00BE5548" w:rsidP="00A377AD">
      <w:pPr>
        <w:pStyle w:val="u5"/>
        <w:spacing w:before="24" w:after="24"/>
        <w:ind w:firstLine="480"/>
      </w:pPr>
      <w:r>
        <w:rPr>
          <w:rFonts w:hint="eastAsia"/>
        </w:rPr>
        <w:t>将式</w:t>
      </w:r>
      <w:r w:rsidR="00DE5713">
        <w:fldChar w:fldCharType="begin"/>
      </w:r>
      <w:r w:rsidR="00DE5713">
        <w:instrText xml:space="preserve"> </w:instrText>
      </w:r>
      <w:r w:rsidR="00DE5713">
        <w:rPr>
          <w:rFonts w:hint="eastAsia"/>
        </w:rPr>
        <w:instrText>GOTOBUTTON ZEqnNum491122  \* MERGEFORMAT</w:instrText>
      </w:r>
      <w:r w:rsidR="00DE5713">
        <w:instrText xml:space="preserve"> </w:instrText>
      </w:r>
      <w:fldSimple w:instr=" REF ZEqnNum491122 \* Charformat \! \* MERGEFORMAT ">
        <w:r w:rsidR="004E5C8F">
          <w:instrText>(3-5)</w:instrText>
        </w:r>
      </w:fldSimple>
      <w:r w:rsidR="00DE5713">
        <w:fldChar w:fldCharType="end"/>
      </w:r>
      <w:r>
        <w:rPr>
          <w:rFonts w:hint="eastAsia"/>
        </w:rPr>
        <w:t>代入式</w:t>
      </w:r>
      <w:r>
        <w:fldChar w:fldCharType="begin"/>
      </w:r>
      <w:r>
        <w:instrText xml:space="preserve"> </w:instrText>
      </w:r>
      <w:r>
        <w:rPr>
          <w:rFonts w:hint="eastAsia"/>
        </w:rPr>
        <w:instrText>GOTOBUTTON ZEqnNum725911  \* MERGEFORMAT</w:instrText>
      </w:r>
      <w:r>
        <w:instrText xml:space="preserve"> </w:instrText>
      </w:r>
      <w:fldSimple w:instr=" REF ZEqnNum725911 \* Charformat \! \* MERGEFORMAT ">
        <w:r w:rsidR="004E5C8F">
          <w:instrText>(3-8)</w:instrText>
        </w:r>
      </w:fldSimple>
      <w:r>
        <w:fldChar w:fldCharType="end"/>
      </w:r>
      <w:r w:rsidR="00D00A07">
        <w:rPr>
          <w:rFonts w:hint="eastAsia"/>
        </w:rPr>
        <w:t>化简</w:t>
      </w:r>
      <w:r w:rsidR="00AD4A0F">
        <w:rPr>
          <w:rFonts w:hint="eastAsia"/>
        </w:rPr>
        <w:t>可得</w:t>
      </w:r>
    </w:p>
    <w:p w:rsidR="00BE5548" w:rsidRDefault="00AB4A59" w:rsidP="00AB4A59">
      <w:pPr>
        <w:pStyle w:val="MTDisplayEquation"/>
      </w:pPr>
      <w:r>
        <w:lastRenderedPageBreak/>
        <w:tab/>
      </w:r>
      <w:r w:rsidR="00DE5713" w:rsidRPr="00AB4A59">
        <w:rPr>
          <w:position w:val="-92"/>
        </w:rPr>
        <w:object w:dxaOrig="2360" w:dyaOrig="1960">
          <v:shape id="_x0000_i1111" type="#_x0000_t75" style="width:118.35pt;height:97.65pt" o:ole="">
            <v:imagedata r:id="rId158" o:title=""/>
          </v:shape>
          <o:OLEObject Type="Embed" ProgID="Equation.DSMT4" ShapeID="_x0000_i1111" DrawAspect="Content" ObjectID="_1723467578" r:id="rId159"/>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49" w:name="ZEqnNum382551"/>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9</w:instrText>
        </w:r>
      </w:fldSimple>
      <w:r w:rsidR="00D03917">
        <w:instrText>)</w:instrText>
      </w:r>
      <w:bookmarkEnd w:id="49"/>
      <w:r w:rsidR="00D03917">
        <w:fldChar w:fldCharType="end"/>
      </w:r>
    </w:p>
    <w:p w:rsidR="00AC64DB" w:rsidRDefault="00412918" w:rsidP="00AC64DB">
      <w:pPr>
        <w:pStyle w:val="u5"/>
        <w:spacing w:before="24" w:after="24"/>
        <w:ind w:firstLine="480"/>
      </w:pPr>
      <w:r>
        <w:rPr>
          <w:rFonts w:hint="eastAsia"/>
        </w:rPr>
        <w:t>根据</w:t>
      </w:r>
      <w:r w:rsidR="00BF29D1">
        <w:rPr>
          <w:rFonts w:hint="eastAsia"/>
        </w:rPr>
        <w:t>式</w:t>
      </w:r>
      <w:r w:rsidR="00BF29D1">
        <w:fldChar w:fldCharType="begin"/>
      </w:r>
      <w:r w:rsidR="00BF29D1">
        <w:instrText xml:space="preserve"> </w:instrText>
      </w:r>
      <w:r w:rsidR="00BF29D1">
        <w:rPr>
          <w:rFonts w:hint="eastAsia"/>
        </w:rPr>
        <w:instrText>GOTOBUTTON ZEqnNum491122  \* MERGEFORMAT</w:instrText>
      </w:r>
      <w:r w:rsidR="00BF29D1">
        <w:instrText xml:space="preserve"> </w:instrText>
      </w:r>
      <w:fldSimple w:instr=" REF ZEqnNum491122 \* Charformat \! \* MERGEFORMAT ">
        <w:r w:rsidR="004E5C8F">
          <w:instrText>(3-5)</w:instrText>
        </w:r>
      </w:fldSimple>
      <w:r w:rsidR="00BF29D1">
        <w:fldChar w:fldCharType="end"/>
      </w:r>
      <w:r w:rsidR="00BF29D1">
        <w:rPr>
          <w:rFonts w:hint="eastAsia"/>
        </w:rPr>
        <w:t>和式</w:t>
      </w:r>
      <w:r w:rsidR="00BF29D1">
        <w:fldChar w:fldCharType="begin"/>
      </w:r>
      <w:r w:rsidR="00BF29D1">
        <w:instrText xml:space="preserve"> </w:instrText>
      </w:r>
      <w:r w:rsidR="00BF29D1">
        <w:rPr>
          <w:rFonts w:hint="eastAsia"/>
        </w:rPr>
        <w:instrText>GOTOBUTTON ZEqnNum382551  \* MERGEFORMAT</w:instrText>
      </w:r>
      <w:r w:rsidR="00BF29D1">
        <w:instrText xml:space="preserve"> </w:instrText>
      </w:r>
      <w:fldSimple w:instr=" REF ZEqnNum382551 \* Charformat \! \* MERGEFORMAT ">
        <w:r w:rsidR="004E5C8F">
          <w:instrText>(3-9)</w:instrText>
        </w:r>
      </w:fldSimple>
      <w:r w:rsidR="00BF29D1">
        <w:fldChar w:fldCharType="end"/>
      </w:r>
      <w:r w:rsidR="00884174">
        <w:rPr>
          <w:rFonts w:hint="eastAsia"/>
        </w:rPr>
        <w:t>即可得出三电平逆变器</w:t>
      </w:r>
      <w:r w:rsidR="007A75FA">
        <w:rPr>
          <w:rFonts w:hint="eastAsia"/>
        </w:rPr>
        <w:t>的</w:t>
      </w:r>
      <w:r w:rsidR="007A75FA">
        <w:rPr>
          <w:rFonts w:hint="eastAsia"/>
        </w:rPr>
        <w:t>2</w:t>
      </w:r>
      <w:r w:rsidR="007A75FA">
        <w:t>7</w:t>
      </w:r>
      <w:r w:rsidR="007A75FA">
        <w:rPr>
          <w:rFonts w:hint="eastAsia"/>
        </w:rPr>
        <w:t>种开关状态及其对应的输出电压</w:t>
      </w:r>
      <w:r w:rsidR="00F64336">
        <w:rPr>
          <w:rFonts w:hint="eastAsia"/>
        </w:rPr>
        <w:t>，二者之间的关系如</w:t>
      </w:r>
      <w:r w:rsidR="00AC64DB">
        <w:fldChar w:fldCharType="begin"/>
      </w:r>
      <w:r w:rsidR="00AC64DB">
        <w:instrText xml:space="preserve"> </w:instrText>
      </w:r>
      <w:r w:rsidR="00AC64DB">
        <w:rPr>
          <w:rFonts w:hint="eastAsia"/>
        </w:rPr>
        <w:instrText>REF _Ref103804717</w:instrText>
      </w:r>
      <w:r w:rsidR="00AC64DB">
        <w:instrText xml:space="preserve"> </w:instrText>
      </w:r>
      <w:r w:rsidR="00AC64DB">
        <w:fldChar w:fldCharType="separate"/>
      </w:r>
      <w:r w:rsidR="004E5C8F">
        <w:rPr>
          <w:rFonts w:hint="eastAsia"/>
        </w:rPr>
        <w:t>表</w:t>
      </w:r>
      <w:r w:rsidR="004E5C8F">
        <w:rPr>
          <w:rFonts w:hint="eastAsia"/>
        </w:rPr>
        <w:t xml:space="preserve"> </w:t>
      </w:r>
      <w:r w:rsidR="004E5C8F">
        <w:rPr>
          <w:noProof/>
        </w:rPr>
        <w:t>3</w:t>
      </w:r>
      <w:r w:rsidR="004E5C8F">
        <w:t>-</w:t>
      </w:r>
      <w:r w:rsidR="004E5C8F">
        <w:rPr>
          <w:noProof/>
        </w:rPr>
        <w:t>2</w:t>
      </w:r>
      <w:r w:rsidR="00AC64DB">
        <w:fldChar w:fldCharType="end"/>
      </w:r>
      <w:r w:rsidR="00F64336">
        <w:rPr>
          <w:rFonts w:hint="eastAsia"/>
        </w:rPr>
        <w:t>所示。</w:t>
      </w:r>
      <w:r w:rsidR="008F52D6">
        <w:rPr>
          <w:rFonts w:hint="eastAsia"/>
        </w:rPr>
        <w:t>由于逆变器三相对称，因此以</w:t>
      </w:r>
      <w:r w:rsidR="008F52D6">
        <w:rPr>
          <w:rFonts w:hint="eastAsia"/>
        </w:rPr>
        <w:t>A</w:t>
      </w:r>
      <w:r w:rsidR="008F52D6">
        <w:rPr>
          <w:rFonts w:hint="eastAsia"/>
        </w:rPr>
        <w:t>相为例</w:t>
      </w:r>
      <w:r w:rsidR="0042218A">
        <w:rPr>
          <w:rFonts w:hint="eastAsia"/>
        </w:rPr>
        <w:t>给出基本开关状态</w:t>
      </w:r>
      <w:r w:rsidR="005560D4">
        <w:rPr>
          <w:rFonts w:hint="eastAsia"/>
        </w:rPr>
        <w:t>与其对应的输出电压之间的关系。</w:t>
      </w:r>
    </w:p>
    <w:p w:rsidR="00AC64DB" w:rsidRDefault="00AC64DB" w:rsidP="00AC64DB">
      <w:pPr>
        <w:pStyle w:val="ua"/>
        <w:spacing w:before="360" w:after="120"/>
      </w:pPr>
      <w:bookmarkStart w:id="50" w:name="_Ref103804717"/>
      <w:r>
        <w:rPr>
          <w:rFonts w:hint="eastAsia"/>
        </w:rPr>
        <w:t>表</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表</w:instrText>
      </w:r>
      <w:r>
        <w:instrText xml:space="preserve"> \* Arabic \n \* MERGEFORMAT </w:instrText>
      </w:r>
      <w:r>
        <w:fldChar w:fldCharType="separate"/>
      </w:r>
      <w:r w:rsidR="004E5C8F">
        <w:rPr>
          <w:noProof/>
        </w:rPr>
        <w:t>2</w:t>
      </w:r>
      <w:r>
        <w:fldChar w:fldCharType="end"/>
      </w:r>
      <w:bookmarkEnd w:id="50"/>
      <w:r>
        <w:rPr>
          <w:rFonts w:hint="eastAsia"/>
        </w:rPr>
        <w:t xml:space="preserve">  </w:t>
      </w:r>
      <w:r>
        <w:rPr>
          <w:rFonts w:hint="eastAsia"/>
        </w:rPr>
        <w:t>基本开关状态及其对应的输出电压</w:t>
      </w:r>
    </w:p>
    <w:tbl>
      <w:tblPr>
        <w:tblW w:w="0" w:type="auto"/>
        <w:tblLook w:val="04A0" w:firstRow="1" w:lastRow="0" w:firstColumn="1" w:lastColumn="0" w:noHBand="0" w:noVBand="1"/>
      </w:tblPr>
      <w:tblGrid>
        <w:gridCol w:w="982"/>
        <w:gridCol w:w="984"/>
        <w:gridCol w:w="985"/>
        <w:gridCol w:w="867"/>
        <w:gridCol w:w="867"/>
        <w:gridCol w:w="867"/>
        <w:gridCol w:w="867"/>
        <w:gridCol w:w="867"/>
        <w:gridCol w:w="867"/>
      </w:tblGrid>
      <w:tr w:rsidR="008D5C8B" w:rsidTr="008D5C8B">
        <w:tc>
          <w:tcPr>
            <w:tcW w:w="982" w:type="dxa"/>
            <w:tcBorders>
              <w:top w:val="single" w:sz="12" w:space="0" w:color="auto"/>
              <w:bottom w:val="single" w:sz="4" w:space="0" w:color="auto"/>
            </w:tcBorders>
            <w:shd w:val="clear" w:color="auto" w:fill="auto"/>
            <w:vAlign w:val="center"/>
          </w:tcPr>
          <w:p w:rsidR="00D55A7A" w:rsidRDefault="00D55A7A" w:rsidP="008D5C8B">
            <w:pPr>
              <w:pStyle w:val="u5"/>
              <w:spacing w:before="24" w:after="24"/>
              <w:ind w:firstLineChars="0" w:firstLine="0"/>
              <w:jc w:val="center"/>
            </w:pPr>
            <w:r w:rsidRPr="008D5C8B">
              <w:rPr>
                <w:position w:val="-12"/>
              </w:rPr>
              <w:object w:dxaOrig="279" w:dyaOrig="360">
                <v:shape id="_x0000_i1112" type="#_x0000_t75" style="width:14.4pt;height:17.55pt" o:ole="">
                  <v:imagedata r:id="rId160" o:title=""/>
                </v:shape>
                <o:OLEObject Type="Embed" ProgID="Equation.DSMT4" ShapeID="_x0000_i1112" DrawAspect="Content" ObjectID="_1723467579" r:id="rId161"/>
              </w:object>
            </w:r>
          </w:p>
        </w:tc>
        <w:tc>
          <w:tcPr>
            <w:tcW w:w="984"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279" w:dyaOrig="360">
                <v:shape id="_x0000_i1113" type="#_x0000_t75" style="width:14.4pt;height:17.55pt" o:ole="">
                  <v:imagedata r:id="rId162" o:title=""/>
                </v:shape>
                <o:OLEObject Type="Embed" ProgID="Equation.DSMT4" ShapeID="_x0000_i1113" DrawAspect="Content" ObjectID="_1723467580" r:id="rId163"/>
              </w:object>
            </w:r>
          </w:p>
        </w:tc>
        <w:tc>
          <w:tcPr>
            <w:tcW w:w="985"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279" w:dyaOrig="360">
                <v:shape id="_x0000_i1114" type="#_x0000_t75" style="width:14.4pt;height:17.55pt" o:ole="">
                  <v:imagedata r:id="rId164" o:title=""/>
                </v:shape>
                <o:OLEObject Type="Embed" ProgID="Equation.DSMT4" ShapeID="_x0000_i1114" DrawAspect="Content" ObjectID="_1723467581" r:id="rId165"/>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60" w:dyaOrig="360">
                <v:shape id="_x0000_i1115" type="#_x0000_t75" style="width:22.5pt;height:17.55pt" o:ole="">
                  <v:imagedata r:id="rId166" o:title=""/>
                </v:shape>
                <o:OLEObject Type="Embed" ProgID="Equation.DSMT4" ShapeID="_x0000_i1115" DrawAspect="Content" ObjectID="_1723467582" r:id="rId167"/>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6" type="#_x0000_t75" style="width:22.5pt;height:17.55pt" o:ole="">
                  <v:imagedata r:id="rId168" o:title=""/>
                </v:shape>
                <o:OLEObject Type="Embed" ProgID="Equation.DSMT4" ShapeID="_x0000_i1116" DrawAspect="Content" ObjectID="_1723467583" r:id="rId169"/>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7" type="#_x0000_t75" style="width:22.5pt;height:17.55pt" o:ole="">
                  <v:imagedata r:id="rId170" o:title=""/>
                </v:shape>
                <o:OLEObject Type="Embed" ProgID="Equation.DSMT4" ShapeID="_x0000_i1117" DrawAspect="Content" ObjectID="_1723467584" r:id="rId171"/>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8" type="#_x0000_t75" style="width:22.5pt;height:17.55pt" o:ole="">
                  <v:imagedata r:id="rId172" o:title=""/>
                </v:shape>
                <o:OLEObject Type="Embed" ProgID="Equation.DSMT4" ShapeID="_x0000_i1118" DrawAspect="Content" ObjectID="_1723467585" r:id="rId173"/>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20" w:dyaOrig="360">
                <v:shape id="_x0000_i1119" type="#_x0000_t75" style="width:21.15pt;height:17.55pt" o:ole="">
                  <v:imagedata r:id="rId174" o:title=""/>
                </v:shape>
                <o:OLEObject Type="Embed" ProgID="Equation.DSMT4" ShapeID="_x0000_i1119" DrawAspect="Content" ObjectID="_1723467586" r:id="rId175"/>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20" w:dyaOrig="360">
                <v:shape id="_x0000_i1120" type="#_x0000_t75" style="width:21.15pt;height:17.55pt" o:ole="">
                  <v:imagedata r:id="rId176" o:title=""/>
                </v:shape>
                <o:OLEObject Type="Embed" ProgID="Equation.DSMT4" ShapeID="_x0000_i1120" DrawAspect="Content" ObjectID="_1723467587" r:id="rId177"/>
              </w:object>
            </w:r>
          </w:p>
        </w:tc>
      </w:tr>
      <w:tr w:rsidR="008D5C8B" w:rsidTr="008D5C8B">
        <w:tc>
          <w:tcPr>
            <w:tcW w:w="982"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984"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985"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984"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985"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r>
    </w:tbl>
    <w:p w:rsidR="00D55A7A" w:rsidRDefault="00D55A7A" w:rsidP="00A377AD">
      <w:pPr>
        <w:pStyle w:val="u5"/>
        <w:spacing w:before="24" w:after="24"/>
        <w:ind w:firstLine="480"/>
      </w:pPr>
    </w:p>
    <w:p w:rsidR="009505B8" w:rsidRPr="009505B8" w:rsidRDefault="009505B8" w:rsidP="00A377AD">
      <w:pPr>
        <w:pStyle w:val="u5"/>
        <w:spacing w:before="24" w:after="24"/>
        <w:ind w:firstLine="480"/>
      </w:pPr>
    </w:p>
    <w:p w:rsidR="00936B8B" w:rsidRDefault="00936B8B" w:rsidP="00D55A7A">
      <w:pPr>
        <w:pStyle w:val="u5"/>
        <w:spacing w:before="24" w:after="24"/>
        <w:ind w:firstLineChars="83" w:firstLine="199"/>
      </w:pPr>
    </w:p>
    <w:p w:rsidR="0021421A" w:rsidRPr="0050700E" w:rsidRDefault="00836B6A" w:rsidP="003F04FC">
      <w:pPr>
        <w:pStyle w:val="u3"/>
      </w:pPr>
      <w:bookmarkStart w:id="51" w:name="_Toc112251629"/>
      <w:r>
        <w:rPr>
          <w:rFonts w:hint="eastAsia"/>
        </w:rPr>
        <w:t>三电平</w:t>
      </w:r>
      <w:r w:rsidR="008D79A7">
        <w:rPr>
          <w:rFonts w:hint="eastAsia"/>
        </w:rPr>
        <w:t>微电网</w:t>
      </w:r>
      <w:r>
        <w:rPr>
          <w:rFonts w:hint="eastAsia"/>
        </w:rPr>
        <w:t>逆变器</w:t>
      </w:r>
      <w:r w:rsidR="00E05B32">
        <w:rPr>
          <w:rFonts w:hint="eastAsia"/>
        </w:rPr>
        <w:t>的</w:t>
      </w:r>
      <w:r>
        <w:rPr>
          <w:rFonts w:hint="eastAsia"/>
        </w:rPr>
        <w:t>拓扑结构</w:t>
      </w:r>
      <w:bookmarkEnd w:id="51"/>
    </w:p>
    <w:p w:rsidR="003B2CBB" w:rsidRDefault="000452CA" w:rsidP="003B2CBB">
      <w:pPr>
        <w:pStyle w:val="u5"/>
        <w:spacing w:before="24" w:after="24"/>
        <w:ind w:firstLine="480"/>
      </w:pPr>
      <w:r>
        <w:rPr>
          <w:rFonts w:hint="eastAsia"/>
        </w:rPr>
        <w:t>N</w:t>
      </w:r>
      <w:r>
        <w:t>PC</w:t>
      </w:r>
      <w:r>
        <w:rPr>
          <w:rFonts w:hint="eastAsia"/>
        </w:rPr>
        <w:t>型三电平逆变器</w:t>
      </w:r>
      <w:r w:rsidR="005B6247">
        <w:rPr>
          <w:rFonts w:hint="eastAsia"/>
        </w:rPr>
        <w:t>在工作性能、结构复杂度与控制的难易程度三方面</w:t>
      </w:r>
      <w:r w:rsidR="00C566A8">
        <w:rPr>
          <w:rFonts w:hint="eastAsia"/>
        </w:rPr>
        <w:t>取得了较好的平衡，</w:t>
      </w:r>
      <w:r w:rsidR="002B35C7">
        <w:rPr>
          <w:rFonts w:hint="eastAsia"/>
        </w:rPr>
        <w:t>如今在工程实际中</w:t>
      </w:r>
      <w:r w:rsidR="00A670EA">
        <w:rPr>
          <w:rFonts w:hint="eastAsia"/>
        </w:rPr>
        <w:t>有着广泛</w:t>
      </w:r>
      <w:r w:rsidR="002B35C7">
        <w:rPr>
          <w:rFonts w:hint="eastAsia"/>
        </w:rPr>
        <w:t>的应用</w:t>
      </w:r>
      <w:r w:rsidR="00415918">
        <w:rPr>
          <w:rFonts w:hint="eastAsia"/>
        </w:rPr>
        <w:t>。</w:t>
      </w:r>
      <w:r w:rsidR="00194830">
        <w:rPr>
          <w:rFonts w:hint="eastAsia"/>
        </w:rPr>
        <w:t>如</w:t>
      </w:r>
      <w:r w:rsidR="00AD0ADA">
        <w:fldChar w:fldCharType="begin"/>
      </w:r>
      <w:r w:rsidR="00AD0ADA">
        <w:instrText xml:space="preserve"> </w:instrText>
      </w:r>
      <w:r w:rsidR="00AD0ADA">
        <w:rPr>
          <w:rFonts w:hint="eastAsia"/>
        </w:rPr>
        <w:instrText>REF _Ref104553518</w:instrText>
      </w:r>
      <w:r w:rsidR="00AD0ADA">
        <w:instrText xml:space="preserve"> </w:instrText>
      </w:r>
      <w:r w:rsidR="00AD0ADA">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5</w:t>
      </w:r>
      <w:r w:rsidR="00AD0ADA">
        <w:fldChar w:fldCharType="end"/>
      </w:r>
      <w:r w:rsidR="00194830">
        <w:rPr>
          <w:rFonts w:hint="eastAsia"/>
        </w:rPr>
        <w:t>所示</w:t>
      </w:r>
      <w:r w:rsidR="0084701F">
        <w:rPr>
          <w:rFonts w:hint="eastAsia"/>
        </w:rPr>
        <w:t>为</w:t>
      </w:r>
      <w:r w:rsidR="0084701F">
        <w:rPr>
          <w:rFonts w:hint="eastAsia"/>
        </w:rPr>
        <w:t>N</w:t>
      </w:r>
      <w:r w:rsidR="0084701F">
        <w:t>PC</w:t>
      </w:r>
      <w:r w:rsidR="0084701F">
        <w:rPr>
          <w:rFonts w:hint="eastAsia"/>
        </w:rPr>
        <w:t>型逆变器并网拓扑结构。</w:t>
      </w:r>
    </w:p>
    <w:p w:rsidR="003B2CBB" w:rsidRDefault="00626C27" w:rsidP="003B2CBB">
      <w:pPr>
        <w:pStyle w:val="u5"/>
        <w:spacing w:before="24" w:after="24"/>
        <w:ind w:firstLineChars="0" w:firstLine="0"/>
      </w:pPr>
      <w:r>
        <w:object w:dxaOrig="9635" w:dyaOrig="3241">
          <v:shape id="_x0000_i1121" type="#_x0000_t75" style="width:396.45pt;height:133.2pt" o:ole="">
            <v:imagedata r:id="rId178" o:title=""/>
          </v:shape>
          <o:OLEObject Type="Embed" ProgID="Visio.Drawing.15" ShapeID="_x0000_i1121" DrawAspect="Content" ObjectID="_1723467588" r:id="rId179"/>
        </w:object>
      </w:r>
    </w:p>
    <w:p w:rsidR="00AD0ADA" w:rsidRDefault="00AD0ADA" w:rsidP="005B0C9D">
      <w:pPr>
        <w:pStyle w:val="ub"/>
        <w:spacing w:before="120" w:after="360"/>
      </w:pPr>
      <w:bookmarkStart w:id="52" w:name="_Ref104553518"/>
      <w:r>
        <w:rPr>
          <w:rFonts w:hint="eastAsia"/>
        </w:rPr>
        <w:lastRenderedPageBreak/>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5</w:t>
      </w:r>
      <w:r>
        <w:fldChar w:fldCharType="end"/>
      </w:r>
      <w:bookmarkEnd w:id="52"/>
      <w:r>
        <w:rPr>
          <w:rFonts w:hint="eastAsia"/>
        </w:rPr>
        <w:t xml:space="preserve">  </w:t>
      </w:r>
      <w:r>
        <w:rPr>
          <w:rFonts w:hint="eastAsia"/>
        </w:rPr>
        <w:t>三电平并网</w:t>
      </w:r>
      <w:r w:rsidR="00E11B21">
        <w:rPr>
          <w:rFonts w:hint="eastAsia"/>
        </w:rPr>
        <w:t>逆变器</w:t>
      </w:r>
      <w:r>
        <w:rPr>
          <w:rFonts w:hint="eastAsia"/>
        </w:rPr>
        <w:t>拓扑结构</w:t>
      </w:r>
    </w:p>
    <w:p w:rsidR="005B0C9D" w:rsidRDefault="00932CB5" w:rsidP="005B0C9D">
      <w:pPr>
        <w:pStyle w:val="u5"/>
        <w:spacing w:before="24" w:after="24"/>
        <w:ind w:firstLine="480"/>
      </w:pPr>
      <w:r>
        <w:rPr>
          <w:rFonts w:hint="eastAsia"/>
        </w:rPr>
        <w:t>其中</w:t>
      </w:r>
      <w:r w:rsidRPr="00932CB5">
        <w:rPr>
          <w:position w:val="-12"/>
        </w:rPr>
        <w:object w:dxaOrig="380" w:dyaOrig="360">
          <v:shape id="_x0000_i1122" type="#_x0000_t75" style="width:18.9pt;height:17.55pt" o:ole="">
            <v:imagedata r:id="rId180" o:title=""/>
          </v:shape>
          <o:OLEObject Type="Embed" ProgID="Equation.DSMT4" ShapeID="_x0000_i1122" DrawAspect="Content" ObjectID="_1723467589" r:id="rId181"/>
        </w:object>
      </w:r>
      <w:r>
        <w:rPr>
          <w:rFonts w:hint="eastAsia"/>
        </w:rPr>
        <w:t>为直流侧母线电压，</w:t>
      </w:r>
      <w:r w:rsidRPr="003664D2">
        <w:rPr>
          <w:position w:val="-12"/>
        </w:rPr>
        <w:object w:dxaOrig="260" w:dyaOrig="360">
          <v:shape id="_x0000_i1123" type="#_x0000_t75" style="width:13.5pt;height:17.55pt" o:ole="">
            <v:imagedata r:id="rId182" o:title=""/>
          </v:shape>
          <o:OLEObject Type="Embed" ProgID="Equation.DSMT4" ShapeID="_x0000_i1123" DrawAspect="Content" ObjectID="_1723467590" r:id="rId183"/>
        </w:object>
      </w:r>
      <w:r>
        <w:rPr>
          <w:rFonts w:hint="eastAsia"/>
        </w:rPr>
        <w:t>、</w:t>
      </w:r>
      <w:r w:rsidRPr="003664D2">
        <w:rPr>
          <w:position w:val="-12"/>
        </w:rPr>
        <w:object w:dxaOrig="279" w:dyaOrig="360">
          <v:shape id="_x0000_i1124" type="#_x0000_t75" style="width:14.4pt;height:17.55pt" o:ole="">
            <v:imagedata r:id="rId184" o:title=""/>
          </v:shape>
          <o:OLEObject Type="Embed" ProgID="Equation.DSMT4" ShapeID="_x0000_i1124" DrawAspect="Content" ObjectID="_1723467591" r:id="rId185"/>
        </w:object>
      </w:r>
      <w:r>
        <w:rPr>
          <w:rFonts w:hint="eastAsia"/>
        </w:rPr>
        <w:t>、</w:t>
      </w:r>
      <w:r w:rsidRPr="003664D2">
        <w:rPr>
          <w:position w:val="-12"/>
        </w:rPr>
        <w:object w:dxaOrig="279" w:dyaOrig="360">
          <v:shape id="_x0000_i1125" type="#_x0000_t75" style="width:14.4pt;height:17.55pt" o:ole="">
            <v:imagedata r:id="rId186" o:title=""/>
          </v:shape>
          <o:OLEObject Type="Embed" ProgID="Equation.DSMT4" ShapeID="_x0000_i1125" DrawAspect="Content" ObjectID="_1723467592" r:id="rId187"/>
        </w:object>
      </w:r>
      <w:r>
        <w:rPr>
          <w:rFonts w:hint="eastAsia"/>
        </w:rPr>
        <w:t>组成了</w:t>
      </w:r>
      <w:r>
        <w:rPr>
          <w:rFonts w:hint="eastAsia"/>
        </w:rPr>
        <w:t>L</w:t>
      </w:r>
      <w:r>
        <w:t>CL</w:t>
      </w:r>
      <w:r>
        <w:rPr>
          <w:rFonts w:hint="eastAsia"/>
        </w:rPr>
        <w:t>滤波器，</w:t>
      </w:r>
      <w:r w:rsidR="00CE20B9">
        <w:rPr>
          <w:rFonts w:hint="eastAsia"/>
        </w:rPr>
        <w:t>其中</w:t>
      </w:r>
      <w:r w:rsidR="00CE20B9" w:rsidRPr="003664D2">
        <w:rPr>
          <w:position w:val="-12"/>
        </w:rPr>
        <w:object w:dxaOrig="260" w:dyaOrig="360">
          <v:shape id="_x0000_i1126" type="#_x0000_t75" style="width:13.5pt;height:17.55pt" o:ole="">
            <v:imagedata r:id="rId188" o:title=""/>
          </v:shape>
          <o:OLEObject Type="Embed" ProgID="Equation.DSMT4" ShapeID="_x0000_i1126" DrawAspect="Content" ObjectID="_1723467593" r:id="rId189"/>
        </w:object>
      </w:r>
      <w:r w:rsidR="00CE20B9">
        <w:rPr>
          <w:rFonts w:hint="eastAsia"/>
        </w:rPr>
        <w:t>、</w:t>
      </w:r>
      <w:r w:rsidR="00CE20B9" w:rsidRPr="003664D2">
        <w:rPr>
          <w:position w:val="-12"/>
        </w:rPr>
        <w:object w:dxaOrig="300" w:dyaOrig="360">
          <v:shape id="_x0000_i1127" type="#_x0000_t75" style="width:14.4pt;height:17.55pt" o:ole="">
            <v:imagedata r:id="rId190" o:title=""/>
          </v:shape>
          <o:OLEObject Type="Embed" ProgID="Equation.DSMT4" ShapeID="_x0000_i1127" DrawAspect="Content" ObjectID="_1723467594" r:id="rId191"/>
        </w:object>
      </w:r>
      <w:r w:rsidR="00B730B9">
        <w:rPr>
          <w:rFonts w:hint="eastAsia"/>
        </w:rPr>
        <w:t>分别为</w:t>
      </w:r>
      <w:r w:rsidR="00B730B9" w:rsidRPr="003664D2">
        <w:rPr>
          <w:position w:val="-12"/>
        </w:rPr>
        <w:object w:dxaOrig="260" w:dyaOrig="360">
          <v:shape id="_x0000_i1128" type="#_x0000_t75" style="width:13.5pt;height:17.55pt" o:ole="">
            <v:imagedata r:id="rId182" o:title=""/>
          </v:shape>
          <o:OLEObject Type="Embed" ProgID="Equation.DSMT4" ShapeID="_x0000_i1128" DrawAspect="Content" ObjectID="_1723467595" r:id="rId192"/>
        </w:object>
      </w:r>
      <w:r w:rsidR="00B730B9">
        <w:rPr>
          <w:rFonts w:hint="eastAsia"/>
        </w:rPr>
        <w:t>、</w:t>
      </w:r>
      <w:r w:rsidR="00B730B9" w:rsidRPr="003664D2">
        <w:rPr>
          <w:position w:val="-12"/>
        </w:rPr>
        <w:object w:dxaOrig="279" w:dyaOrig="360">
          <v:shape id="_x0000_i1129" type="#_x0000_t75" style="width:14.4pt;height:17.55pt" o:ole="">
            <v:imagedata r:id="rId186" o:title=""/>
          </v:shape>
          <o:OLEObject Type="Embed" ProgID="Equation.DSMT4" ShapeID="_x0000_i1129" DrawAspect="Content" ObjectID="_1723467596" r:id="rId193"/>
        </w:object>
      </w:r>
      <w:r w:rsidR="00B730B9">
        <w:rPr>
          <w:rFonts w:hint="eastAsia"/>
        </w:rPr>
        <w:t>的等值电阻。</w:t>
      </w:r>
      <w:r w:rsidR="00D332E3" w:rsidRPr="003664D2">
        <w:rPr>
          <w:position w:val="-12"/>
        </w:rPr>
        <w:object w:dxaOrig="300" w:dyaOrig="360">
          <v:shape id="_x0000_i1130" type="#_x0000_t75" style="width:14.4pt;height:17.55pt" o:ole="">
            <v:imagedata r:id="rId194" o:title=""/>
          </v:shape>
          <o:OLEObject Type="Embed" ProgID="Equation.DSMT4" ShapeID="_x0000_i1130" DrawAspect="Content" ObjectID="_1723467597" r:id="rId195"/>
        </w:object>
      </w:r>
      <w:r w:rsidR="00D332E3">
        <w:rPr>
          <w:rFonts w:hint="eastAsia"/>
        </w:rPr>
        <w:t>、</w:t>
      </w:r>
      <w:r w:rsidR="00D332E3" w:rsidRPr="003664D2">
        <w:rPr>
          <w:position w:val="-12"/>
        </w:rPr>
        <w:object w:dxaOrig="300" w:dyaOrig="360">
          <v:shape id="_x0000_i1131" type="#_x0000_t75" style="width:14.4pt;height:17.55pt" o:ole="">
            <v:imagedata r:id="rId196" o:title=""/>
          </v:shape>
          <o:OLEObject Type="Embed" ProgID="Equation.DSMT4" ShapeID="_x0000_i1131" DrawAspect="Content" ObjectID="_1723467598" r:id="rId197"/>
        </w:object>
      </w:r>
      <w:r w:rsidR="00D332E3">
        <w:rPr>
          <w:rFonts w:hint="eastAsia"/>
        </w:rPr>
        <w:t>、</w:t>
      </w:r>
      <w:r w:rsidR="00D332E3" w:rsidRPr="003664D2">
        <w:rPr>
          <w:position w:val="-12"/>
        </w:rPr>
        <w:object w:dxaOrig="320" w:dyaOrig="360">
          <v:shape id="_x0000_i1132" type="#_x0000_t75" style="width:15.75pt;height:17.55pt" o:ole="">
            <v:imagedata r:id="rId198" o:title=""/>
          </v:shape>
          <o:OLEObject Type="Embed" ProgID="Equation.DSMT4" ShapeID="_x0000_i1132" DrawAspect="Content" ObjectID="_1723467599" r:id="rId199"/>
        </w:object>
      </w:r>
      <w:r w:rsidR="00D332E3">
        <w:rPr>
          <w:rFonts w:hint="eastAsia"/>
        </w:rPr>
        <w:t>为逆变器侧</w:t>
      </w:r>
      <w:r w:rsidR="000E340D">
        <w:rPr>
          <w:rFonts w:hint="eastAsia"/>
        </w:rPr>
        <w:t>三相</w:t>
      </w:r>
      <w:r w:rsidR="00D332E3">
        <w:rPr>
          <w:rFonts w:hint="eastAsia"/>
        </w:rPr>
        <w:t>电流，</w:t>
      </w:r>
      <w:r w:rsidR="00D332E3" w:rsidRPr="003664D2">
        <w:rPr>
          <w:position w:val="-14"/>
        </w:rPr>
        <w:object w:dxaOrig="340" w:dyaOrig="380">
          <v:shape id="_x0000_i1133" type="#_x0000_t75" style="width:16.65pt;height:18.9pt" o:ole="">
            <v:imagedata r:id="rId200" o:title=""/>
          </v:shape>
          <o:OLEObject Type="Embed" ProgID="Equation.DSMT4" ShapeID="_x0000_i1133" DrawAspect="Content" ObjectID="_1723467600" r:id="rId201"/>
        </w:object>
      </w:r>
      <w:r w:rsidR="00D332E3">
        <w:rPr>
          <w:rFonts w:hint="eastAsia"/>
        </w:rPr>
        <w:t>、</w:t>
      </w:r>
      <w:r w:rsidR="00D332E3" w:rsidRPr="003664D2">
        <w:rPr>
          <w:position w:val="-14"/>
        </w:rPr>
        <w:object w:dxaOrig="340" w:dyaOrig="380">
          <v:shape id="_x0000_i1134" type="#_x0000_t75" style="width:16.65pt;height:18.9pt" o:ole="">
            <v:imagedata r:id="rId202" o:title=""/>
          </v:shape>
          <o:OLEObject Type="Embed" ProgID="Equation.DSMT4" ShapeID="_x0000_i1134" DrawAspect="Content" ObjectID="_1723467601" r:id="rId203"/>
        </w:object>
      </w:r>
      <w:r w:rsidR="00D332E3">
        <w:rPr>
          <w:rFonts w:hint="eastAsia"/>
        </w:rPr>
        <w:t>、</w:t>
      </w:r>
      <w:r w:rsidR="00D332E3" w:rsidRPr="003664D2">
        <w:rPr>
          <w:position w:val="-14"/>
        </w:rPr>
        <w:object w:dxaOrig="360" w:dyaOrig="380">
          <v:shape id="_x0000_i1135" type="#_x0000_t75" style="width:17.55pt;height:18.9pt" o:ole="">
            <v:imagedata r:id="rId204" o:title=""/>
          </v:shape>
          <o:OLEObject Type="Embed" ProgID="Equation.DSMT4" ShapeID="_x0000_i1135" DrawAspect="Content" ObjectID="_1723467602" r:id="rId205"/>
        </w:object>
      </w:r>
      <w:r w:rsidR="00D332E3">
        <w:rPr>
          <w:rFonts w:hint="eastAsia"/>
        </w:rPr>
        <w:t>为电网侧</w:t>
      </w:r>
      <w:r w:rsidR="000E340D">
        <w:rPr>
          <w:rFonts w:hint="eastAsia"/>
        </w:rPr>
        <w:t>三相</w:t>
      </w:r>
      <w:r w:rsidR="00D332E3">
        <w:rPr>
          <w:rFonts w:hint="eastAsia"/>
        </w:rPr>
        <w:t>电流</w:t>
      </w:r>
      <w:r w:rsidR="000E340D">
        <w:rPr>
          <w:rFonts w:hint="eastAsia"/>
        </w:rPr>
        <w:t>，</w:t>
      </w:r>
      <w:r w:rsidR="000E340D" w:rsidRPr="003664D2">
        <w:rPr>
          <w:position w:val="-12"/>
        </w:rPr>
        <w:object w:dxaOrig="340" w:dyaOrig="360">
          <v:shape id="_x0000_i1136" type="#_x0000_t75" style="width:16.65pt;height:17.55pt" o:ole="">
            <v:imagedata r:id="rId206" o:title=""/>
          </v:shape>
          <o:OLEObject Type="Embed" ProgID="Equation.DSMT4" ShapeID="_x0000_i1136" DrawAspect="Content" ObjectID="_1723467603" r:id="rId207"/>
        </w:object>
      </w:r>
      <w:r w:rsidR="000E340D">
        <w:rPr>
          <w:rFonts w:hint="eastAsia"/>
        </w:rPr>
        <w:t>、</w:t>
      </w:r>
      <w:r w:rsidR="000E340D" w:rsidRPr="003664D2">
        <w:rPr>
          <w:position w:val="-12"/>
        </w:rPr>
        <w:object w:dxaOrig="340" w:dyaOrig="360">
          <v:shape id="_x0000_i1137" type="#_x0000_t75" style="width:16.65pt;height:17.55pt" o:ole="">
            <v:imagedata r:id="rId208" o:title=""/>
          </v:shape>
          <o:OLEObject Type="Embed" ProgID="Equation.DSMT4" ShapeID="_x0000_i1137" DrawAspect="Content" ObjectID="_1723467604" r:id="rId209"/>
        </w:object>
      </w:r>
      <w:r w:rsidR="000E340D">
        <w:rPr>
          <w:rFonts w:hint="eastAsia"/>
        </w:rPr>
        <w:t>、</w:t>
      </w:r>
      <w:r w:rsidR="000E340D" w:rsidRPr="003664D2">
        <w:rPr>
          <w:position w:val="-12"/>
        </w:rPr>
        <w:object w:dxaOrig="340" w:dyaOrig="360">
          <v:shape id="_x0000_i1138" type="#_x0000_t75" style="width:16.65pt;height:17.55pt" o:ole="">
            <v:imagedata r:id="rId210" o:title=""/>
          </v:shape>
          <o:OLEObject Type="Embed" ProgID="Equation.DSMT4" ShapeID="_x0000_i1138" DrawAspect="Content" ObjectID="_1723467605" r:id="rId211"/>
        </w:object>
      </w:r>
      <w:r w:rsidR="000E340D">
        <w:rPr>
          <w:rFonts w:hint="eastAsia"/>
        </w:rPr>
        <w:t>为电网三相电压</w:t>
      </w:r>
      <w:r w:rsidR="0071257C">
        <w:rPr>
          <w:rFonts w:hint="eastAsia"/>
        </w:rPr>
        <w:t>。</w:t>
      </w:r>
    </w:p>
    <w:p w:rsidR="00B0793B" w:rsidRPr="005B0C9D" w:rsidRDefault="00EC744F" w:rsidP="005B0C9D">
      <w:pPr>
        <w:pStyle w:val="u5"/>
        <w:spacing w:before="24" w:after="24"/>
        <w:ind w:firstLine="480"/>
      </w:pPr>
      <w:r>
        <w:rPr>
          <w:noProof/>
        </w:rPr>
        <w:pict>
          <v:shape id="图片 3" o:spid="_x0000_i1139" type="#_x0000_t75" style="width:415.8pt;height:320.85pt;visibility:visible">
            <v:imagedata r:id="rId212" o:title=""/>
          </v:shape>
        </w:pict>
      </w:r>
    </w:p>
    <w:p w:rsidR="00FF09E8" w:rsidRDefault="00EC744F" w:rsidP="00AD2F6F">
      <w:pPr>
        <w:pStyle w:val="u5"/>
        <w:spacing w:before="24" w:after="24"/>
        <w:ind w:firstLine="480"/>
      </w:pPr>
      <w:r>
        <w:rPr>
          <w:noProof/>
        </w:rPr>
        <w:pict>
          <v:shape id="图片 4" o:spid="_x0000_i1140" type="#_x0000_t75" style="width:416.25pt;height:133.65pt;visibility:visible">
            <v:imagedata r:id="rId213" o:title=""/>
          </v:shape>
        </w:pict>
      </w:r>
    </w:p>
    <w:p w:rsidR="00F700C4" w:rsidRDefault="00EC744F" w:rsidP="00AD2F6F">
      <w:pPr>
        <w:pStyle w:val="u5"/>
        <w:spacing w:before="24" w:after="24"/>
        <w:ind w:firstLine="480"/>
        <w:rPr>
          <w:noProof/>
        </w:rPr>
      </w:pPr>
      <w:r>
        <w:rPr>
          <w:noProof/>
        </w:rPr>
        <w:lastRenderedPageBreak/>
        <w:pict>
          <v:shape id="图片 5" o:spid="_x0000_i1141" type="#_x0000_t75" style="width:415.8pt;height:345.15pt;visibility:visible">
            <v:imagedata r:id="rId214" o:title=""/>
          </v:shape>
        </w:pict>
      </w:r>
    </w:p>
    <w:p w:rsidR="00173D43" w:rsidRDefault="00EC744F" w:rsidP="00AD2F6F">
      <w:pPr>
        <w:pStyle w:val="u5"/>
        <w:spacing w:before="24" w:after="24"/>
        <w:ind w:firstLine="480"/>
        <w:rPr>
          <w:noProof/>
        </w:rPr>
      </w:pPr>
      <w:r>
        <w:rPr>
          <w:noProof/>
        </w:rPr>
        <w:pict>
          <v:shape id="图片 6" o:spid="_x0000_i1142" type="#_x0000_t75" style="width:415.8pt;height:287.1pt;visibility:visible">
            <v:imagedata r:id="rId215" o:title=""/>
          </v:shape>
        </w:pict>
      </w:r>
    </w:p>
    <w:p w:rsidR="00173D43" w:rsidRDefault="00EC744F" w:rsidP="00AD2F6F">
      <w:pPr>
        <w:pStyle w:val="u5"/>
        <w:spacing w:before="24" w:after="24"/>
        <w:ind w:firstLine="480"/>
        <w:rPr>
          <w:noProof/>
        </w:rPr>
      </w:pPr>
      <w:r>
        <w:rPr>
          <w:noProof/>
        </w:rPr>
        <w:lastRenderedPageBreak/>
        <w:pict>
          <v:shape id="图片 7" o:spid="_x0000_i1143" type="#_x0000_t75" style="width:415.8pt;height:110.7pt;visibility:visible">
            <v:imagedata r:id="rId216" o:title=""/>
          </v:shape>
        </w:pict>
      </w:r>
    </w:p>
    <w:p w:rsidR="00173D43" w:rsidRDefault="00EC744F" w:rsidP="001E6EEC">
      <w:pPr>
        <w:pStyle w:val="u5"/>
        <w:spacing w:before="24" w:after="24"/>
        <w:ind w:firstLine="480"/>
        <w:rPr>
          <w:noProof/>
        </w:rPr>
      </w:pPr>
      <w:r>
        <w:rPr>
          <w:noProof/>
        </w:rPr>
        <w:pict>
          <v:shape id="图片 8" o:spid="_x0000_i1144" type="#_x0000_t75" style="width:415.8pt;height:310.05pt;visibility:visible">
            <v:imagedata r:id="rId217" o:title=""/>
          </v:shape>
        </w:pict>
      </w:r>
    </w:p>
    <w:p w:rsidR="00173D43" w:rsidRDefault="00EC744F" w:rsidP="00AD2F6F">
      <w:pPr>
        <w:pStyle w:val="u5"/>
        <w:spacing w:before="24" w:after="24"/>
        <w:ind w:firstLine="480"/>
        <w:rPr>
          <w:noProof/>
        </w:rPr>
      </w:pPr>
      <w:r>
        <w:rPr>
          <w:noProof/>
        </w:rPr>
        <w:pict>
          <v:shape id="图片 9" o:spid="_x0000_i1145" type="#_x0000_t75" style="width:415.8pt;height:168.75pt;visibility:visible">
            <v:imagedata r:id="rId218" o:title=""/>
          </v:shape>
        </w:pict>
      </w:r>
    </w:p>
    <w:p w:rsidR="005E6E0E" w:rsidRDefault="00EC01F4" w:rsidP="00EC01F4">
      <w:pPr>
        <w:pStyle w:val="u2"/>
      </w:pPr>
      <w:bookmarkStart w:id="53" w:name="_Toc112251630"/>
      <w:r>
        <w:rPr>
          <w:rFonts w:hint="eastAsia"/>
        </w:rPr>
        <w:lastRenderedPageBreak/>
        <w:t>三电平</w:t>
      </w:r>
      <w:r>
        <w:rPr>
          <w:rFonts w:hint="eastAsia"/>
        </w:rPr>
        <w:t>S</w:t>
      </w:r>
      <w:r>
        <w:t>HEPWM</w:t>
      </w:r>
      <w:r>
        <w:rPr>
          <w:rFonts w:hint="eastAsia"/>
        </w:rPr>
        <w:t>策略研究</w:t>
      </w:r>
      <w:bookmarkEnd w:id="53"/>
    </w:p>
    <w:p w:rsidR="00AC0A5F" w:rsidRPr="00AC0A5F" w:rsidRDefault="00AC0A5F" w:rsidP="00AC0A5F">
      <w:pPr>
        <w:pStyle w:val="u3"/>
      </w:pPr>
      <w:bookmarkStart w:id="54" w:name="_Toc112251631"/>
      <w:r>
        <w:rPr>
          <w:rFonts w:hint="eastAsia"/>
        </w:rPr>
        <w:t>三电平</w:t>
      </w:r>
      <w:r>
        <w:rPr>
          <w:rFonts w:hint="eastAsia"/>
        </w:rPr>
        <w:t>S</w:t>
      </w:r>
      <w:r>
        <w:t>HEPWM</w:t>
      </w:r>
      <w:r w:rsidR="000716D6">
        <w:rPr>
          <w:rFonts w:hint="eastAsia"/>
        </w:rPr>
        <w:t>方程组的建立</w:t>
      </w:r>
      <w:bookmarkEnd w:id="54"/>
    </w:p>
    <w:p w:rsidR="00DB2AF0" w:rsidRPr="00DB2AF0" w:rsidRDefault="00DB2AF0" w:rsidP="00DB2AF0">
      <w:pPr>
        <w:pStyle w:val="u5"/>
        <w:spacing w:before="24" w:after="24"/>
        <w:ind w:firstLine="480"/>
      </w:pPr>
      <w:r w:rsidRPr="00DB2AF0">
        <w:rPr>
          <w:rFonts w:hint="eastAsia"/>
        </w:rPr>
        <w:t>随着时代的发展，各个行业对新能源电力的需求不断提升，以太阳能、风能为代表的新能源发电系统逐渐向中高压</w:t>
      </w:r>
      <w:r w:rsidR="009B0CD5">
        <w:rPr>
          <w:rFonts w:hint="eastAsia"/>
        </w:rPr>
        <w:t>、</w:t>
      </w:r>
      <w:r w:rsidRPr="00DB2AF0">
        <w:rPr>
          <w:rFonts w:hint="eastAsia"/>
        </w:rPr>
        <w:t>大功率发展。在这样的工况下，功率器件因频繁开关而产生的开关损耗已经不容忽视。与此同时，电网当中存在的谐波会极大的影响电能质量，其不仅会对用电设备造成危害，</w:t>
      </w:r>
      <w:r w:rsidR="009B0CD5">
        <w:rPr>
          <w:rFonts w:hint="eastAsia"/>
        </w:rPr>
        <w:t>而且</w:t>
      </w:r>
      <w:r w:rsidRPr="00DB2AF0">
        <w:rPr>
          <w:rFonts w:hint="eastAsia"/>
        </w:rPr>
        <w:t>会影响电网系统的安全稳定运行。</w:t>
      </w:r>
      <w:r w:rsidRPr="00DB2AF0">
        <w:rPr>
          <w:rFonts w:hint="eastAsia"/>
        </w:rPr>
        <w:t>SHEPWM</w:t>
      </w:r>
      <w:r w:rsidRPr="00DB2AF0">
        <w:rPr>
          <w:rFonts w:hint="eastAsia"/>
        </w:rPr>
        <w:t>调制策略可以在保持较低开关频率的同时抑制系统中需要抑制的谐波，因此</w:t>
      </w:r>
      <w:r w:rsidRPr="00DB2AF0">
        <w:rPr>
          <w:rFonts w:hint="eastAsia"/>
        </w:rPr>
        <w:t>SHEPWM</w:t>
      </w:r>
      <w:r w:rsidRPr="00DB2AF0">
        <w:rPr>
          <w:rFonts w:hint="eastAsia"/>
        </w:rPr>
        <w:t>技术</w:t>
      </w:r>
      <w:r w:rsidR="001443EB">
        <w:rPr>
          <w:rFonts w:hint="eastAsia"/>
        </w:rPr>
        <w:t>是目前新能源并网领域较为常用的调制策略</w:t>
      </w:r>
      <w:r w:rsidRPr="00DB2AF0">
        <w:rPr>
          <w:rFonts w:hint="eastAsia"/>
        </w:rPr>
        <w:t>。</w:t>
      </w:r>
    </w:p>
    <w:p w:rsidR="002E7D6E" w:rsidRDefault="001156F3" w:rsidP="002E7D6E">
      <w:pPr>
        <w:pStyle w:val="u5"/>
        <w:spacing w:before="24" w:after="24"/>
        <w:ind w:firstLine="480"/>
      </w:pPr>
      <w:r>
        <w:rPr>
          <w:rFonts w:hint="eastAsia"/>
        </w:rPr>
        <w:t>S</w:t>
      </w:r>
      <w:r>
        <w:t>HEPWM</w:t>
      </w:r>
      <w:r>
        <w:rPr>
          <w:rFonts w:hint="eastAsia"/>
        </w:rPr>
        <w:t>策略是一种基于傅里叶分解的脉宽调制策略</w:t>
      </w:r>
      <w:r w:rsidR="001D438B">
        <w:rPr>
          <w:rFonts w:hint="eastAsia"/>
        </w:rPr>
        <w:t>，</w:t>
      </w:r>
      <w:r>
        <w:rPr>
          <w:rFonts w:hint="eastAsia"/>
        </w:rPr>
        <w:t>该策略通过傅里叶分解</w:t>
      </w:r>
      <w:r w:rsidR="00BB367E">
        <w:rPr>
          <w:rFonts w:hint="eastAsia"/>
        </w:rPr>
        <w:t>建立</w:t>
      </w:r>
      <w:r w:rsidR="001D438B">
        <w:rPr>
          <w:rFonts w:hint="eastAsia"/>
        </w:rPr>
        <w:t>出</w:t>
      </w:r>
      <w:r w:rsidR="00C72015">
        <w:rPr>
          <w:rFonts w:hint="eastAsia"/>
        </w:rPr>
        <w:t>关于</w:t>
      </w:r>
      <w:r w:rsidR="005A5FC1">
        <w:rPr>
          <w:rFonts w:hint="eastAsia"/>
        </w:rPr>
        <w:t>逆变器</w:t>
      </w:r>
      <w:r w:rsidR="00697D1E">
        <w:rPr>
          <w:rFonts w:hint="eastAsia"/>
        </w:rPr>
        <w:t>开关角</w:t>
      </w:r>
      <w:r w:rsidR="00C72015">
        <w:rPr>
          <w:rFonts w:hint="eastAsia"/>
        </w:rPr>
        <w:t>的</w:t>
      </w:r>
      <w:r w:rsidR="00BB367E">
        <w:rPr>
          <w:rFonts w:hint="eastAsia"/>
        </w:rPr>
        <w:t>方程组，随后对方程组</w:t>
      </w:r>
      <w:r w:rsidR="0001697B">
        <w:rPr>
          <w:rFonts w:hint="eastAsia"/>
        </w:rPr>
        <w:t>进行</w:t>
      </w:r>
      <w:r w:rsidR="00BB367E">
        <w:rPr>
          <w:rFonts w:hint="eastAsia"/>
        </w:rPr>
        <w:t>求解</w:t>
      </w:r>
      <w:r w:rsidR="0001697B">
        <w:rPr>
          <w:rFonts w:hint="eastAsia"/>
        </w:rPr>
        <w:t>，以</w:t>
      </w:r>
      <w:r w:rsidR="00697D1E">
        <w:rPr>
          <w:rFonts w:hint="eastAsia"/>
        </w:rPr>
        <w:t>得到逆变器的开关时刻</w:t>
      </w:r>
      <w:r w:rsidR="00C753DB">
        <w:rPr>
          <w:rFonts w:hint="eastAsia"/>
        </w:rPr>
        <w:t>，</w:t>
      </w:r>
      <w:r w:rsidR="00104469">
        <w:rPr>
          <w:rFonts w:hint="eastAsia"/>
        </w:rPr>
        <w:t>最终</w:t>
      </w:r>
      <w:r w:rsidR="00C753DB">
        <w:rPr>
          <w:rFonts w:hint="eastAsia"/>
        </w:rPr>
        <w:t>在对应的时刻</w:t>
      </w:r>
      <w:r w:rsidR="00EF6585">
        <w:rPr>
          <w:rFonts w:hint="eastAsia"/>
        </w:rPr>
        <w:t>控制逆变器进行开关动作</w:t>
      </w:r>
      <w:r w:rsidR="001D438B">
        <w:rPr>
          <w:rFonts w:hint="eastAsia"/>
        </w:rPr>
        <w:t>。</w:t>
      </w:r>
      <w:r w:rsidR="001D438B">
        <w:rPr>
          <w:rFonts w:hint="eastAsia"/>
        </w:rPr>
        <w:t>S</w:t>
      </w:r>
      <w:r w:rsidR="001D438B">
        <w:t>HEPWM</w:t>
      </w:r>
      <w:r w:rsidR="001D438B">
        <w:rPr>
          <w:rFonts w:hint="eastAsia"/>
        </w:rPr>
        <w:t>策略的优势在于可以选择特定次谐波</w:t>
      </w:r>
      <w:r w:rsidR="0071305E">
        <w:rPr>
          <w:rFonts w:hint="eastAsia"/>
        </w:rPr>
        <w:t>建立方程组，并</w:t>
      </w:r>
      <w:r w:rsidR="001D438B">
        <w:rPr>
          <w:rFonts w:hint="eastAsia"/>
        </w:rPr>
        <w:t>在</w:t>
      </w:r>
      <w:r w:rsidR="0095080B">
        <w:rPr>
          <w:rFonts w:hint="eastAsia"/>
        </w:rPr>
        <w:t>逆变器输出</w:t>
      </w:r>
      <w:r w:rsidR="001D438B">
        <w:rPr>
          <w:rFonts w:hint="eastAsia"/>
        </w:rPr>
        <w:t>当中予以消除，保持良好的输出波形</w:t>
      </w:r>
      <w:r w:rsidR="00594434">
        <w:rPr>
          <w:rFonts w:hint="eastAsia"/>
        </w:rPr>
        <w:t>。</w:t>
      </w:r>
      <w:r w:rsidR="001D438B">
        <w:rPr>
          <w:rFonts w:hint="eastAsia"/>
        </w:rPr>
        <w:t>与此同时，该调制策略的开关频率也可以保持在一个较低的范围，</w:t>
      </w:r>
      <w:r w:rsidR="006D4567">
        <w:rPr>
          <w:rFonts w:hint="eastAsia"/>
        </w:rPr>
        <w:t>这一特性使</w:t>
      </w:r>
      <w:r w:rsidR="006D4567">
        <w:rPr>
          <w:rFonts w:hint="eastAsia"/>
        </w:rPr>
        <w:t>S</w:t>
      </w:r>
      <w:r w:rsidR="006D4567">
        <w:t>HEPWM</w:t>
      </w:r>
      <w:r w:rsidR="006D4567">
        <w:rPr>
          <w:rFonts w:hint="eastAsia"/>
        </w:rPr>
        <w:t>调制策略比较适合应用于</w:t>
      </w:r>
      <w:r w:rsidR="001558F4">
        <w:rPr>
          <w:rFonts w:hint="eastAsia"/>
        </w:rPr>
        <w:t>孤岛型电网</w:t>
      </w:r>
      <w:r w:rsidR="000D4960">
        <w:rPr>
          <w:rFonts w:hint="eastAsia"/>
        </w:rPr>
        <w:t>领域。但是</w:t>
      </w:r>
      <w:r w:rsidR="000D4960">
        <w:rPr>
          <w:rFonts w:hint="eastAsia"/>
        </w:rPr>
        <w:t>S</w:t>
      </w:r>
      <w:r w:rsidR="000D4960">
        <w:t>HEPWM</w:t>
      </w:r>
      <w:r w:rsidR="000D4960">
        <w:rPr>
          <w:rFonts w:hint="eastAsia"/>
        </w:rPr>
        <w:t>调制策略的劣势也较为明显，即</w:t>
      </w:r>
      <w:r w:rsidR="00BB1544">
        <w:rPr>
          <w:rFonts w:hint="eastAsia"/>
        </w:rPr>
        <w:t>其开关角度难以在线</w:t>
      </w:r>
      <w:r w:rsidR="00594434">
        <w:rPr>
          <w:rFonts w:hint="eastAsia"/>
        </w:rPr>
        <w:t>实时</w:t>
      </w:r>
      <w:r w:rsidR="00BB1544">
        <w:rPr>
          <w:rFonts w:hint="eastAsia"/>
        </w:rPr>
        <w:t>求解，动态性能不强。</w:t>
      </w:r>
      <w:r w:rsidR="00753FB4">
        <w:rPr>
          <w:rFonts w:hint="eastAsia"/>
        </w:rPr>
        <w:t>这是由</w:t>
      </w:r>
      <w:r w:rsidR="00753FB4">
        <w:rPr>
          <w:rFonts w:hint="eastAsia"/>
        </w:rPr>
        <w:t>S</w:t>
      </w:r>
      <w:r w:rsidR="00753FB4">
        <w:t>HEPWM</w:t>
      </w:r>
      <w:r w:rsidR="00753FB4">
        <w:rPr>
          <w:rFonts w:hint="eastAsia"/>
        </w:rPr>
        <w:t>的工作原理决定的，基于傅里叶变换可以很方便的建立</w:t>
      </w:r>
      <w:r w:rsidR="00753FB4">
        <w:rPr>
          <w:rFonts w:hint="eastAsia"/>
        </w:rPr>
        <w:t>S</w:t>
      </w:r>
      <w:r w:rsidR="00753FB4">
        <w:t>HEPWM</w:t>
      </w:r>
      <w:r w:rsidR="00753FB4">
        <w:rPr>
          <w:rFonts w:hint="eastAsia"/>
        </w:rPr>
        <w:t>输出电压方程组，但是这一方程组是超越方程组，难以求出开关角的解析解，因此只能采用数值解法对开关角进行求解。</w:t>
      </w:r>
      <w:r w:rsidR="00007371">
        <w:rPr>
          <w:rFonts w:hint="eastAsia"/>
        </w:rPr>
        <w:t>在工程实际中，通常</w:t>
      </w:r>
      <w:r w:rsidR="00DC0CC2">
        <w:rPr>
          <w:rFonts w:hint="eastAsia"/>
        </w:rPr>
        <w:t>使用牛顿迭代法和同伦算法等数值解法</w:t>
      </w:r>
      <w:r w:rsidR="00007371">
        <w:rPr>
          <w:rFonts w:hint="eastAsia"/>
        </w:rPr>
        <w:t>离线计算出开关角，利用查表法</w:t>
      </w:r>
      <w:r w:rsidR="00B8183A">
        <w:rPr>
          <w:rFonts w:hint="eastAsia"/>
        </w:rPr>
        <w:t>进行在线实时控制。</w:t>
      </w:r>
      <w:r w:rsidR="00753FB4">
        <w:rPr>
          <w:rFonts w:hint="eastAsia"/>
        </w:rPr>
        <w:t>在</w:t>
      </w:r>
      <w:r w:rsidR="009B0CD5">
        <w:rPr>
          <w:rFonts w:hint="eastAsia"/>
        </w:rPr>
        <w:t>电网</w:t>
      </w:r>
      <w:r w:rsidR="00260BC6">
        <w:rPr>
          <w:rFonts w:hint="eastAsia"/>
        </w:rPr>
        <w:t>三相对称</w:t>
      </w:r>
      <w:r w:rsidR="00753FB4">
        <w:rPr>
          <w:rFonts w:hint="eastAsia"/>
        </w:rPr>
        <w:t>时</w:t>
      </w:r>
      <w:r w:rsidR="00D31F66">
        <w:rPr>
          <w:rFonts w:hint="eastAsia"/>
        </w:rPr>
        <w:t>，三相逆变器的输出波形</w:t>
      </w:r>
      <w:r w:rsidR="00324082">
        <w:rPr>
          <w:rFonts w:hint="eastAsia"/>
        </w:rPr>
        <w:t>相同，</w:t>
      </w:r>
      <w:r w:rsidR="00987A8E">
        <w:rPr>
          <w:rFonts w:hint="eastAsia"/>
        </w:rPr>
        <w:t>两两</w:t>
      </w:r>
      <w:r w:rsidR="00324082">
        <w:rPr>
          <w:rFonts w:hint="eastAsia"/>
        </w:rPr>
        <w:t>相位</w:t>
      </w:r>
      <w:r w:rsidR="005304A2">
        <w:rPr>
          <w:rFonts w:hint="eastAsia"/>
        </w:rPr>
        <w:t>之间</w:t>
      </w:r>
      <w:r w:rsidR="00324082">
        <w:rPr>
          <w:rFonts w:hint="eastAsia"/>
        </w:rPr>
        <w:t>相差</w:t>
      </w:r>
      <w:r w:rsidR="00324082" w:rsidRPr="00324082">
        <w:rPr>
          <w:position w:val="-24"/>
        </w:rPr>
        <w:object w:dxaOrig="380" w:dyaOrig="620">
          <v:shape id="_x0000_i1146" type="#_x0000_t75" style="width:18.9pt;height:31.05pt" o:ole="">
            <v:imagedata r:id="rId219" o:title=""/>
          </v:shape>
          <o:OLEObject Type="Embed" ProgID="Equation.DSMT4" ShapeID="_x0000_i1146" DrawAspect="Content" ObjectID="_1723467606" r:id="rId220"/>
        </w:object>
      </w:r>
      <w:r w:rsidR="00987A8E">
        <w:rPr>
          <w:rFonts w:hint="eastAsia"/>
        </w:rPr>
        <w:t>，</w:t>
      </w:r>
      <w:r w:rsidR="000940CE">
        <w:rPr>
          <w:rFonts w:hint="eastAsia"/>
        </w:rPr>
        <w:t>因此本文</w:t>
      </w:r>
      <w:r w:rsidR="00861B3A">
        <w:rPr>
          <w:rFonts w:hint="eastAsia"/>
        </w:rPr>
        <w:t>将</w:t>
      </w:r>
      <w:r w:rsidR="000940CE">
        <w:rPr>
          <w:rFonts w:hint="eastAsia"/>
        </w:rPr>
        <w:t>以</w:t>
      </w:r>
      <w:r w:rsidR="000940CE">
        <w:rPr>
          <w:rFonts w:hint="eastAsia"/>
        </w:rPr>
        <w:t>A</w:t>
      </w:r>
      <w:r w:rsidR="000940CE">
        <w:rPr>
          <w:rFonts w:hint="eastAsia"/>
        </w:rPr>
        <w:t>相为例研究三电平逆变器</w:t>
      </w:r>
      <w:r w:rsidR="000940CE">
        <w:rPr>
          <w:rFonts w:hint="eastAsia"/>
        </w:rPr>
        <w:t>S</w:t>
      </w:r>
      <w:r w:rsidR="000940CE">
        <w:t>HEPWM</w:t>
      </w:r>
      <w:r w:rsidR="000940CE">
        <w:rPr>
          <w:rFonts w:hint="eastAsia"/>
        </w:rPr>
        <w:t>调制策略。</w:t>
      </w:r>
      <w:r w:rsidR="001B1F6D">
        <w:rPr>
          <w:rFonts w:hint="eastAsia"/>
        </w:rPr>
        <w:t>三电平逆变器</w:t>
      </w:r>
      <w:r w:rsidR="00484F2A">
        <w:rPr>
          <w:rFonts w:hint="eastAsia"/>
        </w:rPr>
        <w:t>在</w:t>
      </w:r>
      <w:r w:rsidR="00484F2A">
        <w:rPr>
          <w:rFonts w:hint="eastAsia"/>
        </w:rPr>
        <w:t>S</w:t>
      </w:r>
      <w:r w:rsidR="00484F2A">
        <w:t>HEPWM</w:t>
      </w:r>
      <w:r w:rsidR="00484F2A">
        <w:rPr>
          <w:rFonts w:hint="eastAsia"/>
        </w:rPr>
        <w:t>调制策略下</w:t>
      </w:r>
      <w:r w:rsidR="001B1F6D">
        <w:rPr>
          <w:rFonts w:hint="eastAsia"/>
        </w:rPr>
        <w:t>输出的</w:t>
      </w:r>
      <w:r w:rsidR="006469DF">
        <w:rPr>
          <w:rFonts w:hint="eastAsia"/>
        </w:rPr>
        <w:t>A</w:t>
      </w:r>
      <w:r w:rsidR="006469DF">
        <w:rPr>
          <w:rFonts w:hint="eastAsia"/>
        </w:rPr>
        <w:t>相逆变器输出电压</w:t>
      </w:r>
      <w:r w:rsidR="00F002A1" w:rsidRPr="00F002A1">
        <w:rPr>
          <w:position w:val="-12"/>
        </w:rPr>
        <w:object w:dxaOrig="460" w:dyaOrig="360">
          <v:shape id="_x0000_i1147" type="#_x0000_t75" style="width:22.5pt;height:17.55pt" o:ole="">
            <v:imagedata r:id="rId221" o:title=""/>
          </v:shape>
          <o:OLEObject Type="Embed" ProgID="Equation.DSMT4" ShapeID="_x0000_i1147" DrawAspect="Content" ObjectID="_1723467607" r:id="rId222"/>
        </w:object>
      </w:r>
      <w:r w:rsidR="00F002A1">
        <w:rPr>
          <w:rFonts w:hint="eastAsia"/>
        </w:rPr>
        <w:t>随时间变化的波形如</w:t>
      </w:r>
      <w:r w:rsidR="00E84F03">
        <w:fldChar w:fldCharType="begin"/>
      </w:r>
      <w:r w:rsidR="00E84F03">
        <w:instrText xml:space="preserve"> </w:instrText>
      </w:r>
      <w:r w:rsidR="00E84F03">
        <w:rPr>
          <w:rFonts w:hint="eastAsia"/>
        </w:rPr>
        <w:instrText>REF _Ref104836216</w:instrText>
      </w:r>
      <w:r w:rsidR="00E84F03">
        <w:instrText xml:space="preserve"> </w:instrText>
      </w:r>
      <w:r w:rsidR="00E84F03">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6</w:t>
      </w:r>
      <w:r w:rsidR="00E84F03">
        <w:fldChar w:fldCharType="end"/>
      </w:r>
      <w:r w:rsidR="00F002A1">
        <w:rPr>
          <w:rFonts w:hint="eastAsia"/>
        </w:rPr>
        <w:t>所示。</w:t>
      </w:r>
    </w:p>
    <w:p w:rsidR="00A42C89" w:rsidRDefault="008472FC" w:rsidP="00EB770F">
      <w:pPr>
        <w:pStyle w:val="u5"/>
        <w:spacing w:before="24" w:after="24"/>
        <w:ind w:firstLineChars="0" w:firstLine="0"/>
        <w:jc w:val="center"/>
      </w:pPr>
      <w:r>
        <w:object w:dxaOrig="8230" w:dyaOrig="4698">
          <v:shape id="_x0000_i1148" type="#_x0000_t75" style="width:396.45pt;height:226.8pt" o:ole="">
            <v:imagedata r:id="rId223" o:title=""/>
          </v:shape>
          <o:OLEObject Type="Embed" ProgID="Visio.Drawing.15" ShapeID="_x0000_i1148" DrawAspect="Content" ObjectID="_1723467608" r:id="rId224"/>
        </w:object>
      </w:r>
    </w:p>
    <w:p w:rsidR="00E84F03" w:rsidRDefault="00E84F03" w:rsidP="00E84F03">
      <w:pPr>
        <w:pStyle w:val="ub"/>
        <w:spacing w:before="120" w:after="360"/>
      </w:pPr>
      <w:bookmarkStart w:id="55" w:name="_Ref104836216"/>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6</w:t>
      </w:r>
      <w:r>
        <w:fldChar w:fldCharType="end"/>
      </w:r>
      <w:bookmarkEnd w:id="55"/>
      <w:r>
        <w:rPr>
          <w:rFonts w:hint="eastAsia"/>
        </w:rPr>
        <w:t xml:space="preserve">  </w:t>
      </w:r>
      <w:r>
        <w:rPr>
          <w:rFonts w:hint="eastAsia"/>
        </w:rPr>
        <w:t>三电平逆变器</w:t>
      </w:r>
      <w:r>
        <w:rPr>
          <w:rFonts w:hint="eastAsia"/>
        </w:rPr>
        <w:t>SHEPWM</w:t>
      </w:r>
      <w:r>
        <w:rPr>
          <w:rFonts w:hint="eastAsia"/>
        </w:rPr>
        <w:t>输出波形</w:t>
      </w:r>
    </w:p>
    <w:p w:rsidR="00E84F03" w:rsidRDefault="00875BBD" w:rsidP="00875BBD">
      <w:pPr>
        <w:pStyle w:val="u5"/>
        <w:spacing w:before="24" w:after="24"/>
        <w:ind w:firstLine="480"/>
      </w:pPr>
      <w:r>
        <w:rPr>
          <w:rFonts w:hint="eastAsia"/>
        </w:rPr>
        <w:t>图中的</w:t>
      </w:r>
      <w:r w:rsidR="00FE35CE" w:rsidRPr="002D5912">
        <w:rPr>
          <w:position w:val="-12"/>
        </w:rPr>
        <w:object w:dxaOrig="1420" w:dyaOrig="360">
          <v:shape id="_x0000_i1149" type="#_x0000_t75" style="width:70.65pt;height:17.55pt" o:ole="">
            <v:imagedata r:id="rId225" o:title=""/>
          </v:shape>
          <o:OLEObject Type="Embed" ProgID="Equation.DSMT4" ShapeID="_x0000_i1149" DrawAspect="Content" ObjectID="_1723467609" r:id="rId226"/>
        </w:object>
      </w:r>
      <w:r>
        <w:rPr>
          <w:rFonts w:hint="eastAsia"/>
        </w:rPr>
        <w:t>为</w:t>
      </w:r>
      <w:r w:rsidR="00FE35CE">
        <w:rPr>
          <w:rFonts w:hint="eastAsia"/>
        </w:rPr>
        <w:t>S</w:t>
      </w:r>
      <w:r w:rsidR="00FE35CE">
        <w:t>HEPWM</w:t>
      </w:r>
      <w:r w:rsidR="00FE35CE">
        <w:rPr>
          <w:rFonts w:hint="eastAsia"/>
        </w:rPr>
        <w:t>的开关角</w:t>
      </w:r>
      <w:r w:rsidR="008472FC">
        <w:rPr>
          <w:rFonts w:hint="eastAsia"/>
        </w:rPr>
        <w:t>，上图表示在</w:t>
      </w:r>
      <w:r w:rsidR="00523031" w:rsidRPr="00523031">
        <w:rPr>
          <w:position w:val="-24"/>
        </w:rPr>
        <w:object w:dxaOrig="639" w:dyaOrig="620">
          <v:shape id="_x0000_i1150" type="#_x0000_t75" style="width:31.95pt;height:31.05pt" o:ole="">
            <v:imagedata r:id="rId227" o:title=""/>
          </v:shape>
          <o:OLEObject Type="Embed" ProgID="Equation.DSMT4" ShapeID="_x0000_i1150" DrawAspect="Content" ObjectID="_1723467610" r:id="rId228"/>
        </w:object>
      </w:r>
      <w:r w:rsidR="00055184">
        <w:rPr>
          <w:rFonts w:hint="eastAsia"/>
        </w:rPr>
        <w:t>内，逆变器</w:t>
      </w:r>
      <w:r w:rsidR="00055184">
        <w:rPr>
          <w:rFonts w:hint="eastAsia"/>
        </w:rPr>
        <w:t>A</w:t>
      </w:r>
      <w:r w:rsidR="00055184">
        <w:rPr>
          <w:rFonts w:hint="eastAsia"/>
        </w:rPr>
        <w:t>相一共有</w:t>
      </w:r>
      <w:r w:rsidR="00055184">
        <w:rPr>
          <w:rFonts w:hint="eastAsia"/>
        </w:rPr>
        <w:t>N</w:t>
      </w:r>
      <w:r w:rsidR="00055184">
        <w:rPr>
          <w:rFonts w:hint="eastAsia"/>
        </w:rPr>
        <w:t>个开关角，即发生了</w:t>
      </w:r>
      <w:r w:rsidR="00055184">
        <w:rPr>
          <w:rFonts w:hint="eastAsia"/>
        </w:rPr>
        <w:t>N</w:t>
      </w:r>
      <w:r w:rsidR="00055184">
        <w:rPr>
          <w:rFonts w:hint="eastAsia"/>
        </w:rPr>
        <w:t>次开关动作</w:t>
      </w:r>
      <w:r w:rsidR="00104469">
        <w:rPr>
          <w:rFonts w:hint="eastAsia"/>
        </w:rPr>
        <w:t>。</w:t>
      </w:r>
      <w:r w:rsidR="00E12C79">
        <w:rPr>
          <w:rFonts w:hint="eastAsia"/>
        </w:rPr>
        <w:t>由</w:t>
      </w:r>
      <w:r w:rsidR="00E12C79">
        <w:fldChar w:fldCharType="begin"/>
      </w:r>
      <w:r w:rsidR="00E12C79">
        <w:instrText xml:space="preserve"> </w:instrText>
      </w:r>
      <w:r w:rsidR="00E12C79">
        <w:rPr>
          <w:rFonts w:hint="eastAsia"/>
        </w:rPr>
        <w:instrText>REF _Ref104836216</w:instrText>
      </w:r>
      <w:r w:rsidR="00E12C79">
        <w:instrText xml:space="preserve"> </w:instrText>
      </w:r>
      <w:r w:rsidR="00E12C79">
        <w:fldChar w:fldCharType="separate"/>
      </w:r>
      <w:r w:rsidR="004E5C8F">
        <w:rPr>
          <w:rFonts w:hint="eastAsia"/>
        </w:rPr>
        <w:t>图</w:t>
      </w:r>
      <w:r w:rsidR="004E5C8F">
        <w:rPr>
          <w:rFonts w:hint="eastAsia"/>
        </w:rPr>
        <w:t xml:space="preserve"> </w:t>
      </w:r>
      <w:r w:rsidR="004E5C8F">
        <w:rPr>
          <w:noProof/>
        </w:rPr>
        <w:t>3</w:t>
      </w:r>
      <w:r w:rsidR="004E5C8F">
        <w:t>-</w:t>
      </w:r>
      <w:r w:rsidR="004E5C8F">
        <w:rPr>
          <w:noProof/>
        </w:rPr>
        <w:t>6</w:t>
      </w:r>
      <w:r w:rsidR="00E12C79">
        <w:fldChar w:fldCharType="end"/>
      </w:r>
      <w:r w:rsidR="00E12C79">
        <w:rPr>
          <w:rFonts w:hint="eastAsia"/>
        </w:rPr>
        <w:t>可知，</w:t>
      </w:r>
      <w:r w:rsidR="00E12C79">
        <w:rPr>
          <w:rFonts w:hint="eastAsia"/>
        </w:rPr>
        <w:t>S</w:t>
      </w:r>
      <w:r w:rsidR="00E12C79">
        <w:t>HEPWM</w:t>
      </w:r>
      <w:r w:rsidR="00E12C79">
        <w:rPr>
          <w:rFonts w:hint="eastAsia"/>
        </w:rPr>
        <w:t>波形满足狄利克雷条件，因此逆变器输出电压</w:t>
      </w:r>
      <w:r w:rsidR="00E12C79" w:rsidRPr="00F002A1">
        <w:rPr>
          <w:position w:val="-12"/>
        </w:rPr>
        <w:object w:dxaOrig="460" w:dyaOrig="360">
          <v:shape id="_x0000_i1151" type="#_x0000_t75" style="width:22.5pt;height:17.55pt" o:ole="">
            <v:imagedata r:id="rId221" o:title=""/>
          </v:shape>
          <o:OLEObject Type="Embed" ProgID="Equation.DSMT4" ShapeID="_x0000_i1151" DrawAspect="Content" ObjectID="_1723467611" r:id="rId229"/>
        </w:object>
      </w:r>
      <w:r w:rsidR="00E12C79">
        <w:rPr>
          <w:rFonts w:hint="eastAsia"/>
        </w:rPr>
        <w:t>随时间变化的波形可以分解为如</w:t>
      </w:r>
      <w:r w:rsidR="00B41B64">
        <w:rPr>
          <w:rFonts w:hint="eastAsia"/>
        </w:rPr>
        <w:t>式</w:t>
      </w:r>
      <w:r w:rsidR="00B41B64">
        <w:fldChar w:fldCharType="begin"/>
      </w:r>
      <w:r w:rsidR="00B41B64">
        <w:instrText xml:space="preserve"> </w:instrText>
      </w:r>
      <w:r w:rsidR="00B41B64">
        <w:rPr>
          <w:rFonts w:hint="eastAsia"/>
        </w:rPr>
        <w:instrText>GOTOBUTTON ZEqnNum882909  \* MERGEFORMAT</w:instrText>
      </w:r>
      <w:r w:rsidR="00B41B64">
        <w:instrText xml:space="preserve"> </w:instrText>
      </w:r>
      <w:fldSimple w:instr=" REF ZEqnNum882909 \* Charformat \! \* MERGEFORMAT ">
        <w:r w:rsidR="004E5C8F">
          <w:instrText>(3-10)</w:instrText>
        </w:r>
      </w:fldSimple>
      <w:r w:rsidR="00B41B64">
        <w:fldChar w:fldCharType="end"/>
      </w:r>
      <w:r w:rsidR="00E12C79">
        <w:rPr>
          <w:rFonts w:hint="eastAsia"/>
        </w:rPr>
        <w:t>所示的傅里叶级数</w:t>
      </w:r>
    </w:p>
    <w:p w:rsidR="00E12C79" w:rsidRDefault="00E12C79" w:rsidP="00E12C79">
      <w:pPr>
        <w:pStyle w:val="MTDisplayEquation"/>
      </w:pPr>
      <w:r>
        <w:tab/>
      </w:r>
      <w:r w:rsidR="0047111D" w:rsidRPr="00E12C79">
        <w:rPr>
          <w:position w:val="-24"/>
        </w:rPr>
        <w:object w:dxaOrig="4160" w:dyaOrig="620">
          <v:shape id="_x0000_i1152" type="#_x0000_t75" style="width:207.9pt;height:31.05pt" o:ole="">
            <v:imagedata r:id="rId230" o:title=""/>
          </v:shape>
          <o:OLEObject Type="Embed" ProgID="Equation.DSMT4" ShapeID="_x0000_i1152" DrawAspect="Content" ObjectID="_1723467612" r:id="rId231"/>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56" w:name="ZEqnNum882909"/>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10</w:instrText>
        </w:r>
      </w:fldSimple>
      <w:r w:rsidR="00D03917">
        <w:instrText>)</w:instrText>
      </w:r>
      <w:bookmarkEnd w:id="56"/>
      <w:r w:rsidR="00D03917">
        <w:fldChar w:fldCharType="end"/>
      </w:r>
    </w:p>
    <w:p w:rsidR="00BE6284" w:rsidRDefault="00BE6284" w:rsidP="00A16862">
      <w:pPr>
        <w:pStyle w:val="u5"/>
        <w:spacing w:before="24" w:after="24"/>
        <w:ind w:firstLine="480"/>
      </w:pPr>
      <w:r>
        <w:rPr>
          <w:rFonts w:hint="eastAsia"/>
        </w:rPr>
        <w:t>若要利用式</w:t>
      </w:r>
      <w:r>
        <w:fldChar w:fldCharType="begin"/>
      </w:r>
      <w:r>
        <w:instrText xml:space="preserve"> </w:instrText>
      </w:r>
      <w:r>
        <w:rPr>
          <w:rFonts w:hint="eastAsia"/>
        </w:rPr>
        <w:instrText>GOTOBUTTON ZEqnNum882909  \* MERGEFORMAT</w:instrText>
      </w:r>
      <w:r>
        <w:instrText xml:space="preserve"> </w:instrText>
      </w:r>
      <w:fldSimple w:instr=" REF ZEqnNum882909 \* Charformat \! \* MERGEFORMAT ">
        <w:r w:rsidR="004E5C8F">
          <w:instrText>(3-10)</w:instrText>
        </w:r>
      </w:fldSimple>
      <w:r>
        <w:fldChar w:fldCharType="end"/>
      </w:r>
      <w:r>
        <w:rPr>
          <w:rFonts w:hint="eastAsia"/>
        </w:rPr>
        <w:t>对逆变器输出波形进行分析，那么首先需要求出其中的</w:t>
      </w:r>
      <w:r w:rsidR="00690166">
        <w:rPr>
          <w:rFonts w:hint="eastAsia"/>
        </w:rPr>
        <w:t>待定系数</w:t>
      </w:r>
      <w:r w:rsidR="00690166" w:rsidRPr="00F94CDA">
        <w:rPr>
          <w:position w:val="-24"/>
        </w:rPr>
        <w:object w:dxaOrig="320" w:dyaOrig="620">
          <v:shape id="_x0000_i1153" type="#_x0000_t75" style="width:15.75pt;height:31.05pt" o:ole="">
            <v:imagedata r:id="rId232" o:title=""/>
          </v:shape>
          <o:OLEObject Type="Embed" ProgID="Equation.DSMT4" ShapeID="_x0000_i1153" DrawAspect="Content" ObjectID="_1723467613" r:id="rId233"/>
        </w:object>
      </w:r>
      <w:r w:rsidR="00690166">
        <w:rPr>
          <w:rFonts w:hint="eastAsia"/>
        </w:rPr>
        <w:t>、</w:t>
      </w:r>
      <w:r w:rsidR="00E77C57" w:rsidRPr="00690166">
        <w:rPr>
          <w:position w:val="-12"/>
        </w:rPr>
        <w:object w:dxaOrig="279" w:dyaOrig="360">
          <v:shape id="_x0000_i1154" type="#_x0000_t75" style="width:14.4pt;height:17.55pt" o:ole="">
            <v:imagedata r:id="rId234" o:title=""/>
          </v:shape>
          <o:OLEObject Type="Embed" ProgID="Equation.DSMT4" ShapeID="_x0000_i1154" DrawAspect="Content" ObjectID="_1723467614" r:id="rId235"/>
        </w:object>
      </w:r>
      <w:r w:rsidR="00E77C57">
        <w:rPr>
          <w:rFonts w:hint="eastAsia"/>
        </w:rPr>
        <w:t>和</w:t>
      </w:r>
      <w:r w:rsidR="00E77C57" w:rsidRPr="00F94CDA">
        <w:rPr>
          <w:position w:val="-12"/>
        </w:rPr>
        <w:object w:dxaOrig="260" w:dyaOrig="360">
          <v:shape id="_x0000_i1155" type="#_x0000_t75" style="width:13.5pt;height:17.55pt" o:ole="">
            <v:imagedata r:id="rId236" o:title=""/>
          </v:shape>
          <o:OLEObject Type="Embed" ProgID="Equation.DSMT4" ShapeID="_x0000_i1155" DrawAspect="Content" ObjectID="_1723467615" r:id="rId237"/>
        </w:object>
      </w:r>
      <w:r w:rsidR="00C319DF">
        <w:rPr>
          <w:rFonts w:hint="eastAsia"/>
        </w:rPr>
        <w:t>，接下来将对这三个系数进行求解。</w:t>
      </w:r>
    </w:p>
    <w:p w:rsidR="00620D32" w:rsidRDefault="00620D32" w:rsidP="00A16862">
      <w:pPr>
        <w:pStyle w:val="u5"/>
        <w:spacing w:before="24" w:after="24"/>
        <w:ind w:firstLine="480"/>
      </w:pPr>
      <w:r>
        <w:rPr>
          <w:rFonts w:hint="eastAsia"/>
        </w:rPr>
        <w:t>对式</w:t>
      </w:r>
      <w:r>
        <w:fldChar w:fldCharType="begin"/>
      </w:r>
      <w:r>
        <w:instrText xml:space="preserve"> </w:instrText>
      </w:r>
      <w:r>
        <w:rPr>
          <w:rFonts w:hint="eastAsia"/>
        </w:rPr>
        <w:instrText>GOTOBUTTON ZEqnNum882909  \* MERGEFORMAT</w:instrText>
      </w:r>
      <w:r>
        <w:instrText xml:space="preserve"> </w:instrText>
      </w:r>
      <w:fldSimple w:instr=" REF ZEqnNum882909 \* Charformat \! \* MERGEFORMAT ">
        <w:r w:rsidR="004E5C8F">
          <w:instrText>(3-10)</w:instrText>
        </w:r>
      </w:fldSimple>
      <w:r>
        <w:fldChar w:fldCharType="end"/>
      </w:r>
      <w:r>
        <w:rPr>
          <w:rFonts w:hint="eastAsia"/>
        </w:rPr>
        <w:t>在</w:t>
      </w:r>
      <w:r w:rsidRPr="00620D32">
        <w:rPr>
          <w:position w:val="-10"/>
        </w:rPr>
        <w:object w:dxaOrig="740" w:dyaOrig="320">
          <v:shape id="_x0000_i1156" type="#_x0000_t75" style="width:37.35pt;height:16.2pt" o:ole="">
            <v:imagedata r:id="rId238" o:title=""/>
          </v:shape>
          <o:OLEObject Type="Embed" ProgID="Equation.DSMT4" ShapeID="_x0000_i1156" DrawAspect="Content" ObjectID="_1723467616" r:id="rId239"/>
        </w:object>
      </w:r>
      <w:r>
        <w:rPr>
          <w:rFonts w:hint="eastAsia"/>
        </w:rPr>
        <w:t>积分，则有</w:t>
      </w:r>
    </w:p>
    <w:p w:rsidR="00620D32" w:rsidRDefault="00620D32" w:rsidP="00620D32">
      <w:pPr>
        <w:pStyle w:val="MTDisplayEquation"/>
      </w:pPr>
      <w:r>
        <w:tab/>
      </w:r>
      <w:r w:rsidR="00FB5269" w:rsidRPr="000629FE">
        <w:rPr>
          <w:position w:val="-24"/>
        </w:rPr>
        <w:object w:dxaOrig="5040" w:dyaOrig="620">
          <v:shape id="_x0000_i1157" type="#_x0000_t75" style="width:252.45pt;height:31.05pt" o:ole="">
            <v:imagedata r:id="rId240" o:title=""/>
          </v:shape>
          <o:OLEObject Type="Embed" ProgID="Equation.DSMT4" ShapeID="_x0000_i1157" DrawAspect="Content" ObjectID="_1723467617" r:id="rId241"/>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57" w:name="ZEqnNum222604"/>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11</w:instrText>
        </w:r>
      </w:fldSimple>
      <w:r w:rsidR="00D03917">
        <w:instrText>)</w:instrText>
      </w:r>
      <w:bookmarkEnd w:id="57"/>
      <w:r w:rsidR="00D03917">
        <w:fldChar w:fldCharType="end"/>
      </w:r>
    </w:p>
    <w:p w:rsidR="00620D32" w:rsidRDefault="0019386C" w:rsidP="00A16862">
      <w:pPr>
        <w:pStyle w:val="u5"/>
        <w:spacing w:before="24" w:after="24"/>
        <w:ind w:firstLine="480"/>
      </w:pPr>
      <w:r>
        <w:rPr>
          <w:rFonts w:hint="eastAsia"/>
        </w:rPr>
        <w:t>三角函数具有正交性，即</w:t>
      </w:r>
      <w:r w:rsidRPr="002D5912">
        <w:rPr>
          <w:position w:val="-10"/>
        </w:rPr>
        <w:object w:dxaOrig="940" w:dyaOrig="320">
          <v:shape id="_x0000_i1158" type="#_x0000_t75" style="width:46.8pt;height:16.2pt" o:ole="">
            <v:imagedata r:id="rId242" o:title=""/>
          </v:shape>
          <o:OLEObject Type="Embed" ProgID="Equation.DSMT4" ShapeID="_x0000_i1158" DrawAspect="Content" ObjectID="_1723467618" r:id="rId243"/>
        </w:object>
      </w:r>
      <w:r>
        <w:rPr>
          <w:rFonts w:hint="eastAsia"/>
        </w:rPr>
        <w:t>和</w:t>
      </w:r>
      <w:r w:rsidRPr="002D5912">
        <w:rPr>
          <w:position w:val="-10"/>
        </w:rPr>
        <w:object w:dxaOrig="900" w:dyaOrig="320">
          <v:shape id="_x0000_i1159" type="#_x0000_t75" style="width:45pt;height:16.2pt" o:ole="">
            <v:imagedata r:id="rId244" o:title=""/>
          </v:shape>
          <o:OLEObject Type="Embed" ProgID="Equation.DSMT4" ShapeID="_x0000_i1159" DrawAspect="Content" ObjectID="_1723467619" r:id="rId245"/>
        </w:object>
      </w:r>
      <w:r>
        <w:rPr>
          <w:rFonts w:hint="eastAsia"/>
        </w:rPr>
        <w:t>在</w:t>
      </w:r>
      <w:r w:rsidR="006B4897">
        <w:rPr>
          <w:rFonts w:hint="eastAsia"/>
        </w:rPr>
        <w:t>区间</w:t>
      </w:r>
      <w:r w:rsidR="006B4897" w:rsidRPr="00620D32">
        <w:rPr>
          <w:position w:val="-10"/>
        </w:rPr>
        <w:object w:dxaOrig="740" w:dyaOrig="320">
          <v:shape id="_x0000_i1160" type="#_x0000_t75" style="width:37.35pt;height:16.2pt" o:ole="">
            <v:imagedata r:id="rId238" o:title=""/>
          </v:shape>
          <o:OLEObject Type="Embed" ProgID="Equation.DSMT4" ShapeID="_x0000_i1160" DrawAspect="Content" ObjectID="_1723467620" r:id="rId246"/>
        </w:object>
      </w:r>
      <w:r>
        <w:rPr>
          <w:rFonts w:hint="eastAsia"/>
        </w:rPr>
        <w:t>的积分为</w:t>
      </w:r>
      <w:r>
        <w:rPr>
          <w:rFonts w:hint="eastAsia"/>
        </w:rPr>
        <w:t>0</w:t>
      </w:r>
      <w:r>
        <w:rPr>
          <w:rFonts w:hint="eastAsia"/>
        </w:rPr>
        <w:t>，如</w:t>
      </w:r>
      <w:r w:rsidR="007C5DB1">
        <w:rPr>
          <w:rFonts w:hint="eastAsia"/>
        </w:rPr>
        <w:t>式</w:t>
      </w:r>
      <w:r w:rsidR="007C5DB1">
        <w:fldChar w:fldCharType="begin"/>
      </w:r>
      <w:r w:rsidR="007C5DB1">
        <w:instrText xml:space="preserve"> </w:instrText>
      </w:r>
      <w:r w:rsidR="007C5DB1">
        <w:rPr>
          <w:rFonts w:hint="eastAsia"/>
        </w:rPr>
        <w:instrText>GOTOBUTTON ZEqnNum638336  \* MERGEFORMAT</w:instrText>
      </w:r>
      <w:r w:rsidR="007C5DB1">
        <w:instrText xml:space="preserve"> </w:instrText>
      </w:r>
      <w:fldSimple w:instr=" REF ZEqnNum638336 \* Charformat \! \* MERGEFORMAT ">
        <w:r w:rsidR="004E5C8F">
          <w:instrText>(3-12)</w:instrText>
        </w:r>
      </w:fldSimple>
      <w:r w:rsidR="007C5DB1">
        <w:fldChar w:fldCharType="end"/>
      </w:r>
      <w:r>
        <w:rPr>
          <w:rFonts w:hint="eastAsia"/>
        </w:rPr>
        <w:t>所示</w:t>
      </w:r>
    </w:p>
    <w:p w:rsidR="0011089C" w:rsidRDefault="0011089C" w:rsidP="0011089C">
      <w:pPr>
        <w:pStyle w:val="MTDisplayEquation"/>
      </w:pPr>
      <w:r>
        <w:tab/>
      </w:r>
      <w:r w:rsidR="009F7F48" w:rsidRPr="00FB5269">
        <w:rPr>
          <w:position w:val="-46"/>
        </w:rPr>
        <w:object w:dxaOrig="2200" w:dyaOrig="1040">
          <v:shape id="_x0000_i1161" type="#_x0000_t75" style="width:109.8pt;height:50.85pt" o:ole="">
            <v:imagedata r:id="rId247" o:title=""/>
          </v:shape>
          <o:OLEObject Type="Embed" ProgID="Equation.DSMT4" ShapeID="_x0000_i1161" DrawAspect="Content" ObjectID="_1723467621" r:id="rId248"/>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58" w:name="ZEqnNum638336"/>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12</w:instrText>
        </w:r>
      </w:fldSimple>
      <w:r w:rsidR="00D03917">
        <w:instrText>)</w:instrText>
      </w:r>
      <w:bookmarkEnd w:id="58"/>
      <w:r w:rsidR="00D03917">
        <w:fldChar w:fldCharType="end"/>
      </w:r>
    </w:p>
    <w:p w:rsidR="0011089C" w:rsidRDefault="00EE43A7" w:rsidP="00EE43A7">
      <w:pPr>
        <w:pStyle w:val="u5"/>
        <w:spacing w:before="24" w:after="24"/>
        <w:ind w:firstLine="480"/>
      </w:pPr>
      <w:r>
        <w:rPr>
          <w:rFonts w:hint="eastAsia"/>
        </w:rPr>
        <w:t>将式</w:t>
      </w:r>
      <w:r>
        <w:fldChar w:fldCharType="begin"/>
      </w:r>
      <w:r>
        <w:instrText xml:space="preserve"> </w:instrText>
      </w:r>
      <w:r>
        <w:rPr>
          <w:rFonts w:hint="eastAsia"/>
        </w:rPr>
        <w:instrText>GOTOBUTTON ZEqnNum638336  \* MERGEFORMAT</w:instrText>
      </w:r>
      <w:r>
        <w:instrText xml:space="preserve"> </w:instrText>
      </w:r>
      <w:fldSimple w:instr=" REF ZEqnNum638336 \* Charformat \! \* MERGEFORMAT ">
        <w:r w:rsidR="004E5C8F">
          <w:instrText>(3-12)</w:instrText>
        </w:r>
      </w:fldSimple>
      <w:r>
        <w:fldChar w:fldCharType="end"/>
      </w:r>
      <w:r>
        <w:rPr>
          <w:rFonts w:hint="eastAsia"/>
        </w:rPr>
        <w:t>代入式</w:t>
      </w:r>
      <w:r>
        <w:fldChar w:fldCharType="begin"/>
      </w:r>
      <w:r>
        <w:instrText xml:space="preserve"> </w:instrText>
      </w:r>
      <w:r>
        <w:rPr>
          <w:rFonts w:hint="eastAsia"/>
        </w:rPr>
        <w:instrText>GOTOBUTTON ZEqnNum222604  \* MERGEFORMAT</w:instrText>
      </w:r>
      <w:r>
        <w:instrText xml:space="preserve"> </w:instrText>
      </w:r>
      <w:fldSimple w:instr=" REF ZEqnNum222604 \* Charformat \! \* MERGEFORMAT ">
        <w:r w:rsidR="004E5C8F">
          <w:instrText>(3-11)</w:instrText>
        </w:r>
      </w:fldSimple>
      <w:r>
        <w:fldChar w:fldCharType="end"/>
      </w:r>
      <w:r>
        <w:rPr>
          <w:rFonts w:hint="eastAsia"/>
        </w:rPr>
        <w:t>，可以得到</w:t>
      </w:r>
    </w:p>
    <w:p w:rsidR="00D5120C" w:rsidRDefault="00D5120C" w:rsidP="00D5120C">
      <w:pPr>
        <w:pStyle w:val="MTDisplayEquation"/>
      </w:pPr>
      <w:r>
        <w:tab/>
      </w:r>
      <w:r w:rsidRPr="00D5120C">
        <w:rPr>
          <w:position w:val="-22"/>
        </w:rPr>
        <w:object w:dxaOrig="3379" w:dyaOrig="600">
          <v:shape id="_x0000_i1162" type="#_x0000_t75" style="width:169.65pt;height:30.15pt" o:ole="">
            <v:imagedata r:id="rId249" o:title=""/>
          </v:shape>
          <o:OLEObject Type="Embed" ProgID="Equation.DSMT4" ShapeID="_x0000_i1162" DrawAspect="Content" ObjectID="_1723467622" r:id="rId250"/>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59" w:name="ZEqnNum247415"/>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13</w:instrText>
        </w:r>
      </w:fldSimple>
      <w:r w:rsidR="00D03917">
        <w:instrText>)</w:instrText>
      </w:r>
      <w:bookmarkEnd w:id="59"/>
      <w:r w:rsidR="00D03917">
        <w:fldChar w:fldCharType="end"/>
      </w:r>
    </w:p>
    <w:p w:rsidR="00620D32" w:rsidRDefault="004C0662" w:rsidP="00A37B04">
      <w:pPr>
        <w:pStyle w:val="u5"/>
        <w:spacing w:before="24" w:after="24"/>
        <w:ind w:firstLine="480"/>
      </w:pPr>
      <w:r>
        <w:rPr>
          <w:rFonts w:hint="eastAsia"/>
        </w:rPr>
        <w:lastRenderedPageBreak/>
        <w:t>将式</w:t>
      </w:r>
      <w:r>
        <w:fldChar w:fldCharType="begin"/>
      </w:r>
      <w:r>
        <w:instrText xml:space="preserve"> </w:instrText>
      </w:r>
      <w:r>
        <w:rPr>
          <w:rFonts w:hint="eastAsia"/>
        </w:rPr>
        <w:instrText>GOTOBUTTON ZEqnNum247415  \* MERGEFORMAT</w:instrText>
      </w:r>
      <w:r>
        <w:instrText xml:space="preserve"> </w:instrText>
      </w:r>
      <w:fldSimple w:instr=" REF ZEqnNum247415 \* Charformat \! \* MERGEFORMAT ">
        <w:r w:rsidR="004E5C8F">
          <w:instrText>(3-13)</w:instrText>
        </w:r>
      </w:fldSimple>
      <w:r>
        <w:fldChar w:fldCharType="end"/>
      </w:r>
      <w:r>
        <w:rPr>
          <w:rFonts w:hint="eastAsia"/>
        </w:rPr>
        <w:t>代入式</w:t>
      </w:r>
      <w:r>
        <w:fldChar w:fldCharType="begin"/>
      </w:r>
      <w:r>
        <w:instrText xml:space="preserve"> </w:instrText>
      </w:r>
      <w:r>
        <w:rPr>
          <w:rFonts w:hint="eastAsia"/>
        </w:rPr>
        <w:instrText>GOTOBUTTON ZEqnNum222604  \* MERGEFORMAT</w:instrText>
      </w:r>
      <w:r>
        <w:instrText xml:space="preserve"> </w:instrText>
      </w:r>
      <w:fldSimple w:instr=" REF ZEqnNum222604 \* Charformat \! \* MERGEFORMAT ">
        <w:r w:rsidR="004E5C8F">
          <w:instrText>(3-11)</w:instrText>
        </w:r>
      </w:fldSimple>
      <w:r>
        <w:fldChar w:fldCharType="end"/>
      </w:r>
      <w:r>
        <w:rPr>
          <w:rFonts w:hint="eastAsia"/>
        </w:rPr>
        <w:t>，可以推导出</w:t>
      </w:r>
    </w:p>
    <w:p w:rsidR="00247E82" w:rsidRDefault="00247E82" w:rsidP="00247E82">
      <w:pPr>
        <w:pStyle w:val="MTDisplayEquation"/>
      </w:pPr>
      <w:r>
        <w:tab/>
      </w:r>
      <w:r w:rsidR="0047111D" w:rsidRPr="00247E82">
        <w:rPr>
          <w:position w:val="-24"/>
        </w:rPr>
        <w:object w:dxaOrig="1700" w:dyaOrig="620">
          <v:shape id="_x0000_i1163" type="#_x0000_t75" style="width:85.5pt;height:31.05pt" o:ole="">
            <v:imagedata r:id="rId251" o:title=""/>
          </v:shape>
          <o:OLEObject Type="Embed" ProgID="Equation.DSMT4" ShapeID="_x0000_i1163" DrawAspect="Content" ObjectID="_1723467623" r:id="rId252"/>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14</w:instrText>
        </w:r>
      </w:fldSimple>
      <w:r w:rsidR="00D03917">
        <w:instrText>)</w:instrText>
      </w:r>
      <w:r w:rsidR="00D03917">
        <w:fldChar w:fldCharType="end"/>
      </w:r>
    </w:p>
    <w:p w:rsidR="00620D32" w:rsidRDefault="00A85997" w:rsidP="009A66F0">
      <w:pPr>
        <w:pStyle w:val="u5"/>
        <w:spacing w:before="24" w:after="24"/>
        <w:ind w:firstLine="480"/>
      </w:pPr>
      <w:r>
        <w:rPr>
          <w:rFonts w:hint="eastAsia"/>
        </w:rPr>
        <w:t>至此，傅里叶级数的</w:t>
      </w:r>
      <w:r w:rsidR="00991D9B">
        <w:rPr>
          <w:rFonts w:hint="eastAsia"/>
        </w:rPr>
        <w:t>第一个系数已经求解出来，接下来</w:t>
      </w:r>
      <w:r w:rsidR="00E77C57">
        <w:rPr>
          <w:rFonts w:hint="eastAsia"/>
        </w:rPr>
        <w:t>将对</w:t>
      </w:r>
      <w:r w:rsidR="00E77C57" w:rsidRPr="00690166">
        <w:rPr>
          <w:position w:val="-12"/>
        </w:rPr>
        <w:object w:dxaOrig="279" w:dyaOrig="360">
          <v:shape id="_x0000_i1164" type="#_x0000_t75" style="width:14.4pt;height:17.55pt" o:ole="">
            <v:imagedata r:id="rId234" o:title=""/>
          </v:shape>
          <o:OLEObject Type="Embed" ProgID="Equation.DSMT4" ShapeID="_x0000_i1164" DrawAspect="Content" ObjectID="_1723467624" r:id="rId253"/>
        </w:object>
      </w:r>
      <w:r w:rsidR="00E77C57">
        <w:rPr>
          <w:rFonts w:hint="eastAsia"/>
        </w:rPr>
        <w:t>和</w:t>
      </w:r>
      <w:r w:rsidR="00E77C57" w:rsidRPr="00F94CDA">
        <w:rPr>
          <w:position w:val="-12"/>
        </w:rPr>
        <w:object w:dxaOrig="260" w:dyaOrig="360">
          <v:shape id="_x0000_i1165" type="#_x0000_t75" style="width:13.5pt;height:17.55pt" o:ole="">
            <v:imagedata r:id="rId236" o:title=""/>
          </v:shape>
          <o:OLEObject Type="Embed" ProgID="Equation.DSMT4" ShapeID="_x0000_i1165" DrawAspect="Content" ObjectID="_1723467625" r:id="rId254"/>
        </w:object>
      </w:r>
      <w:r w:rsidR="00E77C57">
        <w:rPr>
          <w:rFonts w:hint="eastAsia"/>
        </w:rPr>
        <w:t>进行求解</w:t>
      </w:r>
      <w:r w:rsidR="009735D0">
        <w:rPr>
          <w:rFonts w:hint="eastAsia"/>
        </w:rPr>
        <w:t>。</w:t>
      </w:r>
      <w:r w:rsidR="009A66F0">
        <w:rPr>
          <w:rFonts w:hint="eastAsia"/>
        </w:rPr>
        <w:t>对式</w:t>
      </w:r>
      <w:r w:rsidR="009A66F0">
        <w:fldChar w:fldCharType="begin"/>
      </w:r>
      <w:r w:rsidR="009A66F0">
        <w:instrText xml:space="preserve"> </w:instrText>
      </w:r>
      <w:r w:rsidR="009A66F0">
        <w:rPr>
          <w:rFonts w:hint="eastAsia"/>
        </w:rPr>
        <w:instrText>GOTOBUTTON ZEqnNum882909  \* MERGEFORMAT</w:instrText>
      </w:r>
      <w:r w:rsidR="009A66F0">
        <w:instrText xml:space="preserve"> </w:instrText>
      </w:r>
      <w:fldSimple w:instr=" REF ZEqnNum882909 \* Charformat \! \* MERGEFORMAT ">
        <w:r w:rsidR="004E5C8F">
          <w:instrText>(3-10)</w:instrText>
        </w:r>
      </w:fldSimple>
      <w:r w:rsidR="009A66F0">
        <w:fldChar w:fldCharType="end"/>
      </w:r>
      <w:r w:rsidR="009A66F0">
        <w:rPr>
          <w:rFonts w:hint="eastAsia"/>
        </w:rPr>
        <w:t>两边同时乘以</w:t>
      </w:r>
      <w:r w:rsidR="00737B14" w:rsidRPr="00737B14">
        <w:rPr>
          <w:position w:val="-10"/>
        </w:rPr>
        <w:object w:dxaOrig="940" w:dyaOrig="320">
          <v:shape id="_x0000_i1166" type="#_x0000_t75" style="width:46.8pt;height:15.75pt" o:ole="">
            <v:imagedata r:id="rId255" o:title=""/>
          </v:shape>
          <o:OLEObject Type="Embed" ProgID="Equation.DSMT4" ShapeID="_x0000_i1166" DrawAspect="Content" ObjectID="_1723467626" r:id="rId256"/>
        </w:object>
      </w:r>
      <w:r w:rsidR="00610A90">
        <w:rPr>
          <w:rFonts w:hint="eastAsia"/>
        </w:rPr>
        <w:t>后</w:t>
      </w:r>
      <w:r w:rsidR="006B4897">
        <w:rPr>
          <w:rFonts w:hint="eastAsia"/>
        </w:rPr>
        <w:t>，</w:t>
      </w:r>
      <w:r w:rsidR="00610A90">
        <w:rPr>
          <w:rFonts w:hint="eastAsia"/>
        </w:rPr>
        <w:t>两边同时在</w:t>
      </w:r>
      <w:r w:rsidR="006B4897">
        <w:rPr>
          <w:rFonts w:hint="eastAsia"/>
        </w:rPr>
        <w:t>区间</w:t>
      </w:r>
      <w:r w:rsidR="006B4897" w:rsidRPr="00620D32">
        <w:rPr>
          <w:position w:val="-10"/>
        </w:rPr>
        <w:object w:dxaOrig="740" w:dyaOrig="320">
          <v:shape id="_x0000_i1167" type="#_x0000_t75" style="width:37.35pt;height:16.2pt" o:ole="">
            <v:imagedata r:id="rId238" o:title=""/>
          </v:shape>
          <o:OLEObject Type="Embed" ProgID="Equation.DSMT4" ShapeID="_x0000_i1167" DrawAspect="Content" ObjectID="_1723467627" r:id="rId257"/>
        </w:object>
      </w:r>
      <w:r w:rsidR="006B4897">
        <w:rPr>
          <w:rFonts w:hint="eastAsia"/>
        </w:rPr>
        <w:t>进行积分，</w:t>
      </w:r>
      <w:r w:rsidR="005A4847">
        <w:rPr>
          <w:rFonts w:hint="eastAsia"/>
        </w:rPr>
        <w:t>可以得到</w:t>
      </w:r>
    </w:p>
    <w:p w:rsidR="00F97F85" w:rsidRDefault="00F97F85" w:rsidP="00F97F85">
      <w:pPr>
        <w:pStyle w:val="MTDisplayEquation"/>
      </w:pPr>
      <w:r>
        <w:tab/>
      </w:r>
      <w:r w:rsidR="00A657CB" w:rsidRPr="00A657CB">
        <w:rPr>
          <w:position w:val="-22"/>
        </w:rPr>
        <w:object w:dxaOrig="6740" w:dyaOrig="600">
          <v:shape id="_x0000_i1168" type="#_x0000_t75" style="width:337.5pt;height:30.15pt" o:ole="">
            <v:imagedata r:id="rId258" o:title=""/>
          </v:shape>
          <o:OLEObject Type="Embed" ProgID="Equation.DSMT4" ShapeID="_x0000_i1168" DrawAspect="Content" ObjectID="_1723467628" r:id="rId259"/>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0" w:name="ZEqnNum388381"/>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15</w:instrText>
        </w:r>
      </w:fldSimple>
      <w:r w:rsidR="00D03917">
        <w:instrText>)</w:instrText>
      </w:r>
      <w:bookmarkEnd w:id="60"/>
      <w:r w:rsidR="00D03917">
        <w:fldChar w:fldCharType="end"/>
      </w:r>
    </w:p>
    <w:p w:rsidR="00620D32" w:rsidRDefault="00CE00FC" w:rsidP="00A405B7">
      <w:pPr>
        <w:pStyle w:val="u5"/>
        <w:spacing w:before="24" w:after="24"/>
        <w:ind w:firstLine="480"/>
      </w:pPr>
      <w:r>
        <w:rPr>
          <w:rFonts w:hint="eastAsia"/>
        </w:rPr>
        <w:t>由于三角函数具有正交性</w:t>
      </w:r>
      <w:r w:rsidR="00B11195">
        <w:rPr>
          <w:rFonts w:hint="eastAsia"/>
        </w:rPr>
        <w:t>，式</w:t>
      </w:r>
      <w:r w:rsidR="00B11195">
        <w:fldChar w:fldCharType="begin"/>
      </w:r>
      <w:r w:rsidR="00B11195">
        <w:instrText xml:space="preserve"> </w:instrText>
      </w:r>
      <w:r w:rsidR="00B11195">
        <w:rPr>
          <w:rFonts w:hint="eastAsia"/>
        </w:rPr>
        <w:instrText>GOTOBUTTON ZEqnNum388381  \* MERGEFORMAT</w:instrText>
      </w:r>
      <w:r w:rsidR="00B11195">
        <w:instrText xml:space="preserve"> </w:instrText>
      </w:r>
      <w:fldSimple w:instr=" REF ZEqnNum388381 \* Charformat \! \* MERGEFORMAT ">
        <w:r w:rsidR="004E5C8F">
          <w:instrText>(3-15)</w:instrText>
        </w:r>
      </w:fldSimple>
      <w:r w:rsidR="00B11195">
        <w:fldChar w:fldCharType="end"/>
      </w:r>
      <w:r w:rsidR="00AC6A6A">
        <w:rPr>
          <w:rFonts w:hint="eastAsia"/>
        </w:rPr>
        <w:t>化简后即可求解出</w:t>
      </w:r>
      <w:r w:rsidR="00AC6A6A" w:rsidRPr="00690166">
        <w:rPr>
          <w:position w:val="-12"/>
        </w:rPr>
        <w:object w:dxaOrig="279" w:dyaOrig="360">
          <v:shape id="_x0000_i1169" type="#_x0000_t75" style="width:14.4pt;height:17.55pt" o:ole="">
            <v:imagedata r:id="rId234" o:title=""/>
          </v:shape>
          <o:OLEObject Type="Embed" ProgID="Equation.DSMT4" ShapeID="_x0000_i1169" DrawAspect="Content" ObjectID="_1723467629" r:id="rId260"/>
        </w:object>
      </w:r>
      <w:r w:rsidR="00AC6A6A">
        <w:rPr>
          <w:rFonts w:hint="eastAsia"/>
        </w:rPr>
        <w:t>。</w:t>
      </w:r>
      <w:r w:rsidR="00A657CB">
        <w:rPr>
          <w:rFonts w:hint="eastAsia"/>
        </w:rPr>
        <w:t>类似地，对式</w:t>
      </w:r>
      <w:r w:rsidR="00A657CB">
        <w:fldChar w:fldCharType="begin"/>
      </w:r>
      <w:r w:rsidR="00A657CB">
        <w:instrText xml:space="preserve"> </w:instrText>
      </w:r>
      <w:r w:rsidR="00A657CB">
        <w:rPr>
          <w:rFonts w:hint="eastAsia"/>
        </w:rPr>
        <w:instrText>GOTOBUTTON ZEqnNum882909  \* MERGEFORMAT</w:instrText>
      </w:r>
      <w:r w:rsidR="00A657CB">
        <w:instrText xml:space="preserve"> </w:instrText>
      </w:r>
      <w:fldSimple w:instr=" REF ZEqnNum882909 \* Charformat \! \* MERGEFORMAT ">
        <w:r w:rsidR="004E5C8F">
          <w:instrText>(3-10)</w:instrText>
        </w:r>
      </w:fldSimple>
      <w:r w:rsidR="00A657CB">
        <w:fldChar w:fldCharType="end"/>
      </w:r>
      <w:r w:rsidR="00A657CB">
        <w:rPr>
          <w:rFonts w:hint="eastAsia"/>
        </w:rPr>
        <w:t>两边同时</w:t>
      </w:r>
      <w:r w:rsidR="00C5433D">
        <w:rPr>
          <w:rFonts w:hint="eastAsia"/>
        </w:rPr>
        <w:t>乘以</w:t>
      </w:r>
      <w:r w:rsidR="00C5433D" w:rsidRPr="00737B14">
        <w:rPr>
          <w:position w:val="-10"/>
        </w:rPr>
        <w:object w:dxaOrig="900" w:dyaOrig="320">
          <v:shape id="_x0000_i1170" type="#_x0000_t75" style="width:45pt;height:15.75pt" o:ole="">
            <v:imagedata r:id="rId261" o:title=""/>
          </v:shape>
          <o:OLEObject Type="Embed" ProgID="Equation.DSMT4" ShapeID="_x0000_i1170" DrawAspect="Content" ObjectID="_1723467630" r:id="rId262"/>
        </w:object>
      </w:r>
      <w:r w:rsidR="00C279C7">
        <w:rPr>
          <w:rFonts w:hint="eastAsia"/>
        </w:rPr>
        <w:t>后，两边</w:t>
      </w:r>
      <w:r w:rsidR="00607448">
        <w:rPr>
          <w:rFonts w:hint="eastAsia"/>
        </w:rPr>
        <w:t>同时</w:t>
      </w:r>
      <w:r w:rsidR="004D24E1">
        <w:rPr>
          <w:rFonts w:hint="eastAsia"/>
        </w:rPr>
        <w:t>在区间</w:t>
      </w:r>
      <w:r w:rsidR="004D24E1" w:rsidRPr="00620D32">
        <w:rPr>
          <w:position w:val="-10"/>
        </w:rPr>
        <w:object w:dxaOrig="740" w:dyaOrig="320">
          <v:shape id="_x0000_i1171" type="#_x0000_t75" style="width:37.35pt;height:16.2pt" o:ole="">
            <v:imagedata r:id="rId238" o:title=""/>
          </v:shape>
          <o:OLEObject Type="Embed" ProgID="Equation.DSMT4" ShapeID="_x0000_i1171" DrawAspect="Content" ObjectID="_1723467631" r:id="rId263"/>
        </w:object>
      </w:r>
      <w:r w:rsidR="004D24E1">
        <w:rPr>
          <w:rFonts w:hint="eastAsia"/>
        </w:rPr>
        <w:t>进行积分，可以得到</w:t>
      </w:r>
      <w:r w:rsidR="004D24E1" w:rsidRPr="00F94CDA">
        <w:rPr>
          <w:position w:val="-12"/>
        </w:rPr>
        <w:object w:dxaOrig="260" w:dyaOrig="360">
          <v:shape id="_x0000_i1172" type="#_x0000_t75" style="width:13.5pt;height:17.55pt" o:ole="">
            <v:imagedata r:id="rId236" o:title=""/>
          </v:shape>
          <o:OLEObject Type="Embed" ProgID="Equation.DSMT4" ShapeID="_x0000_i1172" DrawAspect="Content" ObjectID="_1723467632" r:id="rId264"/>
        </w:object>
      </w:r>
      <w:r w:rsidR="00DB399E">
        <w:rPr>
          <w:rFonts w:hint="eastAsia"/>
        </w:rPr>
        <w:t>。</w:t>
      </w:r>
    </w:p>
    <w:p w:rsidR="009E0D40" w:rsidRDefault="009E0D40" w:rsidP="009E0D40">
      <w:pPr>
        <w:pStyle w:val="MTDisplayEquation"/>
      </w:pPr>
      <w:r>
        <w:tab/>
      </w:r>
      <w:r w:rsidR="009F7F48" w:rsidRPr="008E0745">
        <w:rPr>
          <w:position w:val="-60"/>
        </w:rPr>
        <w:object w:dxaOrig="3060" w:dyaOrig="1320">
          <v:shape id="_x0000_i1173" type="#_x0000_t75" style="width:153pt;height:65.7pt" o:ole="">
            <v:imagedata r:id="rId265" o:title=""/>
          </v:shape>
          <o:OLEObject Type="Embed" ProgID="Equation.DSMT4" ShapeID="_x0000_i1173" DrawAspect="Content" ObjectID="_1723467633" r:id="rId266"/>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1" w:name="ZEqnNum364849"/>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16</w:instrText>
        </w:r>
      </w:fldSimple>
      <w:r w:rsidR="00D03917">
        <w:instrText>)</w:instrText>
      </w:r>
      <w:bookmarkEnd w:id="61"/>
      <w:r w:rsidR="00D03917">
        <w:fldChar w:fldCharType="end"/>
      </w:r>
    </w:p>
    <w:p w:rsidR="00347AB8" w:rsidRDefault="00347AB8" w:rsidP="00347AB8">
      <w:pPr>
        <w:pStyle w:val="u5"/>
        <w:spacing w:before="24" w:after="24"/>
        <w:ind w:firstLine="480"/>
      </w:pPr>
      <w:r>
        <w:rPr>
          <w:rFonts w:hint="eastAsia"/>
        </w:rPr>
        <w:t>令</w:t>
      </w:r>
      <w:r w:rsidRPr="00347AB8">
        <w:rPr>
          <w:position w:val="-6"/>
        </w:rPr>
        <w:object w:dxaOrig="740" w:dyaOrig="279">
          <v:shape id="_x0000_i1174" type="#_x0000_t75" style="width:37.35pt;height:14.4pt" o:ole="">
            <v:imagedata r:id="rId267" o:title=""/>
          </v:shape>
          <o:OLEObject Type="Embed" ProgID="Equation.DSMT4" ShapeID="_x0000_i1174" DrawAspect="Content" ObjectID="_1723467634" r:id="rId268"/>
        </w:object>
      </w:r>
      <w:r>
        <w:rPr>
          <w:rFonts w:hint="eastAsia"/>
        </w:rPr>
        <w:t>，式</w:t>
      </w:r>
      <w:r>
        <w:fldChar w:fldCharType="begin"/>
      </w:r>
      <w:r>
        <w:instrText xml:space="preserve"> </w:instrText>
      </w:r>
      <w:r>
        <w:rPr>
          <w:rFonts w:hint="eastAsia"/>
        </w:rPr>
        <w:instrText>GOTOBUTTON ZEqnNum364849  \* MERGEFORMAT</w:instrText>
      </w:r>
      <w:r>
        <w:instrText xml:space="preserve"> </w:instrText>
      </w:r>
      <w:fldSimple w:instr=" REF ZEqnNum364849 \* Charformat \! \* MERGEFORMAT ">
        <w:r w:rsidR="004E5C8F">
          <w:instrText>(3-16)</w:instrText>
        </w:r>
      </w:fldSimple>
      <w:r>
        <w:fldChar w:fldCharType="end"/>
      </w:r>
      <w:r>
        <w:rPr>
          <w:rFonts w:hint="eastAsia"/>
        </w:rPr>
        <w:t>可以</w:t>
      </w:r>
      <w:r w:rsidR="00B41DB0">
        <w:rPr>
          <w:rFonts w:hint="eastAsia"/>
        </w:rPr>
        <w:t>写为</w:t>
      </w:r>
    </w:p>
    <w:p w:rsidR="00B87E35" w:rsidRDefault="00B87E35" w:rsidP="00B87E35">
      <w:pPr>
        <w:pStyle w:val="MTDisplayEquation"/>
      </w:pPr>
      <w:r>
        <w:tab/>
      </w:r>
      <w:r w:rsidR="00431DF9" w:rsidRPr="00B87E35">
        <w:rPr>
          <w:position w:val="-60"/>
        </w:rPr>
        <w:object w:dxaOrig="2980" w:dyaOrig="1320">
          <v:shape id="_x0000_i1175" type="#_x0000_t75" style="width:148.95pt;height:65.7pt" o:ole="">
            <v:imagedata r:id="rId269" o:title=""/>
          </v:shape>
          <o:OLEObject Type="Embed" ProgID="Equation.DSMT4" ShapeID="_x0000_i1175" DrawAspect="Content" ObjectID="_1723467635" r:id="rId270"/>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2" w:name="ZEqnNum341733"/>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17</w:instrText>
        </w:r>
      </w:fldSimple>
      <w:r w:rsidR="00D03917">
        <w:instrText>)</w:instrText>
      </w:r>
      <w:bookmarkEnd w:id="62"/>
      <w:r w:rsidR="00D03917">
        <w:fldChar w:fldCharType="end"/>
      </w:r>
    </w:p>
    <w:p w:rsidR="00A405B7" w:rsidRDefault="00392B2D" w:rsidP="00347AB8">
      <w:pPr>
        <w:pStyle w:val="u5"/>
        <w:spacing w:before="24" w:after="24"/>
        <w:ind w:firstLine="480"/>
      </w:pPr>
      <w:r>
        <w:rPr>
          <w:rFonts w:hint="eastAsia"/>
        </w:rPr>
        <w:t>给定的</w:t>
      </w:r>
      <w:r>
        <w:rPr>
          <w:rFonts w:hint="eastAsia"/>
        </w:rPr>
        <w:t>S</w:t>
      </w:r>
      <w:r>
        <w:t>HEPWM</w:t>
      </w:r>
      <w:r>
        <w:rPr>
          <w:rFonts w:hint="eastAsia"/>
        </w:rPr>
        <w:t>电压</w:t>
      </w:r>
      <w:r w:rsidR="007F78CB">
        <w:rPr>
          <w:rFonts w:hint="eastAsia"/>
        </w:rPr>
        <w:t>是周期函数，在前半个周期</w:t>
      </w:r>
      <w:r w:rsidR="00521E83">
        <w:rPr>
          <w:rFonts w:hint="eastAsia"/>
        </w:rPr>
        <w:t>或</w:t>
      </w:r>
      <w:r w:rsidR="007F78CB">
        <w:rPr>
          <w:rFonts w:hint="eastAsia"/>
        </w:rPr>
        <w:t>后半个周期当中，波形分别关于</w:t>
      </w:r>
      <w:r w:rsidR="00127E50" w:rsidRPr="00127E50">
        <w:rPr>
          <w:position w:val="-24"/>
        </w:rPr>
        <w:object w:dxaOrig="620" w:dyaOrig="620">
          <v:shape id="_x0000_i1176" type="#_x0000_t75" style="width:31.05pt;height:31.05pt" o:ole="">
            <v:imagedata r:id="rId271" o:title=""/>
          </v:shape>
          <o:OLEObject Type="Embed" ProgID="Equation.DSMT4" ShapeID="_x0000_i1176" DrawAspect="Content" ObjectID="_1723467636" r:id="rId272"/>
        </w:object>
      </w:r>
      <w:r w:rsidR="00127E50">
        <w:rPr>
          <w:rFonts w:hint="eastAsia"/>
        </w:rPr>
        <w:t>镜像对称，</w:t>
      </w:r>
      <w:r w:rsidR="00AB3382">
        <w:rPr>
          <w:rFonts w:hint="eastAsia"/>
        </w:rPr>
        <w:t>在整个周期当中，波形整体关于</w:t>
      </w:r>
      <w:r w:rsidR="00254AF3" w:rsidRPr="00254AF3">
        <w:rPr>
          <w:position w:val="-10"/>
        </w:rPr>
        <w:object w:dxaOrig="600" w:dyaOrig="320">
          <v:shape id="_x0000_i1177" type="#_x0000_t75" style="width:30.15pt;height:15.75pt" o:ole="">
            <v:imagedata r:id="rId273" o:title=""/>
          </v:shape>
          <o:OLEObject Type="Embed" ProgID="Equation.DSMT4" ShapeID="_x0000_i1177" DrawAspect="Content" ObjectID="_1723467637" r:id="rId274"/>
        </w:object>
      </w:r>
      <w:r w:rsidR="00AB3382">
        <w:rPr>
          <w:rFonts w:hint="eastAsia"/>
        </w:rPr>
        <w:t>点对称</w:t>
      </w:r>
      <w:r w:rsidR="00071E17">
        <w:rPr>
          <w:rFonts w:hint="eastAsia"/>
        </w:rPr>
        <w:t>。</w:t>
      </w:r>
      <w:r w:rsidR="00AB7D94">
        <w:rPr>
          <w:rFonts w:hint="eastAsia"/>
        </w:rPr>
        <w:t>因此</w:t>
      </w:r>
      <w:r w:rsidR="004A1C60">
        <w:rPr>
          <w:rFonts w:hint="eastAsia"/>
        </w:rPr>
        <w:t>可以知道</w:t>
      </w:r>
      <w:r w:rsidR="00AB7D94" w:rsidRPr="00F94CDA">
        <w:rPr>
          <w:position w:val="-12"/>
        </w:rPr>
        <w:object w:dxaOrig="720" w:dyaOrig="360">
          <v:shape id="_x0000_i1178" type="#_x0000_t75" style="width:36.45pt;height:17.55pt" o:ole="">
            <v:imagedata r:id="rId275" o:title=""/>
          </v:shape>
          <o:OLEObject Type="Embed" ProgID="Equation.DSMT4" ShapeID="_x0000_i1178" DrawAspect="Content" ObjectID="_1723467638" r:id="rId276"/>
        </w:object>
      </w:r>
      <w:r w:rsidR="00AB7D94">
        <w:rPr>
          <w:rFonts w:hint="eastAsia"/>
        </w:rPr>
        <w:t>是奇函数</w:t>
      </w:r>
      <w:r w:rsidR="004A1C60">
        <w:rPr>
          <w:rFonts w:hint="eastAsia"/>
        </w:rPr>
        <w:t>，由奇函数的积分性质可以</w:t>
      </w:r>
      <w:r w:rsidR="00416243">
        <w:rPr>
          <w:rFonts w:hint="eastAsia"/>
        </w:rPr>
        <w:t>得出</w:t>
      </w:r>
      <w:r w:rsidR="00C72A5D" w:rsidRPr="00C72A5D">
        <w:rPr>
          <w:position w:val="-12"/>
        </w:rPr>
        <w:object w:dxaOrig="639" w:dyaOrig="360">
          <v:shape id="_x0000_i1179" type="#_x0000_t75" style="width:31.95pt;height:17.55pt" o:ole="">
            <v:imagedata r:id="rId277" o:title=""/>
          </v:shape>
          <o:OLEObject Type="Embed" ProgID="Equation.DSMT4" ShapeID="_x0000_i1179" DrawAspect="Content" ObjectID="_1723467639" r:id="rId278"/>
        </w:object>
      </w:r>
      <w:r w:rsidR="00E65CFC">
        <w:rPr>
          <w:rFonts w:hint="eastAsia"/>
        </w:rPr>
        <w:t>，接下来对</w:t>
      </w:r>
      <w:r w:rsidR="00E65CFC" w:rsidRPr="00F94CDA">
        <w:rPr>
          <w:position w:val="-12"/>
        </w:rPr>
        <w:object w:dxaOrig="260" w:dyaOrig="360">
          <v:shape id="_x0000_i1180" type="#_x0000_t75" style="width:13.5pt;height:17.55pt" o:ole="">
            <v:imagedata r:id="rId236" o:title=""/>
          </v:shape>
          <o:OLEObject Type="Embed" ProgID="Equation.DSMT4" ShapeID="_x0000_i1180" DrawAspect="Content" ObjectID="_1723467640" r:id="rId279"/>
        </w:object>
      </w:r>
      <w:r w:rsidR="00E65CFC">
        <w:rPr>
          <w:rFonts w:hint="eastAsia"/>
        </w:rPr>
        <w:t>进行求解</w:t>
      </w:r>
      <w:r w:rsidR="00842F6B">
        <w:rPr>
          <w:rFonts w:hint="eastAsia"/>
        </w:rPr>
        <w:t>。</w:t>
      </w:r>
    </w:p>
    <w:p w:rsidR="00842F6B" w:rsidRDefault="00B271A7" w:rsidP="00347AB8">
      <w:pPr>
        <w:pStyle w:val="u5"/>
        <w:spacing w:before="24" w:after="24"/>
        <w:ind w:firstLine="480"/>
      </w:pPr>
      <w:r>
        <w:rPr>
          <w:rFonts w:hint="eastAsia"/>
        </w:rPr>
        <w:t>令</w:t>
      </w:r>
      <w:r w:rsidR="00842F6B">
        <w:rPr>
          <w:rFonts w:hint="eastAsia"/>
        </w:rPr>
        <w:t>式</w:t>
      </w:r>
      <w:r w:rsidR="00842F6B">
        <w:fldChar w:fldCharType="begin"/>
      </w:r>
      <w:r w:rsidR="00842F6B">
        <w:instrText xml:space="preserve"> </w:instrText>
      </w:r>
      <w:r w:rsidR="00842F6B">
        <w:rPr>
          <w:rFonts w:hint="eastAsia"/>
        </w:rPr>
        <w:instrText>GOTOBUTTON ZEqnNum341733  \* MERGEFORMAT</w:instrText>
      </w:r>
      <w:r w:rsidR="00842F6B">
        <w:instrText xml:space="preserve"> </w:instrText>
      </w:r>
      <w:fldSimple w:instr=" REF ZEqnNum341733 \* Charformat \! \* MERGEFORMAT ">
        <w:r w:rsidR="004E5C8F">
          <w:instrText>(3-17)</w:instrText>
        </w:r>
      </w:fldSimple>
      <w:r w:rsidR="00842F6B">
        <w:fldChar w:fldCharType="end"/>
      </w:r>
      <w:r w:rsidR="00842F6B">
        <w:rPr>
          <w:rFonts w:hint="eastAsia"/>
        </w:rPr>
        <w:t>当中的</w:t>
      </w:r>
      <w:r w:rsidRPr="00F94CDA">
        <w:rPr>
          <w:position w:val="-12"/>
        </w:rPr>
        <w:object w:dxaOrig="580" w:dyaOrig="360">
          <v:shape id="_x0000_i1181" type="#_x0000_t75" style="width:29.25pt;height:17.55pt" o:ole="">
            <v:imagedata r:id="rId280" o:title=""/>
          </v:shape>
          <o:OLEObject Type="Embed" ProgID="Equation.DSMT4" ShapeID="_x0000_i1181" DrawAspect="Content" ObjectID="_1723467641" r:id="rId281"/>
        </w:object>
      </w:r>
      <w:r>
        <w:rPr>
          <w:rFonts w:hint="eastAsia"/>
        </w:rPr>
        <w:t>，则</w:t>
      </w:r>
    </w:p>
    <w:p w:rsidR="00B271A7" w:rsidRDefault="00B271A7" w:rsidP="00B271A7">
      <w:pPr>
        <w:pStyle w:val="MTDisplayEquation"/>
      </w:pPr>
      <w:r>
        <w:tab/>
      </w:r>
      <w:r w:rsidRPr="00B271A7">
        <w:rPr>
          <w:position w:val="-24"/>
        </w:rPr>
        <w:object w:dxaOrig="2680" w:dyaOrig="620">
          <v:shape id="_x0000_i1182" type="#_x0000_t75" style="width:133.65pt;height:31.05pt" o:ole="">
            <v:imagedata r:id="rId282" o:title=""/>
          </v:shape>
          <o:OLEObject Type="Embed" ProgID="Equation.DSMT4" ShapeID="_x0000_i1182" DrawAspect="Content" ObjectID="_1723467642" r:id="rId283"/>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3" w:name="ZEqnNum730153"/>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18</w:instrText>
        </w:r>
      </w:fldSimple>
      <w:r w:rsidR="00D03917">
        <w:instrText>)</w:instrText>
      </w:r>
      <w:bookmarkEnd w:id="63"/>
      <w:r w:rsidR="00D03917">
        <w:fldChar w:fldCharType="end"/>
      </w:r>
    </w:p>
    <w:p w:rsidR="00F2514A" w:rsidRDefault="00722EB7" w:rsidP="00722EB7">
      <w:pPr>
        <w:pStyle w:val="u5"/>
        <w:spacing w:before="24" w:after="24"/>
        <w:ind w:firstLine="480"/>
      </w:pPr>
      <w:r>
        <w:rPr>
          <w:rFonts w:hint="eastAsia"/>
        </w:rPr>
        <w:t>根据定积分性质，</w:t>
      </w:r>
      <w:r w:rsidR="00931822">
        <w:rPr>
          <w:rFonts w:hint="eastAsia"/>
        </w:rPr>
        <w:t>当</w:t>
      </w:r>
      <w:r w:rsidR="00931822">
        <w:rPr>
          <w:rFonts w:hint="eastAsia"/>
        </w:rPr>
        <w:t>n</w:t>
      </w:r>
      <w:r w:rsidR="00931822">
        <w:rPr>
          <w:rFonts w:hint="eastAsia"/>
        </w:rPr>
        <w:t>为偶数时，即对于偶数次谐波来说，</w:t>
      </w:r>
      <w:r>
        <w:rPr>
          <w:rFonts w:hint="eastAsia"/>
        </w:rPr>
        <w:t>式</w:t>
      </w:r>
      <w:r>
        <w:fldChar w:fldCharType="begin"/>
      </w:r>
      <w:r>
        <w:instrText xml:space="preserve"> </w:instrText>
      </w:r>
      <w:r>
        <w:rPr>
          <w:rFonts w:hint="eastAsia"/>
        </w:rPr>
        <w:instrText>GOTOBUTTON ZEqnNum730153  \* MERGEFORMAT</w:instrText>
      </w:r>
      <w:r>
        <w:instrText xml:space="preserve"> </w:instrText>
      </w:r>
      <w:fldSimple w:instr=" REF ZEqnNum730153 \* Charformat \! \* MERGEFORMAT ">
        <w:r w:rsidR="004E5C8F">
          <w:instrText>(3-18)</w:instrText>
        </w:r>
      </w:fldSimple>
      <w:r>
        <w:fldChar w:fldCharType="end"/>
      </w:r>
      <w:r>
        <w:rPr>
          <w:rFonts w:hint="eastAsia"/>
        </w:rPr>
        <w:t>可化为</w:t>
      </w:r>
    </w:p>
    <w:p w:rsidR="00BE6E41" w:rsidRDefault="00BE6E41" w:rsidP="00BE6E41">
      <w:pPr>
        <w:pStyle w:val="MTDisplayEquation"/>
      </w:pPr>
      <w:r>
        <w:tab/>
      </w:r>
      <w:r w:rsidRPr="00BE6E41">
        <w:rPr>
          <w:position w:val="-92"/>
        </w:rPr>
        <w:object w:dxaOrig="5480" w:dyaOrig="1980">
          <v:shape id="_x0000_i1183" type="#_x0000_t75" style="width:273.6pt;height:98.55pt" o:ole="">
            <v:imagedata r:id="rId284" o:title=""/>
          </v:shape>
          <o:OLEObject Type="Embed" ProgID="Equation.DSMT4" ShapeID="_x0000_i1183" DrawAspect="Content" ObjectID="_1723467643" r:id="rId285"/>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4" w:name="ZEqnNum808024"/>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19</w:instrText>
        </w:r>
      </w:fldSimple>
      <w:r w:rsidR="00D03917">
        <w:instrText>)</w:instrText>
      </w:r>
      <w:bookmarkEnd w:id="64"/>
      <w:r w:rsidR="00D03917">
        <w:fldChar w:fldCharType="end"/>
      </w:r>
    </w:p>
    <w:p w:rsidR="00950183" w:rsidRDefault="00950183" w:rsidP="000A2D2A">
      <w:pPr>
        <w:pStyle w:val="u5"/>
        <w:spacing w:before="24" w:after="24"/>
        <w:ind w:firstLine="480"/>
      </w:pPr>
      <w:r w:rsidRPr="00F94CDA">
        <w:rPr>
          <w:position w:val="-12"/>
        </w:rPr>
        <w:object w:dxaOrig="720" w:dyaOrig="360">
          <v:shape id="_x0000_i1184" type="#_x0000_t75" style="width:36.45pt;height:17.55pt" o:ole="">
            <v:imagedata r:id="rId286" o:title=""/>
          </v:shape>
          <o:OLEObject Type="Embed" ProgID="Equation.DSMT4" ShapeID="_x0000_i1184" DrawAspect="Content" ObjectID="_1723467644" r:id="rId287"/>
        </w:object>
      </w:r>
      <w:r>
        <w:rPr>
          <w:rFonts w:hint="eastAsia"/>
        </w:rPr>
        <w:t>的波形对称性质可以表示为式</w:t>
      </w:r>
      <w:r w:rsidR="00C97771">
        <w:fldChar w:fldCharType="begin"/>
      </w:r>
      <w:r w:rsidR="00C97771">
        <w:instrText xml:space="preserve"> </w:instrText>
      </w:r>
      <w:r w:rsidR="00C97771">
        <w:rPr>
          <w:rFonts w:hint="eastAsia"/>
        </w:rPr>
        <w:instrText>GOTOBUTTON ZEqnNum754505  \* MERGEFORMAT</w:instrText>
      </w:r>
      <w:r w:rsidR="00C97771">
        <w:instrText xml:space="preserve"> </w:instrText>
      </w:r>
      <w:fldSimple w:instr=" REF ZEqnNum754505 \* Charformat \! \* MERGEFORMAT ">
        <w:r w:rsidR="004E5C8F">
          <w:instrText>(3-20)</w:instrText>
        </w:r>
      </w:fldSimple>
      <w:r w:rsidR="00C97771">
        <w:fldChar w:fldCharType="end"/>
      </w:r>
    </w:p>
    <w:p w:rsidR="000A2D2A" w:rsidRDefault="000A2D2A" w:rsidP="000A2D2A">
      <w:pPr>
        <w:pStyle w:val="MTDisplayEquation"/>
      </w:pPr>
      <w:r>
        <w:tab/>
      </w:r>
      <w:r w:rsidRPr="000A2D2A">
        <w:rPr>
          <w:position w:val="-30"/>
        </w:rPr>
        <w:object w:dxaOrig="2100" w:dyaOrig="720">
          <v:shape id="_x0000_i1185" type="#_x0000_t75" style="width:104.85pt;height:36.45pt" o:ole="">
            <v:imagedata r:id="rId288" o:title=""/>
          </v:shape>
          <o:OLEObject Type="Embed" ProgID="Equation.DSMT4" ShapeID="_x0000_i1185" DrawAspect="Content" ObjectID="_1723467645" r:id="rId289"/>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5" w:name="ZEqnNum754505"/>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20</w:instrText>
        </w:r>
      </w:fldSimple>
      <w:r w:rsidR="00D03917">
        <w:instrText>)</w:instrText>
      </w:r>
      <w:bookmarkEnd w:id="65"/>
      <w:r w:rsidR="00D03917">
        <w:fldChar w:fldCharType="end"/>
      </w:r>
    </w:p>
    <w:p w:rsidR="00FD787C" w:rsidRDefault="00FD787C" w:rsidP="005B2F15">
      <w:pPr>
        <w:pStyle w:val="u5"/>
        <w:spacing w:before="24" w:after="24"/>
        <w:ind w:firstLine="480"/>
      </w:pPr>
      <w:r>
        <w:rPr>
          <w:rFonts w:hint="eastAsia"/>
        </w:rPr>
        <w:t>将式</w:t>
      </w:r>
      <w:r>
        <w:fldChar w:fldCharType="begin"/>
      </w:r>
      <w:r>
        <w:instrText xml:space="preserve"> </w:instrText>
      </w:r>
      <w:r>
        <w:rPr>
          <w:rFonts w:hint="eastAsia"/>
        </w:rPr>
        <w:instrText>GOTOBUTTON ZEqnNum754505  \* MERGEFORMAT</w:instrText>
      </w:r>
      <w:r>
        <w:instrText xml:space="preserve"> </w:instrText>
      </w:r>
      <w:fldSimple w:instr=" REF ZEqnNum754505 \* Charformat \! \* MERGEFORMAT ">
        <w:r w:rsidR="004E5C8F">
          <w:instrText>(3-20)</w:instrText>
        </w:r>
      </w:fldSimple>
      <w:r>
        <w:fldChar w:fldCharType="end"/>
      </w:r>
      <w:r>
        <w:rPr>
          <w:rFonts w:hint="eastAsia"/>
        </w:rPr>
        <w:t>代入式</w:t>
      </w:r>
      <w:r>
        <w:fldChar w:fldCharType="begin"/>
      </w:r>
      <w:r>
        <w:instrText xml:space="preserve"> </w:instrText>
      </w:r>
      <w:r>
        <w:rPr>
          <w:rFonts w:hint="eastAsia"/>
        </w:rPr>
        <w:instrText>GOTOBUTTON ZEqnNum808024  \* MERGEFORMAT</w:instrText>
      </w:r>
      <w:r>
        <w:instrText xml:space="preserve"> </w:instrText>
      </w:r>
      <w:fldSimple w:instr=" REF ZEqnNum808024 \* Charformat \! \* MERGEFORMAT ">
        <w:r w:rsidR="004E5C8F">
          <w:instrText>(3-19)</w:instrText>
        </w:r>
      </w:fldSimple>
      <w:r>
        <w:fldChar w:fldCharType="end"/>
      </w:r>
      <w:r w:rsidR="003571B2">
        <w:rPr>
          <w:rFonts w:hint="eastAsia"/>
        </w:rPr>
        <w:t>即可得出，当</w:t>
      </w:r>
      <w:r w:rsidR="003571B2">
        <w:rPr>
          <w:rFonts w:hint="eastAsia"/>
        </w:rPr>
        <w:t>S</w:t>
      </w:r>
      <w:r w:rsidR="003571B2">
        <w:t>HEPWM</w:t>
      </w:r>
      <w:r w:rsidR="003571B2">
        <w:rPr>
          <w:rFonts w:hint="eastAsia"/>
        </w:rPr>
        <w:t>波形</w:t>
      </w:r>
      <w:r w:rsidR="003571B2" w:rsidRPr="00926239">
        <w:rPr>
          <w:rFonts w:hint="eastAsia"/>
          <w:color w:val="000000"/>
        </w:rPr>
        <w:t>半波对称时</w:t>
      </w:r>
      <w:r w:rsidR="003571B2" w:rsidRPr="00F94CDA">
        <w:rPr>
          <w:position w:val="-12"/>
        </w:rPr>
        <w:object w:dxaOrig="639" w:dyaOrig="360">
          <v:shape id="_x0000_i1186" type="#_x0000_t75" style="width:31.95pt;height:17.55pt" o:ole="">
            <v:imagedata r:id="rId290" o:title=""/>
          </v:shape>
          <o:OLEObject Type="Embed" ProgID="Equation.DSMT4" ShapeID="_x0000_i1186" DrawAspect="Content" ObjectID="_1723467646" r:id="rId291"/>
        </w:object>
      </w:r>
      <w:r w:rsidR="00650CEC">
        <w:rPr>
          <w:rFonts w:hint="eastAsia"/>
        </w:rPr>
        <w:t>，最后一步需要求解出当</w:t>
      </w:r>
      <w:r w:rsidR="0008202B">
        <w:rPr>
          <w:rFonts w:hint="eastAsia"/>
        </w:rPr>
        <w:t>n</w:t>
      </w:r>
      <w:r w:rsidR="0008202B">
        <w:rPr>
          <w:rFonts w:hint="eastAsia"/>
        </w:rPr>
        <w:t>为奇数时</w:t>
      </w:r>
      <w:r w:rsidR="0008202B" w:rsidRPr="00F94CDA">
        <w:rPr>
          <w:position w:val="-12"/>
        </w:rPr>
        <w:object w:dxaOrig="260" w:dyaOrig="360">
          <v:shape id="_x0000_i1187" type="#_x0000_t75" style="width:13.5pt;height:17.55pt" o:ole="">
            <v:imagedata r:id="rId292" o:title=""/>
          </v:shape>
          <o:OLEObject Type="Embed" ProgID="Equation.DSMT4" ShapeID="_x0000_i1187" DrawAspect="Content" ObjectID="_1723467647" r:id="rId293"/>
        </w:object>
      </w:r>
      <w:r w:rsidR="0008202B">
        <w:rPr>
          <w:rFonts w:hint="eastAsia"/>
        </w:rPr>
        <w:t>的取值。</w:t>
      </w:r>
    </w:p>
    <w:p w:rsidR="0008202B" w:rsidRDefault="00787AEF" w:rsidP="00A42C89">
      <w:pPr>
        <w:pStyle w:val="u5"/>
        <w:spacing w:before="24" w:after="24"/>
        <w:ind w:firstLineChars="0" w:firstLine="0"/>
        <w:rPr>
          <w:noProof/>
        </w:rPr>
      </w:pPr>
      <w:r>
        <w:rPr>
          <w:noProof/>
        </w:rPr>
        <w:pict>
          <v:shape id="图片 1" o:spid="_x0000_i1188" type="#_x0000_t75" style="width:245.7pt;height:92.7pt;visibility:visible">
            <v:imagedata r:id="rId294" o:title=""/>
          </v:shape>
        </w:pict>
      </w:r>
    </w:p>
    <w:p w:rsidR="00ED1CA9" w:rsidRDefault="00ED1CA9" w:rsidP="00A42C89">
      <w:pPr>
        <w:pStyle w:val="u5"/>
        <w:spacing w:before="24" w:after="24"/>
        <w:ind w:firstLineChars="0" w:firstLine="0"/>
        <w:rPr>
          <w:noProof/>
        </w:rPr>
      </w:pPr>
    </w:p>
    <w:p w:rsidR="00D53BD3" w:rsidRDefault="00787AEF" w:rsidP="00A42C89">
      <w:pPr>
        <w:pStyle w:val="u5"/>
        <w:spacing w:before="24" w:after="24"/>
        <w:ind w:firstLineChars="0" w:firstLine="0"/>
        <w:rPr>
          <w:noProof/>
        </w:rPr>
      </w:pPr>
      <w:r>
        <w:rPr>
          <w:noProof/>
        </w:rPr>
        <w:pict>
          <v:shape id="_x0000_i1189" type="#_x0000_t75" style="width:396.9pt;height:215.55pt;visibility:visible">
            <v:imagedata r:id="rId295" o:title=""/>
          </v:shape>
        </w:pict>
      </w:r>
    </w:p>
    <w:p w:rsidR="00337283" w:rsidRDefault="00787AEF" w:rsidP="00A42C89">
      <w:pPr>
        <w:pStyle w:val="u5"/>
        <w:spacing w:before="24" w:after="24"/>
        <w:ind w:firstLineChars="0" w:firstLine="0"/>
        <w:rPr>
          <w:noProof/>
        </w:rPr>
      </w:pPr>
      <w:r>
        <w:rPr>
          <w:noProof/>
        </w:rPr>
        <w:lastRenderedPageBreak/>
        <w:pict>
          <v:shape id="_x0000_i1190" type="#_x0000_t75" style="width:396.9pt;height:253.35pt;visibility:visible">
            <v:imagedata r:id="rId296" o:title=""/>
          </v:shape>
        </w:pict>
      </w:r>
    </w:p>
    <w:p w:rsidR="00F47306" w:rsidRDefault="00F47306" w:rsidP="00BB60BF">
      <w:pPr>
        <w:pStyle w:val="u5"/>
        <w:spacing w:before="24" w:after="24"/>
        <w:ind w:firstLine="480"/>
        <w:rPr>
          <w:noProof/>
        </w:rPr>
      </w:pPr>
      <w:r>
        <w:rPr>
          <w:rFonts w:hint="eastAsia"/>
          <w:noProof/>
        </w:rPr>
        <w:t>至此，三电平逆变器</w:t>
      </w:r>
      <w:r>
        <w:rPr>
          <w:noProof/>
        </w:rPr>
        <w:t>SHEPWM</w:t>
      </w:r>
      <w:r w:rsidR="009B0CD5">
        <w:rPr>
          <w:rFonts w:hint="eastAsia"/>
          <w:noProof/>
        </w:rPr>
        <w:t>开关角方程</w:t>
      </w:r>
      <w:r w:rsidR="0032158E">
        <w:rPr>
          <w:rFonts w:hint="eastAsia"/>
          <w:noProof/>
        </w:rPr>
        <w:t>可以由傅里叶级数表示</w:t>
      </w:r>
      <w:r w:rsidR="000E431E">
        <w:rPr>
          <w:rFonts w:hint="eastAsia"/>
          <w:noProof/>
        </w:rPr>
        <w:t>的</w:t>
      </w:r>
      <w:r w:rsidR="003C65F5">
        <w:rPr>
          <w:rFonts w:hint="eastAsia"/>
          <w:noProof/>
        </w:rPr>
        <w:t>系数</w:t>
      </w:r>
      <w:r w:rsidR="004E7C8D">
        <w:rPr>
          <w:rFonts w:hint="eastAsia"/>
          <w:noProof/>
        </w:rPr>
        <w:t>如</w:t>
      </w:r>
      <w:r w:rsidR="003C65F5">
        <w:rPr>
          <w:rFonts w:hint="eastAsia"/>
          <w:noProof/>
        </w:rPr>
        <w:t>式</w:t>
      </w:r>
      <w:r w:rsidR="003C65F5">
        <w:rPr>
          <w:noProof/>
        </w:rPr>
        <w:fldChar w:fldCharType="begin"/>
      </w:r>
      <w:r w:rsidR="003C65F5">
        <w:rPr>
          <w:noProof/>
        </w:rPr>
        <w:instrText xml:space="preserve"> </w:instrText>
      </w:r>
      <w:r w:rsidR="003C65F5">
        <w:rPr>
          <w:rFonts w:hint="eastAsia"/>
          <w:noProof/>
        </w:rPr>
        <w:instrText>GOTOBUTTON ZEqnNum374641  \* MERGEFORMAT</w:instrText>
      </w:r>
      <w:r w:rsidR="003C65F5">
        <w:rPr>
          <w:noProof/>
        </w:rPr>
        <w:instrText xml:space="preserve"> </w:instrText>
      </w:r>
      <w:r w:rsidR="003C65F5">
        <w:rPr>
          <w:noProof/>
        </w:rPr>
        <w:fldChar w:fldCharType="begin"/>
      </w:r>
      <w:r w:rsidR="003C65F5">
        <w:rPr>
          <w:noProof/>
        </w:rPr>
        <w:instrText xml:space="preserve"> REF ZEqnNum374641 \* Charformat \! \* MERGEFORMAT </w:instrText>
      </w:r>
      <w:r w:rsidR="003C65F5">
        <w:rPr>
          <w:noProof/>
        </w:rPr>
        <w:fldChar w:fldCharType="separate"/>
      </w:r>
      <w:r w:rsidR="004E5C8F">
        <w:rPr>
          <w:noProof/>
        </w:rPr>
        <w:instrText>(3-21)</w:instrText>
      </w:r>
      <w:r w:rsidR="003C65F5">
        <w:rPr>
          <w:noProof/>
        </w:rPr>
        <w:fldChar w:fldCharType="end"/>
      </w:r>
      <w:r w:rsidR="003C65F5">
        <w:rPr>
          <w:noProof/>
        </w:rPr>
        <w:fldChar w:fldCharType="end"/>
      </w:r>
      <w:r w:rsidR="004E7C8D">
        <w:rPr>
          <w:rFonts w:hint="eastAsia"/>
          <w:noProof/>
        </w:rPr>
        <w:t>所示。</w:t>
      </w:r>
    </w:p>
    <w:p w:rsidR="00647E3F" w:rsidRDefault="00647E3F" w:rsidP="00647E3F">
      <w:pPr>
        <w:pStyle w:val="MTDisplayEquation"/>
      </w:pPr>
      <w:r>
        <w:tab/>
      </w:r>
      <w:r w:rsidR="008F6073" w:rsidRPr="00647E3F">
        <w:rPr>
          <w:position w:val="-84"/>
        </w:rPr>
        <w:object w:dxaOrig="4560" w:dyaOrig="1800">
          <v:shape id="_x0000_i1191" type="#_x0000_t75" style="width:228.15pt;height:89.55pt" o:ole="">
            <v:imagedata r:id="rId297" o:title=""/>
          </v:shape>
          <o:OLEObject Type="Embed" ProgID="Equation.DSMT4" ShapeID="_x0000_i1191" DrawAspect="Content" ObjectID="_1723467648" r:id="rId298"/>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6" w:name="ZEqnNum374641"/>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21</w:instrText>
        </w:r>
      </w:fldSimple>
      <w:r w:rsidR="00D03917">
        <w:instrText>)</w:instrText>
      </w:r>
      <w:bookmarkEnd w:id="66"/>
      <w:r w:rsidR="00D03917">
        <w:fldChar w:fldCharType="end"/>
      </w:r>
    </w:p>
    <w:p w:rsidR="008E0745" w:rsidRDefault="00B87FD9" w:rsidP="000E431E">
      <w:pPr>
        <w:pStyle w:val="u5"/>
        <w:spacing w:before="24" w:after="24"/>
        <w:ind w:firstLine="480"/>
      </w:pPr>
      <w:r>
        <w:rPr>
          <w:rFonts w:hint="eastAsia"/>
        </w:rPr>
        <w:t>其中</w:t>
      </w:r>
      <w:r>
        <w:rPr>
          <w:rFonts w:hint="eastAsia"/>
        </w:rPr>
        <w:t>N</w:t>
      </w:r>
      <w:r>
        <w:rPr>
          <w:rFonts w:hint="eastAsia"/>
        </w:rPr>
        <w:t>为四分之一周期内开关角的个数。</w:t>
      </w:r>
      <w:r w:rsidR="001F3AE4">
        <w:rPr>
          <w:rFonts w:hint="eastAsia"/>
        </w:rPr>
        <w:t>将式</w:t>
      </w:r>
      <w:r w:rsidR="001F3AE4">
        <w:fldChar w:fldCharType="begin"/>
      </w:r>
      <w:r w:rsidR="001F3AE4">
        <w:instrText xml:space="preserve"> </w:instrText>
      </w:r>
      <w:r w:rsidR="001F3AE4">
        <w:rPr>
          <w:rFonts w:hint="eastAsia"/>
        </w:rPr>
        <w:instrText>GOTOBUTTON ZEqnNum374641  \* MERGEFORMAT</w:instrText>
      </w:r>
      <w:r w:rsidR="001F3AE4">
        <w:instrText xml:space="preserve"> </w:instrText>
      </w:r>
      <w:fldSimple w:instr=" REF ZEqnNum374641 \* Charformat \! \* MERGEFORMAT ">
        <w:r w:rsidR="004E5C8F">
          <w:instrText>(3-21)</w:instrText>
        </w:r>
      </w:fldSimple>
      <w:r w:rsidR="001F3AE4">
        <w:fldChar w:fldCharType="end"/>
      </w:r>
      <w:r w:rsidR="001F3AE4">
        <w:rPr>
          <w:rFonts w:hint="eastAsia"/>
        </w:rPr>
        <w:t>代入式</w:t>
      </w:r>
      <w:r w:rsidR="001F3AE4">
        <w:fldChar w:fldCharType="begin"/>
      </w:r>
      <w:r w:rsidR="001F3AE4">
        <w:instrText xml:space="preserve"> </w:instrText>
      </w:r>
      <w:r w:rsidR="001F3AE4">
        <w:rPr>
          <w:rFonts w:hint="eastAsia"/>
        </w:rPr>
        <w:instrText>GOTOBUTTON ZEqnNum882909  \* MERGEFORMAT</w:instrText>
      </w:r>
      <w:r w:rsidR="001F3AE4">
        <w:instrText xml:space="preserve"> </w:instrText>
      </w:r>
      <w:fldSimple w:instr=" REF ZEqnNum882909 \* Charformat \! \* MERGEFORMAT ">
        <w:r w:rsidR="004E5C8F">
          <w:instrText>(3-10)</w:instrText>
        </w:r>
      </w:fldSimple>
      <w:r w:rsidR="001F3AE4">
        <w:fldChar w:fldCharType="end"/>
      </w:r>
      <w:r w:rsidR="001F3AE4">
        <w:rPr>
          <w:rFonts w:hint="eastAsia"/>
        </w:rPr>
        <w:t>可以得到</w:t>
      </w:r>
      <w:r w:rsidR="001F3AE4">
        <w:rPr>
          <w:rFonts w:hint="eastAsia"/>
        </w:rPr>
        <w:t>S</w:t>
      </w:r>
      <w:r w:rsidR="001F3AE4">
        <w:t>HEPWM</w:t>
      </w:r>
      <w:r w:rsidR="001F3AE4">
        <w:rPr>
          <w:rFonts w:hint="eastAsia"/>
        </w:rPr>
        <w:t>波形的表达式为</w:t>
      </w:r>
    </w:p>
    <w:p w:rsidR="00A930CC" w:rsidRDefault="00A930CC" w:rsidP="00A930CC">
      <w:pPr>
        <w:pStyle w:val="MTDisplayEquation"/>
      </w:pPr>
      <w:r>
        <w:tab/>
      </w:r>
      <w:r w:rsidRPr="00A930CC">
        <w:rPr>
          <w:position w:val="-22"/>
        </w:rPr>
        <w:object w:dxaOrig="2220" w:dyaOrig="600">
          <v:shape id="_x0000_i1192" type="#_x0000_t75" style="width:111.15pt;height:30.15pt" o:ole="">
            <v:imagedata r:id="rId299" o:title=""/>
          </v:shape>
          <o:OLEObject Type="Embed" ProgID="Equation.DSMT4" ShapeID="_x0000_i1192" DrawAspect="Content" ObjectID="_1723467649" r:id="rId300"/>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22</w:instrText>
        </w:r>
      </w:fldSimple>
      <w:r w:rsidR="00D03917">
        <w:instrText>)</w:instrText>
      </w:r>
      <w:r w:rsidR="00D03917">
        <w:fldChar w:fldCharType="end"/>
      </w:r>
    </w:p>
    <w:p w:rsidR="008E0745" w:rsidRDefault="00A930CC" w:rsidP="00A930CC">
      <w:pPr>
        <w:pStyle w:val="u5"/>
        <w:spacing w:before="24" w:after="24"/>
        <w:ind w:firstLine="480"/>
      </w:pPr>
      <w:r>
        <w:rPr>
          <w:rFonts w:hint="eastAsia"/>
        </w:rPr>
        <w:t>其中</w:t>
      </w:r>
      <w:r>
        <w:rPr>
          <w:rFonts w:hint="eastAsia"/>
        </w:rPr>
        <w:t>n</w:t>
      </w:r>
      <w:r>
        <w:rPr>
          <w:rFonts w:hint="eastAsia"/>
        </w:rPr>
        <w:t>代表谐波次数，从表达式可以看出，此时</w:t>
      </w:r>
      <w:r w:rsidRPr="004A3B8C">
        <w:rPr>
          <w:position w:val="-12"/>
        </w:rPr>
        <w:object w:dxaOrig="460" w:dyaOrig="360">
          <v:shape id="_x0000_i1193" type="#_x0000_t75" style="width:22.5pt;height:17.55pt" o:ole="">
            <v:imagedata r:id="rId301" o:title=""/>
          </v:shape>
          <o:OLEObject Type="Embed" ProgID="Equation.DSMT4" ShapeID="_x0000_i1193" DrawAspect="Content" ObjectID="_1723467650" r:id="rId302"/>
        </w:object>
      </w:r>
      <w:r>
        <w:rPr>
          <w:rFonts w:hint="eastAsia"/>
        </w:rPr>
        <w:t>各次谐波的幅值完全由系数</w:t>
      </w:r>
      <w:r w:rsidRPr="004A3B8C">
        <w:rPr>
          <w:position w:val="-12"/>
        </w:rPr>
        <w:object w:dxaOrig="260" w:dyaOrig="360">
          <v:shape id="_x0000_i1194" type="#_x0000_t75" style="width:13.5pt;height:17.55pt" o:ole="">
            <v:imagedata r:id="rId303" o:title=""/>
          </v:shape>
          <o:OLEObject Type="Embed" ProgID="Equation.DSMT4" ShapeID="_x0000_i1194" DrawAspect="Content" ObjectID="_1723467651" r:id="rId304"/>
        </w:object>
      </w:r>
      <w:r>
        <w:rPr>
          <w:rFonts w:hint="eastAsia"/>
        </w:rPr>
        <w:t>决定，因此</w:t>
      </w:r>
      <w:r w:rsidR="00DF5A7D">
        <w:rPr>
          <w:rFonts w:hint="eastAsia"/>
        </w:rPr>
        <w:t>如果想要抑制</w:t>
      </w:r>
      <w:r>
        <w:rPr>
          <w:rFonts w:hint="eastAsia"/>
        </w:rPr>
        <w:t>指定次谐波</w:t>
      </w:r>
      <w:r w:rsidR="00DF5A7D">
        <w:rPr>
          <w:rFonts w:hint="eastAsia"/>
        </w:rPr>
        <w:t>，</w:t>
      </w:r>
      <w:r w:rsidR="00A53275">
        <w:rPr>
          <w:rFonts w:hint="eastAsia"/>
        </w:rPr>
        <w:t>只需令</w:t>
      </w:r>
      <w:r w:rsidR="00141B82">
        <w:rPr>
          <w:rFonts w:hint="eastAsia"/>
        </w:rPr>
        <w:t>该次谐波系数</w:t>
      </w:r>
      <w:r w:rsidR="00141B82" w:rsidRPr="004A3B8C">
        <w:rPr>
          <w:position w:val="-12"/>
        </w:rPr>
        <w:object w:dxaOrig="639" w:dyaOrig="360">
          <v:shape id="_x0000_i1195" type="#_x0000_t75" style="width:31.95pt;height:17.55pt" o:ole="">
            <v:imagedata r:id="rId305" o:title=""/>
          </v:shape>
          <o:OLEObject Type="Embed" ProgID="Equation.DSMT4" ShapeID="_x0000_i1195" DrawAspect="Content" ObjectID="_1723467652" r:id="rId306"/>
        </w:object>
      </w:r>
      <w:r w:rsidR="00141B82">
        <w:rPr>
          <w:rFonts w:hint="eastAsia"/>
        </w:rPr>
        <w:t>即可，</w:t>
      </w:r>
      <w:r w:rsidR="005639EE">
        <w:rPr>
          <w:rFonts w:hint="eastAsia"/>
        </w:rPr>
        <w:t>因此</w:t>
      </w:r>
      <w:r w:rsidR="00141B82">
        <w:rPr>
          <w:rFonts w:hint="eastAsia"/>
        </w:rPr>
        <w:t>建立三电平逆变器</w:t>
      </w:r>
      <w:r w:rsidR="00141B82">
        <w:rPr>
          <w:rFonts w:hint="eastAsia"/>
        </w:rPr>
        <w:t>S</w:t>
      </w:r>
      <w:r w:rsidR="00141B82">
        <w:t>HEPWM</w:t>
      </w:r>
      <w:r w:rsidR="00141B82">
        <w:rPr>
          <w:rFonts w:hint="eastAsia"/>
        </w:rPr>
        <w:t>开关角方程组</w:t>
      </w:r>
      <w:r w:rsidR="004B7B0F">
        <w:rPr>
          <w:rFonts w:hint="eastAsia"/>
        </w:rPr>
        <w:t>。</w:t>
      </w:r>
    </w:p>
    <w:p w:rsidR="00B87FD9" w:rsidRDefault="00B87FD9" w:rsidP="00B87FD9">
      <w:pPr>
        <w:pStyle w:val="MTDisplayEquation"/>
      </w:pPr>
      <w:r>
        <w:tab/>
      </w:r>
      <w:r w:rsidR="00987E89" w:rsidRPr="00B87FD9">
        <w:rPr>
          <w:position w:val="-60"/>
        </w:rPr>
        <w:object w:dxaOrig="6560" w:dyaOrig="1320">
          <v:shape id="_x0000_i1196" type="#_x0000_t75" style="width:328.5pt;height:65.7pt" o:ole="">
            <v:imagedata r:id="rId307" o:title=""/>
          </v:shape>
          <o:OLEObject Type="Embed" ProgID="Equation.DSMT4" ShapeID="_x0000_i1196" DrawAspect="Content" ObjectID="_1723467653" r:id="rId308"/>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bookmarkStart w:id="67" w:name="ZEqnNum734975"/>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23</w:instrText>
        </w:r>
      </w:fldSimple>
      <w:r w:rsidR="00D03917">
        <w:instrText>)</w:instrText>
      </w:r>
      <w:bookmarkEnd w:id="67"/>
      <w:r w:rsidR="00D03917">
        <w:fldChar w:fldCharType="end"/>
      </w:r>
    </w:p>
    <w:p w:rsidR="007E745D" w:rsidRDefault="00290BBE" w:rsidP="004B7B0F">
      <w:pPr>
        <w:pStyle w:val="u5"/>
        <w:spacing w:before="24" w:after="24"/>
        <w:ind w:firstLine="480"/>
      </w:pPr>
      <w:r>
        <w:rPr>
          <w:rFonts w:hint="eastAsia"/>
        </w:rPr>
        <w:t>其中</w:t>
      </w:r>
      <w:r w:rsidR="00A21839" w:rsidRPr="00FC501F">
        <w:rPr>
          <w:position w:val="-12"/>
        </w:rPr>
        <w:object w:dxaOrig="360" w:dyaOrig="380">
          <v:shape id="_x0000_i1197" type="#_x0000_t75" style="width:17.55pt;height:18.45pt" o:ole="">
            <v:imagedata r:id="rId309" o:title=""/>
          </v:shape>
          <o:OLEObject Type="Embed" ProgID="Equation.DSMT4" ShapeID="_x0000_i1197" DrawAspect="Content" ObjectID="_1723467654" r:id="rId310"/>
        </w:object>
      </w:r>
      <w:r w:rsidR="00A21839">
        <w:rPr>
          <w:rFonts w:hint="eastAsia"/>
        </w:rPr>
        <w:t>为拟控制的基波电压参考幅值</w:t>
      </w:r>
      <w:r w:rsidR="00201D16">
        <w:rPr>
          <w:rFonts w:hint="eastAsia"/>
        </w:rPr>
        <w:t>，</w:t>
      </w:r>
      <w:r w:rsidR="00201D16">
        <w:rPr>
          <w:rFonts w:hint="eastAsia"/>
        </w:rPr>
        <w:t>n</w:t>
      </w:r>
      <w:r w:rsidR="00201D16">
        <w:rPr>
          <w:rFonts w:hint="eastAsia"/>
        </w:rPr>
        <w:t>为谐波次数</w:t>
      </w:r>
      <w:r>
        <w:rPr>
          <w:rFonts w:hint="eastAsia"/>
        </w:rPr>
        <w:t>。</w:t>
      </w:r>
      <w:r w:rsidR="00A21839">
        <w:rPr>
          <w:rFonts w:hint="eastAsia"/>
        </w:rPr>
        <w:t>定义</w:t>
      </w:r>
      <w:r w:rsidR="00A21839">
        <w:rPr>
          <w:rFonts w:hint="eastAsia"/>
        </w:rPr>
        <w:t>m</w:t>
      </w:r>
      <w:r w:rsidR="00A21839">
        <w:rPr>
          <w:rFonts w:hint="eastAsia"/>
        </w:rPr>
        <w:t>为调制比，其中</w:t>
      </w:r>
      <w:r w:rsidR="00A21839" w:rsidRPr="00A21839">
        <w:rPr>
          <w:position w:val="-24"/>
        </w:rPr>
        <w:object w:dxaOrig="840" w:dyaOrig="660">
          <v:shape id="_x0000_i1198" type="#_x0000_t75" style="width:41.85pt;height:32.85pt" o:ole="">
            <v:imagedata r:id="rId311" o:title=""/>
          </v:shape>
          <o:OLEObject Type="Embed" ProgID="Equation.DSMT4" ShapeID="_x0000_i1198" DrawAspect="Content" ObjectID="_1723467655" r:id="rId312"/>
        </w:object>
      </w:r>
      <w:r w:rsidR="00781BAC">
        <w:rPr>
          <w:rFonts w:hint="eastAsia"/>
        </w:rPr>
        <w:t>。</w:t>
      </w:r>
      <w:r w:rsidR="004B7B0F">
        <w:rPr>
          <w:rFonts w:hint="eastAsia"/>
        </w:rPr>
        <w:t>至此，三电平逆变器</w:t>
      </w:r>
      <w:r w:rsidR="004B7B0F">
        <w:rPr>
          <w:rFonts w:hint="eastAsia"/>
        </w:rPr>
        <w:t>S</w:t>
      </w:r>
      <w:r w:rsidR="004B7B0F">
        <w:t>HEPWM</w:t>
      </w:r>
      <w:r w:rsidR="004B7B0F">
        <w:rPr>
          <w:rFonts w:hint="eastAsia"/>
        </w:rPr>
        <w:t>方程组已经建立完成，对式</w:t>
      </w:r>
      <w:r w:rsidR="004B7B0F">
        <w:fldChar w:fldCharType="begin"/>
      </w:r>
      <w:r w:rsidR="004B7B0F">
        <w:instrText xml:space="preserve"> </w:instrText>
      </w:r>
      <w:r w:rsidR="004B7B0F">
        <w:rPr>
          <w:rFonts w:hint="eastAsia"/>
        </w:rPr>
        <w:instrText>GOTOBUTTON ZEqnNum734975  \* MERGEFORMAT</w:instrText>
      </w:r>
      <w:r w:rsidR="004B7B0F">
        <w:instrText xml:space="preserve"> </w:instrText>
      </w:r>
      <w:fldSimple w:instr=" REF ZEqnNum734975 \* Charformat \! \* MERGEFORMAT ">
        <w:r w:rsidR="004E5C8F">
          <w:instrText>(3-23)</w:instrText>
        </w:r>
      </w:fldSimple>
      <w:r w:rsidR="004B7B0F">
        <w:fldChar w:fldCharType="end"/>
      </w:r>
      <w:r w:rsidR="004B7B0F">
        <w:rPr>
          <w:rFonts w:hint="eastAsia"/>
        </w:rPr>
        <w:t>进行求解得到开关角即可完成对逆变器的控制。</w:t>
      </w:r>
      <w:r w:rsidR="00C76CA1">
        <w:rPr>
          <w:rFonts w:hint="eastAsia"/>
        </w:rPr>
        <w:t>根据这一方程组，理论上可</w:t>
      </w:r>
      <w:r w:rsidR="00C76CA1">
        <w:rPr>
          <w:rFonts w:hint="eastAsia"/>
        </w:rPr>
        <w:lastRenderedPageBreak/>
        <w:t>以根据实际工况消除任意次谐波</w:t>
      </w:r>
      <w:r w:rsidR="00F36255">
        <w:rPr>
          <w:rFonts w:hint="eastAsia"/>
        </w:rPr>
        <w:t>。对于本文所研究的三相三线制系统，</w:t>
      </w:r>
      <w:r w:rsidR="00D3478D">
        <w:rPr>
          <w:rFonts w:hint="eastAsia"/>
        </w:rPr>
        <w:t>一般不需要对</w:t>
      </w:r>
      <w:r w:rsidR="00D3478D">
        <w:rPr>
          <w:rFonts w:hint="eastAsia"/>
        </w:rPr>
        <w:t>3</w:t>
      </w:r>
      <w:r w:rsidR="00781BAC">
        <w:rPr>
          <w:rFonts w:hint="eastAsia"/>
        </w:rPr>
        <w:t>的倍数次谐波进行控制，</w:t>
      </w:r>
      <w:r w:rsidR="00D3478D">
        <w:rPr>
          <w:rFonts w:hint="eastAsia"/>
        </w:rPr>
        <w:t>这是</w:t>
      </w:r>
      <w:r w:rsidR="00F36255">
        <w:rPr>
          <w:rFonts w:hint="eastAsia"/>
        </w:rPr>
        <w:t>因为</w:t>
      </w:r>
      <w:r w:rsidR="00D3478D">
        <w:rPr>
          <w:rFonts w:hint="eastAsia"/>
        </w:rPr>
        <w:t>3</w:t>
      </w:r>
      <w:r w:rsidR="00D3478D">
        <w:rPr>
          <w:rFonts w:hint="eastAsia"/>
        </w:rPr>
        <w:t>的倍数次谐波</w:t>
      </w:r>
      <w:r w:rsidR="00781BAC">
        <w:rPr>
          <w:rFonts w:hint="eastAsia"/>
        </w:rPr>
        <w:t>为零序分量，而</w:t>
      </w:r>
      <w:r w:rsidR="00D3478D">
        <w:rPr>
          <w:rFonts w:hint="eastAsia"/>
        </w:rPr>
        <w:t>三相三线制系统</w:t>
      </w:r>
      <w:r w:rsidR="00F36255">
        <w:rPr>
          <w:rFonts w:hint="eastAsia"/>
        </w:rPr>
        <w:t>中不存在零序通路，</w:t>
      </w:r>
      <w:r w:rsidR="00D3478D">
        <w:rPr>
          <w:rFonts w:hint="eastAsia"/>
        </w:rPr>
        <w:t>因而零序分量不会产生零序电流，因此</w:t>
      </w:r>
      <w:r w:rsidR="00781BAC">
        <w:rPr>
          <w:rFonts w:hint="eastAsia"/>
        </w:rPr>
        <w:t>本文不需要</w:t>
      </w:r>
      <w:r w:rsidR="00D3478D">
        <w:rPr>
          <w:rFonts w:hint="eastAsia"/>
        </w:rPr>
        <w:t>对对</w:t>
      </w:r>
      <w:r w:rsidR="00D3478D">
        <w:rPr>
          <w:rFonts w:hint="eastAsia"/>
        </w:rPr>
        <w:t>3</w:t>
      </w:r>
      <w:r w:rsidR="00D3478D">
        <w:rPr>
          <w:rFonts w:hint="eastAsia"/>
        </w:rPr>
        <w:t>的倍数次谐波进行控制。</w:t>
      </w:r>
    </w:p>
    <w:p w:rsidR="008E0745" w:rsidRDefault="00290BBE" w:rsidP="004B7B0F">
      <w:pPr>
        <w:pStyle w:val="u5"/>
        <w:spacing w:before="24" w:after="24"/>
        <w:ind w:firstLine="480"/>
      </w:pPr>
      <w:r>
        <w:rPr>
          <w:rFonts w:hint="eastAsia"/>
        </w:rPr>
        <w:t>本文拟取</w:t>
      </w:r>
      <w:r>
        <w:rPr>
          <w:rFonts w:hint="eastAsia"/>
        </w:rPr>
        <w:t>m</w:t>
      </w:r>
      <w:r>
        <w:t>=0.9</w:t>
      </w:r>
      <w:r>
        <w:rPr>
          <w:rFonts w:hint="eastAsia"/>
        </w:rPr>
        <w:t>，</w:t>
      </w:r>
      <w:r>
        <w:rPr>
          <w:rFonts w:hint="eastAsia"/>
        </w:rPr>
        <w:t>N</w:t>
      </w:r>
      <w:r>
        <w:t>=3</w:t>
      </w:r>
      <w:r>
        <w:rPr>
          <w:rFonts w:hint="eastAsia"/>
        </w:rPr>
        <w:t>，对五次谐波和七次谐波进行抑制，建立方程组</w:t>
      </w:r>
    </w:p>
    <w:p w:rsidR="00932F7B" w:rsidRDefault="00932F7B" w:rsidP="00932F7B">
      <w:pPr>
        <w:pStyle w:val="MTDisplayEquation"/>
      </w:pPr>
      <w:r>
        <w:tab/>
      </w:r>
      <w:r w:rsidR="00572817" w:rsidRPr="00932F7B">
        <w:rPr>
          <w:position w:val="-78"/>
        </w:rPr>
        <w:object w:dxaOrig="4320" w:dyaOrig="1680">
          <v:shape id="_x0000_i1199" type="#_x0000_t75" style="width:3in;height:84.6pt" o:ole="">
            <v:imagedata r:id="rId313" o:title=""/>
          </v:shape>
          <o:OLEObject Type="Embed" ProgID="Equation.DSMT4" ShapeID="_x0000_i1199" DrawAspect="Content" ObjectID="_1723467656" r:id="rId314"/>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3</w:instrText>
        </w:r>
      </w:fldSimple>
      <w:r w:rsidR="00D03917">
        <w:instrText>-</w:instrText>
      </w:r>
      <w:fldSimple w:instr=" SEQ MTEqn \c \* Arabic \* MERGEFORMAT ">
        <w:r w:rsidR="004E5C8F">
          <w:rPr>
            <w:noProof/>
          </w:rPr>
          <w:instrText>24</w:instrText>
        </w:r>
      </w:fldSimple>
      <w:r w:rsidR="00D03917">
        <w:instrText>)</w:instrText>
      </w:r>
      <w:r w:rsidR="00D03917">
        <w:fldChar w:fldCharType="end"/>
      </w:r>
    </w:p>
    <w:p w:rsidR="009440C4" w:rsidRDefault="009440C4" w:rsidP="009440C4">
      <w:pPr>
        <w:pStyle w:val="u3"/>
      </w:pPr>
      <w:bookmarkStart w:id="68" w:name="_Toc112251632"/>
      <w:r>
        <w:rPr>
          <w:rFonts w:hint="eastAsia"/>
        </w:rPr>
        <w:t>三电平</w:t>
      </w:r>
      <w:r>
        <w:rPr>
          <w:rFonts w:hint="eastAsia"/>
        </w:rPr>
        <w:t>S</w:t>
      </w:r>
      <w:r>
        <w:t>HEPWM</w:t>
      </w:r>
      <w:r>
        <w:rPr>
          <w:rFonts w:hint="eastAsia"/>
        </w:rPr>
        <w:t>方程组的求解</w:t>
      </w:r>
      <w:bookmarkEnd w:id="68"/>
    </w:p>
    <w:p w:rsidR="009440C4" w:rsidRDefault="000C54C6" w:rsidP="009440C4">
      <w:pPr>
        <w:pStyle w:val="u5"/>
        <w:spacing w:before="24" w:after="24"/>
        <w:ind w:firstLine="480"/>
      </w:pPr>
      <w:r>
        <w:rPr>
          <w:rFonts w:hint="eastAsia"/>
        </w:rPr>
        <w:t>从上一节建立的方程组可以看出，虽然方程组</w:t>
      </w:r>
      <w:r w:rsidR="00290BBE">
        <w:rPr>
          <w:rFonts w:hint="eastAsia"/>
        </w:rPr>
        <w:t>形式较为简洁工整，但是这一方程组是非线性的超越方程组，无法求出其解析解</w:t>
      </w:r>
      <w:r w:rsidR="00365C97">
        <w:rPr>
          <w:rFonts w:hint="eastAsia"/>
        </w:rPr>
        <w:t>，因此一般利用</w:t>
      </w:r>
      <w:r w:rsidR="00C76CA1">
        <w:rPr>
          <w:rFonts w:hint="eastAsia"/>
        </w:rPr>
        <w:t>牛顿迭代法等</w:t>
      </w:r>
      <w:r w:rsidR="00365C97">
        <w:rPr>
          <w:rFonts w:hint="eastAsia"/>
        </w:rPr>
        <w:t>数值方法求出开关角的数值解</w:t>
      </w:r>
      <w:r w:rsidR="00C76CA1">
        <w:rPr>
          <w:rFonts w:hint="eastAsia"/>
        </w:rPr>
        <w:t>。</w:t>
      </w:r>
      <w:r w:rsidR="00EB4827">
        <w:rPr>
          <w:rFonts w:hint="eastAsia"/>
        </w:rPr>
        <w:t>然而，</w:t>
      </w:r>
      <w:r w:rsidR="00B20638">
        <w:rPr>
          <w:rFonts w:hint="eastAsia"/>
        </w:rPr>
        <w:t>数值方法的求解</w:t>
      </w:r>
      <w:r w:rsidR="00C76CA1">
        <w:rPr>
          <w:rFonts w:hint="eastAsia"/>
        </w:rPr>
        <w:t>一方面较为</w:t>
      </w:r>
      <w:r w:rsidR="00B20638">
        <w:rPr>
          <w:rFonts w:hint="eastAsia"/>
        </w:rPr>
        <w:t>依赖初值的给定，</w:t>
      </w:r>
      <w:r w:rsidR="00C76CA1">
        <w:rPr>
          <w:rFonts w:hint="eastAsia"/>
        </w:rPr>
        <w:t>如果</w:t>
      </w:r>
      <w:r w:rsidR="009B1E4C">
        <w:rPr>
          <w:rFonts w:hint="eastAsia"/>
        </w:rPr>
        <w:t>不能给定合适</w:t>
      </w:r>
      <w:r w:rsidR="00EB4827">
        <w:rPr>
          <w:rFonts w:hint="eastAsia"/>
        </w:rPr>
        <w:t>的初值，那么求解</w:t>
      </w:r>
      <w:r w:rsidR="00CE645C">
        <w:rPr>
          <w:rFonts w:hint="eastAsia"/>
        </w:rPr>
        <w:t>过程</w:t>
      </w:r>
      <w:r w:rsidR="00EB4827">
        <w:rPr>
          <w:rFonts w:hint="eastAsia"/>
        </w:rPr>
        <w:t>可能</w:t>
      </w:r>
      <w:r w:rsidR="00D368FF">
        <w:rPr>
          <w:rFonts w:hint="eastAsia"/>
        </w:rPr>
        <w:t>难以收敛</w:t>
      </w:r>
      <w:r w:rsidR="00CE645C">
        <w:rPr>
          <w:rFonts w:hint="eastAsia"/>
        </w:rPr>
        <w:t>，</w:t>
      </w:r>
      <w:r w:rsidR="00EB4827">
        <w:rPr>
          <w:rFonts w:hint="eastAsia"/>
        </w:rPr>
        <w:t>无法求出结果</w:t>
      </w:r>
      <w:r w:rsidR="009B1E4C">
        <w:rPr>
          <w:rFonts w:hint="eastAsia"/>
        </w:rPr>
        <w:t>；</w:t>
      </w:r>
      <w:r w:rsidR="00EB4827">
        <w:rPr>
          <w:rFonts w:hint="eastAsia"/>
        </w:rPr>
        <w:t>另一方面，数值求解的</w:t>
      </w:r>
      <w:r w:rsidR="00B20638">
        <w:rPr>
          <w:rFonts w:hint="eastAsia"/>
        </w:rPr>
        <w:t>迭代过程非常耗时，</w:t>
      </w:r>
      <w:r w:rsidR="00244954">
        <w:rPr>
          <w:rFonts w:hint="eastAsia"/>
        </w:rPr>
        <w:t>导致</w:t>
      </w:r>
      <w:r w:rsidR="00B20638">
        <w:rPr>
          <w:rFonts w:hint="eastAsia"/>
        </w:rPr>
        <w:t>难以在线实时</w:t>
      </w:r>
      <w:r w:rsidR="009B1E4C">
        <w:rPr>
          <w:rFonts w:hint="eastAsia"/>
        </w:rPr>
        <w:t>进行数值求解</w:t>
      </w:r>
      <w:r w:rsidR="00B20638">
        <w:rPr>
          <w:rFonts w:hint="eastAsia"/>
        </w:rPr>
        <w:t>。</w:t>
      </w:r>
      <w:r w:rsidR="00244954" w:rsidRPr="00C34C4D">
        <w:rPr>
          <w:rFonts w:hint="eastAsia"/>
          <w:highlight w:val="yellow"/>
        </w:rPr>
        <w:t>因此，目前</w:t>
      </w:r>
      <w:r w:rsidR="00B008A1" w:rsidRPr="00C34C4D">
        <w:rPr>
          <w:rFonts w:hint="eastAsia"/>
          <w:highlight w:val="yellow"/>
        </w:rPr>
        <w:t>常</w:t>
      </w:r>
      <w:r w:rsidR="003B206B" w:rsidRPr="00C34C4D">
        <w:rPr>
          <w:rFonts w:hint="eastAsia"/>
          <w:highlight w:val="yellow"/>
        </w:rPr>
        <w:t>在离线状态求解出不同工况之下的开关表，将开关表存入微控制器的内存当中，</w:t>
      </w:r>
      <w:r w:rsidR="00B008A1" w:rsidRPr="00C34C4D">
        <w:rPr>
          <w:rFonts w:hint="eastAsia"/>
          <w:highlight w:val="yellow"/>
        </w:rPr>
        <w:t>使用查表法实现</w:t>
      </w:r>
      <w:r w:rsidR="00B008A1" w:rsidRPr="00C34C4D">
        <w:rPr>
          <w:rFonts w:hint="eastAsia"/>
          <w:highlight w:val="yellow"/>
        </w:rPr>
        <w:t>S</w:t>
      </w:r>
      <w:r w:rsidR="00B008A1" w:rsidRPr="00C34C4D">
        <w:rPr>
          <w:highlight w:val="yellow"/>
        </w:rPr>
        <w:t>HEPWM</w:t>
      </w:r>
      <w:r w:rsidR="00B008A1" w:rsidRPr="00C34C4D">
        <w:rPr>
          <w:rFonts w:hint="eastAsia"/>
          <w:highlight w:val="yellow"/>
        </w:rPr>
        <w:t>控制。</w:t>
      </w:r>
    </w:p>
    <w:p w:rsidR="00D368FF" w:rsidRDefault="00D368FF" w:rsidP="009440C4">
      <w:pPr>
        <w:pStyle w:val="u5"/>
        <w:spacing w:before="24" w:after="24"/>
        <w:ind w:firstLine="480"/>
      </w:pPr>
      <w:r w:rsidRPr="00D368FF">
        <w:rPr>
          <w:rFonts w:hint="eastAsia"/>
        </w:rPr>
        <w:t>求解</w:t>
      </w:r>
      <w:r>
        <w:rPr>
          <w:rFonts w:hint="eastAsia"/>
        </w:rPr>
        <w:t>非线性方程组的方法有很多，其中较为常用的为牛顿迭代法和同伦算法</w:t>
      </w:r>
      <w:r w:rsidR="00F46D5C">
        <w:rPr>
          <w:rFonts w:hint="eastAsia"/>
        </w:rPr>
        <w:t>。牛顿迭代法的计算精度高，计算速度快，但是这一方法对初值的要求较高，</w:t>
      </w:r>
      <w:r w:rsidR="00140948">
        <w:rPr>
          <w:rFonts w:hint="eastAsia"/>
        </w:rPr>
        <w:t>因此</w:t>
      </w:r>
      <w:r w:rsidR="00C9180C">
        <w:rPr>
          <w:rFonts w:hint="eastAsia"/>
        </w:rPr>
        <w:t>还需配合初值给定方法</w:t>
      </w:r>
      <w:r w:rsidR="003B25CC">
        <w:rPr>
          <w:rFonts w:hint="eastAsia"/>
        </w:rPr>
        <w:t>以获得较好的控制效果。相比较而言，同伦算法对于初值的要求并不严格。通过上一节对</w:t>
      </w:r>
      <w:r w:rsidR="003B25CC">
        <w:rPr>
          <w:rFonts w:hint="eastAsia"/>
        </w:rPr>
        <w:t>S</w:t>
      </w:r>
      <w:r w:rsidR="003B25CC">
        <w:t>HEPWM</w:t>
      </w:r>
      <w:r w:rsidR="003B25CC">
        <w:rPr>
          <w:rFonts w:hint="eastAsia"/>
        </w:rPr>
        <w:t>算法的建模，发现</w:t>
      </w:r>
      <w:r w:rsidR="003B25CC">
        <w:rPr>
          <w:rFonts w:hint="eastAsia"/>
        </w:rPr>
        <w:t>S</w:t>
      </w:r>
      <w:r w:rsidR="003B25CC">
        <w:t>HEPWM</w:t>
      </w:r>
      <w:r w:rsidR="003B25CC">
        <w:rPr>
          <w:rFonts w:hint="eastAsia"/>
        </w:rPr>
        <w:t>算法方程组由余弦函数构成，适合使用牛顿迭代法进行求解，因此本文采用牛顿迭代法进行开关角的求解。</w:t>
      </w:r>
    </w:p>
    <w:p w:rsidR="00067611" w:rsidRDefault="00E0336B" w:rsidP="00E0336B">
      <w:pPr>
        <w:pStyle w:val="u3"/>
      </w:pPr>
      <w:bookmarkStart w:id="69" w:name="_Toc112251633"/>
      <w:r>
        <w:rPr>
          <w:rFonts w:hint="eastAsia"/>
        </w:rPr>
        <w:t>牛顿迭代法</w:t>
      </w:r>
      <w:r w:rsidR="00EB5277">
        <w:rPr>
          <w:rFonts w:hint="eastAsia"/>
        </w:rPr>
        <w:t>及</w:t>
      </w:r>
      <w:r w:rsidR="00C04E35">
        <w:rPr>
          <w:rFonts w:hint="eastAsia"/>
        </w:rPr>
        <w:t>同伦算法</w:t>
      </w:r>
      <w:r w:rsidR="00431697">
        <w:rPr>
          <w:rFonts w:hint="eastAsia"/>
        </w:rPr>
        <w:t>的</w:t>
      </w:r>
      <w:r w:rsidR="00C04E35">
        <w:rPr>
          <w:rFonts w:hint="eastAsia"/>
        </w:rPr>
        <w:t>原理</w:t>
      </w:r>
      <w:bookmarkEnd w:id="69"/>
    </w:p>
    <w:p w:rsidR="00A51D85" w:rsidRPr="00A51D85" w:rsidRDefault="00A51D85" w:rsidP="00A51D85">
      <w:pPr>
        <w:pStyle w:val="u5"/>
        <w:spacing w:before="24" w:after="24"/>
        <w:ind w:firstLine="480"/>
      </w:pPr>
    </w:p>
    <w:p w:rsidR="00CA6538" w:rsidRDefault="00EF1941" w:rsidP="00CA6538">
      <w:pPr>
        <w:pStyle w:val="u3"/>
      </w:pPr>
      <w:bookmarkStart w:id="70" w:name="_Toc112251634"/>
      <w:r>
        <w:rPr>
          <w:rFonts w:hint="eastAsia"/>
        </w:rPr>
        <w:t>S</w:t>
      </w:r>
      <w:r>
        <w:t>HEPWM</w:t>
      </w:r>
      <w:r w:rsidR="00CA6538">
        <w:rPr>
          <w:rFonts w:hint="eastAsia"/>
        </w:rPr>
        <w:t>初值的选择</w:t>
      </w:r>
      <w:r w:rsidR="00B805AD">
        <w:rPr>
          <w:rFonts w:hint="eastAsia"/>
        </w:rPr>
        <w:t>及其局限性</w:t>
      </w:r>
      <w:r w:rsidR="00ED11B3" w:rsidRPr="00ED11B3">
        <w:rPr>
          <w:rFonts w:hint="eastAsia"/>
          <w:highlight w:val="yellow"/>
        </w:rPr>
        <w:t>（局限性）</w:t>
      </w:r>
      <w:bookmarkEnd w:id="70"/>
    </w:p>
    <w:p w:rsidR="00A51D85" w:rsidRDefault="00787AEF" w:rsidP="00A51D85">
      <w:pPr>
        <w:pStyle w:val="u5"/>
        <w:spacing w:before="24" w:after="24"/>
        <w:ind w:firstLine="480"/>
        <w:rPr>
          <w:noProof/>
        </w:rPr>
      </w:pPr>
      <w:r>
        <w:rPr>
          <w:noProof/>
        </w:rPr>
        <w:pict>
          <v:shape id="_x0000_i1200" type="#_x0000_t75" style="width:394.65pt;height:22.5pt;visibility:visible;mso-wrap-style:square">
            <v:imagedata r:id="rId315" o:title=""/>
          </v:shape>
        </w:pict>
      </w:r>
    </w:p>
    <w:p w:rsidR="00B805AD" w:rsidRPr="00A51D85" w:rsidRDefault="00B805AD" w:rsidP="00A51D85">
      <w:pPr>
        <w:pStyle w:val="u5"/>
        <w:spacing w:before="24" w:after="24"/>
        <w:ind w:firstLine="480"/>
      </w:pPr>
      <w:r>
        <w:rPr>
          <w:rFonts w:hint="eastAsia"/>
          <w:noProof/>
        </w:rPr>
        <w:t>除了初值选不好以外，还有基波周期更新特性，就是说你发现改了以后，需要最少一个基波周期才能调整过来，因为一般是</w:t>
      </w:r>
    </w:p>
    <w:p w:rsidR="00250ECB" w:rsidRPr="00250ECB" w:rsidRDefault="00250ECB" w:rsidP="00C04E35">
      <w:pPr>
        <w:pStyle w:val="u2"/>
      </w:pPr>
      <w:bookmarkStart w:id="71" w:name="_Toc112251635"/>
      <w:r>
        <w:rPr>
          <w:rFonts w:hint="eastAsia"/>
        </w:rPr>
        <w:lastRenderedPageBreak/>
        <w:t>S</w:t>
      </w:r>
      <w:r>
        <w:t>HEPWM</w:t>
      </w:r>
      <w:r>
        <w:rPr>
          <w:rFonts w:hint="eastAsia"/>
        </w:rPr>
        <w:t>算法仿真实验结果</w:t>
      </w:r>
      <w:bookmarkEnd w:id="71"/>
    </w:p>
    <w:p w:rsidR="00E0336B" w:rsidRDefault="009B7300" w:rsidP="00E0336B">
      <w:pPr>
        <w:pStyle w:val="u5"/>
        <w:spacing w:before="24" w:after="24"/>
        <w:ind w:firstLine="480"/>
      </w:pPr>
      <w:r>
        <w:rPr>
          <w:rFonts w:hint="eastAsia"/>
        </w:rPr>
        <w:t>根据</w:t>
      </w:r>
      <w:r>
        <w:rPr>
          <w:rFonts w:hint="eastAsia"/>
        </w:rPr>
        <w:t>3.</w:t>
      </w:r>
      <w:r>
        <w:t>2</w:t>
      </w:r>
      <w:r>
        <w:rPr>
          <w:rFonts w:hint="eastAsia"/>
        </w:rPr>
        <w:t>节建立的三电平</w:t>
      </w:r>
      <w:r>
        <w:rPr>
          <w:rFonts w:hint="eastAsia"/>
        </w:rPr>
        <w:t>SH</w:t>
      </w:r>
      <w:r>
        <w:t>EPWM</w:t>
      </w:r>
      <w:r>
        <w:rPr>
          <w:rFonts w:hint="eastAsia"/>
        </w:rPr>
        <w:t>模型，在</w:t>
      </w:r>
      <w:r>
        <w:rPr>
          <w:rFonts w:hint="eastAsia"/>
        </w:rPr>
        <w:t>SI</w:t>
      </w:r>
      <w:r>
        <w:t>MULINK</w:t>
      </w:r>
      <w:r>
        <w:rPr>
          <w:rFonts w:hint="eastAsia"/>
        </w:rPr>
        <w:t>当</w:t>
      </w:r>
      <w:r w:rsidR="007B629B">
        <w:rPr>
          <w:rFonts w:hint="eastAsia"/>
        </w:rPr>
        <w:t>中</w:t>
      </w:r>
      <w:r w:rsidR="00F235DF">
        <w:rPr>
          <w:rFonts w:hint="eastAsia"/>
        </w:rPr>
        <w:t>以三相平衡的阻性负载为例搭建三电平逆变器仿真系统</w:t>
      </w:r>
      <w:r>
        <w:rPr>
          <w:rFonts w:hint="eastAsia"/>
        </w:rPr>
        <w:t>。仿真部分参数如下表所示。</w:t>
      </w:r>
    </w:p>
    <w:tbl>
      <w:tblPr>
        <w:tblW w:w="5000" w:type="pct"/>
        <w:jc w:val="center"/>
        <w:tblLook w:val="04A0" w:firstRow="1" w:lastRow="0" w:firstColumn="1" w:lastColumn="0" w:noHBand="0" w:noVBand="1"/>
      </w:tblPr>
      <w:tblGrid>
        <w:gridCol w:w="2717"/>
        <w:gridCol w:w="2718"/>
        <w:gridCol w:w="2718"/>
      </w:tblGrid>
      <w:tr w:rsidR="00BA457D" w:rsidRPr="00A2404C" w:rsidTr="00A2404C">
        <w:trPr>
          <w:trHeight w:val="402"/>
          <w:jc w:val="center"/>
        </w:trPr>
        <w:tc>
          <w:tcPr>
            <w:tcW w:w="1666"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物理量</w:t>
            </w:r>
          </w:p>
        </w:tc>
        <w:tc>
          <w:tcPr>
            <w:tcW w:w="1667"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值</w:t>
            </w:r>
          </w:p>
        </w:tc>
        <w:tc>
          <w:tcPr>
            <w:tcW w:w="1667"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单位</w:t>
            </w:r>
          </w:p>
        </w:tc>
      </w:tr>
      <w:tr w:rsidR="00BA457D" w:rsidRPr="00A2404C" w:rsidTr="00A2404C">
        <w:trPr>
          <w:trHeight w:val="402"/>
          <w:jc w:val="center"/>
        </w:trPr>
        <w:tc>
          <w:tcPr>
            <w:tcW w:w="1666" w:type="pct"/>
            <w:tcBorders>
              <w:top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母线电压</w:t>
            </w:r>
          </w:p>
        </w:tc>
        <w:tc>
          <w:tcPr>
            <w:tcW w:w="1667" w:type="pct"/>
            <w:tcBorders>
              <w:top w:val="single" w:sz="4" w:space="0" w:color="auto"/>
            </w:tcBorders>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6</w:t>
            </w:r>
            <w:r w:rsidRPr="00A2404C">
              <w:rPr>
                <w:sz w:val="21"/>
                <w:szCs w:val="21"/>
              </w:rPr>
              <w:t>90</w:t>
            </w:r>
          </w:p>
        </w:tc>
        <w:tc>
          <w:tcPr>
            <w:tcW w:w="1667" w:type="pct"/>
            <w:tcBorders>
              <w:top w:val="single" w:sz="4" w:space="0" w:color="auto"/>
            </w:tcBorders>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V</w:t>
            </w:r>
          </w:p>
        </w:tc>
      </w:tr>
      <w:tr w:rsidR="00BA457D" w:rsidRPr="00A2404C" w:rsidTr="00A2404C">
        <w:trPr>
          <w:trHeight w:val="402"/>
          <w:jc w:val="center"/>
        </w:trPr>
        <w:tc>
          <w:tcPr>
            <w:tcW w:w="1666" w:type="pct"/>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钳位电容</w:t>
            </w:r>
          </w:p>
        </w:tc>
        <w:tc>
          <w:tcPr>
            <w:tcW w:w="1667" w:type="pct"/>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6</w:t>
            </w:r>
            <w:r w:rsidRPr="00A2404C">
              <w:rPr>
                <w:sz w:val="21"/>
                <w:szCs w:val="21"/>
              </w:rPr>
              <w:t>000</w:t>
            </w:r>
          </w:p>
        </w:tc>
        <w:tc>
          <w:tcPr>
            <w:tcW w:w="1667" w:type="pct"/>
            <w:shd w:val="clear" w:color="auto" w:fill="auto"/>
            <w:vAlign w:val="center"/>
          </w:tcPr>
          <w:p w:rsidR="00BA457D" w:rsidRPr="00A2404C" w:rsidRDefault="008E5F8C" w:rsidP="00A2404C">
            <w:pPr>
              <w:pStyle w:val="u5"/>
              <w:spacing w:before="24" w:after="24"/>
              <w:ind w:firstLineChars="0" w:firstLine="0"/>
              <w:jc w:val="center"/>
              <w:rPr>
                <w:sz w:val="21"/>
                <w:szCs w:val="21"/>
              </w:rPr>
            </w:pPr>
            <w:r w:rsidRPr="00A2404C">
              <w:rPr>
                <w:position w:val="-4"/>
                <w:sz w:val="21"/>
                <w:szCs w:val="21"/>
              </w:rPr>
              <w:object w:dxaOrig="180" w:dyaOrig="279">
                <v:shape id="_x0000_i1201" type="#_x0000_t75" style="width:9pt;height:14.4pt" o:ole="">
                  <v:imagedata r:id="rId316" o:title=""/>
                </v:shape>
                <o:OLEObject Type="Embed" ProgID="Equation.DSMT4" ShapeID="_x0000_i1201" DrawAspect="Content" ObjectID="_1723467657" r:id="rId317"/>
              </w:object>
            </w:r>
          </w:p>
        </w:tc>
      </w:tr>
      <w:tr w:rsidR="002E7E08" w:rsidRPr="00A2404C" w:rsidTr="00A2404C">
        <w:trPr>
          <w:trHeight w:val="402"/>
          <w:jc w:val="center"/>
        </w:trPr>
        <w:tc>
          <w:tcPr>
            <w:tcW w:w="1666"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c>
          <w:tcPr>
            <w:tcW w:w="1667"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c>
          <w:tcPr>
            <w:tcW w:w="1667"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r>
    </w:tbl>
    <w:p w:rsidR="00BA457D" w:rsidRDefault="00BA457D" w:rsidP="00E0336B">
      <w:pPr>
        <w:pStyle w:val="u5"/>
        <w:spacing w:before="24" w:after="24"/>
        <w:ind w:firstLine="480"/>
      </w:pPr>
    </w:p>
    <w:p w:rsidR="00E44321" w:rsidRPr="00E0336B" w:rsidRDefault="00E44321" w:rsidP="00E0336B">
      <w:pPr>
        <w:pStyle w:val="u5"/>
        <w:spacing w:before="24" w:after="24"/>
        <w:ind w:firstLine="480"/>
      </w:pPr>
    </w:p>
    <w:p w:rsidR="004B7B0F" w:rsidRDefault="00F23040" w:rsidP="00A42C89">
      <w:pPr>
        <w:pStyle w:val="u5"/>
        <w:spacing w:before="24" w:after="24"/>
        <w:ind w:firstLineChars="0" w:firstLine="0"/>
        <w:rPr>
          <w:noProof/>
        </w:rPr>
      </w:pPr>
      <w:r>
        <w:object w:dxaOrig="8690" w:dyaOrig="5330">
          <v:shape id="_x0000_i1202" type="#_x0000_t75" style="width:396.9pt;height:243.9pt" o:ole="">
            <v:imagedata r:id="rId318" o:title=""/>
          </v:shape>
          <o:OLEObject Type="Embed" ProgID="Visio.Drawing.15" ShapeID="_x0000_i1202" DrawAspect="Content" ObjectID="_1723467658" r:id="rId319"/>
        </w:object>
      </w:r>
    </w:p>
    <w:p w:rsidR="00531580" w:rsidRDefault="00531580" w:rsidP="00531580">
      <w:pPr>
        <w:pStyle w:val="ub"/>
        <w:spacing w:before="120" w:after="360"/>
      </w:pPr>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E5C8F">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E5C8F">
        <w:rPr>
          <w:noProof/>
        </w:rPr>
        <w:t>7</w:t>
      </w:r>
      <w:r>
        <w:fldChar w:fldCharType="end"/>
      </w:r>
      <w:r>
        <w:rPr>
          <w:rFonts w:hint="eastAsia"/>
        </w:rPr>
        <w:t xml:space="preserve">  </w:t>
      </w:r>
      <w:r>
        <w:t>SHEPWM</w:t>
      </w:r>
      <w:r w:rsidR="000A6C82">
        <w:rPr>
          <w:rFonts w:hint="eastAsia"/>
        </w:rPr>
        <w:t>仿真模型</w:t>
      </w:r>
    </w:p>
    <w:p w:rsidR="00531580" w:rsidRDefault="00531580" w:rsidP="00A42C89">
      <w:pPr>
        <w:pStyle w:val="u5"/>
        <w:spacing w:before="24" w:after="24"/>
        <w:ind w:firstLineChars="0" w:firstLine="0"/>
      </w:pPr>
    </w:p>
    <w:p w:rsidR="004B7B0F" w:rsidRDefault="00EC744F" w:rsidP="00D80C5E">
      <w:pPr>
        <w:pStyle w:val="u5"/>
        <w:spacing w:before="24" w:after="24"/>
        <w:ind w:firstLineChars="0" w:firstLine="0"/>
        <w:jc w:val="center"/>
        <w:rPr>
          <w:noProof/>
        </w:rPr>
      </w:pPr>
      <w:r>
        <w:rPr>
          <w:noProof/>
        </w:rPr>
        <w:pict>
          <v:shape id="_x0000_i1203" type="#_x0000_t75" style="width:337.95pt;height:141.75pt;visibility:visible">
            <v:imagedata r:id="rId320" o:title=""/>
          </v:shape>
        </w:pict>
      </w:r>
    </w:p>
    <w:p w:rsidR="00531580" w:rsidRDefault="00531580" w:rsidP="00531580">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E5C8F">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E5C8F">
        <w:rPr>
          <w:noProof/>
        </w:rPr>
        <w:t>8</w:t>
      </w:r>
      <w:r>
        <w:rPr>
          <w:noProof/>
        </w:rPr>
        <w:fldChar w:fldCharType="end"/>
      </w:r>
      <w:r>
        <w:rPr>
          <w:rFonts w:hint="eastAsia"/>
          <w:noProof/>
        </w:rPr>
        <w:t xml:space="preserve">  </w:t>
      </w:r>
      <w:r w:rsidR="00C74468">
        <w:rPr>
          <w:rFonts w:hint="eastAsia"/>
          <w:noProof/>
        </w:rPr>
        <w:t>P</w:t>
      </w:r>
      <w:r w:rsidR="00C74468">
        <w:rPr>
          <w:noProof/>
        </w:rPr>
        <w:t>WM</w:t>
      </w:r>
      <w:r>
        <w:rPr>
          <w:rFonts w:hint="eastAsia"/>
          <w:noProof/>
        </w:rPr>
        <w:t>电压</w:t>
      </w:r>
      <w:r w:rsidR="004C26A2">
        <w:rPr>
          <w:rFonts w:hint="eastAsia"/>
          <w:noProof/>
        </w:rPr>
        <w:t>Ua</w:t>
      </w:r>
      <w:r>
        <w:rPr>
          <w:rFonts w:hint="eastAsia"/>
          <w:noProof/>
        </w:rPr>
        <w:t>波形图</w:t>
      </w:r>
    </w:p>
    <w:p w:rsidR="00531580" w:rsidRDefault="00EC744F" w:rsidP="00D80C5E">
      <w:pPr>
        <w:pStyle w:val="u5"/>
        <w:spacing w:before="24" w:after="24"/>
        <w:ind w:firstLineChars="0" w:firstLine="0"/>
        <w:jc w:val="center"/>
        <w:rPr>
          <w:noProof/>
        </w:rPr>
      </w:pPr>
      <w:r>
        <w:rPr>
          <w:noProof/>
        </w:rPr>
        <w:lastRenderedPageBreak/>
        <w:pict>
          <v:shape id="_x0000_i1204" type="#_x0000_t75" style="width:340.65pt;height:141.3pt;visibility:visible">
            <v:imagedata r:id="rId321" o:title=""/>
          </v:shape>
        </w:pict>
      </w:r>
    </w:p>
    <w:p w:rsidR="004C26A2" w:rsidRDefault="004C26A2" w:rsidP="004C26A2">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E5C8F">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E5C8F">
        <w:rPr>
          <w:noProof/>
        </w:rPr>
        <w:t>9</w:t>
      </w:r>
      <w:r>
        <w:rPr>
          <w:noProof/>
        </w:rPr>
        <w:fldChar w:fldCharType="end"/>
      </w:r>
      <w:r>
        <w:rPr>
          <w:rFonts w:hint="eastAsia"/>
          <w:noProof/>
        </w:rPr>
        <w:t xml:space="preserve">  </w:t>
      </w:r>
      <w:r>
        <w:rPr>
          <w:rFonts w:hint="eastAsia"/>
          <w:noProof/>
        </w:rPr>
        <w:t>线电压</w:t>
      </w:r>
      <w:r>
        <w:rPr>
          <w:rFonts w:hint="eastAsia"/>
          <w:noProof/>
        </w:rPr>
        <w:t>Uab</w:t>
      </w:r>
      <w:r>
        <w:rPr>
          <w:rFonts w:hint="eastAsia"/>
          <w:noProof/>
        </w:rPr>
        <w:t>波形图</w:t>
      </w:r>
    </w:p>
    <w:p w:rsidR="004C26A2" w:rsidRDefault="00EC744F" w:rsidP="00C74468">
      <w:pPr>
        <w:pStyle w:val="u5"/>
        <w:spacing w:before="24" w:after="24"/>
        <w:ind w:firstLineChars="0" w:firstLine="0"/>
        <w:jc w:val="center"/>
        <w:rPr>
          <w:noProof/>
        </w:rPr>
      </w:pPr>
      <w:r>
        <w:rPr>
          <w:noProof/>
        </w:rPr>
        <w:pict>
          <v:shape id="_x0000_i1205" type="#_x0000_t75" style="width:397.35pt;height:130.5pt">
            <v:imagedata r:id="rId322" o:title=""/>
          </v:shape>
        </w:pict>
      </w:r>
    </w:p>
    <w:p w:rsidR="00C74468" w:rsidRDefault="00C74468" w:rsidP="00C74468">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E5C8F">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E5C8F">
        <w:rPr>
          <w:noProof/>
        </w:rPr>
        <w:t>10</w:t>
      </w:r>
      <w:r>
        <w:rPr>
          <w:noProof/>
        </w:rPr>
        <w:fldChar w:fldCharType="end"/>
      </w:r>
      <w:r>
        <w:rPr>
          <w:rFonts w:hint="eastAsia"/>
          <w:noProof/>
        </w:rPr>
        <w:t xml:space="preserve">  PWM</w:t>
      </w:r>
      <w:r>
        <w:rPr>
          <w:rFonts w:hint="eastAsia"/>
          <w:noProof/>
        </w:rPr>
        <w:t>电压</w:t>
      </w:r>
      <w:r>
        <w:rPr>
          <w:rFonts w:hint="eastAsia"/>
          <w:noProof/>
        </w:rPr>
        <w:t>Ua</w:t>
      </w:r>
      <w:r>
        <w:rPr>
          <w:rFonts w:hint="eastAsia"/>
          <w:noProof/>
        </w:rPr>
        <w:t>频谱</w:t>
      </w:r>
    </w:p>
    <w:p w:rsidR="00C74468" w:rsidRDefault="00EC744F" w:rsidP="00C74468">
      <w:pPr>
        <w:pStyle w:val="u5"/>
        <w:spacing w:before="24" w:after="24"/>
        <w:ind w:firstLineChars="0" w:firstLine="0"/>
        <w:jc w:val="center"/>
        <w:rPr>
          <w:noProof/>
        </w:rPr>
      </w:pPr>
      <w:r>
        <w:rPr>
          <w:noProof/>
        </w:rPr>
        <w:pict>
          <v:shape id="_x0000_i1206" type="#_x0000_t75" style="width:397.35pt;height:130.5pt">
            <v:imagedata r:id="rId323" o:title=""/>
          </v:shape>
        </w:pict>
      </w:r>
    </w:p>
    <w:p w:rsidR="00EC4D7E" w:rsidRDefault="00EC4D7E" w:rsidP="00C74468">
      <w:pPr>
        <w:pStyle w:val="u5"/>
        <w:spacing w:before="24" w:after="24"/>
        <w:ind w:firstLineChars="0" w:firstLine="0"/>
        <w:jc w:val="center"/>
        <w:rPr>
          <w:noProof/>
        </w:rPr>
      </w:pPr>
    </w:p>
    <w:p w:rsidR="00EC4D7E" w:rsidRDefault="00EC4D7E" w:rsidP="00EC4D7E">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E5C8F">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E5C8F">
        <w:rPr>
          <w:noProof/>
        </w:rPr>
        <w:t>11</w:t>
      </w:r>
      <w:r>
        <w:rPr>
          <w:noProof/>
        </w:rPr>
        <w:fldChar w:fldCharType="end"/>
      </w:r>
      <w:r>
        <w:rPr>
          <w:rFonts w:hint="eastAsia"/>
          <w:noProof/>
        </w:rPr>
        <w:t xml:space="preserve">  </w:t>
      </w:r>
      <w:r>
        <w:rPr>
          <w:rFonts w:hint="eastAsia"/>
          <w:noProof/>
        </w:rPr>
        <w:t>线电压</w:t>
      </w:r>
      <w:r>
        <w:rPr>
          <w:rFonts w:hint="eastAsia"/>
          <w:noProof/>
        </w:rPr>
        <w:t>Uab</w:t>
      </w:r>
      <w:r>
        <w:rPr>
          <w:rFonts w:hint="eastAsia"/>
          <w:noProof/>
        </w:rPr>
        <w:t>频谱</w:t>
      </w:r>
    </w:p>
    <w:p w:rsidR="00EC4D7E" w:rsidRDefault="00EC4D7E" w:rsidP="006C6EB4">
      <w:pPr>
        <w:pStyle w:val="u5"/>
        <w:spacing w:before="24" w:after="24"/>
        <w:ind w:firstLineChars="0" w:firstLine="0"/>
        <w:rPr>
          <w:noProof/>
        </w:rPr>
      </w:pPr>
    </w:p>
    <w:p w:rsidR="00903F1D" w:rsidRDefault="00CB1554" w:rsidP="00903F1D">
      <w:pPr>
        <w:pStyle w:val="u1"/>
      </w:pPr>
      <w:bookmarkStart w:id="72" w:name="_Toc112251636"/>
      <w:r>
        <w:rPr>
          <w:rFonts w:hint="eastAsia"/>
        </w:rPr>
        <w:lastRenderedPageBreak/>
        <w:t>三电平逆变器谐波抑制预测控制方法的提出</w:t>
      </w:r>
      <w:bookmarkEnd w:id="72"/>
    </w:p>
    <w:p w:rsidR="00804B19" w:rsidRDefault="00787AEF" w:rsidP="00804B19">
      <w:pPr>
        <w:pStyle w:val="u5"/>
        <w:spacing w:before="24" w:after="24"/>
        <w:ind w:firstLine="480"/>
      </w:pPr>
      <w:r>
        <w:rPr>
          <w:rFonts w:hint="eastAsia"/>
        </w:rPr>
        <w:t>在第三章中</w:t>
      </w:r>
      <w:r w:rsidR="00050906">
        <w:rPr>
          <w:rFonts w:hint="eastAsia"/>
        </w:rPr>
        <w:t>建立了</w:t>
      </w:r>
      <w:r>
        <w:rPr>
          <w:rFonts w:hint="eastAsia"/>
        </w:rPr>
        <w:t>应用于</w:t>
      </w:r>
      <w:r w:rsidR="00936BD3">
        <w:rPr>
          <w:rFonts w:hint="eastAsia"/>
        </w:rPr>
        <w:t>孤岛型微电网的传统调制策略，即</w:t>
      </w:r>
      <w:r w:rsidR="00804B19">
        <w:rPr>
          <w:rFonts w:hint="eastAsia"/>
        </w:rPr>
        <w:t>S</w:t>
      </w:r>
      <w:r w:rsidR="00804B19">
        <w:t>HEPWM</w:t>
      </w:r>
      <w:r w:rsidR="00050906">
        <w:rPr>
          <w:rFonts w:hint="eastAsia"/>
        </w:rPr>
        <w:t>策略，</w:t>
      </w:r>
      <w:r w:rsidR="00E817AD">
        <w:rPr>
          <w:rFonts w:hint="eastAsia"/>
        </w:rPr>
        <w:t>这一策略</w:t>
      </w:r>
      <w:r w:rsidR="00804B19">
        <w:rPr>
          <w:rFonts w:hint="eastAsia"/>
        </w:rPr>
        <w:t>可以</w:t>
      </w:r>
      <w:r w:rsidR="00050906">
        <w:rPr>
          <w:rFonts w:hint="eastAsia"/>
        </w:rPr>
        <w:t>使三电平逆变器</w:t>
      </w:r>
      <w:r w:rsidR="00804B19">
        <w:rPr>
          <w:rFonts w:hint="eastAsia"/>
        </w:rPr>
        <w:t>在保持较低开关频率的情况下抑制</w:t>
      </w:r>
      <w:r w:rsidR="00050906">
        <w:rPr>
          <w:rFonts w:hint="eastAsia"/>
        </w:rPr>
        <w:t>指定次</w:t>
      </w:r>
      <w:r w:rsidR="00804B19">
        <w:rPr>
          <w:rFonts w:hint="eastAsia"/>
        </w:rPr>
        <w:t>谐波</w:t>
      </w:r>
      <w:r w:rsidR="00050906">
        <w:rPr>
          <w:rFonts w:hint="eastAsia"/>
        </w:rPr>
        <w:t>。然而，</w:t>
      </w:r>
      <w:r w:rsidR="00050906">
        <w:rPr>
          <w:rFonts w:hint="eastAsia"/>
        </w:rPr>
        <w:t>S</w:t>
      </w:r>
      <w:r w:rsidR="00050906">
        <w:t>HEPWM</w:t>
      </w:r>
      <w:r w:rsidR="00050906">
        <w:rPr>
          <w:rFonts w:hint="eastAsia"/>
        </w:rPr>
        <w:t>的实现</w:t>
      </w:r>
      <w:r w:rsidR="00551C36">
        <w:rPr>
          <w:rFonts w:hint="eastAsia"/>
        </w:rPr>
        <w:t>以</w:t>
      </w:r>
      <w:r w:rsidR="00E817AD">
        <w:rPr>
          <w:rFonts w:hint="eastAsia"/>
        </w:rPr>
        <w:t>求解</w:t>
      </w:r>
      <w:r w:rsidR="00050906">
        <w:rPr>
          <w:rFonts w:hint="eastAsia"/>
        </w:rPr>
        <w:t>超越方程组</w:t>
      </w:r>
      <w:r w:rsidR="00551C36">
        <w:rPr>
          <w:rFonts w:hint="eastAsia"/>
        </w:rPr>
        <w:t>为前提</w:t>
      </w:r>
      <w:r w:rsidR="00050906">
        <w:rPr>
          <w:rFonts w:hint="eastAsia"/>
        </w:rPr>
        <w:t>，</w:t>
      </w:r>
      <w:r w:rsidR="00551C36">
        <w:rPr>
          <w:rFonts w:hint="eastAsia"/>
        </w:rPr>
        <w:t>这导致其难以在线</w:t>
      </w:r>
      <w:r w:rsidR="00C97B2A">
        <w:rPr>
          <w:rFonts w:hint="eastAsia"/>
        </w:rPr>
        <w:t>实时</w:t>
      </w:r>
      <w:r w:rsidR="00551C36">
        <w:rPr>
          <w:rFonts w:hint="eastAsia"/>
        </w:rPr>
        <w:t>计算，</w:t>
      </w:r>
      <w:r w:rsidR="00A75CE9">
        <w:rPr>
          <w:rFonts w:hint="eastAsia"/>
        </w:rPr>
        <w:t>进而在一定程度上限制了控制方法的</w:t>
      </w:r>
      <w:r w:rsidR="00D85044">
        <w:rPr>
          <w:rFonts w:hint="eastAsia"/>
        </w:rPr>
        <w:t>动态性能</w:t>
      </w:r>
      <w:r w:rsidR="00E817AD">
        <w:rPr>
          <w:rFonts w:hint="eastAsia"/>
        </w:rPr>
        <w:t>，</w:t>
      </w:r>
      <w:r w:rsidR="00936BD3">
        <w:rPr>
          <w:rFonts w:hint="eastAsia"/>
        </w:rPr>
        <w:t>此外，</w:t>
      </w:r>
      <w:r w:rsidR="00936BD3">
        <w:rPr>
          <w:rFonts w:hint="eastAsia"/>
        </w:rPr>
        <w:t>S</w:t>
      </w:r>
      <w:r w:rsidR="00936BD3">
        <w:t>HEPWM</w:t>
      </w:r>
      <w:r w:rsidR="00936BD3">
        <w:rPr>
          <w:rFonts w:hint="eastAsia"/>
        </w:rPr>
        <w:t>的工程实现往往是提前算出不同工况下逆变器的开关角，通过查表法完成控制，然而孤岛型微电网系统工况复杂多变，这一过程不仅耗时耗力，而且会大量占用微控制器的存储空间，难以覆盖所有可能的工况</w:t>
      </w:r>
      <w:r w:rsidR="0028675F">
        <w:rPr>
          <w:rFonts w:hint="eastAsia"/>
        </w:rPr>
        <w:t>，因此，</w:t>
      </w:r>
      <w:r w:rsidR="0028675F">
        <w:rPr>
          <w:rFonts w:hint="eastAsia"/>
        </w:rPr>
        <w:t>S</w:t>
      </w:r>
      <w:r w:rsidR="0028675F">
        <w:t>HEPWM</w:t>
      </w:r>
      <w:r w:rsidR="00E817AD">
        <w:rPr>
          <w:rFonts w:hint="eastAsia"/>
        </w:rPr>
        <w:t>逐渐难以满足</w:t>
      </w:r>
      <w:r w:rsidR="00936BD3">
        <w:rPr>
          <w:rFonts w:hint="eastAsia"/>
        </w:rPr>
        <w:t>孤岛型微电网</w:t>
      </w:r>
      <w:r w:rsidR="00E817AD">
        <w:rPr>
          <w:rFonts w:hint="eastAsia"/>
        </w:rPr>
        <w:t>高实时性的要求。</w:t>
      </w:r>
    </w:p>
    <w:p w:rsidR="00E817AD" w:rsidRPr="00804B19" w:rsidRDefault="00773A45" w:rsidP="00804B19">
      <w:pPr>
        <w:pStyle w:val="u5"/>
        <w:spacing w:before="24" w:after="24"/>
        <w:ind w:firstLine="480"/>
      </w:pPr>
      <w:r>
        <w:rPr>
          <w:rFonts w:hint="eastAsia"/>
        </w:rPr>
        <w:t>针对</w:t>
      </w:r>
      <w:r w:rsidR="00E817AD">
        <w:rPr>
          <w:rFonts w:hint="eastAsia"/>
        </w:rPr>
        <w:t>上述问题，</w:t>
      </w:r>
      <w:r w:rsidR="00B83074">
        <w:rPr>
          <w:rFonts w:hint="eastAsia"/>
        </w:rPr>
        <w:t>本章</w:t>
      </w:r>
      <w:r w:rsidR="00E817AD">
        <w:rPr>
          <w:rFonts w:hint="eastAsia"/>
        </w:rPr>
        <w:t>提出一种</w:t>
      </w:r>
      <w:r w:rsidR="00B83074">
        <w:rPr>
          <w:rFonts w:hint="eastAsia"/>
        </w:rPr>
        <w:t>应用于</w:t>
      </w:r>
      <w:r w:rsidR="001558F4">
        <w:rPr>
          <w:rFonts w:hint="eastAsia"/>
        </w:rPr>
        <w:t>孤岛型电网</w:t>
      </w:r>
      <w:r w:rsidR="00B83074">
        <w:rPr>
          <w:rFonts w:hint="eastAsia"/>
        </w:rPr>
        <w:t>的</w:t>
      </w:r>
      <w:r w:rsidR="00E817AD">
        <w:rPr>
          <w:rFonts w:hint="eastAsia"/>
        </w:rPr>
        <w:t>三电平逆变器</w:t>
      </w:r>
      <w:r w:rsidR="00016A69">
        <w:rPr>
          <w:rFonts w:hint="eastAsia"/>
        </w:rPr>
        <w:t>指定谐波抑制</w:t>
      </w:r>
      <w:r w:rsidR="00E817AD">
        <w:rPr>
          <w:rFonts w:hint="eastAsia"/>
        </w:rPr>
        <w:t>预测控制方法</w:t>
      </w:r>
      <w:r w:rsidR="00A111EC">
        <w:rPr>
          <w:rFonts w:hint="eastAsia"/>
        </w:rPr>
        <w:t>，</w:t>
      </w:r>
      <w:r w:rsidR="00A111EC" w:rsidRPr="00930CC1">
        <w:rPr>
          <w:rFonts w:hint="eastAsia"/>
          <w:highlight w:val="yellow"/>
        </w:rPr>
        <w:t>本控制方法专注于对</w:t>
      </w:r>
      <w:r w:rsidR="005A09DF" w:rsidRPr="00930CC1">
        <w:rPr>
          <w:rFonts w:hint="eastAsia"/>
          <w:highlight w:val="yellow"/>
        </w:rPr>
        <w:t>系统当中的核心</w:t>
      </w:r>
      <w:r w:rsidR="00333632" w:rsidRPr="00930CC1">
        <w:rPr>
          <w:rFonts w:hint="eastAsia"/>
          <w:highlight w:val="yellow"/>
        </w:rPr>
        <w:t>部件</w:t>
      </w:r>
      <w:r w:rsidR="005A09DF" w:rsidRPr="00930CC1">
        <w:rPr>
          <w:rFonts w:hint="eastAsia"/>
          <w:highlight w:val="yellow"/>
        </w:rPr>
        <w:t>，即</w:t>
      </w:r>
      <w:r w:rsidR="00A111EC" w:rsidRPr="00930CC1">
        <w:rPr>
          <w:rFonts w:hint="eastAsia"/>
          <w:highlight w:val="yellow"/>
        </w:rPr>
        <w:t>三电平逆变器进行控制，无需</w:t>
      </w:r>
      <w:r w:rsidR="005A09DF" w:rsidRPr="00930CC1">
        <w:rPr>
          <w:rFonts w:hint="eastAsia"/>
          <w:highlight w:val="yellow"/>
        </w:rPr>
        <w:t>考虑系统中</w:t>
      </w:r>
      <w:r w:rsidR="003F6ED6" w:rsidRPr="00930CC1">
        <w:rPr>
          <w:rFonts w:hint="eastAsia"/>
          <w:highlight w:val="yellow"/>
        </w:rPr>
        <w:t>其余</w:t>
      </w:r>
      <w:r w:rsidR="005A09DF" w:rsidRPr="00930CC1">
        <w:rPr>
          <w:rFonts w:hint="eastAsia"/>
          <w:highlight w:val="yellow"/>
        </w:rPr>
        <w:t>物理元件</w:t>
      </w:r>
      <w:r w:rsidR="00930CC1">
        <w:rPr>
          <w:rFonts w:hint="eastAsia"/>
          <w:highlight w:val="yellow"/>
        </w:rPr>
        <w:t>（标准，按照哪个标准，不考虑后续的物理元件）</w:t>
      </w:r>
      <w:r w:rsidR="00016A69" w:rsidRPr="00930CC1">
        <w:rPr>
          <w:rFonts w:hint="eastAsia"/>
          <w:highlight w:val="yellow"/>
        </w:rPr>
        <w:t>。</w:t>
      </w:r>
      <w:r w:rsidR="009625DB">
        <w:rPr>
          <w:rFonts w:hint="eastAsia"/>
        </w:rPr>
        <w:t>为了</w:t>
      </w:r>
      <w:r w:rsidR="00206D0D">
        <w:rPr>
          <w:rFonts w:hint="eastAsia"/>
        </w:rPr>
        <w:t>满足国家标准对微电网系统的电能质量</w:t>
      </w:r>
      <w:r w:rsidR="003F6ED6">
        <w:rPr>
          <w:rFonts w:hint="eastAsia"/>
        </w:rPr>
        <w:t>要求</w:t>
      </w:r>
      <w:r w:rsidR="00206D0D">
        <w:rPr>
          <w:rFonts w:hint="eastAsia"/>
        </w:rPr>
        <w:t>，</w:t>
      </w:r>
      <w:r w:rsidR="009625DB">
        <w:rPr>
          <w:rFonts w:hint="eastAsia"/>
        </w:rPr>
        <w:t>对逆变器</w:t>
      </w:r>
      <w:r w:rsidR="009625DB">
        <w:rPr>
          <w:rFonts w:hint="eastAsia"/>
        </w:rPr>
        <w:t>P</w:t>
      </w:r>
      <w:r w:rsidR="009625DB">
        <w:t>WM</w:t>
      </w:r>
      <w:r w:rsidR="009625DB">
        <w:rPr>
          <w:rFonts w:hint="eastAsia"/>
        </w:rPr>
        <w:t>电压中</w:t>
      </w:r>
      <w:r w:rsidR="00B90F9D">
        <w:rPr>
          <w:rFonts w:hint="eastAsia"/>
        </w:rPr>
        <w:t>存在的</w:t>
      </w:r>
      <w:r w:rsidR="009A7F02">
        <w:rPr>
          <w:rFonts w:hint="eastAsia"/>
        </w:rPr>
        <w:t>低次</w:t>
      </w:r>
      <w:r w:rsidR="009625DB">
        <w:rPr>
          <w:rFonts w:hint="eastAsia"/>
        </w:rPr>
        <w:t>谐波</w:t>
      </w:r>
      <w:r w:rsidR="00B90F9D">
        <w:rPr>
          <w:rFonts w:hint="eastAsia"/>
        </w:rPr>
        <w:t>成分</w:t>
      </w:r>
      <w:r w:rsidR="009625DB">
        <w:rPr>
          <w:rFonts w:hint="eastAsia"/>
        </w:rPr>
        <w:t>进行抑制，</w:t>
      </w:r>
      <w:r w:rsidR="00B83074">
        <w:rPr>
          <w:rFonts w:hint="eastAsia"/>
        </w:rPr>
        <w:t>首先需要</w:t>
      </w:r>
      <w:r w:rsidR="009625DB">
        <w:rPr>
          <w:rFonts w:hint="eastAsia"/>
        </w:rPr>
        <w:t>研究一种</w:t>
      </w:r>
      <w:r w:rsidR="00B90728">
        <w:rPr>
          <w:rFonts w:hint="eastAsia"/>
        </w:rPr>
        <w:t>基于离散傅里叶变换</w:t>
      </w:r>
      <w:r w:rsidR="00B83074">
        <w:rPr>
          <w:rFonts w:hint="eastAsia"/>
        </w:rPr>
        <w:t>的</w:t>
      </w:r>
      <w:r w:rsidR="00B90728">
        <w:rPr>
          <w:rFonts w:hint="eastAsia"/>
        </w:rPr>
        <w:t>谐波提取策略</w:t>
      </w:r>
      <w:r w:rsidR="00D41D1F">
        <w:rPr>
          <w:rFonts w:hint="eastAsia"/>
        </w:rPr>
        <w:t>；</w:t>
      </w:r>
      <w:r w:rsidR="009625DB">
        <w:rPr>
          <w:rFonts w:hint="eastAsia"/>
        </w:rPr>
        <w:t>随后，基于该策略</w:t>
      </w:r>
      <w:r w:rsidR="00B90728">
        <w:rPr>
          <w:rFonts w:hint="eastAsia"/>
        </w:rPr>
        <w:t>建立</w:t>
      </w:r>
      <w:r w:rsidR="00AF5C71">
        <w:rPr>
          <w:rFonts w:hint="eastAsia"/>
        </w:rPr>
        <w:t>一种高动态特性的</w:t>
      </w:r>
      <w:r w:rsidR="00016A69">
        <w:rPr>
          <w:rFonts w:hint="eastAsia"/>
        </w:rPr>
        <w:t>指定谐波抑制预测控制</w:t>
      </w:r>
      <w:r w:rsidR="00AF5C71">
        <w:rPr>
          <w:rFonts w:hint="eastAsia"/>
        </w:rPr>
        <w:t>方法，提升控制的实时性</w:t>
      </w:r>
      <w:r w:rsidR="00D41D1F">
        <w:rPr>
          <w:rFonts w:hint="eastAsia"/>
        </w:rPr>
        <w:t>；最后，针对逆变器开关频率过高的问题，提出三电平逆变器开关频率</w:t>
      </w:r>
      <w:r w:rsidR="00927C40">
        <w:rPr>
          <w:rFonts w:hint="eastAsia"/>
        </w:rPr>
        <w:t>的</w:t>
      </w:r>
      <w:r w:rsidR="00D41D1F">
        <w:rPr>
          <w:rFonts w:hint="eastAsia"/>
        </w:rPr>
        <w:t>抑制方法，降低开关损耗，提高能源利用率。</w:t>
      </w:r>
    </w:p>
    <w:p w:rsidR="00FA4068" w:rsidRDefault="00FA4068" w:rsidP="00FA4068">
      <w:pPr>
        <w:pStyle w:val="u2"/>
      </w:pPr>
      <w:bookmarkStart w:id="73" w:name="_Toc112251637"/>
      <w:r>
        <w:rPr>
          <w:rFonts w:hint="eastAsia"/>
        </w:rPr>
        <w:t>基于滑动离散傅里叶变换的谐波提取策略研究</w:t>
      </w:r>
      <w:bookmarkEnd w:id="73"/>
    </w:p>
    <w:p w:rsidR="00973582" w:rsidRDefault="00207087" w:rsidP="00071871">
      <w:pPr>
        <w:pStyle w:val="u5"/>
        <w:spacing w:before="24" w:after="24"/>
        <w:ind w:firstLine="480"/>
      </w:pPr>
      <w:r w:rsidRPr="00207087">
        <w:rPr>
          <w:rFonts w:hint="eastAsia"/>
        </w:rPr>
        <w:t>中国电力科学研究院</w:t>
      </w:r>
      <w:r>
        <w:rPr>
          <w:rFonts w:hint="eastAsia"/>
        </w:rPr>
        <w:t>在</w:t>
      </w:r>
      <w:r w:rsidR="00B65738">
        <w:rPr>
          <w:rFonts w:hint="eastAsia"/>
        </w:rPr>
        <w:t>标准</w:t>
      </w:r>
      <w:r w:rsidR="00B65738">
        <w:rPr>
          <w:rFonts w:hint="eastAsia"/>
        </w:rPr>
        <w:t>Q</w:t>
      </w:r>
      <w:r w:rsidR="00B65738">
        <w:t>/GDW 11272-2014</w:t>
      </w:r>
      <w:r w:rsidR="00B65738">
        <w:rPr>
          <w:rFonts w:hint="eastAsia"/>
        </w:rPr>
        <w:t>，</w:t>
      </w:r>
      <w:r w:rsidR="007A1EE3">
        <w:rPr>
          <w:rFonts w:hint="eastAsia"/>
        </w:rPr>
        <w:t>即</w:t>
      </w:r>
      <w:r w:rsidR="00B65738">
        <w:rPr>
          <w:rFonts w:hint="eastAsia"/>
        </w:rPr>
        <w:t>《分布式电源孤岛运行控制规范》</w:t>
      </w:r>
      <w:r w:rsidR="007A1EE3">
        <w:rPr>
          <w:rFonts w:hint="eastAsia"/>
        </w:rPr>
        <w:t>当中，规定了分布式电源在孤岛运行状态下</w:t>
      </w:r>
      <w:r w:rsidR="00FE4979">
        <w:rPr>
          <w:rFonts w:hint="eastAsia"/>
        </w:rPr>
        <w:t>需要</w:t>
      </w:r>
      <w:r w:rsidR="007A1EE3">
        <w:rPr>
          <w:rFonts w:hint="eastAsia"/>
        </w:rPr>
        <w:t>满足的运行要求</w:t>
      </w:r>
      <w:r>
        <w:rPr>
          <w:rFonts w:hint="eastAsia"/>
        </w:rPr>
        <w:t>。</w:t>
      </w:r>
      <w:r w:rsidR="00D5006A">
        <w:rPr>
          <w:rFonts w:hint="eastAsia"/>
        </w:rPr>
        <w:t>本课题着眼于其中</w:t>
      </w:r>
      <w:r w:rsidR="00EC744F">
        <w:rPr>
          <w:rFonts w:hint="eastAsia"/>
        </w:rPr>
        <w:t>所</w:t>
      </w:r>
      <w:r w:rsidR="00D5006A">
        <w:rPr>
          <w:rFonts w:hint="eastAsia"/>
        </w:rPr>
        <w:t>规定的基本</w:t>
      </w:r>
      <w:r w:rsidR="001F1B18">
        <w:rPr>
          <w:rFonts w:hint="eastAsia"/>
        </w:rPr>
        <w:t>要求</w:t>
      </w:r>
      <w:r w:rsidR="00D5006A">
        <w:rPr>
          <w:rFonts w:hint="eastAsia"/>
        </w:rPr>
        <w:t>之一，即</w:t>
      </w:r>
      <w:r w:rsidR="004C74C7">
        <w:rPr>
          <w:rFonts w:hint="eastAsia"/>
        </w:rPr>
        <w:t>孤岛系统内的电能质量</w:t>
      </w:r>
      <w:r w:rsidR="00FE4979">
        <w:rPr>
          <w:rFonts w:hint="eastAsia"/>
        </w:rPr>
        <w:t>要求。标准</w:t>
      </w:r>
      <w:r w:rsidR="00FE4979">
        <w:rPr>
          <w:rFonts w:hint="eastAsia"/>
        </w:rPr>
        <w:t>Q</w:t>
      </w:r>
      <w:r w:rsidR="00FE4979">
        <w:t>/GDW 11272-2014</w:t>
      </w:r>
      <w:r w:rsidR="00FE4979">
        <w:rPr>
          <w:rFonts w:hint="eastAsia"/>
        </w:rPr>
        <w:t>规定，孤岛系统的电能质量</w:t>
      </w:r>
      <w:r w:rsidR="009D6B8A">
        <w:rPr>
          <w:rFonts w:hint="eastAsia"/>
        </w:rPr>
        <w:t>需要</w:t>
      </w:r>
      <w:r w:rsidR="003D5D5C">
        <w:rPr>
          <w:rFonts w:hint="eastAsia"/>
        </w:rPr>
        <w:t>符合</w:t>
      </w:r>
      <w:r w:rsidR="009D6B8A">
        <w:rPr>
          <w:rFonts w:hint="eastAsia"/>
        </w:rPr>
        <w:t>国家标准</w:t>
      </w:r>
      <w:r w:rsidR="003D5D5C" w:rsidRPr="003D5D5C">
        <w:t>GB/T 14549-1993</w:t>
      </w:r>
      <w:r w:rsidR="009D6B8A">
        <w:rPr>
          <w:rFonts w:hint="eastAsia"/>
        </w:rPr>
        <w:t>。</w:t>
      </w:r>
      <w:r w:rsidR="00306EBB">
        <w:rPr>
          <w:rFonts w:hint="eastAsia"/>
        </w:rPr>
        <w:t>国家标准</w:t>
      </w:r>
      <w:r w:rsidR="00306EBB" w:rsidRPr="00AC7F30">
        <w:t>GB/T</w:t>
      </w:r>
      <w:r w:rsidR="001F1B18">
        <w:t xml:space="preserve"> </w:t>
      </w:r>
      <w:r w:rsidR="00306EBB" w:rsidRPr="00AC7F30">
        <w:t>14549</w:t>
      </w:r>
      <w:r w:rsidR="001F1B18" w:rsidRPr="003D5D5C">
        <w:t>-1993</w:t>
      </w:r>
      <w:r w:rsidR="00306EBB" w:rsidRPr="00AC7F30">
        <w:t>《电能质量</w:t>
      </w:r>
      <w:r w:rsidR="00306EBB" w:rsidRPr="00AC7F30">
        <w:t>—</w:t>
      </w:r>
      <w:r w:rsidR="00306EBB" w:rsidRPr="00AC7F30">
        <w:t>公用电网谐波》</w:t>
      </w:r>
      <w:r w:rsidR="00306EBB">
        <w:rPr>
          <w:rFonts w:hint="eastAsia"/>
        </w:rPr>
        <w:t>当中规定了适用于额定频率为</w:t>
      </w:r>
      <w:r w:rsidR="00306EBB">
        <w:rPr>
          <w:rFonts w:hint="eastAsia"/>
        </w:rPr>
        <w:t>5</w:t>
      </w:r>
      <w:r w:rsidR="00306EBB">
        <w:t>0</w:t>
      </w:r>
      <w:r w:rsidR="00306EBB">
        <w:rPr>
          <w:rFonts w:hint="eastAsia"/>
        </w:rPr>
        <w:t>Hz</w:t>
      </w:r>
      <w:r w:rsidR="00306EBB">
        <w:rPr>
          <w:rFonts w:hint="eastAsia"/>
        </w:rPr>
        <w:t>、标称电压在</w:t>
      </w:r>
      <w:r w:rsidR="00306EBB">
        <w:rPr>
          <w:rFonts w:hint="eastAsia"/>
        </w:rPr>
        <w:t>1</w:t>
      </w:r>
      <w:r w:rsidR="00306EBB">
        <w:t>10</w:t>
      </w:r>
      <w:r w:rsidR="00306EBB">
        <w:rPr>
          <w:rFonts w:hint="eastAsia"/>
        </w:rPr>
        <w:t>kV</w:t>
      </w:r>
      <w:r w:rsidR="00306EBB">
        <w:rPr>
          <w:rFonts w:hint="eastAsia"/>
        </w:rPr>
        <w:t>以下的公用电网谐波标准，公用电网</w:t>
      </w:r>
      <w:r w:rsidR="00FE4979">
        <w:rPr>
          <w:rFonts w:hint="eastAsia"/>
        </w:rPr>
        <w:t>相电压</w:t>
      </w:r>
      <w:r w:rsidR="00306EBB">
        <w:rPr>
          <w:rFonts w:hint="eastAsia"/>
        </w:rPr>
        <w:t>谐波限值如所示。</w:t>
      </w:r>
    </w:p>
    <w:p w:rsidR="00D445B6" w:rsidRDefault="00D445B6" w:rsidP="00071871">
      <w:pPr>
        <w:pStyle w:val="u5"/>
        <w:spacing w:before="24" w:after="24"/>
        <w:ind w:firstLine="480"/>
      </w:pPr>
    </w:p>
    <w:tbl>
      <w:tblPr>
        <w:tblW w:w="0" w:type="auto"/>
        <w:tblBorders>
          <w:top w:val="single" w:sz="18" w:space="0" w:color="auto"/>
          <w:bottom w:val="single" w:sz="18" w:space="0" w:color="auto"/>
        </w:tblBorders>
        <w:tblLook w:val="04A0" w:firstRow="1" w:lastRow="0" w:firstColumn="1" w:lastColumn="0" w:noHBand="0" w:noVBand="1"/>
      </w:tblPr>
      <w:tblGrid>
        <w:gridCol w:w="1809"/>
        <w:gridCol w:w="2268"/>
        <w:gridCol w:w="1975"/>
        <w:gridCol w:w="2101"/>
      </w:tblGrid>
      <w:tr w:rsidR="00306EBB" w:rsidRPr="00AC7F30" w:rsidTr="00D445B6">
        <w:tc>
          <w:tcPr>
            <w:tcW w:w="1809" w:type="dxa"/>
            <w:vMerge w:val="restart"/>
            <w:tcBorders>
              <w:top w:val="single" w:sz="12" w:space="0" w:color="auto"/>
              <w:bottom w:val="single" w:sz="8" w:space="0" w:color="auto"/>
              <w:right w:val="single" w:sz="8" w:space="0" w:color="auto"/>
            </w:tcBorders>
            <w:shd w:val="clear" w:color="auto" w:fill="auto"/>
            <w:vAlign w:val="center"/>
          </w:tcPr>
          <w:p w:rsidR="00306EBB" w:rsidRPr="006A07BE" w:rsidRDefault="00306EBB" w:rsidP="00D445B6">
            <w:pPr>
              <w:spacing w:line="312" w:lineRule="auto"/>
              <w:jc w:val="center"/>
              <w:rPr>
                <w:szCs w:val="21"/>
              </w:rPr>
            </w:pPr>
            <w:r w:rsidRPr="006A07BE">
              <w:rPr>
                <w:szCs w:val="21"/>
              </w:rPr>
              <w:t>电网额定电压</w:t>
            </w:r>
            <w:r w:rsidRPr="006A07BE">
              <w:rPr>
                <w:szCs w:val="21"/>
              </w:rPr>
              <w:t>/kV</w:t>
            </w:r>
          </w:p>
        </w:tc>
        <w:tc>
          <w:tcPr>
            <w:tcW w:w="2268" w:type="dxa"/>
            <w:vMerge w:val="restart"/>
            <w:tcBorders>
              <w:top w:val="single" w:sz="12" w:space="0" w:color="auto"/>
              <w:bottom w:val="single" w:sz="8" w:space="0" w:color="auto"/>
              <w:right w:val="single" w:sz="8" w:space="0" w:color="auto"/>
            </w:tcBorders>
            <w:shd w:val="clear" w:color="auto" w:fill="auto"/>
            <w:vAlign w:val="center"/>
          </w:tcPr>
          <w:p w:rsidR="00306EBB" w:rsidRPr="006A07BE" w:rsidRDefault="00306EBB" w:rsidP="00D445B6">
            <w:pPr>
              <w:spacing w:line="312" w:lineRule="auto"/>
              <w:jc w:val="center"/>
              <w:rPr>
                <w:szCs w:val="21"/>
              </w:rPr>
            </w:pPr>
            <w:r w:rsidRPr="006A07BE">
              <w:rPr>
                <w:szCs w:val="21"/>
              </w:rPr>
              <w:t>电压总谐波畸变率</w:t>
            </w:r>
            <w:r w:rsidRPr="006A07BE">
              <w:rPr>
                <w:szCs w:val="21"/>
              </w:rPr>
              <w:t>/%</w:t>
            </w:r>
          </w:p>
        </w:tc>
        <w:tc>
          <w:tcPr>
            <w:tcW w:w="4076" w:type="dxa"/>
            <w:gridSpan w:val="2"/>
            <w:tcBorders>
              <w:top w:val="single" w:sz="12" w:space="0" w:color="auto"/>
              <w:left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各次谐波电压含有率</w:t>
            </w:r>
            <w:r w:rsidRPr="006A07BE">
              <w:rPr>
                <w:szCs w:val="21"/>
              </w:rPr>
              <w:t>/%</w:t>
            </w:r>
          </w:p>
        </w:tc>
      </w:tr>
      <w:tr w:rsidR="00306EBB" w:rsidRPr="00AC7F30" w:rsidTr="00D445B6">
        <w:tc>
          <w:tcPr>
            <w:tcW w:w="1809" w:type="dxa"/>
            <w:vMerge/>
            <w:tcBorders>
              <w:top w:val="single" w:sz="8" w:space="0" w:color="auto"/>
              <w:bottom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p>
        </w:tc>
        <w:tc>
          <w:tcPr>
            <w:tcW w:w="2268" w:type="dxa"/>
            <w:vMerge/>
            <w:tcBorders>
              <w:top w:val="single" w:sz="8" w:space="0" w:color="auto"/>
              <w:bottom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p>
        </w:tc>
        <w:tc>
          <w:tcPr>
            <w:tcW w:w="1975" w:type="dxa"/>
            <w:tcBorders>
              <w:top w:val="single" w:sz="8" w:space="0" w:color="auto"/>
              <w:left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奇次</w:t>
            </w:r>
          </w:p>
        </w:tc>
        <w:tc>
          <w:tcPr>
            <w:tcW w:w="2101" w:type="dxa"/>
            <w:tcBorders>
              <w:top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偶次</w:t>
            </w:r>
          </w:p>
        </w:tc>
      </w:tr>
      <w:tr w:rsidR="00306EBB" w:rsidRPr="00AC7F30" w:rsidTr="00D445B6">
        <w:tc>
          <w:tcPr>
            <w:tcW w:w="1809" w:type="dxa"/>
            <w:tcBorders>
              <w:top w:val="single" w:sz="8" w:space="0" w:color="auto"/>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0.38</w:t>
            </w:r>
          </w:p>
        </w:tc>
        <w:tc>
          <w:tcPr>
            <w:tcW w:w="2268" w:type="dxa"/>
            <w:tcBorders>
              <w:top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5.0</w:t>
            </w:r>
          </w:p>
        </w:tc>
        <w:tc>
          <w:tcPr>
            <w:tcW w:w="1975" w:type="dxa"/>
            <w:tcBorders>
              <w:top w:val="single" w:sz="8" w:space="0" w:color="auto"/>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2101" w:type="dxa"/>
            <w:tcBorders>
              <w:top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2.0</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6</w:t>
            </w:r>
          </w:p>
        </w:tc>
        <w:tc>
          <w:tcPr>
            <w:tcW w:w="2268" w:type="dxa"/>
            <w:tcBorders>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3.2</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1.6</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lastRenderedPageBreak/>
              <w:t>10</w:t>
            </w:r>
          </w:p>
        </w:tc>
        <w:tc>
          <w:tcPr>
            <w:tcW w:w="2268" w:type="dxa"/>
            <w:tcBorders>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3.2</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1.6</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35</w:t>
            </w:r>
          </w:p>
        </w:tc>
        <w:tc>
          <w:tcPr>
            <w:tcW w:w="2268" w:type="dxa"/>
            <w:tcBorders>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2.4</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1.2</w:t>
            </w:r>
          </w:p>
        </w:tc>
      </w:tr>
      <w:tr w:rsidR="00306EBB" w:rsidRPr="00AC7F30" w:rsidTr="00D445B6">
        <w:tc>
          <w:tcPr>
            <w:tcW w:w="1809" w:type="dxa"/>
            <w:tcBorders>
              <w:top w:val="nil"/>
              <w:bottom w:val="single" w:sz="12"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66</w:t>
            </w:r>
          </w:p>
        </w:tc>
        <w:tc>
          <w:tcPr>
            <w:tcW w:w="2268" w:type="dxa"/>
            <w:tcBorders>
              <w:top w:val="nil"/>
              <w:bottom w:val="single" w:sz="12"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3.0</w:t>
            </w:r>
          </w:p>
        </w:tc>
        <w:tc>
          <w:tcPr>
            <w:tcW w:w="1975" w:type="dxa"/>
            <w:tcBorders>
              <w:top w:val="nil"/>
              <w:left w:val="single" w:sz="8" w:space="0" w:color="auto"/>
              <w:bottom w:val="single" w:sz="12" w:space="0" w:color="auto"/>
            </w:tcBorders>
            <w:shd w:val="clear" w:color="auto" w:fill="auto"/>
          </w:tcPr>
          <w:p w:rsidR="00306EBB" w:rsidRPr="006A07BE" w:rsidRDefault="00306EBB" w:rsidP="002E7E08">
            <w:pPr>
              <w:spacing w:line="312" w:lineRule="auto"/>
              <w:jc w:val="center"/>
              <w:rPr>
                <w:szCs w:val="21"/>
              </w:rPr>
            </w:pPr>
            <w:r w:rsidRPr="006A07BE">
              <w:rPr>
                <w:szCs w:val="21"/>
              </w:rPr>
              <w:t>2.4</w:t>
            </w:r>
          </w:p>
        </w:tc>
        <w:tc>
          <w:tcPr>
            <w:tcW w:w="2101" w:type="dxa"/>
            <w:tcBorders>
              <w:top w:val="nil"/>
              <w:bottom w:val="single" w:sz="12" w:space="0" w:color="auto"/>
            </w:tcBorders>
            <w:shd w:val="clear" w:color="auto" w:fill="auto"/>
          </w:tcPr>
          <w:p w:rsidR="00306EBB" w:rsidRPr="006A07BE" w:rsidRDefault="00306EBB" w:rsidP="002E7E08">
            <w:pPr>
              <w:spacing w:line="312" w:lineRule="auto"/>
              <w:jc w:val="center"/>
              <w:rPr>
                <w:szCs w:val="21"/>
              </w:rPr>
            </w:pPr>
            <w:r w:rsidRPr="006A07BE">
              <w:rPr>
                <w:szCs w:val="21"/>
              </w:rPr>
              <w:t>1.2</w:t>
            </w:r>
          </w:p>
        </w:tc>
      </w:tr>
    </w:tbl>
    <w:p w:rsidR="00306EBB" w:rsidRDefault="00D445B6" w:rsidP="00071871">
      <w:pPr>
        <w:pStyle w:val="u5"/>
        <w:spacing w:before="24" w:after="24"/>
        <w:ind w:firstLine="480"/>
      </w:pPr>
      <w:r>
        <w:rPr>
          <w:rFonts w:hint="eastAsia"/>
        </w:rPr>
        <w:t>本文所研究的</w:t>
      </w:r>
      <w:r w:rsidR="001558F4">
        <w:rPr>
          <w:rFonts w:hint="eastAsia"/>
        </w:rPr>
        <w:t>孤岛型电网</w:t>
      </w:r>
      <w:r>
        <w:rPr>
          <w:rFonts w:hint="eastAsia"/>
        </w:rPr>
        <w:t>额定电压为</w:t>
      </w:r>
      <w:r>
        <w:rPr>
          <w:rFonts w:hint="eastAsia"/>
        </w:rPr>
        <w:t>0</w:t>
      </w:r>
      <w:r>
        <w:t>.38</w:t>
      </w:r>
      <w:r>
        <w:rPr>
          <w:rFonts w:hint="eastAsia"/>
        </w:rPr>
        <w:t>kV</w:t>
      </w:r>
      <w:r>
        <w:rPr>
          <w:rFonts w:hint="eastAsia"/>
        </w:rPr>
        <w:t>等级，因此</w:t>
      </w:r>
      <w:r w:rsidR="009D621C">
        <w:rPr>
          <w:rFonts w:hint="eastAsia"/>
        </w:rPr>
        <w:t>本文</w:t>
      </w:r>
      <w:r>
        <w:rPr>
          <w:rFonts w:hint="eastAsia"/>
        </w:rPr>
        <w:t>以这一谐波限值为标准，即控制逆变器发出的相电压总谐波畸变率不高于</w:t>
      </w:r>
      <w:r>
        <w:rPr>
          <w:rFonts w:hint="eastAsia"/>
        </w:rPr>
        <w:t>5%</w:t>
      </w:r>
      <w:r>
        <w:rPr>
          <w:rFonts w:hint="eastAsia"/>
        </w:rPr>
        <w:t>，偶次谐波含有率低于</w:t>
      </w:r>
      <w:r>
        <w:rPr>
          <w:rFonts w:hint="eastAsia"/>
        </w:rPr>
        <w:t>2%</w:t>
      </w:r>
      <w:r>
        <w:rPr>
          <w:rFonts w:hint="eastAsia"/>
        </w:rPr>
        <w:t>，奇次谐波含有率不高于</w:t>
      </w:r>
      <w:r>
        <w:rPr>
          <w:rFonts w:hint="eastAsia"/>
        </w:rPr>
        <w:t>4%</w:t>
      </w:r>
      <w:r>
        <w:rPr>
          <w:rFonts w:hint="eastAsia"/>
        </w:rPr>
        <w:t>。</w:t>
      </w:r>
    </w:p>
    <w:p w:rsidR="00087FAD" w:rsidRDefault="00087FAD" w:rsidP="00087FAD">
      <w:pPr>
        <w:pStyle w:val="u3"/>
      </w:pPr>
      <w:bookmarkStart w:id="74" w:name="_Toc112251638"/>
      <w:r>
        <w:rPr>
          <w:rFonts w:hint="eastAsia"/>
        </w:rPr>
        <w:t>傅里叶变换方法对比研究</w:t>
      </w:r>
      <w:bookmarkEnd w:id="74"/>
    </w:p>
    <w:p w:rsidR="00754372" w:rsidRDefault="00754372" w:rsidP="00071871">
      <w:pPr>
        <w:pStyle w:val="u5"/>
        <w:spacing w:before="24" w:after="24"/>
        <w:ind w:firstLine="480"/>
      </w:pPr>
      <w:r>
        <w:rPr>
          <w:rFonts w:hint="eastAsia"/>
        </w:rPr>
        <w:t>离散傅里叶变换可以对</w:t>
      </w:r>
      <w:r w:rsidR="000144FC">
        <w:rPr>
          <w:rFonts w:hint="eastAsia"/>
        </w:rPr>
        <w:t>目标</w:t>
      </w:r>
      <w:r>
        <w:rPr>
          <w:rFonts w:hint="eastAsia"/>
        </w:rPr>
        <w:t>信号的构成进行分析，进而提取出</w:t>
      </w:r>
      <w:r w:rsidR="00330530">
        <w:rPr>
          <w:rFonts w:hint="eastAsia"/>
        </w:rPr>
        <w:t>信号的</w:t>
      </w:r>
      <w:r>
        <w:rPr>
          <w:rFonts w:hint="eastAsia"/>
        </w:rPr>
        <w:t>各</w:t>
      </w:r>
      <w:r w:rsidR="000144FC">
        <w:rPr>
          <w:rFonts w:hint="eastAsia"/>
        </w:rPr>
        <w:t>频率</w:t>
      </w:r>
      <w:r>
        <w:rPr>
          <w:rFonts w:hint="eastAsia"/>
        </w:rPr>
        <w:t>成分。</w:t>
      </w:r>
      <w:r w:rsidR="00330530">
        <w:rPr>
          <w:rFonts w:hint="eastAsia"/>
        </w:rPr>
        <w:t>在实际应用时</w:t>
      </w:r>
      <w:r w:rsidR="00D03DB8">
        <w:rPr>
          <w:rFonts w:hint="eastAsia"/>
        </w:rPr>
        <w:t>，</w:t>
      </w:r>
      <w:r w:rsidR="00AB2039">
        <w:rPr>
          <w:rFonts w:hint="eastAsia"/>
        </w:rPr>
        <w:t>D</w:t>
      </w:r>
      <w:r w:rsidR="00AB2039">
        <w:t>FT</w:t>
      </w:r>
      <w:r w:rsidR="00AB2039">
        <w:rPr>
          <w:rFonts w:hint="eastAsia"/>
        </w:rPr>
        <w:t>算法需要在每一个中断周期</w:t>
      </w:r>
      <w:r w:rsidR="00264422">
        <w:rPr>
          <w:rFonts w:hint="eastAsia"/>
        </w:rPr>
        <w:t>内</w:t>
      </w:r>
      <w:r w:rsidR="00AB2039">
        <w:rPr>
          <w:rFonts w:hint="eastAsia"/>
        </w:rPr>
        <w:t>对所有采样点</w:t>
      </w:r>
      <w:r w:rsidR="00330530">
        <w:rPr>
          <w:rFonts w:hint="eastAsia"/>
        </w:rPr>
        <w:t>进行计算</w:t>
      </w:r>
      <w:r w:rsidR="001520AE">
        <w:rPr>
          <w:rFonts w:hint="eastAsia"/>
        </w:rPr>
        <w:t>，</w:t>
      </w:r>
      <w:r w:rsidR="00D03DB8">
        <w:rPr>
          <w:rFonts w:hint="eastAsia"/>
        </w:rPr>
        <w:t>时间复杂度较大，</w:t>
      </w:r>
      <w:r w:rsidR="001520AE">
        <w:rPr>
          <w:rFonts w:hint="eastAsia"/>
        </w:rPr>
        <w:t>耗时较长。</w:t>
      </w:r>
      <w:r w:rsidR="00D03DB8">
        <w:rPr>
          <w:rFonts w:hint="eastAsia"/>
        </w:rPr>
        <w:t>D</w:t>
      </w:r>
      <w:r w:rsidR="00D03DB8">
        <w:t>SP</w:t>
      </w:r>
      <w:r w:rsidR="00D03DB8">
        <w:rPr>
          <w:rFonts w:hint="eastAsia"/>
        </w:rPr>
        <w:t>需要</w:t>
      </w:r>
      <w:r w:rsidR="000144FC">
        <w:rPr>
          <w:rFonts w:hint="eastAsia"/>
        </w:rPr>
        <w:t>在</w:t>
      </w:r>
      <w:r w:rsidR="000144FC">
        <w:rPr>
          <w:rFonts w:hint="eastAsia"/>
        </w:rPr>
        <w:t>D</w:t>
      </w:r>
      <w:r w:rsidR="000144FC">
        <w:t>FT</w:t>
      </w:r>
      <w:r w:rsidR="000144FC">
        <w:rPr>
          <w:rFonts w:hint="eastAsia"/>
        </w:rPr>
        <w:t>运算当中</w:t>
      </w:r>
      <w:r w:rsidR="00D03DB8">
        <w:rPr>
          <w:rFonts w:hint="eastAsia"/>
        </w:rPr>
        <w:t>花费较多时间，</w:t>
      </w:r>
      <w:r w:rsidR="00330530">
        <w:rPr>
          <w:rFonts w:hint="eastAsia"/>
        </w:rPr>
        <w:t>这在一定程度上限制了控制</w:t>
      </w:r>
      <w:r w:rsidR="00D03DB8">
        <w:rPr>
          <w:rFonts w:hint="eastAsia"/>
        </w:rPr>
        <w:t>的实时性。为了降低谐波提取过程耗费的时间，</w:t>
      </w:r>
      <w:r w:rsidR="00D03DB8">
        <w:rPr>
          <w:rFonts w:hint="eastAsia"/>
        </w:rPr>
        <w:t>D</w:t>
      </w:r>
      <w:r w:rsidR="00D03DB8">
        <w:t>FT</w:t>
      </w:r>
      <w:r w:rsidR="00D03DB8">
        <w:rPr>
          <w:rFonts w:hint="eastAsia"/>
        </w:rPr>
        <w:t>的快速算法成为学者们研究的对象，目前较为常用的是快速傅里叶变换</w:t>
      </w:r>
      <w:r w:rsidR="000144FC">
        <w:rPr>
          <w:rFonts w:hint="eastAsia"/>
        </w:rPr>
        <w:t>算法</w:t>
      </w:r>
      <w:r w:rsidR="00D03DB8">
        <w:rPr>
          <w:rFonts w:hint="eastAsia"/>
        </w:rPr>
        <w:t>（</w:t>
      </w:r>
      <w:r w:rsidR="00D03DB8">
        <w:rPr>
          <w:rFonts w:hint="eastAsia"/>
        </w:rPr>
        <w:t>F</w:t>
      </w:r>
      <w:r w:rsidR="00D03DB8">
        <w:t>FT</w:t>
      </w:r>
      <w:r w:rsidR="00D03DB8">
        <w:rPr>
          <w:rFonts w:hint="eastAsia"/>
        </w:rPr>
        <w:t>）和滑动傅里叶</w:t>
      </w:r>
      <w:r w:rsidR="000144FC">
        <w:rPr>
          <w:rFonts w:hint="eastAsia"/>
        </w:rPr>
        <w:t>变换</w:t>
      </w:r>
      <w:r w:rsidR="00D03DB8">
        <w:rPr>
          <w:rFonts w:hint="eastAsia"/>
        </w:rPr>
        <w:t>算法（</w:t>
      </w:r>
      <w:r w:rsidR="00D03DB8">
        <w:rPr>
          <w:rFonts w:hint="eastAsia"/>
        </w:rPr>
        <w:t>S</w:t>
      </w:r>
      <w:r w:rsidR="00D03DB8">
        <w:t>DFT</w:t>
      </w:r>
      <w:r w:rsidR="00D03DB8">
        <w:rPr>
          <w:rFonts w:hint="eastAsia"/>
        </w:rPr>
        <w:t>）。</w:t>
      </w:r>
    </w:p>
    <w:p w:rsidR="00CB5196" w:rsidRDefault="00D03DB8" w:rsidP="00071871">
      <w:pPr>
        <w:pStyle w:val="u5"/>
        <w:spacing w:before="24" w:after="24"/>
        <w:ind w:firstLine="480"/>
        <w:rPr>
          <w:highlight w:val="yellow"/>
        </w:rPr>
      </w:pPr>
      <w:r w:rsidRPr="00627B49">
        <w:t>FFT</w:t>
      </w:r>
      <w:r w:rsidRPr="00627B49">
        <w:rPr>
          <w:rFonts w:hint="eastAsia"/>
        </w:rPr>
        <w:t>算法目前在信号分析领域</w:t>
      </w:r>
      <w:r w:rsidR="005915F4" w:rsidRPr="00627B49">
        <w:rPr>
          <w:rFonts w:hint="eastAsia"/>
        </w:rPr>
        <w:t>较为常用</w:t>
      </w:r>
      <w:r w:rsidRPr="00627B49">
        <w:rPr>
          <w:rFonts w:hint="eastAsia"/>
        </w:rPr>
        <w:t>，</w:t>
      </w:r>
      <w:r w:rsidR="00A5173A">
        <w:rPr>
          <w:rFonts w:hint="eastAsia"/>
        </w:rPr>
        <w:t>这一算法</w:t>
      </w:r>
      <w:r w:rsidR="001D1FF2" w:rsidRPr="00627B49">
        <w:rPr>
          <w:rFonts w:hint="eastAsia"/>
        </w:rPr>
        <w:t>可以大幅减少谐波提取</w:t>
      </w:r>
      <w:r w:rsidR="00A5173A">
        <w:rPr>
          <w:rFonts w:hint="eastAsia"/>
        </w:rPr>
        <w:t>所</w:t>
      </w:r>
      <w:r w:rsidR="001D1FF2" w:rsidRPr="00627B49">
        <w:rPr>
          <w:rFonts w:hint="eastAsia"/>
        </w:rPr>
        <w:t>耗费的时间</w:t>
      </w:r>
      <w:r w:rsidR="00F7788C" w:rsidRPr="00627B49">
        <w:rPr>
          <w:rFonts w:hint="eastAsia"/>
        </w:rPr>
        <w:t>。</w:t>
      </w:r>
      <w:r w:rsidR="00322E4B" w:rsidRPr="00627B49">
        <w:rPr>
          <w:rFonts w:hint="eastAsia"/>
        </w:rPr>
        <w:t>在数字实现时，首先需要对目标波形进行采样，将采样值存入一个数组</w:t>
      </w:r>
      <w:r w:rsidR="00AA4A95" w:rsidRPr="00AA4A95">
        <w:rPr>
          <w:position w:val="-10"/>
        </w:rPr>
        <w:object w:dxaOrig="880" w:dyaOrig="320">
          <v:shape id="_x0000_i1207" type="#_x0000_t75" style="width:43.65pt;height:15.75pt" o:ole="">
            <v:imagedata r:id="rId324" o:title=""/>
          </v:shape>
          <o:OLEObject Type="Embed" ProgID="Equation.DSMT4" ShapeID="_x0000_i1207" DrawAspect="Content" ObjectID="_1723467659" r:id="rId325"/>
        </w:object>
      </w:r>
      <w:r w:rsidR="00322E4B" w:rsidRPr="00627B49">
        <w:rPr>
          <w:rFonts w:hint="eastAsia"/>
        </w:rPr>
        <w:t>当中</w:t>
      </w:r>
      <w:r w:rsidR="00A5173A">
        <w:rPr>
          <w:rFonts w:hint="eastAsia"/>
        </w:rPr>
        <w:t>（</w:t>
      </w:r>
      <w:r w:rsidR="00A5173A" w:rsidRPr="00627B49">
        <w:rPr>
          <w:rFonts w:hint="eastAsia"/>
        </w:rPr>
        <w:t>其中</w:t>
      </w:r>
      <w:r w:rsidR="00A5173A" w:rsidRPr="00627B49">
        <w:rPr>
          <w:rFonts w:hint="eastAsia"/>
        </w:rPr>
        <w:t>N</w:t>
      </w:r>
      <w:r w:rsidR="00A5173A" w:rsidRPr="00627B49">
        <w:rPr>
          <w:rFonts w:hint="eastAsia"/>
        </w:rPr>
        <w:t>为常数</w:t>
      </w:r>
      <w:r w:rsidR="00A5173A">
        <w:rPr>
          <w:rFonts w:hint="eastAsia"/>
        </w:rPr>
        <w:t>）</w:t>
      </w:r>
      <w:r w:rsidR="008B35A7" w:rsidRPr="00627B49">
        <w:rPr>
          <w:rFonts w:hint="eastAsia"/>
        </w:rPr>
        <w:t>，</w:t>
      </w:r>
      <w:r w:rsidR="00CB5196" w:rsidRPr="00627B49">
        <w:rPr>
          <w:rFonts w:hint="eastAsia"/>
        </w:rPr>
        <w:t>为保持相位信息，这一时刻的采样值需要保存在数组的</w:t>
      </w:r>
      <w:r w:rsidR="00CB5196" w:rsidRPr="00627B49">
        <w:rPr>
          <w:rFonts w:hint="eastAsia"/>
        </w:rPr>
        <w:t>N</w:t>
      </w:r>
      <w:r w:rsidR="00CB5196" w:rsidRPr="00627B49">
        <w:t>-1</w:t>
      </w:r>
      <w:r w:rsidR="00CB5196" w:rsidRPr="00627B49">
        <w:rPr>
          <w:rFonts w:hint="eastAsia"/>
        </w:rPr>
        <w:t>位，因此在进行储存前，还需要将数组</w:t>
      </w:r>
      <w:r w:rsidR="005B568D" w:rsidRPr="00AA4A95">
        <w:rPr>
          <w:position w:val="-10"/>
        </w:rPr>
        <w:object w:dxaOrig="880" w:dyaOrig="320">
          <v:shape id="_x0000_i1208" type="#_x0000_t75" style="width:43.65pt;height:15.75pt" o:ole="">
            <v:imagedata r:id="rId324" o:title=""/>
          </v:shape>
          <o:OLEObject Type="Embed" ProgID="Equation.DSMT4" ShapeID="_x0000_i1208" DrawAspect="Content" ObjectID="_1723467660" r:id="rId326"/>
        </w:object>
      </w:r>
      <w:r w:rsidR="00CB5196" w:rsidRPr="00627B49">
        <w:rPr>
          <w:rFonts w:hint="eastAsia"/>
        </w:rPr>
        <w:t>当中的每一个值向前移动一位，其</w:t>
      </w:r>
      <w:r w:rsidR="008B35A7" w:rsidRPr="00627B49">
        <w:rPr>
          <w:rFonts w:hint="eastAsia"/>
        </w:rPr>
        <w:t>存储过程如所示。</w:t>
      </w:r>
    </w:p>
    <w:p w:rsidR="008B35A7" w:rsidRDefault="00EC744F" w:rsidP="008B35A7">
      <w:pPr>
        <w:pStyle w:val="u5"/>
        <w:spacing w:before="24" w:after="24"/>
        <w:ind w:firstLine="480"/>
        <w:jc w:val="center"/>
        <w:rPr>
          <w:noProof/>
        </w:rPr>
      </w:pPr>
      <w:r>
        <w:rPr>
          <w:noProof/>
        </w:rPr>
        <w:pict>
          <v:shape id="_x0000_i1209" type="#_x0000_t75" style="width:256.95pt;height:69.3pt;visibility:visible;mso-wrap-style:square">
            <v:imagedata r:id="rId327" o:title=""/>
          </v:shape>
        </w:pict>
      </w:r>
    </w:p>
    <w:p w:rsidR="00FE4979" w:rsidRDefault="00EC744F" w:rsidP="008B35A7">
      <w:pPr>
        <w:pStyle w:val="u5"/>
        <w:spacing w:before="24" w:after="24"/>
        <w:ind w:firstLine="480"/>
        <w:jc w:val="center"/>
        <w:rPr>
          <w:highlight w:val="yellow"/>
        </w:rPr>
      </w:pPr>
      <w:r>
        <w:rPr>
          <w:noProof/>
        </w:rPr>
        <w:pict>
          <v:shape id="_x0000_i1210" type="#_x0000_t75" style="width:178.65pt;height:76.95pt;visibility:visible;mso-wrap-style:square">
            <v:imagedata r:id="rId328" o:title=""/>
          </v:shape>
        </w:pict>
      </w:r>
    </w:p>
    <w:p w:rsidR="006B78A3" w:rsidRDefault="00627B49" w:rsidP="002134F5">
      <w:pPr>
        <w:pStyle w:val="u5"/>
        <w:spacing w:before="24" w:after="24"/>
        <w:ind w:firstLine="480"/>
      </w:pPr>
      <w:r w:rsidRPr="00627B49">
        <w:rPr>
          <w:rFonts w:hint="eastAsia"/>
        </w:rPr>
        <w:t>在每一个时刻，都会有一个</w:t>
      </w:r>
      <w:r w:rsidR="005B568D">
        <w:rPr>
          <w:rFonts w:hint="eastAsia"/>
        </w:rPr>
        <w:t>新的</w:t>
      </w:r>
      <w:r w:rsidRPr="00627B49">
        <w:rPr>
          <w:rFonts w:hint="eastAsia"/>
        </w:rPr>
        <w:t>采样值存储在数组</w:t>
      </w:r>
      <w:r w:rsidR="005B568D" w:rsidRPr="00AA4A95">
        <w:rPr>
          <w:position w:val="-10"/>
        </w:rPr>
        <w:object w:dxaOrig="880" w:dyaOrig="320">
          <v:shape id="_x0000_i1211" type="#_x0000_t75" style="width:43.65pt;height:15.75pt" o:ole="">
            <v:imagedata r:id="rId324" o:title=""/>
          </v:shape>
          <o:OLEObject Type="Embed" ProgID="Equation.DSMT4" ShapeID="_x0000_i1211" DrawAspect="Content" ObjectID="_1723467661" r:id="rId329"/>
        </w:object>
      </w:r>
      <w:r w:rsidRPr="00627B49">
        <w:rPr>
          <w:rFonts w:hint="eastAsia"/>
        </w:rPr>
        <w:t>当中，因此，</w:t>
      </w:r>
      <w:r w:rsidR="008B35A7" w:rsidRPr="00627B49">
        <w:rPr>
          <w:rFonts w:hint="eastAsia"/>
        </w:rPr>
        <w:t>在</w:t>
      </w:r>
      <w:r w:rsidR="008B35A7" w:rsidRPr="00627B49">
        <w:rPr>
          <w:position w:val="-12"/>
        </w:rPr>
        <w:object w:dxaOrig="320" w:dyaOrig="360">
          <v:shape id="_x0000_i1212" type="#_x0000_t75" style="width:15.75pt;height:17.55pt" o:ole="">
            <v:imagedata r:id="rId330" o:title=""/>
          </v:shape>
          <o:OLEObject Type="Embed" ProgID="Equation.DSMT4" ShapeID="_x0000_i1212" DrawAspect="Content" ObjectID="_1723467662" r:id="rId331"/>
        </w:object>
      </w:r>
      <w:r w:rsidR="008B35A7" w:rsidRPr="00627B49">
        <w:rPr>
          <w:rFonts w:hint="eastAsia"/>
        </w:rPr>
        <w:t>时刻</w:t>
      </w:r>
      <w:r w:rsidR="00202CB3">
        <w:rPr>
          <w:rFonts w:hint="eastAsia"/>
        </w:rPr>
        <w:t>采样完成后</w:t>
      </w:r>
      <w:r w:rsidR="008B35A7" w:rsidRPr="00627B49">
        <w:rPr>
          <w:rFonts w:hint="eastAsia"/>
        </w:rPr>
        <w:t>，从</w:t>
      </w:r>
      <w:r w:rsidR="005B568D" w:rsidRPr="00AA4A95">
        <w:rPr>
          <w:position w:val="-10"/>
        </w:rPr>
        <w:object w:dxaOrig="800" w:dyaOrig="320">
          <v:shape id="_x0000_i1213" type="#_x0000_t75" style="width:40.05pt;height:15.75pt" o:ole="">
            <v:imagedata r:id="rId332" o:title=""/>
          </v:shape>
          <o:OLEObject Type="Embed" ProgID="Equation.DSMT4" ShapeID="_x0000_i1213" DrawAspect="Content" ObjectID="_1723467663" r:id="rId333"/>
        </w:object>
      </w:r>
      <w:r w:rsidR="008B35A7" w:rsidRPr="00627B49">
        <w:rPr>
          <w:rFonts w:hint="eastAsia"/>
        </w:rPr>
        <w:t>到</w:t>
      </w:r>
      <w:r w:rsidR="005B568D" w:rsidRPr="00AA4A95">
        <w:rPr>
          <w:position w:val="-10"/>
        </w:rPr>
        <w:object w:dxaOrig="1160" w:dyaOrig="320">
          <v:shape id="_x0000_i1214" type="#_x0000_t75" style="width:58.05pt;height:15.75pt" o:ole="">
            <v:imagedata r:id="rId334" o:title=""/>
          </v:shape>
          <o:OLEObject Type="Embed" ProgID="Equation.DSMT4" ShapeID="_x0000_i1214" DrawAspect="Content" ObjectID="_1723467664" r:id="rId335"/>
        </w:object>
      </w:r>
      <w:r w:rsidRPr="00627B49">
        <w:rPr>
          <w:rFonts w:hint="eastAsia"/>
        </w:rPr>
        <w:t>依次存储着</w:t>
      </w:r>
      <w:r w:rsidR="009E7A4D">
        <w:rPr>
          <w:rFonts w:hint="eastAsia"/>
        </w:rPr>
        <w:t>从</w:t>
      </w:r>
      <w:r w:rsidR="00202CB3" w:rsidRPr="00202CB3">
        <w:rPr>
          <w:position w:val="-12"/>
        </w:rPr>
        <w:object w:dxaOrig="680" w:dyaOrig="360">
          <v:shape id="_x0000_i1215" type="#_x0000_t75" style="width:34.2pt;height:17.55pt" o:ole="">
            <v:imagedata r:id="rId336" o:title=""/>
          </v:shape>
          <o:OLEObject Type="Embed" ProgID="Equation.DSMT4" ShapeID="_x0000_i1215" DrawAspect="Content" ObjectID="_1723467665" r:id="rId337"/>
        </w:object>
      </w:r>
      <w:r w:rsidR="00202CB3">
        <w:rPr>
          <w:rFonts w:hint="eastAsia"/>
        </w:rPr>
        <w:t>到</w:t>
      </w:r>
      <w:r w:rsidR="00202CB3" w:rsidRPr="00202CB3">
        <w:rPr>
          <w:position w:val="-12"/>
        </w:rPr>
        <w:object w:dxaOrig="600" w:dyaOrig="360">
          <v:shape id="_x0000_i1216" type="#_x0000_t75" style="width:30.15pt;height:17.55pt" o:ole="">
            <v:imagedata r:id="rId338" o:title=""/>
          </v:shape>
          <o:OLEObject Type="Embed" ProgID="Equation.DSMT4" ShapeID="_x0000_i1216" DrawAspect="Content" ObjectID="_1723467666" r:id="rId339"/>
        </w:object>
      </w:r>
      <w:r w:rsidR="00202CB3">
        <w:rPr>
          <w:rFonts w:hint="eastAsia"/>
        </w:rPr>
        <w:t>共</w:t>
      </w:r>
      <w:r w:rsidR="00202CB3">
        <w:rPr>
          <w:rFonts w:hint="eastAsia"/>
        </w:rPr>
        <w:t>N</w:t>
      </w:r>
      <w:r w:rsidR="00202CB3">
        <w:rPr>
          <w:rFonts w:hint="eastAsia"/>
        </w:rPr>
        <w:t>个采样信号</w:t>
      </w:r>
      <w:r w:rsidR="00EC3792">
        <w:rPr>
          <w:rFonts w:hint="eastAsia"/>
        </w:rPr>
        <w:t>；在</w:t>
      </w:r>
      <w:r w:rsidR="00EC3792" w:rsidRPr="00627B49">
        <w:rPr>
          <w:position w:val="-12"/>
        </w:rPr>
        <w:object w:dxaOrig="180" w:dyaOrig="360">
          <v:shape id="_x0000_i1217" type="#_x0000_t75" style="width:9pt;height:17.55pt" o:ole="">
            <v:imagedata r:id="rId340" o:title=""/>
          </v:shape>
          <o:OLEObject Type="Embed" ProgID="Equation.DSMT4" ShapeID="_x0000_i1217" DrawAspect="Content" ObjectID="_1723467667" r:id="rId341"/>
        </w:object>
      </w:r>
      <w:r w:rsidR="00EC3792">
        <w:rPr>
          <w:rFonts w:hint="eastAsia"/>
        </w:rPr>
        <w:t>时刻，</w:t>
      </w:r>
      <w:r w:rsidR="005B568D" w:rsidRPr="00AA4A95">
        <w:rPr>
          <w:position w:val="-10"/>
        </w:rPr>
        <w:object w:dxaOrig="880" w:dyaOrig="320">
          <v:shape id="_x0000_i1218" type="#_x0000_t75" style="width:43.65pt;height:15.75pt" o:ole="">
            <v:imagedata r:id="rId324" o:title=""/>
          </v:shape>
          <o:OLEObject Type="Embed" ProgID="Equation.DSMT4" ShapeID="_x0000_i1218" DrawAspect="Content" ObjectID="_1723467668" r:id="rId342"/>
        </w:object>
      </w:r>
      <w:r w:rsidR="005B568D">
        <w:rPr>
          <w:rFonts w:hint="eastAsia"/>
        </w:rPr>
        <w:t>数组当中的每一个数都会向前移动一位，</w:t>
      </w:r>
      <w:r w:rsidR="005B568D" w:rsidRPr="00AA4A95">
        <w:rPr>
          <w:position w:val="-10"/>
        </w:rPr>
        <w:object w:dxaOrig="800" w:dyaOrig="320">
          <v:shape id="_x0000_i1219" type="#_x0000_t75" style="width:40.05pt;height:15.75pt" o:ole="">
            <v:imagedata r:id="rId332" o:title=""/>
          </v:shape>
          <o:OLEObject Type="Embed" ProgID="Equation.DSMT4" ShapeID="_x0000_i1219" DrawAspect="Content" ObjectID="_1723467669" r:id="rId343"/>
        </w:object>
      </w:r>
      <w:r w:rsidR="005B568D">
        <w:rPr>
          <w:rFonts w:hint="eastAsia"/>
        </w:rPr>
        <w:t>当中存储的数会被剔除，</w:t>
      </w:r>
      <w:r w:rsidR="005B568D" w:rsidRPr="00AA4A95">
        <w:rPr>
          <w:position w:val="-10"/>
        </w:rPr>
        <w:object w:dxaOrig="1160" w:dyaOrig="320">
          <v:shape id="_x0000_i1220" type="#_x0000_t75" style="width:58.05pt;height:15.75pt" o:ole="">
            <v:imagedata r:id="rId334" o:title=""/>
          </v:shape>
          <o:OLEObject Type="Embed" ProgID="Equation.DSMT4" ShapeID="_x0000_i1220" DrawAspect="Content" ObjectID="_1723467670" r:id="rId344"/>
        </w:object>
      </w:r>
      <w:r w:rsidR="005B568D">
        <w:rPr>
          <w:rFonts w:hint="eastAsia"/>
        </w:rPr>
        <w:t>当中存储的数会空出，此时的采样值</w:t>
      </w:r>
      <w:r w:rsidR="005B568D" w:rsidRPr="00202CB3">
        <w:rPr>
          <w:position w:val="-12"/>
        </w:rPr>
        <w:object w:dxaOrig="480" w:dyaOrig="360">
          <v:shape id="_x0000_i1221" type="#_x0000_t75" style="width:24.3pt;height:17.55pt" o:ole="">
            <v:imagedata r:id="rId345" o:title=""/>
          </v:shape>
          <o:OLEObject Type="Embed" ProgID="Equation.DSMT4" ShapeID="_x0000_i1221" DrawAspect="Content" ObjectID="_1723467671" r:id="rId346"/>
        </w:object>
      </w:r>
      <w:r w:rsidR="005B568D">
        <w:rPr>
          <w:rFonts w:hint="eastAsia"/>
        </w:rPr>
        <w:t>则会存入</w:t>
      </w:r>
      <w:r w:rsidR="005B568D" w:rsidRPr="00AA4A95">
        <w:rPr>
          <w:position w:val="-10"/>
        </w:rPr>
        <w:object w:dxaOrig="1160" w:dyaOrig="320">
          <v:shape id="_x0000_i1222" type="#_x0000_t75" style="width:58.05pt;height:15.75pt" o:ole="">
            <v:imagedata r:id="rId334" o:title=""/>
          </v:shape>
          <o:OLEObject Type="Embed" ProgID="Equation.DSMT4" ShapeID="_x0000_i1222" DrawAspect="Content" ObjectID="_1723467672" r:id="rId347"/>
        </w:object>
      </w:r>
      <w:r w:rsidR="005B568D">
        <w:rPr>
          <w:rFonts w:hint="eastAsia"/>
        </w:rPr>
        <w:t>当中</w:t>
      </w:r>
      <w:r w:rsidR="009E7A4D">
        <w:rPr>
          <w:rFonts w:hint="eastAsia"/>
        </w:rPr>
        <w:t>，此时采样完成。在</w:t>
      </w:r>
      <w:r w:rsidR="009E7A4D" w:rsidRPr="00627B49">
        <w:rPr>
          <w:position w:val="-12"/>
        </w:rPr>
        <w:object w:dxaOrig="180" w:dyaOrig="360">
          <v:shape id="_x0000_i1223" type="#_x0000_t75" style="width:9pt;height:17.55pt" o:ole="">
            <v:imagedata r:id="rId340" o:title=""/>
          </v:shape>
          <o:OLEObject Type="Embed" ProgID="Equation.DSMT4" ShapeID="_x0000_i1223" DrawAspect="Content" ObjectID="_1723467673" r:id="rId348"/>
        </w:object>
      </w:r>
      <w:r w:rsidR="009E7A4D">
        <w:rPr>
          <w:rFonts w:hint="eastAsia"/>
        </w:rPr>
        <w:t>时刻采样完成后，</w:t>
      </w:r>
      <w:r w:rsidR="009E7A4D" w:rsidRPr="00627B49">
        <w:rPr>
          <w:rFonts w:hint="eastAsia"/>
        </w:rPr>
        <w:t>从</w:t>
      </w:r>
      <w:r w:rsidR="009E7A4D" w:rsidRPr="00AA4A95">
        <w:rPr>
          <w:position w:val="-10"/>
        </w:rPr>
        <w:object w:dxaOrig="800" w:dyaOrig="320">
          <v:shape id="_x0000_i1224" type="#_x0000_t75" style="width:40.05pt;height:15.75pt" o:ole="">
            <v:imagedata r:id="rId332" o:title=""/>
          </v:shape>
          <o:OLEObject Type="Embed" ProgID="Equation.DSMT4" ShapeID="_x0000_i1224" DrawAspect="Content" ObjectID="_1723467674" r:id="rId349"/>
        </w:object>
      </w:r>
      <w:r w:rsidR="009E7A4D" w:rsidRPr="00627B49">
        <w:rPr>
          <w:rFonts w:hint="eastAsia"/>
        </w:rPr>
        <w:t>到</w:t>
      </w:r>
      <w:r w:rsidR="009E7A4D" w:rsidRPr="00AA4A95">
        <w:rPr>
          <w:position w:val="-10"/>
        </w:rPr>
        <w:object w:dxaOrig="1160" w:dyaOrig="320">
          <v:shape id="_x0000_i1225" type="#_x0000_t75" style="width:58.05pt;height:15.75pt" o:ole="">
            <v:imagedata r:id="rId334" o:title=""/>
          </v:shape>
          <o:OLEObject Type="Embed" ProgID="Equation.DSMT4" ShapeID="_x0000_i1225" DrawAspect="Content" ObjectID="_1723467675" r:id="rId350"/>
        </w:object>
      </w:r>
      <w:r w:rsidR="009E7A4D">
        <w:rPr>
          <w:rFonts w:hint="eastAsia"/>
        </w:rPr>
        <w:t>依次存储着</w:t>
      </w:r>
      <w:r w:rsidR="009E7A4D" w:rsidRPr="00202CB3">
        <w:rPr>
          <w:position w:val="-12"/>
        </w:rPr>
        <w:object w:dxaOrig="820" w:dyaOrig="360">
          <v:shape id="_x0000_i1226" type="#_x0000_t75" style="width:40.95pt;height:17.55pt" o:ole="">
            <v:imagedata r:id="rId351" o:title=""/>
          </v:shape>
          <o:OLEObject Type="Embed" ProgID="Equation.DSMT4" ShapeID="_x0000_i1226" DrawAspect="Content" ObjectID="_1723467676" r:id="rId352"/>
        </w:object>
      </w:r>
      <w:r w:rsidR="009E7A4D">
        <w:rPr>
          <w:rFonts w:hint="eastAsia"/>
        </w:rPr>
        <w:t>到</w:t>
      </w:r>
      <w:r w:rsidR="009E7A4D" w:rsidRPr="00202CB3">
        <w:rPr>
          <w:position w:val="-12"/>
        </w:rPr>
        <w:object w:dxaOrig="480" w:dyaOrig="360">
          <v:shape id="_x0000_i1227" type="#_x0000_t75" style="width:24.3pt;height:17.55pt" o:ole="">
            <v:imagedata r:id="rId353" o:title=""/>
          </v:shape>
          <o:OLEObject Type="Embed" ProgID="Equation.DSMT4" ShapeID="_x0000_i1227" DrawAspect="Content" ObjectID="_1723467677" r:id="rId354"/>
        </w:object>
      </w:r>
      <w:r w:rsidR="009E7A4D">
        <w:rPr>
          <w:rFonts w:hint="eastAsia"/>
        </w:rPr>
        <w:t>共</w:t>
      </w:r>
      <w:r w:rsidR="009E7A4D">
        <w:rPr>
          <w:rFonts w:hint="eastAsia"/>
        </w:rPr>
        <w:t>N</w:t>
      </w:r>
      <w:r w:rsidR="009E7A4D">
        <w:rPr>
          <w:rFonts w:hint="eastAsia"/>
        </w:rPr>
        <w:t>个采样信号。</w:t>
      </w:r>
    </w:p>
    <w:p w:rsidR="00D44967" w:rsidRPr="002134F5" w:rsidRDefault="006B78A3" w:rsidP="002134F5">
      <w:pPr>
        <w:pStyle w:val="u5"/>
        <w:spacing w:before="24" w:after="24"/>
        <w:ind w:firstLine="480"/>
      </w:pPr>
      <w:r>
        <w:rPr>
          <w:rFonts w:hint="eastAsia"/>
        </w:rPr>
        <w:lastRenderedPageBreak/>
        <w:t>上述</w:t>
      </w:r>
      <w:r w:rsidR="00D44967">
        <w:rPr>
          <w:rFonts w:hint="eastAsia"/>
        </w:rPr>
        <w:t>过程会发生在每一个时刻的</w:t>
      </w:r>
      <w:r w:rsidR="00D44967">
        <w:rPr>
          <w:rFonts w:hint="eastAsia"/>
        </w:rPr>
        <w:t>F</w:t>
      </w:r>
      <w:r w:rsidR="00D44967">
        <w:t>FT</w:t>
      </w:r>
      <w:r w:rsidR="00D44967">
        <w:rPr>
          <w:rFonts w:hint="eastAsia"/>
        </w:rPr>
        <w:t>计算之前，在完成上述工作之后</w:t>
      </w:r>
      <w:r w:rsidR="002134F5">
        <w:rPr>
          <w:rFonts w:hint="eastAsia"/>
        </w:rPr>
        <w:t>，每个时刻的</w:t>
      </w:r>
      <w:r w:rsidR="002134F5">
        <w:rPr>
          <w:rFonts w:hint="eastAsia"/>
        </w:rPr>
        <w:t>F</w:t>
      </w:r>
      <w:r w:rsidR="002134F5">
        <w:t>FT</w:t>
      </w:r>
      <w:r w:rsidR="002134F5">
        <w:rPr>
          <w:rFonts w:hint="eastAsia"/>
        </w:rPr>
        <w:t>才能够开始计算。</w:t>
      </w:r>
      <w:r>
        <w:rPr>
          <w:rFonts w:hint="eastAsia"/>
        </w:rPr>
        <w:t>由此可知，</w:t>
      </w:r>
      <w:r>
        <w:rPr>
          <w:rFonts w:hint="eastAsia"/>
        </w:rPr>
        <w:t>F</w:t>
      </w:r>
      <w:r>
        <w:t>FT</w:t>
      </w:r>
      <w:r>
        <w:rPr>
          <w:rFonts w:hint="eastAsia"/>
        </w:rPr>
        <w:t>由于自身的固有局限，会耗费大量时间在计算之前的数据整理当中，这在一定程度上限制了算法的实时性</w:t>
      </w:r>
      <w:r w:rsidR="00A5173A">
        <w:rPr>
          <w:rFonts w:hint="eastAsia"/>
        </w:rPr>
        <w:t>。</w:t>
      </w:r>
      <w:r w:rsidR="001558F4">
        <w:rPr>
          <w:rFonts w:hint="eastAsia"/>
        </w:rPr>
        <w:t>孤岛型电网</w:t>
      </w:r>
      <w:r w:rsidR="00A5173A">
        <w:rPr>
          <w:rFonts w:hint="eastAsia"/>
        </w:rPr>
        <w:t>对控制系统的实时性要求越来越高，</w:t>
      </w:r>
      <w:r w:rsidR="009F5853">
        <w:rPr>
          <w:rFonts w:hint="eastAsia"/>
        </w:rPr>
        <w:t>因此，控制系统需要一种</w:t>
      </w:r>
      <w:r w:rsidR="00AE4DF1">
        <w:rPr>
          <w:rFonts w:hint="eastAsia"/>
        </w:rPr>
        <w:t>实时性更强</w:t>
      </w:r>
      <w:r w:rsidR="009F5853">
        <w:rPr>
          <w:rFonts w:hint="eastAsia"/>
        </w:rPr>
        <w:t>、</w:t>
      </w:r>
      <w:r w:rsidR="00AE4DF1">
        <w:rPr>
          <w:rFonts w:hint="eastAsia"/>
        </w:rPr>
        <w:t>更加快速</w:t>
      </w:r>
      <w:r w:rsidR="009F5853">
        <w:rPr>
          <w:rFonts w:hint="eastAsia"/>
        </w:rPr>
        <w:t>的谐波分析方法</w:t>
      </w:r>
      <w:r w:rsidR="00A5173A">
        <w:rPr>
          <w:rFonts w:hint="eastAsia"/>
        </w:rPr>
        <w:t>。</w:t>
      </w:r>
    </w:p>
    <w:p w:rsidR="00D03DB8" w:rsidRDefault="0081763D" w:rsidP="00071871">
      <w:pPr>
        <w:pStyle w:val="u5"/>
        <w:spacing w:before="24" w:after="24"/>
        <w:ind w:firstLine="480"/>
      </w:pPr>
      <w:r w:rsidRPr="00B805AD">
        <w:rPr>
          <w:rFonts w:hint="eastAsia"/>
        </w:rPr>
        <w:t>与</w:t>
      </w:r>
      <w:r w:rsidRPr="00B805AD">
        <w:rPr>
          <w:rFonts w:hint="eastAsia"/>
        </w:rPr>
        <w:t>F</w:t>
      </w:r>
      <w:r w:rsidRPr="00B805AD">
        <w:t>FT</w:t>
      </w:r>
      <w:r w:rsidRPr="00B805AD">
        <w:rPr>
          <w:rFonts w:hint="eastAsia"/>
        </w:rPr>
        <w:t>算法相比，</w:t>
      </w:r>
      <w:r w:rsidR="00AB2039" w:rsidRPr="00B805AD">
        <w:rPr>
          <w:rFonts w:hint="eastAsia"/>
        </w:rPr>
        <w:t>S</w:t>
      </w:r>
      <w:r w:rsidR="00AB2039" w:rsidRPr="00B805AD">
        <w:t>DFT</w:t>
      </w:r>
      <w:r w:rsidR="00AB2039" w:rsidRPr="00B805AD">
        <w:rPr>
          <w:rFonts w:hint="eastAsia"/>
        </w:rPr>
        <w:t>算法</w:t>
      </w:r>
      <w:r w:rsidR="00264422" w:rsidRPr="00B805AD">
        <w:rPr>
          <w:rFonts w:hint="eastAsia"/>
        </w:rPr>
        <w:t>进一步降低了时间复杂度，</w:t>
      </w:r>
      <w:r w:rsidRPr="00B805AD">
        <w:rPr>
          <w:rFonts w:hint="eastAsia"/>
        </w:rPr>
        <w:t>这一算法较为符合</w:t>
      </w:r>
      <w:r w:rsidR="00DA2784" w:rsidRPr="00B805AD">
        <w:rPr>
          <w:rFonts w:hint="eastAsia"/>
        </w:rPr>
        <w:t>微控制器的采样和计算逻辑，在每一个中断周期只进行一次计算，</w:t>
      </w:r>
      <w:r w:rsidR="00264422" w:rsidRPr="00B805AD">
        <w:rPr>
          <w:rFonts w:hint="eastAsia"/>
        </w:rPr>
        <w:t>其实时性比</w:t>
      </w:r>
      <w:r w:rsidR="00264422" w:rsidRPr="00B805AD">
        <w:rPr>
          <w:rFonts w:hint="eastAsia"/>
        </w:rPr>
        <w:t>F</w:t>
      </w:r>
      <w:r w:rsidR="00264422" w:rsidRPr="00B805AD">
        <w:t>FT</w:t>
      </w:r>
      <w:r w:rsidRPr="00B805AD">
        <w:rPr>
          <w:rFonts w:hint="eastAsia"/>
        </w:rPr>
        <w:t>算法更强</w:t>
      </w:r>
      <w:r w:rsidR="00752712" w:rsidRPr="00B805AD">
        <w:rPr>
          <w:rFonts w:hint="eastAsia"/>
        </w:rPr>
        <w:t>，因次本文</w:t>
      </w:r>
      <w:r w:rsidRPr="00B805AD">
        <w:rPr>
          <w:rFonts w:hint="eastAsia"/>
        </w:rPr>
        <w:t>S</w:t>
      </w:r>
      <w:r w:rsidRPr="00B805AD">
        <w:t>DFT</w:t>
      </w:r>
      <w:r w:rsidRPr="00B805AD">
        <w:rPr>
          <w:rFonts w:hint="eastAsia"/>
        </w:rPr>
        <w:t>算法展开了研究，并基于</w:t>
      </w:r>
      <w:r w:rsidR="00DA2784" w:rsidRPr="00B805AD">
        <w:rPr>
          <w:rFonts w:hint="eastAsia"/>
        </w:rPr>
        <w:t>这一算法</w:t>
      </w:r>
      <w:r w:rsidR="00752712" w:rsidRPr="00B805AD">
        <w:rPr>
          <w:rFonts w:hint="eastAsia"/>
        </w:rPr>
        <w:t>构建</w:t>
      </w:r>
      <w:r w:rsidR="00DA2784" w:rsidRPr="00B805AD">
        <w:rPr>
          <w:rFonts w:hint="eastAsia"/>
        </w:rPr>
        <w:t>谐波提取策略</w:t>
      </w:r>
      <w:r w:rsidR="00305DF7" w:rsidRPr="00B805AD">
        <w:rPr>
          <w:rFonts w:hint="eastAsia"/>
        </w:rPr>
        <w:t>，上述三种方法的时间复杂度</w:t>
      </w:r>
      <w:r w:rsidR="00305DF7" w:rsidRPr="00EC744F">
        <w:rPr>
          <w:rFonts w:hint="eastAsia"/>
          <w:highlight w:val="yellow"/>
        </w:rPr>
        <w:t>如所示</w:t>
      </w:r>
      <w:r w:rsidR="00305DF7" w:rsidRPr="00B805AD">
        <w:rPr>
          <w:rFonts w:hint="eastAsia"/>
        </w:rPr>
        <w:t>。</w:t>
      </w:r>
    </w:p>
    <w:p w:rsidR="00087FAD" w:rsidRDefault="00087FAD" w:rsidP="00071871">
      <w:pPr>
        <w:pStyle w:val="u5"/>
        <w:spacing w:before="24" w:after="24"/>
        <w:ind w:firstLine="480"/>
      </w:pPr>
      <w:r w:rsidRPr="00087FAD">
        <w:rPr>
          <w:rFonts w:hint="eastAsia"/>
          <w:highlight w:val="yellow"/>
        </w:rPr>
        <w:t>（具体怎么来的是不是可以写一下，比如说列个简单的式子，算一下确实要算这么多次）</w:t>
      </w:r>
    </w:p>
    <w:p w:rsidR="001C69CB" w:rsidRPr="001C69CB" w:rsidRDefault="001C69CB" w:rsidP="001C69CB">
      <w:pPr>
        <w:pStyle w:val="ua"/>
        <w:spacing w:before="360" w:after="120"/>
      </w:pPr>
    </w:p>
    <w:tbl>
      <w:tblPr>
        <w:tblW w:w="5000" w:type="pct"/>
        <w:jc w:val="center"/>
        <w:tblBorders>
          <w:top w:val="single" w:sz="18" w:space="0" w:color="auto"/>
          <w:bottom w:val="single" w:sz="18" w:space="0" w:color="auto"/>
        </w:tblBorders>
        <w:tblLook w:val="04A0" w:firstRow="1" w:lastRow="0" w:firstColumn="1" w:lastColumn="0" w:noHBand="0" w:noVBand="1"/>
      </w:tblPr>
      <w:tblGrid>
        <w:gridCol w:w="1613"/>
        <w:gridCol w:w="1839"/>
        <w:gridCol w:w="1945"/>
        <w:gridCol w:w="2756"/>
      </w:tblGrid>
      <w:tr w:rsidR="006A07BE" w:rsidRPr="00AC7F30" w:rsidTr="006A07BE">
        <w:trPr>
          <w:jc w:val="center"/>
        </w:trPr>
        <w:tc>
          <w:tcPr>
            <w:tcW w:w="989" w:type="pct"/>
            <w:tcBorders>
              <w:top w:val="single" w:sz="12" w:space="0" w:color="auto"/>
              <w:bottom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算法类型</w:t>
            </w:r>
          </w:p>
        </w:tc>
        <w:tc>
          <w:tcPr>
            <w:tcW w:w="1128"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D</w:t>
            </w:r>
            <w:r>
              <w:rPr>
                <w:szCs w:val="21"/>
              </w:rPr>
              <w:t>FT</w:t>
            </w:r>
          </w:p>
        </w:tc>
        <w:tc>
          <w:tcPr>
            <w:tcW w:w="1193"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F</w:t>
            </w:r>
            <w:r>
              <w:rPr>
                <w:szCs w:val="21"/>
              </w:rPr>
              <w:t>FT</w:t>
            </w:r>
          </w:p>
        </w:tc>
        <w:tc>
          <w:tcPr>
            <w:tcW w:w="1690"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S</w:t>
            </w:r>
            <w:r>
              <w:rPr>
                <w:szCs w:val="21"/>
              </w:rPr>
              <w:t>DFT</w:t>
            </w:r>
          </w:p>
        </w:tc>
      </w:tr>
      <w:tr w:rsidR="006A07BE" w:rsidRPr="00AC7F30" w:rsidTr="006A07BE">
        <w:trPr>
          <w:jc w:val="center"/>
        </w:trPr>
        <w:tc>
          <w:tcPr>
            <w:tcW w:w="989"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复数加法次数</w:t>
            </w:r>
          </w:p>
        </w:tc>
        <w:tc>
          <w:tcPr>
            <w:tcW w:w="1128"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780" w:dyaOrig="300">
                <v:shape id="_x0000_i1228" type="#_x0000_t75" style="width:39.15pt;height:15.75pt" o:ole="">
                  <v:imagedata r:id="rId355" o:title=""/>
                </v:shape>
                <o:OLEObject Type="Embed" ProgID="Equation.DSMT4" ShapeID="_x0000_i1228" DrawAspect="Content" ObjectID="_1723467678" r:id="rId356"/>
              </w:object>
            </w:r>
            <w:r>
              <w:t>.</w:t>
            </w:r>
          </w:p>
        </w:tc>
        <w:tc>
          <w:tcPr>
            <w:tcW w:w="1193"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940" w:dyaOrig="300">
                <v:shape id="_x0000_i1229" type="#_x0000_t75" style="width:46.8pt;height:14.85pt" o:ole="">
                  <v:imagedata r:id="rId357" o:title=""/>
                </v:shape>
                <o:OLEObject Type="Embed" ProgID="Equation.DSMT4" ShapeID="_x0000_i1229" DrawAspect="Content" ObjectID="_1723467679" r:id="rId358"/>
              </w:object>
            </w:r>
          </w:p>
        </w:tc>
        <w:tc>
          <w:tcPr>
            <w:tcW w:w="1690"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2</w:t>
            </w:r>
          </w:p>
        </w:tc>
      </w:tr>
      <w:tr w:rsidR="006A07BE" w:rsidRPr="00AC7F30" w:rsidTr="006A07BE">
        <w:trPr>
          <w:jc w:val="center"/>
        </w:trPr>
        <w:tc>
          <w:tcPr>
            <w:tcW w:w="989"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szCs w:val="21"/>
              </w:rPr>
              <w:t>复数乘法次数</w:t>
            </w:r>
          </w:p>
        </w:tc>
        <w:tc>
          <w:tcPr>
            <w:tcW w:w="1128" w:type="pct"/>
            <w:tcBorders>
              <w:bottom w:val="nil"/>
            </w:tcBorders>
            <w:shd w:val="clear" w:color="auto" w:fill="auto"/>
          </w:tcPr>
          <w:p w:rsidR="001C69CB" w:rsidRPr="006A07BE" w:rsidRDefault="001C69CB" w:rsidP="006A07BE">
            <w:pPr>
              <w:snapToGrid w:val="0"/>
              <w:spacing w:line="312" w:lineRule="auto"/>
              <w:jc w:val="center"/>
              <w:rPr>
                <w:i/>
                <w:szCs w:val="21"/>
              </w:rPr>
            </w:pPr>
            <w:r w:rsidRPr="006A07BE">
              <w:rPr>
                <w:position w:val="-6"/>
              </w:rPr>
              <w:object w:dxaOrig="320" w:dyaOrig="320">
                <v:shape id="_x0000_i1230" type="#_x0000_t75" style="width:15.75pt;height:15.75pt" o:ole="">
                  <v:imagedata r:id="rId359" o:title=""/>
                </v:shape>
                <o:OLEObject Type="Embed" ProgID="Equation.DSMT4" ShapeID="_x0000_i1230" DrawAspect="Content" ObjectID="_1723467680" r:id="rId360"/>
              </w:object>
            </w:r>
          </w:p>
        </w:tc>
        <w:tc>
          <w:tcPr>
            <w:tcW w:w="1193"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1180" w:dyaOrig="300">
                <v:shape id="_x0000_i1231" type="#_x0000_t75" style="width:60.3pt;height:14.85pt" o:ole="">
                  <v:imagedata r:id="rId361" o:title=""/>
                </v:shape>
                <o:OLEObject Type="Embed" ProgID="Equation.DSMT4" ShapeID="_x0000_i1231" DrawAspect="Content" ObjectID="_1723467681" r:id="rId362"/>
              </w:object>
            </w:r>
          </w:p>
        </w:tc>
        <w:tc>
          <w:tcPr>
            <w:tcW w:w="1690"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szCs w:val="21"/>
              </w:rPr>
              <w:t>1</w:t>
            </w:r>
          </w:p>
        </w:tc>
      </w:tr>
      <w:tr w:rsidR="006A07BE" w:rsidRPr="00AC7F30" w:rsidTr="006A07BE">
        <w:trPr>
          <w:jc w:val="center"/>
        </w:trPr>
        <w:tc>
          <w:tcPr>
            <w:tcW w:w="989"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rFonts w:hint="eastAsia"/>
                <w:szCs w:val="21"/>
              </w:rPr>
              <w:t>运算</w:t>
            </w:r>
            <w:r w:rsidRPr="006A07BE">
              <w:rPr>
                <w:szCs w:val="21"/>
              </w:rPr>
              <w:t>复杂度</w:t>
            </w:r>
          </w:p>
        </w:tc>
        <w:tc>
          <w:tcPr>
            <w:tcW w:w="1128"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639" w:dyaOrig="360">
                <v:shape id="_x0000_i1232" type="#_x0000_t75" style="width:31.95pt;height:17.55pt" o:ole="">
                  <v:imagedata r:id="rId363" o:title=""/>
                </v:shape>
                <o:OLEObject Type="Embed" ProgID="Equation.DSMT4" ShapeID="_x0000_i1232" DrawAspect="Content" ObjectID="_1723467682" r:id="rId364"/>
              </w:object>
            </w:r>
          </w:p>
        </w:tc>
        <w:tc>
          <w:tcPr>
            <w:tcW w:w="1193"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1200" w:dyaOrig="300">
                <v:shape id="_x0000_i1233" type="#_x0000_t75" style="width:59.4pt;height:14.85pt" o:ole="">
                  <v:imagedata r:id="rId365" o:title=""/>
                </v:shape>
                <o:OLEObject Type="Embed" ProgID="Equation.DSMT4" ShapeID="_x0000_i1233" DrawAspect="Content" ObjectID="_1723467683" r:id="rId366"/>
              </w:object>
            </w:r>
          </w:p>
        </w:tc>
        <w:tc>
          <w:tcPr>
            <w:tcW w:w="1690"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520" w:dyaOrig="300">
                <v:shape id="_x0000_i1234" type="#_x0000_t75" style="width:25.2pt;height:14.85pt" o:ole="">
                  <v:imagedata r:id="rId367" o:title=""/>
                </v:shape>
                <o:OLEObject Type="Embed" ProgID="Equation.DSMT4" ShapeID="_x0000_i1234" DrawAspect="Content" ObjectID="_1723467684" r:id="rId368"/>
              </w:object>
            </w:r>
          </w:p>
        </w:tc>
      </w:tr>
    </w:tbl>
    <w:p w:rsidR="005D2B38" w:rsidRDefault="005D2B38" w:rsidP="00867206">
      <w:pPr>
        <w:pStyle w:val="u5"/>
        <w:spacing w:before="24" w:after="24"/>
        <w:ind w:firstLineChars="0" w:firstLine="0"/>
      </w:pPr>
    </w:p>
    <w:p w:rsidR="00801BB2" w:rsidRDefault="00087FAD" w:rsidP="00087FAD">
      <w:pPr>
        <w:pStyle w:val="u3"/>
      </w:pPr>
      <w:bookmarkStart w:id="75" w:name="_Toc112251639"/>
      <w:r>
        <w:rPr>
          <w:rFonts w:hint="eastAsia"/>
        </w:rPr>
        <w:t>基于</w:t>
      </w:r>
      <w:r>
        <w:rPr>
          <w:rFonts w:hint="eastAsia"/>
        </w:rPr>
        <w:t>S</w:t>
      </w:r>
      <w:r>
        <w:t>DFT</w:t>
      </w:r>
      <w:r>
        <w:rPr>
          <w:rFonts w:hint="eastAsia"/>
        </w:rPr>
        <w:t>的谐波提取策略研究</w:t>
      </w:r>
      <w:bookmarkEnd w:id="75"/>
    </w:p>
    <w:p w:rsidR="00087FAD" w:rsidRPr="00087FAD" w:rsidRDefault="00087FAD" w:rsidP="00087FAD">
      <w:pPr>
        <w:pStyle w:val="u5"/>
        <w:spacing w:before="24" w:after="24"/>
        <w:ind w:firstLine="480"/>
      </w:pPr>
      <w:r>
        <w:rPr>
          <w:rFonts w:hint="eastAsia"/>
        </w:rPr>
        <w:t>基本跟杨康的</w:t>
      </w:r>
      <w:r>
        <w:rPr>
          <w:rFonts w:hint="eastAsia"/>
        </w:rPr>
        <w:t>S</w:t>
      </w:r>
      <w:r>
        <w:t>DFT</w:t>
      </w:r>
      <w:r>
        <w:rPr>
          <w:rFonts w:hint="eastAsia"/>
        </w:rPr>
        <w:t>差不多</w:t>
      </w:r>
    </w:p>
    <w:p w:rsidR="00071871" w:rsidRDefault="00071871" w:rsidP="00071871">
      <w:pPr>
        <w:pStyle w:val="u5"/>
        <w:spacing w:before="24" w:after="24"/>
        <w:ind w:firstLine="480"/>
      </w:pPr>
      <w:r>
        <w:rPr>
          <w:rFonts w:hint="eastAsia"/>
        </w:rPr>
        <w:t>不说这是我的创新点，不说是我提出的（写清楚，跟</w:t>
      </w:r>
      <w:r>
        <w:rPr>
          <w:rFonts w:hint="eastAsia"/>
        </w:rPr>
        <w:t>FFT</w:t>
      </w:r>
      <w:r>
        <w:rPr>
          <w:rFonts w:hint="eastAsia"/>
        </w:rPr>
        <w:t>比，得有个说法，有个交代）。</w:t>
      </w:r>
    </w:p>
    <w:p w:rsidR="00071871" w:rsidRPr="00071871" w:rsidRDefault="00071871" w:rsidP="00071871">
      <w:pPr>
        <w:pStyle w:val="u5"/>
        <w:spacing w:before="24" w:after="24"/>
        <w:ind w:firstLine="480"/>
      </w:pPr>
      <w:r>
        <w:rPr>
          <w:rFonts w:hint="eastAsia"/>
        </w:rPr>
        <w:t>说明本方法的目的在于控制谐波，</w:t>
      </w:r>
      <w:r w:rsidR="001A5801">
        <w:rPr>
          <w:rFonts w:hint="eastAsia"/>
        </w:rPr>
        <w:t>想要控制谐波需要</w:t>
      </w:r>
      <w:r>
        <w:rPr>
          <w:rFonts w:hint="eastAsia"/>
        </w:rPr>
        <w:t>离散傅里叶变换</w:t>
      </w:r>
      <w:r w:rsidR="001A5801">
        <w:rPr>
          <w:rFonts w:hint="eastAsia"/>
        </w:rPr>
        <w:t>，说明其</w:t>
      </w:r>
      <w:r>
        <w:rPr>
          <w:rFonts w:hint="eastAsia"/>
        </w:rPr>
        <w:t>原理，需要傅里叶变换来进行谐波提取与分析。</w:t>
      </w:r>
    </w:p>
    <w:p w:rsidR="00FF09E8" w:rsidRDefault="0054763E" w:rsidP="0054763E">
      <w:pPr>
        <w:pStyle w:val="u2"/>
      </w:pPr>
      <w:bookmarkStart w:id="76" w:name="_Toc112251640"/>
      <w:r>
        <w:rPr>
          <w:rFonts w:hint="eastAsia"/>
        </w:rPr>
        <w:t>三电平逆变器指定谐波抑制预测控制方法研究</w:t>
      </w:r>
      <w:bookmarkEnd w:id="76"/>
    </w:p>
    <w:p w:rsidR="008463D4" w:rsidRDefault="003F53BC" w:rsidP="003F53BC">
      <w:pPr>
        <w:pStyle w:val="u5"/>
        <w:spacing w:before="24" w:after="24"/>
        <w:ind w:firstLine="480"/>
      </w:pPr>
      <w:r w:rsidRPr="003F53BC">
        <w:rPr>
          <w:rFonts w:hint="eastAsia"/>
        </w:rPr>
        <w:t>随着微控制器的不断发展，模型预测控制受到了学者们广泛的关注。预测控制拥有控制效率高，控制目标灵活，实时性、动态特性强，滚动优化等特点，在多个领域有着广泛的应用。此外，模型预测控制还拥有强大的控制性能，它可以清晰有效的控制目标系统当中非线性相关的多个变量，因此模型预测控制</w:t>
      </w:r>
      <w:r w:rsidR="005232B1">
        <w:rPr>
          <w:rFonts w:hint="eastAsia"/>
        </w:rPr>
        <w:t>较为</w:t>
      </w:r>
      <w:r w:rsidRPr="003F53BC">
        <w:rPr>
          <w:rFonts w:hint="eastAsia"/>
        </w:rPr>
        <w:t>适用于控制目标多样、工况复杂多变的孤岛型电网。</w:t>
      </w:r>
    </w:p>
    <w:p w:rsidR="003F53BC" w:rsidRPr="003F53BC" w:rsidRDefault="003F53BC" w:rsidP="003F53BC">
      <w:pPr>
        <w:pStyle w:val="u5"/>
        <w:spacing w:before="24" w:after="24"/>
        <w:ind w:firstLine="480"/>
      </w:pPr>
      <w:r>
        <w:rPr>
          <w:rFonts w:hint="eastAsia"/>
        </w:rPr>
        <w:t>本节对孤岛型电网三电平逆变器指定谐波抑制预测控制方法进行研究，</w:t>
      </w:r>
      <w:r>
        <w:rPr>
          <w:rFonts w:hint="eastAsia"/>
        </w:rPr>
        <w:lastRenderedPageBreak/>
        <w:t>首先</w:t>
      </w:r>
      <w:r w:rsidR="005232B1">
        <w:rPr>
          <w:rFonts w:hint="eastAsia"/>
        </w:rPr>
        <w:t>对微网逆变器的运行工况进行了研究，基于此确定</w:t>
      </w:r>
      <w:r w:rsidR="006B592F">
        <w:rPr>
          <w:rFonts w:hint="eastAsia"/>
        </w:rPr>
        <w:t>模型</w:t>
      </w:r>
      <w:r w:rsidR="005232B1">
        <w:rPr>
          <w:rFonts w:hint="eastAsia"/>
        </w:rPr>
        <w:t>的控制目标</w:t>
      </w:r>
      <w:r w:rsidR="00716AE7">
        <w:rPr>
          <w:rFonts w:hint="eastAsia"/>
        </w:rPr>
        <w:t>；</w:t>
      </w:r>
      <w:r w:rsidR="00BF3807">
        <w:rPr>
          <w:rFonts w:hint="eastAsia"/>
        </w:rPr>
        <w:t>其次</w:t>
      </w:r>
      <w:r w:rsidR="005232B1">
        <w:rPr>
          <w:rFonts w:hint="eastAsia"/>
        </w:rPr>
        <w:t>对预测控制基本原理进行了研究，</w:t>
      </w:r>
      <w:r w:rsidR="006B592F">
        <w:rPr>
          <w:rFonts w:hint="eastAsia"/>
        </w:rPr>
        <w:t>结合控制目标构建代价函数，提出预测控制模型</w:t>
      </w:r>
      <w:r w:rsidR="00716AE7">
        <w:rPr>
          <w:rFonts w:hint="eastAsia"/>
        </w:rPr>
        <w:t>；</w:t>
      </w:r>
      <w:r w:rsidR="00BF3807">
        <w:rPr>
          <w:rFonts w:hint="eastAsia"/>
        </w:rPr>
        <w:t>然后</w:t>
      </w:r>
      <w:r w:rsidR="00716AE7">
        <w:rPr>
          <w:rFonts w:hint="eastAsia"/>
        </w:rPr>
        <w:t>针对孤岛型电网系统开关损耗问题，</w:t>
      </w:r>
      <w:r w:rsidR="00BF3807">
        <w:rPr>
          <w:rFonts w:hint="eastAsia"/>
        </w:rPr>
        <w:t>研究一种开关频率抑制策略，降低系统的开关损耗，提升能源的利用率；最后</w:t>
      </w:r>
      <w:r w:rsidR="00E51B2F">
        <w:rPr>
          <w:rFonts w:hint="eastAsia"/>
        </w:rPr>
        <w:t>研究了一种</w:t>
      </w:r>
      <w:r w:rsidR="008463D4">
        <w:rPr>
          <w:rFonts w:hint="eastAsia"/>
        </w:rPr>
        <w:t>软硬件联合调整机制，</w:t>
      </w:r>
      <w:r w:rsidR="00E51B2F">
        <w:rPr>
          <w:rFonts w:hint="eastAsia"/>
        </w:rPr>
        <w:t>根据不同工况下</w:t>
      </w:r>
      <w:r w:rsidR="00525E57">
        <w:rPr>
          <w:rFonts w:hint="eastAsia"/>
        </w:rPr>
        <w:t>L</w:t>
      </w:r>
      <w:r w:rsidR="00525E57">
        <w:t>C</w:t>
      </w:r>
      <w:r w:rsidR="00525E57">
        <w:rPr>
          <w:rFonts w:hint="eastAsia"/>
        </w:rPr>
        <w:t>滤波器硬件条件调整算法</w:t>
      </w:r>
      <w:r w:rsidR="00E51B2F">
        <w:rPr>
          <w:rFonts w:hint="eastAsia"/>
        </w:rPr>
        <w:t>需要抑制的</w:t>
      </w:r>
      <w:r w:rsidR="009A7F02">
        <w:rPr>
          <w:rFonts w:hint="eastAsia"/>
        </w:rPr>
        <w:t>低次</w:t>
      </w:r>
      <w:r w:rsidR="00E51B2F">
        <w:rPr>
          <w:rFonts w:hint="eastAsia"/>
        </w:rPr>
        <w:t>谐波次数，</w:t>
      </w:r>
      <w:r w:rsidR="009A7F02">
        <w:rPr>
          <w:rFonts w:hint="eastAsia"/>
        </w:rPr>
        <w:t>利用</w:t>
      </w:r>
      <w:r w:rsidR="009A7F02">
        <w:rPr>
          <w:rFonts w:hint="eastAsia"/>
        </w:rPr>
        <w:t>L</w:t>
      </w:r>
      <w:r w:rsidR="009A7F02">
        <w:t>C</w:t>
      </w:r>
      <w:r w:rsidR="009A7F02">
        <w:rPr>
          <w:rFonts w:hint="eastAsia"/>
        </w:rPr>
        <w:t>滤波器滤除高次谐波，</w:t>
      </w:r>
      <w:r w:rsidR="008463D4">
        <w:rPr>
          <w:rFonts w:hint="eastAsia"/>
        </w:rPr>
        <w:t>在不改变硬件条件、不增加硬件成本的情况下，从算法的角度达到应有的控制目标。</w:t>
      </w:r>
    </w:p>
    <w:p w:rsidR="000B3C38" w:rsidRDefault="000B3C38" w:rsidP="000B3C38">
      <w:pPr>
        <w:pStyle w:val="u3"/>
      </w:pPr>
      <w:bookmarkStart w:id="77" w:name="_Toc112251641"/>
      <w:r>
        <w:rPr>
          <w:rFonts w:hint="eastAsia"/>
        </w:rPr>
        <w:t>代价函数形式预测控制方法</w:t>
      </w:r>
      <w:r w:rsidR="000269E9">
        <w:rPr>
          <w:rFonts w:hint="eastAsia"/>
        </w:rPr>
        <w:t>原理</w:t>
      </w:r>
      <w:bookmarkEnd w:id="77"/>
    </w:p>
    <w:p w:rsidR="00D402F6" w:rsidRPr="00D402F6" w:rsidRDefault="005B22E7" w:rsidP="00D402F6">
      <w:pPr>
        <w:pStyle w:val="u5"/>
        <w:spacing w:before="24" w:after="24"/>
        <w:ind w:firstLine="480"/>
      </w:pPr>
      <w:r>
        <w:rPr>
          <w:rFonts w:hint="eastAsia"/>
        </w:rPr>
        <w:t>模型预测控制方法的思想</w:t>
      </w:r>
      <w:r w:rsidRPr="005B22E7">
        <w:rPr>
          <w:rFonts w:hint="eastAsia"/>
          <w:highlight w:val="yellow"/>
        </w:rPr>
        <w:t>如图</w:t>
      </w:r>
      <w:r>
        <w:rPr>
          <w:rFonts w:hint="eastAsia"/>
        </w:rPr>
        <w:t>所示，</w:t>
      </w:r>
      <w:r w:rsidR="00DE2603">
        <w:rPr>
          <w:rFonts w:hint="eastAsia"/>
        </w:rPr>
        <w:t>在</w:t>
      </w:r>
      <w:r w:rsidR="00DE2603" w:rsidRPr="00DE2603">
        <w:rPr>
          <w:position w:val="-12"/>
        </w:rPr>
        <w:object w:dxaOrig="180" w:dyaOrig="360">
          <v:shape id="_x0000_i1235" type="#_x0000_t75" style="width:9pt;height:17.55pt" o:ole="">
            <v:imagedata r:id="rId369" o:title=""/>
          </v:shape>
          <o:OLEObject Type="Embed" ProgID="Equation.DSMT4" ShapeID="_x0000_i1235" DrawAspect="Content" ObjectID="_1723467685" r:id="rId370"/>
        </w:object>
      </w:r>
      <w:r w:rsidR="00DE2603">
        <w:rPr>
          <w:rFonts w:hint="eastAsia"/>
        </w:rPr>
        <w:t>时刻，</w:t>
      </w:r>
      <w:r>
        <w:rPr>
          <w:rFonts w:hint="eastAsia"/>
        </w:rPr>
        <w:t>采样预测控制模型所需要的信号</w:t>
      </w:r>
      <w:r w:rsidR="00DE2603" w:rsidRPr="00DE2603">
        <w:rPr>
          <w:position w:val="-12"/>
        </w:rPr>
        <w:object w:dxaOrig="480" w:dyaOrig="360">
          <v:shape id="_x0000_i1236" type="#_x0000_t75" style="width:24.3pt;height:17.55pt" o:ole="">
            <v:imagedata r:id="rId371" o:title=""/>
          </v:shape>
          <o:OLEObject Type="Embed" ProgID="Equation.DSMT4" ShapeID="_x0000_i1236" DrawAspect="Content" ObjectID="_1723467686" r:id="rId372"/>
        </w:object>
      </w:r>
      <w:r>
        <w:rPr>
          <w:rFonts w:hint="eastAsia"/>
        </w:rPr>
        <w:t>后，将</w:t>
      </w:r>
      <w:r w:rsidR="00DE2603" w:rsidRPr="00DE2603">
        <w:rPr>
          <w:position w:val="-12"/>
        </w:rPr>
        <w:object w:dxaOrig="480" w:dyaOrig="360">
          <v:shape id="_x0000_i1237" type="#_x0000_t75" style="width:24.3pt;height:17.55pt" o:ole="">
            <v:imagedata r:id="rId371" o:title=""/>
          </v:shape>
          <o:OLEObject Type="Embed" ProgID="Equation.DSMT4" ShapeID="_x0000_i1237" DrawAspect="Content" ObjectID="_1723467687" r:id="rId373"/>
        </w:object>
      </w:r>
      <w:r>
        <w:rPr>
          <w:rFonts w:hint="eastAsia"/>
        </w:rPr>
        <w:t>输入预测控制模型当中，通过遍历预测未来</w:t>
      </w:r>
      <w:r w:rsidR="00DE2603" w:rsidRPr="00DE2603">
        <w:rPr>
          <w:position w:val="-12"/>
        </w:rPr>
        <w:object w:dxaOrig="320" w:dyaOrig="360">
          <v:shape id="_x0000_i1238" type="#_x0000_t75" style="width:15.75pt;height:17.55pt" o:ole="">
            <v:imagedata r:id="rId374" o:title=""/>
          </v:shape>
          <o:OLEObject Type="Embed" ProgID="Equation.DSMT4" ShapeID="_x0000_i1238" DrawAspect="Content" ObjectID="_1723467688" r:id="rId375"/>
        </w:object>
      </w:r>
      <w:r w:rsidR="00DE2603">
        <w:rPr>
          <w:rFonts w:hint="eastAsia"/>
        </w:rPr>
        <w:t>时刻</w:t>
      </w:r>
      <w:r>
        <w:rPr>
          <w:rFonts w:hint="eastAsia"/>
        </w:rPr>
        <w:t>所有</w:t>
      </w:r>
      <w:r w:rsidR="00DE2603" w:rsidRPr="00DE2603">
        <w:rPr>
          <w:position w:val="-6"/>
        </w:rPr>
        <w:object w:dxaOrig="200" w:dyaOrig="279">
          <v:shape id="_x0000_i1239" type="#_x0000_t75" style="width:9.9pt;height:13.95pt" o:ole="">
            <v:imagedata r:id="rId376" o:title=""/>
          </v:shape>
          <o:OLEObject Type="Embed" ProgID="Equation.DSMT4" ShapeID="_x0000_i1239" DrawAspect="Content" ObjectID="_1723467689" r:id="rId377"/>
        </w:object>
      </w:r>
      <w:r w:rsidR="00DE2603">
        <w:rPr>
          <w:rFonts w:hint="eastAsia"/>
        </w:rPr>
        <w:t>种</w:t>
      </w:r>
      <w:r>
        <w:rPr>
          <w:rFonts w:hint="eastAsia"/>
        </w:rPr>
        <w:t>开关状态，计算出不同开关状态下控制目标</w:t>
      </w:r>
      <w:r w:rsidR="00646018">
        <w:rPr>
          <w:rFonts w:hint="eastAsia"/>
        </w:rPr>
        <w:t>的预测值</w:t>
      </w:r>
      <w:r w:rsidR="00E66443" w:rsidRPr="00DE2603">
        <w:rPr>
          <w:position w:val="-12"/>
        </w:rPr>
        <w:object w:dxaOrig="680" w:dyaOrig="360">
          <v:shape id="_x0000_i1240" type="#_x0000_t75" style="width:34.2pt;height:17.55pt" o:ole="">
            <v:imagedata r:id="rId378" o:title=""/>
          </v:shape>
          <o:OLEObject Type="Embed" ProgID="Equation.DSMT4" ShapeID="_x0000_i1240" DrawAspect="Content" ObjectID="_1723467690" r:id="rId379"/>
        </w:object>
      </w:r>
      <w:r w:rsidR="00DE2603">
        <w:rPr>
          <w:rFonts w:hint="eastAsia"/>
        </w:rPr>
        <w:t>，</w:t>
      </w:r>
      <w:r w:rsidR="00E66443">
        <w:rPr>
          <w:rFonts w:hint="eastAsia"/>
        </w:rPr>
        <w:t>将预测值与</w:t>
      </w:r>
      <w:r w:rsidR="00E66443" w:rsidRPr="00DE2603">
        <w:rPr>
          <w:position w:val="-12"/>
        </w:rPr>
        <w:object w:dxaOrig="320" w:dyaOrig="360">
          <v:shape id="_x0000_i1241" type="#_x0000_t75" style="width:15.75pt;height:17.55pt" o:ole="">
            <v:imagedata r:id="rId374" o:title=""/>
          </v:shape>
          <o:OLEObject Type="Embed" ProgID="Equation.DSMT4" ShapeID="_x0000_i1241" DrawAspect="Content" ObjectID="_1723467691" r:id="rId380"/>
        </w:object>
      </w:r>
      <w:r w:rsidR="00E66443">
        <w:rPr>
          <w:rFonts w:hint="eastAsia"/>
        </w:rPr>
        <w:t>时刻的控制参考变量</w:t>
      </w:r>
      <w:r w:rsidR="00E66443" w:rsidRPr="00DE2603">
        <w:rPr>
          <w:position w:val="-12"/>
        </w:rPr>
        <w:object w:dxaOrig="700" w:dyaOrig="380">
          <v:shape id="_x0000_i1242" type="#_x0000_t75" style="width:34.65pt;height:18.45pt" o:ole="">
            <v:imagedata r:id="rId381" o:title=""/>
          </v:shape>
          <o:OLEObject Type="Embed" ProgID="Equation.DSMT4" ShapeID="_x0000_i1242" DrawAspect="Content" ObjectID="_1723467692" r:id="rId382"/>
        </w:object>
      </w:r>
      <w:r w:rsidR="00E66443">
        <w:rPr>
          <w:rFonts w:hint="eastAsia"/>
        </w:rPr>
        <w:t>比较，得到不同开关状态下的偏差</w:t>
      </w:r>
      <w:r w:rsidR="00E66443" w:rsidRPr="00DE2603">
        <w:rPr>
          <w:position w:val="-12"/>
        </w:rPr>
        <w:object w:dxaOrig="700" w:dyaOrig="360">
          <v:shape id="_x0000_i1243" type="#_x0000_t75" style="width:34.65pt;height:17.55pt" o:ole="">
            <v:imagedata r:id="rId383" o:title=""/>
          </v:shape>
          <o:OLEObject Type="Embed" ProgID="Equation.DSMT4" ShapeID="_x0000_i1243" DrawAspect="Content" ObjectID="_1723467693" r:id="rId384"/>
        </w:object>
      </w:r>
      <w:r w:rsidR="00E66443">
        <w:rPr>
          <w:rFonts w:hint="eastAsia"/>
        </w:rPr>
        <w:t>，将偏差依次输入构造的代价函数当中，通过代价函数求解出未来</w:t>
      </w:r>
      <w:r w:rsidR="00E66443" w:rsidRPr="00DE2603">
        <w:rPr>
          <w:position w:val="-6"/>
        </w:rPr>
        <w:object w:dxaOrig="200" w:dyaOrig="279">
          <v:shape id="_x0000_i1244" type="#_x0000_t75" style="width:9.9pt;height:13.95pt" o:ole="">
            <v:imagedata r:id="rId376" o:title=""/>
          </v:shape>
          <o:OLEObject Type="Embed" ProgID="Equation.DSMT4" ShapeID="_x0000_i1244" DrawAspect="Content" ObjectID="_1723467694" r:id="rId385"/>
        </w:object>
      </w:r>
      <w:r w:rsidR="00E66443">
        <w:rPr>
          <w:rFonts w:hint="eastAsia"/>
        </w:rPr>
        <w:t>种开关状态下的最优</w:t>
      </w:r>
      <w:r w:rsidR="00851AC1">
        <w:rPr>
          <w:rFonts w:hint="eastAsia"/>
        </w:rPr>
        <w:t>控制信号，使系统在下一时刻</w:t>
      </w:r>
      <w:r w:rsidR="00851AC1" w:rsidRPr="00DE2603">
        <w:rPr>
          <w:position w:val="-12"/>
        </w:rPr>
        <w:object w:dxaOrig="320" w:dyaOrig="360">
          <v:shape id="_x0000_i1245" type="#_x0000_t75" style="width:15.75pt;height:17.55pt" o:ole="">
            <v:imagedata r:id="rId374" o:title=""/>
          </v:shape>
          <o:OLEObject Type="Embed" ProgID="Equation.DSMT4" ShapeID="_x0000_i1245" DrawAspect="Content" ObjectID="_1723467695" r:id="rId386"/>
        </w:object>
      </w:r>
      <w:r w:rsidR="00851AC1">
        <w:rPr>
          <w:rFonts w:hint="eastAsia"/>
        </w:rPr>
        <w:t>作用这一最优信号，从而达到最优控制效果。这种控制方法随着时间的前进在不断对每一时刻的控制目标和偏差进行优化计算，可以实现对目标的实时控制，</w:t>
      </w:r>
      <w:r w:rsidR="008463D4">
        <w:rPr>
          <w:rFonts w:hint="eastAsia"/>
        </w:rPr>
        <w:t>这一特性也被称为</w:t>
      </w:r>
      <w:r w:rsidR="00CC2010">
        <w:rPr>
          <w:rFonts w:hint="eastAsia"/>
        </w:rPr>
        <w:t>模型预测控制的</w:t>
      </w:r>
      <w:r w:rsidR="008463D4">
        <w:rPr>
          <w:rFonts w:hint="eastAsia"/>
        </w:rPr>
        <w:t>滚动优化</w:t>
      </w:r>
      <w:r w:rsidR="00CC2010">
        <w:rPr>
          <w:rFonts w:hint="eastAsia"/>
        </w:rPr>
        <w:t>性</w:t>
      </w:r>
      <w:r w:rsidR="008463D4">
        <w:rPr>
          <w:rFonts w:hint="eastAsia"/>
        </w:rPr>
        <w:t>。</w:t>
      </w:r>
    </w:p>
    <w:p w:rsidR="006B3E0E" w:rsidRDefault="00646018" w:rsidP="006A7AA3">
      <w:pPr>
        <w:pStyle w:val="u5"/>
        <w:spacing w:before="24" w:after="24"/>
        <w:ind w:firstLine="480"/>
      </w:pPr>
      <w:r>
        <w:object w:dxaOrig="7110" w:dyaOrig="2851">
          <v:shape id="_x0000_i1246" type="#_x0000_t75" style="width:355.5pt;height:142.65pt" o:ole="">
            <v:imagedata r:id="rId387" o:title=""/>
          </v:shape>
          <o:OLEObject Type="Embed" ProgID="Visio.Drawing.15" ShapeID="_x0000_i1246" DrawAspect="Content" ObjectID="_1723467696" r:id="rId388"/>
        </w:object>
      </w:r>
    </w:p>
    <w:p w:rsidR="009D621C" w:rsidRDefault="009D621C" w:rsidP="006A7AA3">
      <w:pPr>
        <w:pStyle w:val="u5"/>
        <w:spacing w:before="24" w:after="24"/>
        <w:ind w:firstLine="480"/>
      </w:pPr>
    </w:p>
    <w:p w:rsidR="00CC2010" w:rsidRDefault="00000F66" w:rsidP="006A7AA3">
      <w:pPr>
        <w:pStyle w:val="u5"/>
        <w:spacing w:before="24" w:after="24"/>
        <w:ind w:firstLine="480"/>
      </w:pPr>
      <w:r>
        <w:rPr>
          <w:rFonts w:hint="eastAsia"/>
        </w:rPr>
        <w:t>从上述工作流程可以知道，预测控制方法</w:t>
      </w:r>
      <w:r w:rsidR="00EF10FB">
        <w:rPr>
          <w:rFonts w:hint="eastAsia"/>
        </w:rPr>
        <w:t>能否应用于目标系统</w:t>
      </w:r>
      <w:r>
        <w:rPr>
          <w:rFonts w:hint="eastAsia"/>
        </w:rPr>
        <w:t>的关键在于</w:t>
      </w:r>
      <w:r w:rsidR="00517CCF">
        <w:rPr>
          <w:rFonts w:hint="eastAsia"/>
        </w:rPr>
        <w:t>以下</w:t>
      </w:r>
      <w:r>
        <w:rPr>
          <w:rFonts w:hint="eastAsia"/>
        </w:rPr>
        <w:t>两点：</w:t>
      </w:r>
    </w:p>
    <w:p w:rsidR="006D48B0" w:rsidRDefault="00EF10FB" w:rsidP="006D48B0">
      <w:pPr>
        <w:pStyle w:val="u5"/>
        <w:numPr>
          <w:ilvl w:val="0"/>
          <w:numId w:val="48"/>
        </w:numPr>
        <w:spacing w:before="24" w:after="24"/>
        <w:ind w:firstLineChars="0"/>
      </w:pPr>
      <w:r>
        <w:rPr>
          <w:rFonts w:hint="eastAsia"/>
        </w:rPr>
        <w:t>建立</w:t>
      </w:r>
      <w:r w:rsidR="006D48B0">
        <w:rPr>
          <w:rFonts w:hint="eastAsia"/>
        </w:rPr>
        <w:t>正确的预测控制模型。预测控制方法需要遍历预测未来</w:t>
      </w:r>
      <w:r w:rsidR="006D48B0" w:rsidRPr="00DE2603">
        <w:rPr>
          <w:position w:val="-12"/>
        </w:rPr>
        <w:object w:dxaOrig="320" w:dyaOrig="360">
          <v:shape id="_x0000_i1247" type="#_x0000_t75" style="width:15.75pt;height:17.55pt" o:ole="">
            <v:imagedata r:id="rId374" o:title=""/>
          </v:shape>
          <o:OLEObject Type="Embed" ProgID="Equation.DSMT4" ShapeID="_x0000_i1247" DrawAspect="Content" ObjectID="_1723467697" r:id="rId389"/>
        </w:object>
      </w:r>
      <w:r w:rsidR="006D48B0">
        <w:rPr>
          <w:rFonts w:hint="eastAsia"/>
        </w:rPr>
        <w:t>时刻所有</w:t>
      </w:r>
      <w:r w:rsidR="006D48B0" w:rsidRPr="00DE2603">
        <w:rPr>
          <w:position w:val="-6"/>
        </w:rPr>
        <w:object w:dxaOrig="200" w:dyaOrig="279">
          <v:shape id="_x0000_i1248" type="#_x0000_t75" style="width:9.9pt;height:13.95pt" o:ole="">
            <v:imagedata r:id="rId376" o:title=""/>
          </v:shape>
          <o:OLEObject Type="Embed" ProgID="Equation.DSMT4" ShapeID="_x0000_i1248" DrawAspect="Content" ObjectID="_1723467698" r:id="rId390"/>
        </w:object>
      </w:r>
      <w:r w:rsidR="006D48B0">
        <w:rPr>
          <w:rFonts w:hint="eastAsia"/>
        </w:rPr>
        <w:t>种开关状态下对应的控制目标的预测值，以便算法的继续进行。</w:t>
      </w:r>
      <w:r w:rsidR="005C3191">
        <w:rPr>
          <w:rFonts w:hint="eastAsia"/>
        </w:rPr>
        <w:t>这说明其中最为关键的一步是建立起不同的开关状态与控制目标变量之间的数学模型</w:t>
      </w:r>
      <w:r w:rsidR="002C0933">
        <w:rPr>
          <w:rFonts w:hint="eastAsia"/>
        </w:rPr>
        <w:t>，只有这样才能够求解出不同开关状态所对</w:t>
      </w:r>
      <w:r w:rsidR="002C0933">
        <w:rPr>
          <w:rFonts w:hint="eastAsia"/>
        </w:rPr>
        <w:lastRenderedPageBreak/>
        <w:t>应的目标变量。</w:t>
      </w:r>
    </w:p>
    <w:p w:rsidR="00517CCF" w:rsidRDefault="00517CCF" w:rsidP="006D48B0">
      <w:pPr>
        <w:pStyle w:val="u5"/>
        <w:numPr>
          <w:ilvl w:val="0"/>
          <w:numId w:val="48"/>
        </w:numPr>
        <w:spacing w:before="24" w:after="24"/>
        <w:ind w:firstLineChars="0"/>
      </w:pPr>
      <w:r>
        <w:rPr>
          <w:rFonts w:hint="eastAsia"/>
        </w:rPr>
        <w:t>构建合理的预测控制代价函数。预测控制的优势在于，其</w:t>
      </w:r>
      <w:r w:rsidRPr="003F53BC">
        <w:rPr>
          <w:rFonts w:hint="eastAsia"/>
        </w:rPr>
        <w:t>可以清晰有效的</w:t>
      </w:r>
      <w:r>
        <w:rPr>
          <w:rFonts w:hint="eastAsia"/>
        </w:rPr>
        <w:t>对</w:t>
      </w:r>
      <w:r w:rsidRPr="003F53BC">
        <w:rPr>
          <w:rFonts w:hint="eastAsia"/>
        </w:rPr>
        <w:t>系统当中多个非线性相关的变量</w:t>
      </w:r>
      <w:r>
        <w:rPr>
          <w:rFonts w:hint="eastAsia"/>
        </w:rPr>
        <w:t>进行控制，这些变量之间可能难以求解出准确的数学模型，因此，这些变量之间的</w:t>
      </w:r>
      <w:r w:rsidR="002C0933">
        <w:rPr>
          <w:rFonts w:hint="eastAsia"/>
        </w:rPr>
        <w:t>协调</w:t>
      </w:r>
      <w:r>
        <w:rPr>
          <w:rFonts w:hint="eastAsia"/>
        </w:rPr>
        <w:t>控制</w:t>
      </w:r>
      <w:r w:rsidR="002C0933">
        <w:rPr>
          <w:rFonts w:hint="eastAsia"/>
        </w:rPr>
        <w:t>则</w:t>
      </w:r>
      <w:r>
        <w:rPr>
          <w:rFonts w:hint="eastAsia"/>
        </w:rPr>
        <w:t>依赖于</w:t>
      </w:r>
      <w:r w:rsidR="002C0933">
        <w:rPr>
          <w:rFonts w:hint="eastAsia"/>
        </w:rPr>
        <w:t>代价函数的合理构建，以综合优化系统的控制效果。</w:t>
      </w:r>
    </w:p>
    <w:p w:rsidR="000A6E91" w:rsidRDefault="000A6E91" w:rsidP="000A6E91">
      <w:pPr>
        <w:pStyle w:val="u5"/>
        <w:spacing w:before="24" w:after="24"/>
        <w:ind w:firstLine="480"/>
      </w:pPr>
      <w:r>
        <w:rPr>
          <w:rFonts w:hint="eastAsia"/>
        </w:rPr>
        <w:t>综上，想要成功构建预测控制方法，首先需要针对具体的控制系统</w:t>
      </w:r>
      <w:r w:rsidR="00EC744F">
        <w:rPr>
          <w:rFonts w:hint="eastAsia"/>
        </w:rPr>
        <w:t>，选择合理的控制目标变量；</w:t>
      </w:r>
      <w:r>
        <w:rPr>
          <w:rFonts w:hint="eastAsia"/>
        </w:rPr>
        <w:t>随后，</w:t>
      </w:r>
      <w:r w:rsidR="000D5A05">
        <w:rPr>
          <w:rFonts w:hint="eastAsia"/>
        </w:rPr>
        <w:t>建立</w:t>
      </w:r>
      <w:r>
        <w:rPr>
          <w:rFonts w:hint="eastAsia"/>
        </w:rPr>
        <w:t>目标变量与开关状态之间的数学模型，最后，</w:t>
      </w:r>
      <w:r w:rsidR="000D5A05">
        <w:rPr>
          <w:rFonts w:hint="eastAsia"/>
        </w:rPr>
        <w:t>协调不同</w:t>
      </w:r>
      <w:r>
        <w:rPr>
          <w:rFonts w:hint="eastAsia"/>
        </w:rPr>
        <w:t>的</w:t>
      </w:r>
      <w:r w:rsidR="000D5A05">
        <w:rPr>
          <w:rFonts w:hint="eastAsia"/>
        </w:rPr>
        <w:t>控制目标合理构建代价函数，以达到最优的控制效果。</w:t>
      </w:r>
    </w:p>
    <w:p w:rsidR="000D5A05" w:rsidRDefault="000D5A05" w:rsidP="000A6E91">
      <w:pPr>
        <w:pStyle w:val="u5"/>
        <w:spacing w:before="24" w:after="24"/>
        <w:ind w:firstLine="480"/>
      </w:pPr>
      <w:r>
        <w:rPr>
          <w:rFonts w:hint="eastAsia"/>
        </w:rPr>
        <w:t>本文</w:t>
      </w:r>
      <w:r w:rsidR="000C1C81">
        <w:rPr>
          <w:rFonts w:hint="eastAsia"/>
        </w:rPr>
        <w:t>着眼于</w:t>
      </w:r>
      <w:r>
        <w:rPr>
          <w:rFonts w:hint="eastAsia"/>
        </w:rPr>
        <w:t>孤岛型电网系统对</w:t>
      </w:r>
      <w:r w:rsidR="000C1C81">
        <w:rPr>
          <w:rFonts w:hint="eastAsia"/>
        </w:rPr>
        <w:t>谐波分布的较高要求，因此，首先选择相电压谐波作为控制目标物理量，并基于</w:t>
      </w:r>
      <w:r w:rsidR="00EC744F">
        <w:rPr>
          <w:rFonts w:hint="eastAsia"/>
        </w:rPr>
        <w:t>4</w:t>
      </w:r>
      <w:r w:rsidR="00EC744F">
        <w:t>.1</w:t>
      </w:r>
      <w:r w:rsidR="000C1C81">
        <w:rPr>
          <w:rFonts w:hint="eastAsia"/>
        </w:rPr>
        <w:t>节建立的谐波提取算法</w:t>
      </w:r>
      <w:r w:rsidR="005A09DF">
        <w:rPr>
          <w:rFonts w:hint="eastAsia"/>
        </w:rPr>
        <w:t>，</w:t>
      </w:r>
      <w:r w:rsidR="000C1C81">
        <w:rPr>
          <w:rFonts w:hint="eastAsia"/>
        </w:rPr>
        <w:t>建立未来</w:t>
      </w:r>
      <w:r w:rsidR="005A09DF">
        <w:rPr>
          <w:rFonts w:hint="eastAsia"/>
        </w:rPr>
        <w:t>时刻</w:t>
      </w:r>
      <w:r w:rsidR="000C1C81">
        <w:rPr>
          <w:rFonts w:hint="eastAsia"/>
        </w:rPr>
        <w:t>开关状态与输出相电压谐波之间的物理关系，最后参考国家标准</w:t>
      </w:r>
      <w:r w:rsidR="000C1C81" w:rsidRPr="00AC7F30">
        <w:t>GB/T</w:t>
      </w:r>
      <w:r w:rsidR="000C1C81">
        <w:t xml:space="preserve"> </w:t>
      </w:r>
      <w:r w:rsidR="000C1C81" w:rsidRPr="00AC7F30">
        <w:t>14549</w:t>
      </w:r>
      <w:r w:rsidR="000C1C81" w:rsidRPr="003D5D5C">
        <w:t>-1993</w:t>
      </w:r>
      <w:r w:rsidR="000C1C81">
        <w:rPr>
          <w:rFonts w:hint="eastAsia"/>
        </w:rPr>
        <w:t>中规定的相电压谐波限值以构建代价函数，</w:t>
      </w:r>
      <w:r w:rsidR="00EC744F">
        <w:rPr>
          <w:rFonts w:hint="eastAsia"/>
        </w:rPr>
        <w:t>使</w:t>
      </w:r>
      <w:r w:rsidR="00A111EC">
        <w:rPr>
          <w:rFonts w:hint="eastAsia"/>
        </w:rPr>
        <w:t>三电平逆变器输出谐波满足标准。</w:t>
      </w:r>
    </w:p>
    <w:p w:rsidR="00D261B6" w:rsidRDefault="00D261B6" w:rsidP="00D261B6">
      <w:pPr>
        <w:pStyle w:val="u3"/>
      </w:pPr>
      <w:bookmarkStart w:id="78" w:name="_Toc112251642"/>
      <w:r w:rsidRPr="00D261B6">
        <w:rPr>
          <w:rFonts w:hint="eastAsia"/>
        </w:rPr>
        <w:t>基于谐波提取算法的</w:t>
      </w:r>
      <w:r w:rsidR="00FC5DE1">
        <w:rPr>
          <w:rFonts w:hint="eastAsia"/>
        </w:rPr>
        <w:t>预测</w:t>
      </w:r>
      <w:r w:rsidRPr="00D261B6">
        <w:rPr>
          <w:rFonts w:hint="eastAsia"/>
        </w:rPr>
        <w:t>控制方法</w:t>
      </w:r>
      <w:r w:rsidR="00333632">
        <w:rPr>
          <w:rFonts w:hint="eastAsia"/>
        </w:rPr>
        <w:t>的提出</w:t>
      </w:r>
      <w:bookmarkEnd w:id="78"/>
    </w:p>
    <w:p w:rsidR="005E7044" w:rsidRDefault="00333632" w:rsidP="005E7044">
      <w:pPr>
        <w:pStyle w:val="u5"/>
        <w:spacing w:before="24" w:after="24"/>
        <w:ind w:firstLine="480"/>
      </w:pPr>
      <w:r w:rsidRPr="00EC744F">
        <w:rPr>
          <w:rFonts w:hint="eastAsia"/>
          <w:highlight w:val="yellow"/>
        </w:rPr>
        <w:t>三电平逆变器是孤岛型微电网系统当中的核心元器件，因此本课题主要围绕三电平逆变器</w:t>
      </w:r>
      <w:r w:rsidR="0030753D" w:rsidRPr="00EC744F">
        <w:rPr>
          <w:rFonts w:hint="eastAsia"/>
          <w:highlight w:val="yellow"/>
        </w:rPr>
        <w:t>本身</w:t>
      </w:r>
      <w:r w:rsidRPr="00EC744F">
        <w:rPr>
          <w:rFonts w:hint="eastAsia"/>
          <w:highlight w:val="yellow"/>
        </w:rPr>
        <w:t>建立指定谐波抑制预测控制模型</w:t>
      </w:r>
      <w:r w:rsidR="005E7044" w:rsidRPr="00EC744F">
        <w:rPr>
          <w:rFonts w:hint="eastAsia"/>
          <w:highlight w:val="yellow"/>
        </w:rPr>
        <w:t>。</w:t>
      </w:r>
      <w:r w:rsidR="005E7044">
        <w:rPr>
          <w:rFonts w:hint="eastAsia"/>
        </w:rPr>
        <w:t>接下来首先基于</w:t>
      </w:r>
      <w:r w:rsidR="005E7044">
        <w:rPr>
          <w:rFonts w:hint="eastAsia"/>
        </w:rPr>
        <w:t>S</w:t>
      </w:r>
      <w:r w:rsidR="005E7044">
        <w:t>DFT</w:t>
      </w:r>
      <w:r w:rsidR="005E7044">
        <w:rPr>
          <w:rFonts w:hint="eastAsia"/>
        </w:rPr>
        <w:t>算法建立三电平逆变器预测控制模型。对于一般的三相三线制三相对称电网来说，</w:t>
      </w:r>
      <w:r w:rsidR="002F19B1">
        <w:rPr>
          <w:rFonts w:hint="eastAsia"/>
        </w:rPr>
        <w:t>理想状况下，三相电压可以表示为</w:t>
      </w:r>
    </w:p>
    <w:p w:rsidR="002F19B1" w:rsidRDefault="002F19B1" w:rsidP="002F19B1">
      <w:pPr>
        <w:pStyle w:val="MTDisplayEquation"/>
      </w:pPr>
      <w:r>
        <w:tab/>
      </w:r>
      <w:r w:rsidR="00024E59" w:rsidRPr="00024E59">
        <w:rPr>
          <w:position w:val="-92"/>
        </w:rPr>
        <w:object w:dxaOrig="2040" w:dyaOrig="1960">
          <v:shape id="_x0000_i1249" type="#_x0000_t75" style="width:102.15pt;height:97.65pt" o:ole="">
            <v:imagedata r:id="rId391" o:title=""/>
          </v:shape>
          <o:OLEObject Type="Embed" ProgID="Equation.DSMT4" ShapeID="_x0000_i1249" DrawAspect="Content" ObjectID="_1723467699" r:id="rId392"/>
        </w:object>
      </w:r>
      <w:r>
        <w:tab/>
      </w:r>
      <w:r w:rsidR="00D03917">
        <w:fldChar w:fldCharType="begin"/>
      </w:r>
      <w:r w:rsidR="00D03917">
        <w:instrText xml:space="preserve"> MACROBUTTON MTPlaceRef \* MERGEFORMAT </w:instrText>
      </w:r>
      <w:r w:rsidR="00D03917">
        <w:fldChar w:fldCharType="begin"/>
      </w:r>
      <w:r w:rsidR="00D03917">
        <w:instrText xml:space="preserve"> SEQ MTEqn \h \* MERGEFORMAT </w:instrText>
      </w:r>
      <w:r w:rsidR="00D03917">
        <w:fldChar w:fldCharType="end"/>
      </w:r>
      <w:r w:rsidR="00D03917">
        <w:instrText>(</w:instrText>
      </w:r>
      <w:fldSimple w:instr=" SEQ MTChap \c \* Arabic \* MERGEFORMAT ">
        <w:r w:rsidR="004E5C8F">
          <w:rPr>
            <w:noProof/>
          </w:rPr>
          <w:instrText>4</w:instrText>
        </w:r>
      </w:fldSimple>
      <w:r w:rsidR="00D03917">
        <w:instrText>-</w:instrText>
      </w:r>
      <w:fldSimple w:instr=" SEQ MTEqn \c \* Arabic \* MERGEFORMAT ">
        <w:r w:rsidR="004E5C8F">
          <w:rPr>
            <w:noProof/>
          </w:rPr>
          <w:instrText>1</w:instrText>
        </w:r>
      </w:fldSimple>
      <w:r w:rsidR="00D03917">
        <w:instrText>)</w:instrText>
      </w:r>
      <w:r w:rsidR="00D03917">
        <w:fldChar w:fldCharType="end"/>
      </w:r>
    </w:p>
    <w:p w:rsidR="002F19B1" w:rsidRDefault="00024E59" w:rsidP="005E7044">
      <w:pPr>
        <w:pStyle w:val="u5"/>
        <w:spacing w:before="24" w:after="24"/>
        <w:ind w:firstLine="480"/>
      </w:pPr>
      <w:r>
        <w:rPr>
          <w:rFonts w:hint="eastAsia"/>
        </w:rPr>
        <w:t>其中</w:t>
      </w:r>
      <w:r w:rsidRPr="00024E59">
        <w:rPr>
          <w:position w:val="-4"/>
        </w:rPr>
        <w:object w:dxaOrig="240" w:dyaOrig="260">
          <v:shape id="_x0000_i1250" type="#_x0000_t75" style="width:12.15pt;height:13.05pt" o:ole="">
            <v:imagedata r:id="rId393" o:title=""/>
          </v:shape>
          <o:OLEObject Type="Embed" ProgID="Equation.DSMT4" ShapeID="_x0000_i1250" DrawAspect="Content" ObjectID="_1723467700" r:id="rId394"/>
        </w:object>
      </w:r>
      <w:r>
        <w:rPr>
          <w:rFonts w:hint="eastAsia"/>
        </w:rPr>
        <w:t>为相电压幅值，</w:t>
      </w:r>
      <w:r w:rsidRPr="00024E59">
        <w:rPr>
          <w:position w:val="-6"/>
        </w:rPr>
        <w:object w:dxaOrig="240" w:dyaOrig="220">
          <v:shape id="_x0000_i1251" type="#_x0000_t75" style="width:12.15pt;height:11.25pt" o:ole="">
            <v:imagedata r:id="rId395" o:title=""/>
          </v:shape>
          <o:OLEObject Type="Embed" ProgID="Equation.DSMT4" ShapeID="_x0000_i1251" DrawAspect="Content" ObjectID="_1723467701" r:id="rId396"/>
        </w:object>
      </w:r>
      <w:r>
        <w:rPr>
          <w:rFonts w:hint="eastAsia"/>
        </w:rPr>
        <w:t>为电压角频率，对于我国三相电网来说，</w:t>
      </w:r>
      <w:r w:rsidR="00744296" w:rsidRPr="00024E59">
        <w:rPr>
          <w:position w:val="-6"/>
        </w:rPr>
        <w:object w:dxaOrig="1140" w:dyaOrig="340">
          <v:shape id="_x0000_i1252" type="#_x0000_t75" style="width:57.15pt;height:16.65pt" o:ole="">
            <v:imagedata r:id="rId397" o:title=""/>
          </v:shape>
          <o:OLEObject Type="Embed" ProgID="Equation.DSMT4" ShapeID="_x0000_i1252" DrawAspect="Content" ObjectID="_1723467702" r:id="rId398"/>
        </w:object>
      </w:r>
      <w:r>
        <w:rPr>
          <w:rFonts w:hint="eastAsia"/>
        </w:rPr>
        <w:t>，</w:t>
      </w:r>
      <w:r w:rsidRPr="00024E59">
        <w:rPr>
          <w:position w:val="-6"/>
        </w:rPr>
        <w:object w:dxaOrig="980" w:dyaOrig="279">
          <v:shape id="_x0000_i1253" type="#_x0000_t75" style="width:49.5pt;height:13.95pt" o:ole="">
            <v:imagedata r:id="rId399" o:title=""/>
          </v:shape>
          <o:OLEObject Type="Embed" ProgID="Equation.DSMT4" ShapeID="_x0000_i1253" DrawAspect="Content" ObjectID="_1723467703" r:id="rId400"/>
        </w:object>
      </w:r>
      <w:r w:rsidR="009A62ED">
        <w:rPr>
          <w:rFonts w:hint="eastAsia"/>
        </w:rPr>
        <w:t>，电网频率</w:t>
      </w:r>
      <w:r w:rsidR="009A62ED" w:rsidRPr="009A62ED">
        <w:rPr>
          <w:position w:val="-24"/>
        </w:rPr>
        <w:object w:dxaOrig="1560" w:dyaOrig="620">
          <v:shape id="_x0000_i1254" type="#_x0000_t75" style="width:78.3pt;height:31.05pt" o:ole="">
            <v:imagedata r:id="rId401" o:title=""/>
          </v:shape>
          <o:OLEObject Type="Embed" ProgID="Equation.DSMT4" ShapeID="_x0000_i1254" DrawAspect="Content" ObjectID="_1723467704" r:id="rId402"/>
        </w:object>
      </w:r>
      <w:r>
        <w:rPr>
          <w:rFonts w:hint="eastAsia"/>
        </w:rPr>
        <w:t>。由此可以看出，</w:t>
      </w:r>
      <w:r w:rsidR="00D03917">
        <w:rPr>
          <w:rFonts w:hint="eastAsia"/>
        </w:rPr>
        <w:t>三相</w:t>
      </w:r>
      <w:r w:rsidR="009A62ED" w:rsidRPr="00024E59">
        <w:rPr>
          <w:position w:val="-4"/>
        </w:rPr>
        <w:object w:dxaOrig="240" w:dyaOrig="260">
          <v:shape id="_x0000_i1255" type="#_x0000_t75" style="width:12.15pt;height:13.05pt" o:ole="">
            <v:imagedata r:id="rId393" o:title=""/>
          </v:shape>
          <o:OLEObject Type="Embed" ProgID="Equation.DSMT4" ShapeID="_x0000_i1255" DrawAspect="Content" ObjectID="_1723467705" r:id="rId403"/>
        </w:object>
      </w:r>
      <w:r w:rsidR="00D03917">
        <w:rPr>
          <w:rFonts w:hint="eastAsia"/>
        </w:rPr>
        <w:t>和</w:t>
      </w:r>
      <w:r w:rsidR="009A62ED" w:rsidRPr="00024E59">
        <w:rPr>
          <w:position w:val="-6"/>
        </w:rPr>
        <w:object w:dxaOrig="240" w:dyaOrig="220">
          <v:shape id="_x0000_i1256" type="#_x0000_t75" style="width:12.15pt;height:11.25pt" o:ole="">
            <v:imagedata r:id="rId395" o:title=""/>
          </v:shape>
          <o:OLEObject Type="Embed" ProgID="Equation.DSMT4" ShapeID="_x0000_i1256" DrawAspect="Content" ObjectID="_1723467706" r:id="rId404"/>
        </w:object>
      </w:r>
      <w:r w:rsidR="00D03917">
        <w:rPr>
          <w:rFonts w:hint="eastAsia"/>
        </w:rPr>
        <w:t>相同，只有相位相差</w:t>
      </w:r>
      <w:r w:rsidR="009A62ED" w:rsidRPr="003F23D4">
        <w:rPr>
          <w:position w:val="-24"/>
        </w:rPr>
        <w:object w:dxaOrig="380" w:dyaOrig="620">
          <v:shape id="_x0000_i1257" type="#_x0000_t75" style="width:18.45pt;height:31.05pt" o:ole="">
            <v:imagedata r:id="rId405" o:title=""/>
          </v:shape>
          <o:OLEObject Type="Embed" ProgID="Equation.DSMT4" ShapeID="_x0000_i1257" DrawAspect="Content" ObjectID="_1723467707" r:id="rId406"/>
        </w:object>
      </w:r>
      <w:r w:rsidR="00D03917">
        <w:rPr>
          <w:rFonts w:hint="eastAsia"/>
        </w:rPr>
        <w:t>，因此，本文以一般的三相三线制对称电网为研究对象，</w:t>
      </w:r>
      <w:r w:rsidR="009A62ED">
        <w:rPr>
          <w:rFonts w:hint="eastAsia"/>
        </w:rPr>
        <w:t>选择三电平逆变器当中的</w:t>
      </w:r>
      <w:r w:rsidR="009A62ED">
        <w:rPr>
          <w:rFonts w:hint="eastAsia"/>
        </w:rPr>
        <w:t>A</w:t>
      </w:r>
      <w:r w:rsidR="009A62ED">
        <w:rPr>
          <w:rFonts w:hint="eastAsia"/>
        </w:rPr>
        <w:t>相建立预测控制模型，最终对逆变器进行控制时，将</w:t>
      </w:r>
      <w:r w:rsidR="009A62ED">
        <w:rPr>
          <w:rFonts w:hint="eastAsia"/>
        </w:rPr>
        <w:t>A</w:t>
      </w:r>
      <w:r w:rsidR="009A62ED">
        <w:rPr>
          <w:rFonts w:hint="eastAsia"/>
        </w:rPr>
        <w:t>相预测出的控制信号向后依次相移</w:t>
      </w:r>
      <w:r w:rsidR="009A62ED" w:rsidRPr="003F23D4">
        <w:rPr>
          <w:position w:val="-24"/>
        </w:rPr>
        <w:object w:dxaOrig="380" w:dyaOrig="620">
          <v:shape id="_x0000_i1258" type="#_x0000_t75" style="width:18.45pt;height:31.05pt" o:ole="">
            <v:imagedata r:id="rId405" o:title=""/>
          </v:shape>
          <o:OLEObject Type="Embed" ProgID="Equation.DSMT4" ShapeID="_x0000_i1258" DrawAspect="Content" ObjectID="_1723467708" r:id="rId407"/>
        </w:object>
      </w:r>
      <w:r w:rsidR="009A62ED">
        <w:rPr>
          <w:rFonts w:hint="eastAsia"/>
        </w:rPr>
        <w:t>和</w:t>
      </w:r>
      <w:r w:rsidR="009A62ED" w:rsidRPr="003F23D4">
        <w:rPr>
          <w:position w:val="-24"/>
        </w:rPr>
        <w:object w:dxaOrig="380" w:dyaOrig="620">
          <v:shape id="_x0000_i1259" type="#_x0000_t75" style="width:18.45pt;height:31.05pt" o:ole="">
            <v:imagedata r:id="rId408" o:title=""/>
          </v:shape>
          <o:OLEObject Type="Embed" ProgID="Equation.DSMT4" ShapeID="_x0000_i1259" DrawAspect="Content" ObjectID="_1723467709" r:id="rId409"/>
        </w:object>
      </w:r>
      <w:r w:rsidR="009A62ED">
        <w:rPr>
          <w:rFonts w:hint="eastAsia"/>
        </w:rPr>
        <w:t>，得到最终的控制信号。</w:t>
      </w:r>
    </w:p>
    <w:p w:rsidR="009A62ED" w:rsidRDefault="009A62ED" w:rsidP="005E7044">
      <w:pPr>
        <w:pStyle w:val="u5"/>
        <w:spacing w:before="24" w:after="24"/>
        <w:ind w:firstLine="480"/>
      </w:pPr>
      <w:r>
        <w:rPr>
          <w:rFonts w:hint="eastAsia"/>
        </w:rPr>
        <w:t>三电平逆变器</w:t>
      </w:r>
      <w:r>
        <w:rPr>
          <w:rFonts w:hint="eastAsia"/>
        </w:rPr>
        <w:t>A</w:t>
      </w:r>
      <w:r>
        <w:rPr>
          <w:rFonts w:hint="eastAsia"/>
        </w:rPr>
        <w:t>相的拓扑结构</w:t>
      </w:r>
      <w:r w:rsidRPr="009A62ED">
        <w:rPr>
          <w:rFonts w:hint="eastAsia"/>
          <w:highlight w:val="yellow"/>
        </w:rPr>
        <w:t>如图</w:t>
      </w:r>
      <w:r>
        <w:rPr>
          <w:rFonts w:hint="eastAsia"/>
        </w:rPr>
        <w:t>所示</w:t>
      </w:r>
    </w:p>
    <w:p w:rsidR="009A62ED" w:rsidRDefault="009A62ED" w:rsidP="009A62ED">
      <w:pPr>
        <w:pStyle w:val="u5"/>
        <w:spacing w:before="24" w:after="24"/>
        <w:ind w:firstLineChars="0" w:firstLine="0"/>
        <w:jc w:val="center"/>
      </w:pPr>
      <w:r>
        <w:object w:dxaOrig="2991" w:dyaOrig="2790">
          <v:shape id="_x0000_i1260" type="#_x0000_t75" style="width:149.4pt;height:139.5pt" o:ole="">
            <v:imagedata r:id="rId410" o:title=""/>
          </v:shape>
          <o:OLEObject Type="Embed" ProgID="Visio.Drawing.15" ShapeID="_x0000_i1260" DrawAspect="Content" ObjectID="_1723467710" r:id="rId411"/>
        </w:object>
      </w:r>
    </w:p>
    <w:p w:rsidR="0087737E" w:rsidRDefault="0087737E" w:rsidP="009A62ED">
      <w:pPr>
        <w:pStyle w:val="u5"/>
        <w:spacing w:before="24" w:after="24"/>
        <w:ind w:firstLineChars="0" w:firstLine="0"/>
        <w:jc w:val="center"/>
      </w:pPr>
    </w:p>
    <w:p w:rsidR="00EC744F" w:rsidRDefault="00744296" w:rsidP="0087737E">
      <w:pPr>
        <w:pStyle w:val="u5"/>
        <w:spacing w:before="24" w:after="24"/>
        <w:ind w:firstLine="480"/>
      </w:pPr>
      <w:r>
        <w:rPr>
          <w:rFonts w:hint="eastAsia"/>
        </w:rPr>
        <w:t>三电平逆变器的工作原理已经在</w:t>
      </w:r>
      <w:r>
        <w:rPr>
          <w:rFonts w:hint="eastAsia"/>
        </w:rPr>
        <w:t>3</w:t>
      </w:r>
      <w:r>
        <w:t>.1</w:t>
      </w:r>
      <w:r>
        <w:rPr>
          <w:rFonts w:hint="eastAsia"/>
        </w:rPr>
        <w:t>节当中进行过分析，在理想状况下，当逆变器处于</w:t>
      </w:r>
      <w:r>
        <w:rPr>
          <w:rFonts w:hint="eastAsia"/>
        </w:rPr>
        <w:t>P</w:t>
      </w:r>
      <w:r>
        <w:rPr>
          <w:rFonts w:hint="eastAsia"/>
        </w:rPr>
        <w:t>状态时</w:t>
      </w:r>
      <w:r w:rsidR="00A1560D">
        <w:rPr>
          <w:rFonts w:hint="eastAsia"/>
        </w:rPr>
        <w:t>，其输出电压</w:t>
      </w:r>
      <w:r w:rsidR="00A1560D" w:rsidRPr="00A1560D">
        <w:rPr>
          <w:position w:val="-24"/>
        </w:rPr>
        <w:object w:dxaOrig="1200" w:dyaOrig="620">
          <v:shape id="_x0000_i1261" type="#_x0000_t75" style="width:60.3pt;height:31.05pt" o:ole="">
            <v:imagedata r:id="rId412" o:title=""/>
          </v:shape>
          <o:OLEObject Type="Embed" ProgID="Equation.DSMT4" ShapeID="_x0000_i1261" DrawAspect="Content" ObjectID="_1723467711" r:id="rId413"/>
        </w:object>
      </w:r>
      <w:r w:rsidR="00A1560D">
        <w:rPr>
          <w:rFonts w:hint="eastAsia"/>
        </w:rPr>
        <w:t>；当逆变器处于</w:t>
      </w:r>
      <w:r w:rsidR="00A1560D">
        <w:rPr>
          <w:rFonts w:hint="eastAsia"/>
        </w:rPr>
        <w:t>O</w:t>
      </w:r>
      <w:r w:rsidR="00A1560D">
        <w:rPr>
          <w:rFonts w:hint="eastAsia"/>
        </w:rPr>
        <w:t>状态时，其输出电压</w:t>
      </w:r>
      <w:r w:rsidR="00A1560D" w:rsidRPr="00A1560D">
        <w:rPr>
          <w:position w:val="-12"/>
        </w:rPr>
        <w:object w:dxaOrig="820" w:dyaOrig="360">
          <v:shape id="_x0000_i1262" type="#_x0000_t75" style="width:40.95pt;height:17.55pt" o:ole="">
            <v:imagedata r:id="rId414" o:title=""/>
          </v:shape>
          <o:OLEObject Type="Embed" ProgID="Equation.DSMT4" ShapeID="_x0000_i1262" DrawAspect="Content" ObjectID="_1723467712" r:id="rId415"/>
        </w:object>
      </w:r>
      <w:r w:rsidR="00A1560D">
        <w:rPr>
          <w:rFonts w:hint="eastAsia"/>
        </w:rPr>
        <w:t>；当逆变器处于</w:t>
      </w:r>
      <w:r w:rsidR="00A1560D">
        <w:rPr>
          <w:rFonts w:hint="eastAsia"/>
        </w:rPr>
        <w:t>N</w:t>
      </w:r>
      <w:r w:rsidR="00A1560D">
        <w:rPr>
          <w:rFonts w:hint="eastAsia"/>
        </w:rPr>
        <w:t>状态时，其输出电压</w:t>
      </w:r>
      <w:r w:rsidR="00A1560D" w:rsidRPr="00A1560D">
        <w:rPr>
          <w:position w:val="-24"/>
        </w:rPr>
        <w:object w:dxaOrig="1380" w:dyaOrig="620">
          <v:shape id="_x0000_i1263" type="#_x0000_t75" style="width:69.3pt;height:31.05pt" o:ole="">
            <v:imagedata r:id="rId416" o:title=""/>
          </v:shape>
          <o:OLEObject Type="Embed" ProgID="Equation.DSMT4" ShapeID="_x0000_i1263" DrawAspect="Content" ObjectID="_1723467713" r:id="rId417"/>
        </w:object>
      </w:r>
      <w:r w:rsidR="00A1560D">
        <w:rPr>
          <w:rFonts w:hint="eastAsia"/>
        </w:rPr>
        <w:t>。</w:t>
      </w:r>
    </w:p>
    <w:p w:rsidR="006A01B8" w:rsidRDefault="00A1560D" w:rsidP="0087737E">
      <w:pPr>
        <w:pStyle w:val="u5"/>
        <w:spacing w:before="24" w:after="24"/>
        <w:ind w:firstLine="480"/>
      </w:pPr>
      <w:bookmarkStart w:id="79" w:name="_GoBack"/>
      <w:bookmarkEnd w:id="79"/>
      <w:r>
        <w:rPr>
          <w:rFonts w:hint="eastAsia"/>
        </w:rPr>
        <w:t>在</w:t>
      </w:r>
      <w:r w:rsidR="006D38F9">
        <w:rPr>
          <w:rFonts w:hint="eastAsia"/>
        </w:rPr>
        <w:t>任一</w:t>
      </w:r>
      <w:r>
        <w:rPr>
          <w:rFonts w:hint="eastAsia"/>
        </w:rPr>
        <w:t>时刻，逆变器</w:t>
      </w:r>
      <w:r>
        <w:rPr>
          <w:rFonts w:hint="eastAsia"/>
        </w:rPr>
        <w:t>A</w:t>
      </w:r>
      <w:r>
        <w:rPr>
          <w:rFonts w:hint="eastAsia"/>
        </w:rPr>
        <w:t>相只会处于这三种开关状态之一，</w:t>
      </w:r>
      <w:r w:rsidR="004174EA">
        <w:rPr>
          <w:rFonts w:hint="eastAsia"/>
        </w:rPr>
        <w:t>因此可以将</w:t>
      </w:r>
      <w:r w:rsidR="00EE0C21">
        <w:rPr>
          <w:rFonts w:hint="eastAsia"/>
        </w:rPr>
        <w:t>每一</w:t>
      </w:r>
      <w:r w:rsidR="004174EA">
        <w:rPr>
          <w:rFonts w:hint="eastAsia"/>
        </w:rPr>
        <w:t>时刻的逆变器的</w:t>
      </w:r>
      <w:r w:rsidR="004174EA">
        <w:rPr>
          <w:rFonts w:hint="eastAsia"/>
        </w:rPr>
        <w:t>A</w:t>
      </w:r>
      <w:r w:rsidR="004174EA">
        <w:rPr>
          <w:rFonts w:hint="eastAsia"/>
        </w:rPr>
        <w:t>相</w:t>
      </w:r>
      <w:r w:rsidR="00EE0C21">
        <w:rPr>
          <w:rFonts w:hint="eastAsia"/>
        </w:rPr>
        <w:t>实际</w:t>
      </w:r>
      <w:r w:rsidR="004174EA">
        <w:rPr>
          <w:rFonts w:hint="eastAsia"/>
        </w:rPr>
        <w:t>输出</w:t>
      </w:r>
      <w:r w:rsidR="00EE0C21">
        <w:rPr>
          <w:rFonts w:hint="eastAsia"/>
        </w:rPr>
        <w:t>电压</w:t>
      </w:r>
      <w:r w:rsidR="00EE0C21" w:rsidRPr="00A1560D">
        <w:rPr>
          <w:position w:val="-12"/>
        </w:rPr>
        <w:object w:dxaOrig="460" w:dyaOrig="360">
          <v:shape id="_x0000_i1264" type="#_x0000_t75" style="width:22.5pt;height:17.55pt" o:ole="">
            <v:imagedata r:id="rId418" o:title=""/>
          </v:shape>
          <o:OLEObject Type="Embed" ProgID="Equation.DSMT4" ShapeID="_x0000_i1264" DrawAspect="Content" ObjectID="_1723467714" r:id="rId419"/>
        </w:object>
      </w:r>
      <w:r w:rsidR="00E255F4">
        <w:rPr>
          <w:rFonts w:hint="eastAsia"/>
        </w:rPr>
        <w:t>经过单点</w:t>
      </w:r>
      <w:r w:rsidR="00E255F4">
        <w:rPr>
          <w:rFonts w:hint="eastAsia"/>
        </w:rPr>
        <w:t>D</w:t>
      </w:r>
      <w:r w:rsidR="00E255F4">
        <w:t>FT</w:t>
      </w:r>
      <w:r w:rsidR="00E255F4">
        <w:rPr>
          <w:rFonts w:hint="eastAsia"/>
        </w:rPr>
        <w:t>运算后得到</w:t>
      </w:r>
      <w:r w:rsidR="00EE0C21">
        <w:rPr>
          <w:rFonts w:hint="eastAsia"/>
        </w:rPr>
        <w:t>的</w:t>
      </w:r>
      <w:r w:rsidR="004174EA">
        <w:rPr>
          <w:rFonts w:hint="eastAsia"/>
        </w:rPr>
        <w:t>值存入一个大小为</w:t>
      </w:r>
      <w:r w:rsidR="004174EA">
        <w:rPr>
          <w:rFonts w:hint="eastAsia"/>
        </w:rPr>
        <w:t>N</w:t>
      </w:r>
      <w:r w:rsidR="004174EA">
        <w:rPr>
          <w:rFonts w:hint="eastAsia"/>
        </w:rPr>
        <w:t>的数组</w:t>
      </w:r>
      <w:r w:rsidR="004174EA" w:rsidRPr="00AA4A95">
        <w:rPr>
          <w:position w:val="-10"/>
        </w:rPr>
        <w:object w:dxaOrig="880" w:dyaOrig="320">
          <v:shape id="_x0000_i1265" type="#_x0000_t75" style="width:43.65pt;height:15.75pt" o:ole="">
            <v:imagedata r:id="rId324" o:title=""/>
          </v:shape>
          <o:OLEObject Type="Embed" ProgID="Equation.DSMT4" ShapeID="_x0000_i1265" DrawAspect="Content" ObjectID="_1723467715" r:id="rId420"/>
        </w:object>
      </w:r>
      <w:r w:rsidR="004174EA">
        <w:rPr>
          <w:rFonts w:hint="eastAsia"/>
        </w:rPr>
        <w:t>当中，</w:t>
      </w:r>
      <w:r w:rsidR="00EE0C21">
        <w:rPr>
          <w:rFonts w:hint="eastAsia"/>
        </w:rPr>
        <w:t>当数组</w:t>
      </w:r>
      <w:r w:rsidR="00EE0C21" w:rsidRPr="00AA4A95">
        <w:rPr>
          <w:position w:val="-10"/>
        </w:rPr>
        <w:object w:dxaOrig="880" w:dyaOrig="320">
          <v:shape id="_x0000_i1266" type="#_x0000_t75" style="width:43.65pt;height:15.75pt" o:ole="">
            <v:imagedata r:id="rId324" o:title=""/>
          </v:shape>
          <o:OLEObject Type="Embed" ProgID="Equation.DSMT4" ShapeID="_x0000_i1266" DrawAspect="Content" ObjectID="_1723467716" r:id="rId421"/>
        </w:object>
      </w:r>
      <w:r w:rsidR="00EE0C21">
        <w:rPr>
          <w:rFonts w:hint="eastAsia"/>
        </w:rPr>
        <w:t>还未存满时，谐波提取算法计算的谐波幅值并不准确</w:t>
      </w:r>
      <w:r w:rsidR="007A440D">
        <w:rPr>
          <w:rFonts w:hint="eastAsia"/>
        </w:rPr>
        <w:t>。</w:t>
      </w:r>
    </w:p>
    <w:p w:rsidR="0030753D" w:rsidRDefault="0030753D" w:rsidP="0030753D">
      <w:pPr>
        <w:pStyle w:val="u5"/>
        <w:spacing w:before="24" w:after="24"/>
        <w:ind w:firstLineChars="0" w:firstLine="0"/>
        <w:jc w:val="center"/>
      </w:pPr>
    </w:p>
    <w:p w:rsidR="00F92DB8" w:rsidRDefault="00EC744F" w:rsidP="0030753D">
      <w:pPr>
        <w:pStyle w:val="u5"/>
        <w:spacing w:before="24" w:after="24"/>
        <w:ind w:firstLineChars="0" w:firstLine="0"/>
        <w:jc w:val="center"/>
      </w:pPr>
      <w:r>
        <w:pict>
          <v:shape id="_x0000_i1267" type="#_x0000_t75" style="width:283.5pt;height:185.4pt">
            <v:imagedata r:id="rId422" o:title=""/>
          </v:shape>
        </w:pict>
      </w:r>
    </w:p>
    <w:p w:rsidR="002551BB" w:rsidRPr="002551BB" w:rsidRDefault="002551BB" w:rsidP="0030753D">
      <w:pPr>
        <w:pStyle w:val="u5"/>
        <w:spacing w:before="24" w:after="24"/>
        <w:ind w:firstLineChars="0" w:firstLine="0"/>
        <w:jc w:val="center"/>
        <w:rPr>
          <w:b/>
          <w:sz w:val="22"/>
        </w:rPr>
      </w:pPr>
      <w:r w:rsidRPr="002551BB">
        <w:rPr>
          <w:rFonts w:hint="eastAsia"/>
          <w:b/>
          <w:sz w:val="22"/>
        </w:rPr>
        <w:t>未存满时示意图</w:t>
      </w:r>
    </w:p>
    <w:p w:rsidR="0087737E" w:rsidRDefault="0030753D" w:rsidP="0087737E">
      <w:pPr>
        <w:pStyle w:val="u5"/>
        <w:spacing w:before="24" w:after="24"/>
        <w:ind w:firstLine="480"/>
      </w:pPr>
      <w:r>
        <w:rPr>
          <w:rFonts w:hint="eastAsia"/>
        </w:rPr>
        <w:t>当采样</w:t>
      </w:r>
      <w:r>
        <w:rPr>
          <w:rFonts w:hint="eastAsia"/>
        </w:rPr>
        <w:t>N</w:t>
      </w:r>
      <w:r>
        <w:rPr>
          <w:rFonts w:hint="eastAsia"/>
        </w:rPr>
        <w:t>点后，数组</w:t>
      </w:r>
      <w:r w:rsidRPr="00AA4A95">
        <w:rPr>
          <w:position w:val="-10"/>
        </w:rPr>
        <w:object w:dxaOrig="880" w:dyaOrig="320">
          <v:shape id="_x0000_i1268" type="#_x0000_t75" style="width:43.65pt;height:15.75pt" o:ole="">
            <v:imagedata r:id="rId324" o:title=""/>
          </v:shape>
          <o:OLEObject Type="Embed" ProgID="Equation.DSMT4" ShapeID="_x0000_i1268" DrawAspect="Content" ObjectID="_1723467717" r:id="rId423"/>
        </w:object>
      </w:r>
      <w:r>
        <w:rPr>
          <w:rFonts w:hint="eastAsia"/>
        </w:rPr>
        <w:t>已经存满，这可以看做是系统对</w:t>
      </w:r>
      <w:r>
        <w:rPr>
          <w:rFonts w:hint="eastAsia"/>
        </w:rPr>
        <w:t>A</w:t>
      </w:r>
      <w:r>
        <w:rPr>
          <w:rFonts w:hint="eastAsia"/>
        </w:rPr>
        <w:t>相输出电压</w:t>
      </w:r>
      <w:r w:rsidRPr="00A1560D">
        <w:rPr>
          <w:position w:val="-12"/>
        </w:rPr>
        <w:object w:dxaOrig="460" w:dyaOrig="360">
          <v:shape id="_x0000_i1269" type="#_x0000_t75" style="width:22.5pt;height:17.55pt" o:ole="">
            <v:imagedata r:id="rId418" o:title=""/>
          </v:shape>
          <o:OLEObject Type="Embed" ProgID="Equation.DSMT4" ShapeID="_x0000_i1269" DrawAspect="Content" ObjectID="_1723467718" r:id="rId424"/>
        </w:object>
      </w:r>
      <w:r>
        <w:rPr>
          <w:rFonts w:hint="eastAsia"/>
        </w:rPr>
        <w:t>进行了初始</w:t>
      </w:r>
      <w:r>
        <w:rPr>
          <w:rFonts w:hint="eastAsia"/>
        </w:rPr>
        <w:t>N</w:t>
      </w:r>
      <w:r>
        <w:rPr>
          <w:rFonts w:hint="eastAsia"/>
        </w:rPr>
        <w:t>点采样，此时为</w:t>
      </w:r>
      <w:r w:rsidRPr="007A440D">
        <w:rPr>
          <w:position w:val="-12"/>
        </w:rPr>
        <w:object w:dxaOrig="320" w:dyaOrig="360">
          <v:shape id="_x0000_i1270" type="#_x0000_t75" style="width:15.75pt;height:17.55pt" o:ole="">
            <v:imagedata r:id="rId425" o:title=""/>
          </v:shape>
          <o:OLEObject Type="Embed" ProgID="Equation.DSMT4" ShapeID="_x0000_i1270" DrawAspect="Content" ObjectID="_1723467719" r:id="rId426"/>
        </w:object>
      </w:r>
      <w:r>
        <w:rPr>
          <w:rFonts w:hint="eastAsia"/>
        </w:rPr>
        <w:t>时刻。</w:t>
      </w:r>
      <w:r w:rsidR="007A440D" w:rsidRPr="00E255F4">
        <w:rPr>
          <w:rFonts w:hint="eastAsia"/>
          <w:highlight w:val="yellow"/>
        </w:rPr>
        <w:t>假设此时为</w:t>
      </w:r>
      <w:r w:rsidR="009F0484" w:rsidRPr="00E255F4">
        <w:rPr>
          <w:rFonts w:hint="eastAsia"/>
          <w:highlight w:val="yellow"/>
        </w:rPr>
        <w:t>初始采样完成以后的</w:t>
      </w:r>
      <w:r w:rsidR="007A440D" w:rsidRPr="00E255F4">
        <w:rPr>
          <w:position w:val="-12"/>
          <w:highlight w:val="yellow"/>
        </w:rPr>
        <w:object w:dxaOrig="180" w:dyaOrig="360">
          <v:shape id="_x0000_i1271" type="#_x0000_t75" style="width:9pt;height:17.55pt" o:ole="">
            <v:imagedata r:id="rId427" o:title=""/>
          </v:shape>
          <o:OLEObject Type="Embed" ProgID="Equation.DSMT4" ShapeID="_x0000_i1271" DrawAspect="Content" ObjectID="_1723467720" r:id="rId428"/>
        </w:object>
      </w:r>
      <w:r w:rsidR="007A440D" w:rsidRPr="00E255F4">
        <w:rPr>
          <w:rFonts w:hint="eastAsia"/>
          <w:highlight w:val="yellow"/>
        </w:rPr>
        <w:t>时刻，那么此时</w:t>
      </w:r>
      <w:r w:rsidR="000006CD" w:rsidRPr="00E255F4">
        <w:rPr>
          <w:rFonts w:hint="eastAsia"/>
          <w:highlight w:val="yellow"/>
        </w:rPr>
        <w:t>A</w:t>
      </w:r>
      <w:r w:rsidR="000006CD" w:rsidRPr="00E255F4">
        <w:rPr>
          <w:rFonts w:hint="eastAsia"/>
          <w:highlight w:val="yellow"/>
        </w:rPr>
        <w:t>相输出采样值为</w:t>
      </w:r>
      <w:r w:rsidR="000006CD" w:rsidRPr="00E255F4">
        <w:rPr>
          <w:position w:val="-12"/>
          <w:highlight w:val="yellow"/>
        </w:rPr>
        <w:object w:dxaOrig="780" w:dyaOrig="360">
          <v:shape id="_x0000_i1272" type="#_x0000_t75" style="width:39.15pt;height:17.55pt" o:ole="">
            <v:imagedata r:id="rId429" o:title=""/>
          </v:shape>
          <o:OLEObject Type="Embed" ProgID="Equation.DSMT4" ShapeID="_x0000_i1272" DrawAspect="Content" ObjectID="_1723467721" r:id="rId430"/>
        </w:object>
      </w:r>
      <w:r w:rsidR="000006CD" w:rsidRPr="00E255F4">
        <w:rPr>
          <w:rFonts w:hint="eastAsia"/>
          <w:highlight w:val="yellow"/>
        </w:rPr>
        <w:t>，</w:t>
      </w:r>
      <w:r w:rsidR="007A440D" w:rsidRPr="00E255F4">
        <w:rPr>
          <w:position w:val="-10"/>
          <w:highlight w:val="yellow"/>
        </w:rPr>
        <w:object w:dxaOrig="880" w:dyaOrig="320">
          <v:shape id="_x0000_i1273" type="#_x0000_t75" style="width:43.65pt;height:15.75pt" o:ole="">
            <v:imagedata r:id="rId324" o:title=""/>
          </v:shape>
          <o:OLEObject Type="Embed" ProgID="Equation.DSMT4" ShapeID="_x0000_i1273" DrawAspect="Content" ObjectID="_1723467722" r:id="rId431"/>
        </w:object>
      </w:r>
      <w:r w:rsidR="007A440D" w:rsidRPr="00E255F4">
        <w:rPr>
          <w:rFonts w:hint="eastAsia"/>
          <w:highlight w:val="yellow"/>
        </w:rPr>
        <w:t>数组当中的最后一位</w:t>
      </w:r>
      <w:r w:rsidR="007A440D" w:rsidRPr="00E255F4">
        <w:rPr>
          <w:position w:val="-10"/>
          <w:highlight w:val="yellow"/>
        </w:rPr>
        <w:object w:dxaOrig="1160" w:dyaOrig="320">
          <v:shape id="_x0000_i1274" type="#_x0000_t75" style="width:58.05pt;height:15.75pt" o:ole="">
            <v:imagedata r:id="rId432" o:title=""/>
          </v:shape>
          <o:OLEObject Type="Embed" ProgID="Equation.DSMT4" ShapeID="_x0000_i1274" DrawAspect="Content" ObjectID="_1723467723" r:id="rId433"/>
        </w:object>
      </w:r>
      <w:r w:rsidR="007A440D" w:rsidRPr="00E255F4">
        <w:rPr>
          <w:rFonts w:hint="eastAsia"/>
          <w:highlight w:val="yellow"/>
        </w:rPr>
        <w:t>当中存储的是</w:t>
      </w:r>
      <w:r w:rsidR="000006CD" w:rsidRPr="00E255F4">
        <w:rPr>
          <w:rFonts w:hint="eastAsia"/>
          <w:highlight w:val="yellow"/>
        </w:rPr>
        <w:t>上一时刻的</w:t>
      </w:r>
      <w:r w:rsidR="007A440D" w:rsidRPr="00E255F4">
        <w:rPr>
          <w:rFonts w:hint="eastAsia"/>
          <w:highlight w:val="yellow"/>
        </w:rPr>
        <w:t>逆变器</w:t>
      </w:r>
      <w:r w:rsidR="007A440D" w:rsidRPr="00E255F4">
        <w:rPr>
          <w:rFonts w:hint="eastAsia"/>
          <w:highlight w:val="yellow"/>
        </w:rPr>
        <w:t>A</w:t>
      </w:r>
      <w:r w:rsidR="007A440D" w:rsidRPr="00E255F4">
        <w:rPr>
          <w:rFonts w:hint="eastAsia"/>
          <w:highlight w:val="yellow"/>
        </w:rPr>
        <w:t>相输出的时域采样值</w:t>
      </w:r>
      <w:r w:rsidR="009F0484" w:rsidRPr="00E255F4">
        <w:rPr>
          <w:position w:val="-12"/>
          <w:highlight w:val="yellow"/>
        </w:rPr>
        <w:object w:dxaOrig="900" w:dyaOrig="360">
          <v:shape id="_x0000_i1275" type="#_x0000_t75" style="width:45pt;height:17.55pt" o:ole="">
            <v:imagedata r:id="rId434" o:title=""/>
          </v:shape>
          <o:OLEObject Type="Embed" ProgID="Equation.DSMT4" ShapeID="_x0000_i1275" DrawAspect="Content" ObjectID="_1723467724" r:id="rId435"/>
        </w:object>
      </w:r>
      <w:r w:rsidR="0074089A" w:rsidRPr="00E255F4">
        <w:rPr>
          <w:rFonts w:hint="eastAsia"/>
          <w:highlight w:val="yellow"/>
        </w:rPr>
        <w:t>，第一位</w:t>
      </w:r>
      <w:r w:rsidR="0074089A" w:rsidRPr="00E255F4">
        <w:rPr>
          <w:position w:val="-10"/>
          <w:highlight w:val="yellow"/>
        </w:rPr>
        <w:object w:dxaOrig="800" w:dyaOrig="320">
          <v:shape id="_x0000_i1276" type="#_x0000_t75" style="width:39.15pt;height:15.75pt" o:ole="">
            <v:imagedata r:id="rId436" o:title=""/>
          </v:shape>
          <o:OLEObject Type="Embed" ProgID="Equation.DSMT4" ShapeID="_x0000_i1276" DrawAspect="Content" ObjectID="_1723467725" r:id="rId437"/>
        </w:object>
      </w:r>
      <w:r w:rsidR="0074089A" w:rsidRPr="00E255F4">
        <w:rPr>
          <w:rFonts w:hint="eastAsia"/>
          <w:highlight w:val="yellow"/>
        </w:rPr>
        <w:t>当中存储的是</w:t>
      </w:r>
      <w:r w:rsidR="000006CD" w:rsidRPr="00E255F4">
        <w:rPr>
          <w:position w:val="-12"/>
          <w:highlight w:val="yellow"/>
        </w:rPr>
        <w:object w:dxaOrig="520" w:dyaOrig="360">
          <v:shape id="_x0000_i1277" type="#_x0000_t75" style="width:26.1pt;height:17.55pt" o:ole="">
            <v:imagedata r:id="rId438" o:title=""/>
          </v:shape>
          <o:OLEObject Type="Embed" ProgID="Equation.DSMT4" ShapeID="_x0000_i1277" DrawAspect="Content" ObjectID="_1723467726" r:id="rId439"/>
        </w:object>
      </w:r>
      <w:r w:rsidR="006A01B8" w:rsidRPr="00E255F4">
        <w:rPr>
          <w:rFonts w:hint="eastAsia"/>
          <w:highlight w:val="yellow"/>
        </w:rPr>
        <w:t>时刻的</w:t>
      </w:r>
      <w:r w:rsidR="006A01B8" w:rsidRPr="00E255F4">
        <w:rPr>
          <w:rFonts w:hint="eastAsia"/>
          <w:highlight w:val="yellow"/>
        </w:rPr>
        <w:t>A</w:t>
      </w:r>
      <w:r w:rsidR="006A01B8" w:rsidRPr="00E255F4">
        <w:rPr>
          <w:rFonts w:hint="eastAsia"/>
          <w:highlight w:val="yellow"/>
        </w:rPr>
        <w:t>相输出</w:t>
      </w:r>
      <w:r w:rsidR="0062698E" w:rsidRPr="00E255F4">
        <w:rPr>
          <w:position w:val="-12"/>
          <w:highlight w:val="yellow"/>
        </w:rPr>
        <w:object w:dxaOrig="980" w:dyaOrig="360">
          <v:shape id="_x0000_i1278" type="#_x0000_t75" style="width:49.5pt;height:17.55pt" o:ole="">
            <v:imagedata r:id="rId440" o:title=""/>
          </v:shape>
          <o:OLEObject Type="Embed" ProgID="Equation.DSMT4" ShapeID="_x0000_i1278" DrawAspect="Content" ObjectID="_1723467727" r:id="rId441"/>
        </w:object>
      </w:r>
      <w:r w:rsidR="006A01B8" w:rsidRPr="00E255F4">
        <w:rPr>
          <w:rFonts w:hint="eastAsia"/>
          <w:highlight w:val="yellow"/>
        </w:rPr>
        <w:t>。</w:t>
      </w:r>
      <w:r w:rsidR="007A440D" w:rsidRPr="00E255F4">
        <w:rPr>
          <w:rFonts w:hint="eastAsia"/>
          <w:highlight w:val="yellow"/>
        </w:rPr>
        <w:t>应用</w:t>
      </w:r>
      <w:r w:rsidR="007A440D" w:rsidRPr="00E255F4">
        <w:rPr>
          <w:rFonts w:hint="eastAsia"/>
          <w:highlight w:val="yellow"/>
        </w:rPr>
        <w:lastRenderedPageBreak/>
        <w:t>4</w:t>
      </w:r>
      <w:r w:rsidR="007A440D" w:rsidRPr="00E255F4">
        <w:rPr>
          <w:highlight w:val="yellow"/>
        </w:rPr>
        <w:t>.1</w:t>
      </w:r>
      <w:r w:rsidR="007A440D" w:rsidRPr="00E255F4">
        <w:rPr>
          <w:rFonts w:hint="eastAsia"/>
          <w:highlight w:val="yellow"/>
        </w:rPr>
        <w:t>节建立的基于</w:t>
      </w:r>
      <w:r w:rsidR="007A440D" w:rsidRPr="00E255F4">
        <w:rPr>
          <w:rFonts w:hint="eastAsia"/>
          <w:highlight w:val="yellow"/>
        </w:rPr>
        <w:t>S</w:t>
      </w:r>
      <w:r w:rsidR="007A440D" w:rsidRPr="00E255F4">
        <w:rPr>
          <w:highlight w:val="yellow"/>
        </w:rPr>
        <w:t>DFT</w:t>
      </w:r>
      <w:r w:rsidR="007A440D" w:rsidRPr="00E255F4">
        <w:rPr>
          <w:rFonts w:hint="eastAsia"/>
          <w:highlight w:val="yellow"/>
        </w:rPr>
        <w:t>的谐波提取算法</w:t>
      </w:r>
      <w:r w:rsidR="006A01B8" w:rsidRPr="00E255F4">
        <w:rPr>
          <w:rFonts w:hint="eastAsia"/>
          <w:highlight w:val="yellow"/>
        </w:rPr>
        <w:t>可得到过去一段时间</w:t>
      </w:r>
      <w:r w:rsidR="006A01B8" w:rsidRPr="00E255F4">
        <w:rPr>
          <w:position w:val="-12"/>
          <w:highlight w:val="yellow"/>
        </w:rPr>
        <w:object w:dxaOrig="760" w:dyaOrig="360">
          <v:shape id="_x0000_i1279" type="#_x0000_t75" style="width:37.8pt;height:17.55pt" o:ole="">
            <v:imagedata r:id="rId442" o:title=""/>
          </v:shape>
          <o:OLEObject Type="Embed" ProgID="Equation.DSMT4" ShapeID="_x0000_i1279" DrawAspect="Content" ObjectID="_1723467728" r:id="rId443"/>
        </w:object>
      </w:r>
      <w:r w:rsidR="006A01B8" w:rsidRPr="00E255F4">
        <w:rPr>
          <w:rFonts w:hint="eastAsia"/>
          <w:highlight w:val="yellow"/>
        </w:rPr>
        <w:t>内</w:t>
      </w:r>
      <w:r w:rsidR="006A01B8" w:rsidRPr="00E255F4">
        <w:rPr>
          <w:position w:val="-12"/>
          <w:highlight w:val="yellow"/>
        </w:rPr>
        <w:object w:dxaOrig="460" w:dyaOrig="360">
          <v:shape id="_x0000_i1280" type="#_x0000_t75" style="width:22.5pt;height:17.55pt" o:ole="">
            <v:imagedata r:id="rId444" o:title=""/>
          </v:shape>
          <o:OLEObject Type="Embed" ProgID="Equation.DSMT4" ShapeID="_x0000_i1280" DrawAspect="Content" ObjectID="_1723467729" r:id="rId445"/>
        </w:object>
      </w:r>
      <w:r w:rsidR="006A01B8" w:rsidRPr="00E255F4">
        <w:rPr>
          <w:rFonts w:hint="eastAsia"/>
          <w:highlight w:val="yellow"/>
        </w:rPr>
        <w:t>各次谐波的频谱。</w:t>
      </w:r>
      <w:r w:rsidR="00E255F4">
        <w:rPr>
          <w:rFonts w:hint="eastAsia"/>
          <w:highlight w:val="yellow"/>
        </w:rPr>
        <w:t>（写的好像有点不太对）</w:t>
      </w:r>
    </w:p>
    <w:p w:rsidR="002551BB" w:rsidRDefault="002551BB" w:rsidP="002551BB">
      <w:pPr>
        <w:pStyle w:val="u5"/>
        <w:spacing w:before="24" w:after="24"/>
        <w:ind w:firstLineChars="0" w:firstLine="0"/>
      </w:pPr>
    </w:p>
    <w:p w:rsidR="008F39B1" w:rsidRDefault="008F39B1" w:rsidP="0087737E">
      <w:pPr>
        <w:pStyle w:val="u5"/>
        <w:spacing w:before="24" w:after="24"/>
        <w:ind w:firstLine="480"/>
      </w:pPr>
      <w:r>
        <w:rPr>
          <w:rFonts w:hint="eastAsia"/>
        </w:rPr>
        <w:t>综上可以看出，</w:t>
      </w:r>
      <w:r w:rsidR="0062698E">
        <w:rPr>
          <w:rFonts w:hint="eastAsia"/>
        </w:rPr>
        <w:t>想要得到未来三种开关状态所对应的三种谐波分布，需要在</w:t>
      </w:r>
      <w:r w:rsidR="0062698E" w:rsidRPr="007A440D">
        <w:rPr>
          <w:position w:val="-12"/>
        </w:rPr>
        <w:object w:dxaOrig="180" w:dyaOrig="360">
          <v:shape id="_x0000_i1281" type="#_x0000_t75" style="width:9pt;height:17.55pt" o:ole="">
            <v:imagedata r:id="rId427" o:title=""/>
          </v:shape>
          <o:OLEObject Type="Embed" ProgID="Equation.DSMT4" ShapeID="_x0000_i1281" DrawAspect="Content" ObjectID="_1723467730" r:id="rId446"/>
        </w:object>
      </w:r>
      <w:r w:rsidR="0062698E">
        <w:rPr>
          <w:rFonts w:hint="eastAsia"/>
        </w:rPr>
        <w:t>时刻依次假设</w:t>
      </w:r>
      <w:r w:rsidR="0062698E" w:rsidRPr="007A440D">
        <w:rPr>
          <w:position w:val="-12"/>
        </w:rPr>
        <w:object w:dxaOrig="320" w:dyaOrig="360">
          <v:shape id="_x0000_i1282" type="#_x0000_t75" style="width:15.75pt;height:17.55pt" o:ole="">
            <v:imagedata r:id="rId447" o:title=""/>
          </v:shape>
          <o:OLEObject Type="Embed" ProgID="Equation.DSMT4" ShapeID="_x0000_i1282" DrawAspect="Content" ObjectID="_1723467731" r:id="rId448"/>
        </w:object>
      </w:r>
      <w:r w:rsidR="0062698E">
        <w:rPr>
          <w:rFonts w:hint="eastAsia"/>
        </w:rPr>
        <w:t>时刻的三种开关状态</w:t>
      </w:r>
      <w:r w:rsidR="00D51C59">
        <w:rPr>
          <w:rFonts w:hint="eastAsia"/>
        </w:rPr>
        <w:t>下</w:t>
      </w:r>
      <w:r w:rsidR="00D51C59" w:rsidRPr="00A1560D">
        <w:rPr>
          <w:position w:val="-12"/>
        </w:rPr>
        <w:object w:dxaOrig="460" w:dyaOrig="360">
          <v:shape id="_x0000_i1283" type="#_x0000_t75" style="width:22.5pt;height:17.55pt" o:ole="">
            <v:imagedata r:id="rId418" o:title=""/>
          </v:shape>
          <o:OLEObject Type="Embed" ProgID="Equation.DSMT4" ShapeID="_x0000_i1283" DrawAspect="Content" ObjectID="_1723467732" r:id="rId449"/>
        </w:object>
      </w:r>
      <w:r w:rsidR="00D51C59">
        <w:rPr>
          <w:rFonts w:hint="eastAsia"/>
        </w:rPr>
        <w:t>的取值</w:t>
      </w:r>
      <w:r w:rsidR="0062698E">
        <w:rPr>
          <w:rFonts w:hint="eastAsia"/>
        </w:rPr>
        <w:t>，</w:t>
      </w:r>
      <w:r w:rsidR="00D51C59">
        <w:rPr>
          <w:rFonts w:hint="eastAsia"/>
        </w:rPr>
        <w:t>随后利用谐波提取策略对这三种开关状态分别进行预测</w:t>
      </w:r>
      <w:r w:rsidR="00E255F4">
        <w:rPr>
          <w:rFonts w:hint="eastAsia"/>
        </w:rPr>
        <w:t>，</w:t>
      </w:r>
      <w:r w:rsidR="00DB27B4">
        <w:rPr>
          <w:rFonts w:hint="eastAsia"/>
        </w:rPr>
        <w:t>即可</w:t>
      </w:r>
      <w:r w:rsidR="0062698E">
        <w:rPr>
          <w:rFonts w:hint="eastAsia"/>
        </w:rPr>
        <w:t>计算出三种开关状态</w:t>
      </w:r>
      <w:r w:rsidR="00D51C59">
        <w:rPr>
          <w:rFonts w:hint="eastAsia"/>
        </w:rPr>
        <w:t>所对应的</w:t>
      </w:r>
      <w:r w:rsidR="00DB27B4" w:rsidRPr="00A1560D">
        <w:rPr>
          <w:position w:val="-12"/>
        </w:rPr>
        <w:object w:dxaOrig="460" w:dyaOrig="360">
          <v:shape id="_x0000_i1284" type="#_x0000_t75" style="width:22.5pt;height:17.55pt" o:ole="">
            <v:imagedata r:id="rId418" o:title=""/>
          </v:shape>
          <o:OLEObject Type="Embed" ProgID="Equation.DSMT4" ShapeID="_x0000_i1284" DrawAspect="Content" ObjectID="_1723467733" r:id="rId450"/>
        </w:object>
      </w:r>
      <w:r w:rsidR="00DB27B4">
        <w:rPr>
          <w:rFonts w:hint="eastAsia"/>
        </w:rPr>
        <w:t>的频谱</w:t>
      </w:r>
      <w:r w:rsidR="00D51C59">
        <w:rPr>
          <w:rFonts w:hint="eastAsia"/>
        </w:rPr>
        <w:t>，其流程示意</w:t>
      </w:r>
      <w:r w:rsidR="00D51C59" w:rsidRPr="00D51C59">
        <w:rPr>
          <w:rFonts w:hint="eastAsia"/>
          <w:highlight w:val="yellow"/>
        </w:rPr>
        <w:t>图如图所示</w:t>
      </w:r>
      <w:r w:rsidR="00DB27B4">
        <w:rPr>
          <w:rFonts w:hint="eastAsia"/>
        </w:rPr>
        <w:t>。</w:t>
      </w:r>
    </w:p>
    <w:p w:rsidR="0062698E" w:rsidRDefault="00EC744F" w:rsidP="0062698E">
      <w:pPr>
        <w:pStyle w:val="u5"/>
        <w:spacing w:before="24" w:after="24"/>
        <w:ind w:firstLineChars="0" w:firstLine="0"/>
        <w:jc w:val="center"/>
      </w:pPr>
      <w:r>
        <w:pict>
          <v:shape id="_x0000_i1285" type="#_x0000_t75" style="width:283.05pt;height:131.4pt">
            <v:imagedata r:id="rId451" o:title=""/>
          </v:shape>
        </w:pict>
      </w:r>
    </w:p>
    <w:p w:rsidR="00D51C59" w:rsidRDefault="00D51C59" w:rsidP="0062698E">
      <w:pPr>
        <w:pStyle w:val="u5"/>
        <w:spacing w:before="24" w:after="24"/>
        <w:ind w:firstLineChars="0" w:firstLine="0"/>
        <w:jc w:val="center"/>
      </w:pPr>
    </w:p>
    <w:p w:rsidR="00D51C59" w:rsidRPr="00EB5550" w:rsidRDefault="00D51C59" w:rsidP="0062698E">
      <w:pPr>
        <w:pStyle w:val="u5"/>
        <w:spacing w:before="24" w:after="24"/>
        <w:ind w:firstLineChars="0" w:firstLine="0"/>
        <w:jc w:val="center"/>
      </w:pPr>
    </w:p>
    <w:p w:rsidR="002E5594" w:rsidRDefault="00D51C59" w:rsidP="00D51C59">
      <w:pPr>
        <w:pStyle w:val="u5"/>
        <w:spacing w:before="24" w:after="24"/>
        <w:ind w:firstLine="480"/>
      </w:pPr>
      <w:r>
        <w:rPr>
          <w:rFonts w:hint="eastAsia"/>
        </w:rPr>
        <w:t>至此，模型预测控制</w:t>
      </w:r>
      <w:r w:rsidR="002E5594">
        <w:rPr>
          <w:rFonts w:hint="eastAsia"/>
        </w:rPr>
        <w:t>方法</w:t>
      </w:r>
      <w:r>
        <w:rPr>
          <w:rFonts w:hint="eastAsia"/>
        </w:rPr>
        <w:t>的第一步已经完成，即</w:t>
      </w:r>
      <w:r w:rsidR="007313C5">
        <w:rPr>
          <w:rFonts w:hint="eastAsia"/>
        </w:rPr>
        <w:t>已经建立起未来开关状态与</w:t>
      </w:r>
      <w:r w:rsidR="007536BE">
        <w:rPr>
          <w:rFonts w:hint="eastAsia"/>
        </w:rPr>
        <w:t>谐波频谱之间的模型，在</w:t>
      </w:r>
      <w:r w:rsidR="007536BE" w:rsidRPr="007A440D">
        <w:rPr>
          <w:position w:val="-12"/>
        </w:rPr>
        <w:object w:dxaOrig="180" w:dyaOrig="360">
          <v:shape id="_x0000_i1286" type="#_x0000_t75" style="width:9pt;height:17.55pt" o:ole="">
            <v:imagedata r:id="rId452" o:title=""/>
          </v:shape>
          <o:OLEObject Type="Embed" ProgID="Equation.DSMT4" ShapeID="_x0000_i1286" DrawAspect="Content" ObjectID="_1723467734" r:id="rId453"/>
        </w:object>
      </w:r>
      <w:r w:rsidR="007536BE">
        <w:rPr>
          <w:rFonts w:hint="eastAsia"/>
        </w:rPr>
        <w:t>时刻即可确定</w:t>
      </w:r>
      <w:r w:rsidR="007536BE" w:rsidRPr="007A440D">
        <w:rPr>
          <w:position w:val="-12"/>
        </w:rPr>
        <w:object w:dxaOrig="320" w:dyaOrig="360">
          <v:shape id="_x0000_i1287" type="#_x0000_t75" style="width:15.75pt;height:17.55pt" o:ole="">
            <v:imagedata r:id="rId454" o:title=""/>
          </v:shape>
          <o:OLEObject Type="Embed" ProgID="Equation.DSMT4" ShapeID="_x0000_i1287" DrawAspect="Content" ObjectID="_1723467735" r:id="rId455"/>
        </w:object>
      </w:r>
      <w:r w:rsidR="007536BE">
        <w:rPr>
          <w:rFonts w:hint="eastAsia"/>
        </w:rPr>
        <w:t>时刻的三种</w:t>
      </w:r>
      <w:r w:rsidR="003F6ED6" w:rsidRPr="00A1560D">
        <w:rPr>
          <w:position w:val="-12"/>
        </w:rPr>
        <w:object w:dxaOrig="460" w:dyaOrig="360">
          <v:shape id="_x0000_i1288" type="#_x0000_t75" style="width:22.5pt;height:17.55pt" o:ole="">
            <v:imagedata r:id="rId418" o:title=""/>
          </v:shape>
          <o:OLEObject Type="Embed" ProgID="Equation.DSMT4" ShapeID="_x0000_i1288" DrawAspect="Content" ObjectID="_1723467736" r:id="rId456"/>
        </w:object>
      </w:r>
      <w:r w:rsidR="007536BE">
        <w:rPr>
          <w:rFonts w:hint="eastAsia"/>
        </w:rPr>
        <w:t>可能的</w:t>
      </w:r>
      <w:r w:rsidR="003F6ED6">
        <w:rPr>
          <w:rFonts w:hint="eastAsia"/>
        </w:rPr>
        <w:t>谐波</w:t>
      </w:r>
      <w:r w:rsidR="007536BE">
        <w:rPr>
          <w:rFonts w:hint="eastAsia"/>
        </w:rPr>
        <w:t>分布。</w:t>
      </w:r>
      <w:r w:rsidR="00862EE1">
        <w:rPr>
          <w:rFonts w:hint="eastAsia"/>
        </w:rPr>
        <w:t>在提取出各种开关状态下</w:t>
      </w:r>
      <w:r w:rsidR="00862EE1" w:rsidRPr="00A1560D">
        <w:rPr>
          <w:position w:val="-12"/>
        </w:rPr>
        <w:object w:dxaOrig="460" w:dyaOrig="360">
          <v:shape id="_x0000_i1289" type="#_x0000_t75" style="width:22.5pt;height:17.55pt" o:ole="">
            <v:imagedata r:id="rId418" o:title=""/>
          </v:shape>
          <o:OLEObject Type="Embed" ProgID="Equation.DSMT4" ShapeID="_x0000_i1289" DrawAspect="Content" ObjectID="_1723467737" r:id="rId457"/>
        </w:object>
      </w:r>
      <w:r w:rsidR="00862EE1">
        <w:rPr>
          <w:rFonts w:hint="eastAsia"/>
        </w:rPr>
        <w:t>的谐波组成后，接下来需要建立关于</w:t>
      </w:r>
      <w:r w:rsidR="00862EE1" w:rsidRPr="00A1560D">
        <w:rPr>
          <w:position w:val="-12"/>
        </w:rPr>
        <w:object w:dxaOrig="460" w:dyaOrig="360">
          <v:shape id="_x0000_i1290" type="#_x0000_t75" style="width:22.5pt;height:17.55pt" o:ole="">
            <v:imagedata r:id="rId418" o:title=""/>
          </v:shape>
          <o:OLEObject Type="Embed" ProgID="Equation.DSMT4" ShapeID="_x0000_i1290" DrawAspect="Content" ObjectID="_1723467738" r:id="rId458"/>
        </w:object>
      </w:r>
      <w:r w:rsidR="00862EE1">
        <w:rPr>
          <w:rFonts w:hint="eastAsia"/>
        </w:rPr>
        <w:t>各次频率成分的代价函数，以完成对指定次谐波的抑制，满足孤岛型微电网的</w:t>
      </w:r>
      <w:r w:rsidR="00F70243">
        <w:rPr>
          <w:rFonts w:hint="eastAsia"/>
        </w:rPr>
        <w:t>控制要求</w:t>
      </w:r>
      <w:r w:rsidR="00862EE1">
        <w:rPr>
          <w:rFonts w:hint="eastAsia"/>
        </w:rPr>
        <w:t>。</w:t>
      </w:r>
    </w:p>
    <w:p w:rsidR="009C37BA" w:rsidRDefault="003F6ED6" w:rsidP="00D51C59">
      <w:pPr>
        <w:pStyle w:val="u5"/>
        <w:spacing w:before="24" w:after="24"/>
        <w:ind w:firstLine="480"/>
      </w:pPr>
      <w:r>
        <w:rPr>
          <w:rFonts w:hint="eastAsia"/>
        </w:rPr>
        <w:t>对于孤岛型微电网来说</w:t>
      </w:r>
      <w:r w:rsidR="00C721F5">
        <w:rPr>
          <w:rFonts w:hint="eastAsia"/>
        </w:rPr>
        <w:t>，国家标准</w:t>
      </w:r>
      <w:r w:rsidR="00C721F5" w:rsidRPr="00AC7F30">
        <w:t>GB/T</w:t>
      </w:r>
      <w:r w:rsidR="00C721F5">
        <w:t xml:space="preserve"> </w:t>
      </w:r>
      <w:r w:rsidR="00C721F5" w:rsidRPr="00AC7F30">
        <w:t>14549</w:t>
      </w:r>
      <w:r w:rsidR="00C721F5" w:rsidRPr="003D5D5C">
        <w:t>-1993</w:t>
      </w:r>
      <w:r w:rsidR="00C721F5">
        <w:rPr>
          <w:rFonts w:hint="eastAsia"/>
        </w:rPr>
        <w:t>当中规定了系统</w:t>
      </w:r>
      <w:r w:rsidR="00080C67">
        <w:rPr>
          <w:rFonts w:hint="eastAsia"/>
        </w:rPr>
        <w:t>相电压谐波限值，</w:t>
      </w:r>
      <w:r w:rsidR="001E03F6">
        <w:rPr>
          <w:rFonts w:hint="eastAsia"/>
        </w:rPr>
        <w:t>其中</w:t>
      </w:r>
      <w:r w:rsidR="00080C67">
        <w:rPr>
          <w:rFonts w:hint="eastAsia"/>
        </w:rPr>
        <w:t>引用了标准</w:t>
      </w:r>
      <w:r w:rsidR="00080C67">
        <w:rPr>
          <w:rFonts w:hint="eastAsia"/>
        </w:rPr>
        <w:t>G</w:t>
      </w:r>
      <w:r w:rsidR="00080C67">
        <w:t>B156-93</w:t>
      </w:r>
      <w:r w:rsidR="00080C67">
        <w:rPr>
          <w:rFonts w:hint="eastAsia"/>
        </w:rPr>
        <w:t>，</w:t>
      </w:r>
      <w:r w:rsidR="001E03F6">
        <w:rPr>
          <w:rFonts w:hint="eastAsia"/>
        </w:rPr>
        <w:t>G</w:t>
      </w:r>
      <w:r w:rsidR="001E03F6">
        <w:t>B156-93</w:t>
      </w:r>
      <w:r w:rsidR="00080C67">
        <w:rPr>
          <w:rFonts w:hint="eastAsia"/>
        </w:rPr>
        <w:t>中规定了我国电网系统的标准电压，因此，</w:t>
      </w:r>
      <w:r w:rsidR="009C37BA">
        <w:rPr>
          <w:rFonts w:hint="eastAsia"/>
        </w:rPr>
        <w:t>代价函数的构建需要满足上述两个国家标准。具体而言，代价函数</w:t>
      </w:r>
      <w:r w:rsidR="001E03F6">
        <w:rPr>
          <w:rFonts w:hint="eastAsia"/>
        </w:rPr>
        <w:t>构建完成后，控制系统</w:t>
      </w:r>
      <w:r w:rsidR="009C37BA">
        <w:rPr>
          <w:rFonts w:hint="eastAsia"/>
        </w:rPr>
        <w:t>需要达成以下两个目标：</w:t>
      </w:r>
    </w:p>
    <w:p w:rsidR="009C37BA" w:rsidRDefault="009C37BA" w:rsidP="009C37BA">
      <w:pPr>
        <w:pStyle w:val="u5"/>
        <w:numPr>
          <w:ilvl w:val="0"/>
          <w:numId w:val="49"/>
        </w:numPr>
        <w:spacing w:before="24" w:after="24"/>
        <w:ind w:firstLineChars="0"/>
      </w:pPr>
      <w:r>
        <w:rPr>
          <w:rFonts w:hint="eastAsia"/>
        </w:rPr>
        <w:t>保证逆变器输出电压的基波</w:t>
      </w:r>
      <w:r w:rsidR="001A66C8">
        <w:rPr>
          <w:rFonts w:hint="eastAsia"/>
        </w:rPr>
        <w:t>跟随设定的基波电压幅值</w:t>
      </w:r>
      <w:r>
        <w:rPr>
          <w:rFonts w:hint="eastAsia"/>
        </w:rPr>
        <w:t>。国家标准</w:t>
      </w:r>
      <w:r>
        <w:rPr>
          <w:rFonts w:hint="eastAsia"/>
        </w:rPr>
        <w:t>G</w:t>
      </w:r>
      <w:r>
        <w:t>B156-93</w:t>
      </w:r>
      <w:r>
        <w:rPr>
          <w:rFonts w:hint="eastAsia"/>
        </w:rPr>
        <w:t>当中规定，</w:t>
      </w:r>
      <w:r w:rsidR="001E03F6">
        <w:rPr>
          <w:rFonts w:hint="eastAsia"/>
        </w:rPr>
        <w:t>三相三线制系统的标准电压</w:t>
      </w:r>
      <w:r w:rsidR="00FE43DC">
        <w:rPr>
          <w:rFonts w:hint="eastAsia"/>
        </w:rPr>
        <w:t>有效</w:t>
      </w:r>
      <w:r w:rsidR="001E03F6">
        <w:rPr>
          <w:rFonts w:hint="eastAsia"/>
        </w:rPr>
        <w:t>值为</w:t>
      </w:r>
      <w:r w:rsidR="001E03F6" w:rsidRPr="001E03F6">
        <w:rPr>
          <w:position w:val="-12"/>
        </w:rPr>
        <w:object w:dxaOrig="1300" w:dyaOrig="360">
          <v:shape id="_x0000_i1291" type="#_x0000_t75" style="width:64.8pt;height:18.45pt" o:ole="">
            <v:imagedata r:id="rId459" o:title=""/>
          </v:shape>
          <o:OLEObject Type="Embed" ProgID="Equation.DSMT4" ShapeID="_x0000_i1291" DrawAspect="Content" ObjectID="_1723467739" r:id="rId460"/>
        </w:object>
      </w:r>
      <w:r w:rsidR="001E03F6">
        <w:rPr>
          <w:rFonts w:hint="eastAsia"/>
        </w:rPr>
        <w:t>，考虑到</w:t>
      </w:r>
      <w:r w:rsidR="00FE43DC">
        <w:rPr>
          <w:rFonts w:hint="eastAsia"/>
        </w:rPr>
        <w:t>不同</w:t>
      </w:r>
      <w:r w:rsidR="001E03F6">
        <w:rPr>
          <w:rFonts w:hint="eastAsia"/>
        </w:rPr>
        <w:t>系统当中</w:t>
      </w:r>
      <w:r w:rsidR="00FE43DC">
        <w:rPr>
          <w:rFonts w:hint="eastAsia"/>
        </w:rPr>
        <w:t>使用的滤波器等原件分布情况不同，需要根据具体系统设定基波参考电压。</w:t>
      </w:r>
    </w:p>
    <w:p w:rsidR="0087737E" w:rsidRDefault="009C37BA" w:rsidP="009C37BA">
      <w:pPr>
        <w:pStyle w:val="u5"/>
        <w:numPr>
          <w:ilvl w:val="0"/>
          <w:numId w:val="49"/>
        </w:numPr>
        <w:spacing w:before="24" w:after="24"/>
        <w:ind w:firstLineChars="0"/>
      </w:pPr>
      <w:r>
        <w:rPr>
          <w:rFonts w:hint="eastAsia"/>
        </w:rPr>
        <w:t>抑制系统中存在的各次谐波分量，使其达到谐波限值以内。</w:t>
      </w:r>
      <w:r w:rsidR="00FE43DC">
        <w:rPr>
          <w:rFonts w:hint="eastAsia"/>
        </w:rPr>
        <w:t>国家标准</w:t>
      </w:r>
      <w:r w:rsidR="00FE43DC" w:rsidRPr="00AC7F30">
        <w:t>GB/T</w:t>
      </w:r>
      <w:r w:rsidR="00FE43DC">
        <w:t xml:space="preserve"> </w:t>
      </w:r>
      <w:r w:rsidR="00FE43DC" w:rsidRPr="00AC7F30">
        <w:t>14549</w:t>
      </w:r>
      <w:r w:rsidR="00FE43DC" w:rsidRPr="003D5D5C">
        <w:t>-1993</w:t>
      </w:r>
      <w:r w:rsidR="00FE43DC">
        <w:rPr>
          <w:rFonts w:hint="eastAsia"/>
        </w:rPr>
        <w:t>当中规定了系统相电压谐波限值，需要根据系统当中谐波的具体分布情况以及谐波危害严重程度分别控制各次谐波的含量。</w:t>
      </w:r>
    </w:p>
    <w:p w:rsidR="001A66C8" w:rsidRDefault="001A66C8" w:rsidP="001A66C8">
      <w:pPr>
        <w:pStyle w:val="u5"/>
        <w:spacing w:before="24" w:after="24"/>
        <w:ind w:left="480" w:firstLineChars="0" w:firstLine="0"/>
      </w:pPr>
    </w:p>
    <w:p w:rsidR="004E5C8F" w:rsidRDefault="001A66C8" w:rsidP="001A66C8">
      <w:pPr>
        <w:pStyle w:val="u5"/>
        <w:spacing w:before="24" w:after="24"/>
        <w:ind w:firstLine="480"/>
      </w:pPr>
      <w:r>
        <w:rPr>
          <w:rFonts w:hint="eastAsia"/>
        </w:rPr>
        <w:t>综上所述，代价函数由两部分构成，一部分负责跟踪目标基波电压，另一部分则负责尽量抑制系统中各次谐波的含量。当需要跟踪目标基波电压时，一般定义代价函数为参考值与预测值之间的误差，本文选择计算量较小的</w:t>
      </w:r>
      <w:r w:rsidR="004E5C8F">
        <w:rPr>
          <w:rFonts w:hint="eastAsia"/>
        </w:rPr>
        <w:t>绝对</w:t>
      </w:r>
      <w:r>
        <w:rPr>
          <w:rFonts w:hint="eastAsia"/>
        </w:rPr>
        <w:t>误差计算方式，构建</w:t>
      </w:r>
      <w:r w:rsidR="004E5C8F">
        <w:rPr>
          <w:rFonts w:hint="eastAsia"/>
        </w:rPr>
        <w:t>代价函数为</w:t>
      </w:r>
    </w:p>
    <w:p w:rsidR="004E5C8F" w:rsidRDefault="004E5C8F" w:rsidP="004E5C8F">
      <w:pPr>
        <w:pStyle w:val="MTDisplayEquation"/>
      </w:pPr>
      <w:r>
        <w:tab/>
      </w:r>
      <w:r w:rsidRPr="004E5C8F">
        <w:rPr>
          <w:position w:val="-12"/>
        </w:rPr>
        <w:object w:dxaOrig="1920" w:dyaOrig="380">
          <v:shape id="_x0000_i1292" type="#_x0000_t75" style="width:96.3pt;height:18.9pt" o:ole="">
            <v:imagedata r:id="rId461" o:title=""/>
          </v:shape>
          <o:OLEObject Type="Embed" ProgID="Equation.DSMT4" ShapeID="_x0000_i1292" DrawAspect="Content" ObjectID="_1723467740" r:id="rId4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2</w:instrText>
        </w:r>
      </w:fldSimple>
      <w:r>
        <w:instrText>)</w:instrText>
      </w:r>
      <w:r>
        <w:fldChar w:fldCharType="end"/>
      </w:r>
    </w:p>
    <w:p w:rsidR="004E5C8F" w:rsidRDefault="004E5C8F" w:rsidP="004E5C8F">
      <w:pPr>
        <w:pStyle w:val="u5"/>
        <w:spacing w:before="24" w:after="24"/>
        <w:ind w:firstLine="480"/>
      </w:pPr>
      <w:r>
        <w:rPr>
          <w:rFonts w:hint="eastAsia"/>
        </w:rPr>
        <w:t>当需要抑制系统当中存在的各次谐波分量时，可以构建类似的代价函数</w:t>
      </w:r>
    </w:p>
    <w:p w:rsidR="004E5C8F" w:rsidRDefault="004E5C8F" w:rsidP="004E5C8F">
      <w:pPr>
        <w:pStyle w:val="MTDisplayEquation"/>
      </w:pPr>
      <w:r>
        <w:tab/>
      </w:r>
      <w:r w:rsidRPr="004E5C8F">
        <w:rPr>
          <w:position w:val="-12"/>
        </w:rPr>
        <w:object w:dxaOrig="1660" w:dyaOrig="380">
          <v:shape id="_x0000_i1293" type="#_x0000_t75" style="width:82.8pt;height:18.9pt" o:ole="">
            <v:imagedata r:id="rId463" o:title=""/>
          </v:shape>
          <o:OLEObject Type="Embed" ProgID="Equation.DSMT4" ShapeID="_x0000_i1293" DrawAspect="Content" ObjectID="_1723467741"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3</w:instrText>
        </w:r>
      </w:fldSimple>
      <w:r>
        <w:instrText>)</w:instrText>
      </w:r>
      <w:r>
        <w:fldChar w:fldCharType="end"/>
      </w:r>
    </w:p>
    <w:p w:rsidR="004E5C8F" w:rsidRDefault="004E5C8F" w:rsidP="004E5C8F">
      <w:pPr>
        <w:pStyle w:val="u5"/>
        <w:spacing w:before="24" w:after="24"/>
        <w:ind w:firstLine="480"/>
      </w:pPr>
      <w:r>
        <w:rPr>
          <w:rFonts w:hint="eastAsia"/>
        </w:rPr>
        <w:t>其中</w:t>
      </w:r>
      <w:r>
        <w:rPr>
          <w:rFonts w:hint="eastAsia"/>
        </w:rPr>
        <w:t>k</w:t>
      </w:r>
      <w:r>
        <w:rPr>
          <w:rFonts w:hint="eastAsia"/>
        </w:rPr>
        <w:t>为谐波次数，在</w:t>
      </w:r>
      <w:r w:rsidR="00CC77D3">
        <w:rPr>
          <w:rFonts w:hint="eastAsia"/>
        </w:rPr>
        <w:t>理想条件下，希望系统当中不存在各次谐波，因此可</w:t>
      </w:r>
      <w:r>
        <w:rPr>
          <w:rFonts w:hint="eastAsia"/>
        </w:rPr>
        <w:t>取</w:t>
      </w:r>
      <w:r w:rsidRPr="003F23D4">
        <w:rPr>
          <w:position w:val="-12"/>
        </w:rPr>
        <w:object w:dxaOrig="700" w:dyaOrig="380">
          <v:shape id="_x0000_i1294" type="#_x0000_t75" style="width:34.65pt;height:18.9pt" o:ole="">
            <v:imagedata r:id="rId465" o:title=""/>
          </v:shape>
          <o:OLEObject Type="Embed" ProgID="Equation.DSMT4" ShapeID="_x0000_i1294" DrawAspect="Content" ObjectID="_1723467742" r:id="rId466"/>
        </w:object>
      </w:r>
      <w:r>
        <w:rPr>
          <w:rFonts w:hint="eastAsia"/>
        </w:rPr>
        <w:t>。模型预测控制可以</w:t>
      </w:r>
      <w:r w:rsidR="00053C33">
        <w:rPr>
          <w:rFonts w:hint="eastAsia"/>
        </w:rPr>
        <w:t>把多个控制目标包含在同一个代价函数当中，对</w:t>
      </w:r>
      <w:r w:rsidR="00CC77D3">
        <w:rPr>
          <w:rFonts w:hint="eastAsia"/>
        </w:rPr>
        <w:t>多个目标</w:t>
      </w:r>
      <w:r w:rsidR="00053C33">
        <w:rPr>
          <w:rFonts w:hint="eastAsia"/>
        </w:rPr>
        <w:t>进行</w:t>
      </w:r>
      <w:r w:rsidR="00CC77D3">
        <w:rPr>
          <w:rFonts w:hint="eastAsia"/>
        </w:rPr>
        <w:t>协同控制。在实际应用时，由于多个控制目标之间控制优先级不同，物理量之间的数量级也不同，一般需要在各个控制目标前加入</w:t>
      </w:r>
      <w:r w:rsidR="00A554E6">
        <w:rPr>
          <w:rFonts w:hint="eastAsia"/>
        </w:rPr>
        <w:t>权重系数</w:t>
      </w:r>
      <w:r w:rsidR="00A554E6" w:rsidRPr="00A554E6">
        <w:rPr>
          <w:position w:val="-12"/>
        </w:rPr>
        <w:object w:dxaOrig="300" w:dyaOrig="360">
          <v:shape id="_x0000_i1295" type="#_x0000_t75" style="width:14.85pt;height:18.45pt" o:ole="">
            <v:imagedata r:id="rId467" o:title=""/>
          </v:shape>
          <o:OLEObject Type="Embed" ProgID="Equation.DSMT4" ShapeID="_x0000_i1295" DrawAspect="Content" ObjectID="_1723467743" r:id="rId468"/>
        </w:object>
      </w:r>
      <w:r w:rsidR="00A554E6">
        <w:rPr>
          <w:rFonts w:hint="eastAsia"/>
        </w:rPr>
        <w:t>，以调整不同物理量的数量级，分配各个物理量之间的控制权重。</w:t>
      </w:r>
    </w:p>
    <w:p w:rsidR="008A670F" w:rsidRDefault="008A670F" w:rsidP="00F92358">
      <w:pPr>
        <w:pStyle w:val="u5"/>
        <w:spacing w:before="24" w:after="24"/>
        <w:ind w:firstLine="480"/>
      </w:pPr>
      <w:r>
        <w:rPr>
          <w:rFonts w:hint="eastAsia"/>
        </w:rPr>
        <w:t>综上所述，</w:t>
      </w:r>
      <w:r w:rsidR="00F92358">
        <w:rPr>
          <w:rFonts w:hint="eastAsia"/>
        </w:rPr>
        <w:t>构建预测控制</w:t>
      </w:r>
      <w:r w:rsidR="007D65D2">
        <w:rPr>
          <w:rFonts w:hint="eastAsia"/>
        </w:rPr>
        <w:t>方法</w:t>
      </w:r>
      <w:r w:rsidR="00F92358">
        <w:rPr>
          <w:rFonts w:hint="eastAsia"/>
        </w:rPr>
        <w:t>的代价函数为</w:t>
      </w:r>
    </w:p>
    <w:p w:rsidR="00F92358" w:rsidRDefault="00F92358" w:rsidP="00F92358">
      <w:pPr>
        <w:pStyle w:val="MTDisplayEquation"/>
      </w:pPr>
      <w:r>
        <w:tab/>
      </w:r>
      <w:r w:rsidRPr="00F92358">
        <w:rPr>
          <w:position w:val="-28"/>
        </w:rPr>
        <w:object w:dxaOrig="3460" w:dyaOrig="680">
          <v:shape id="_x0000_i1296" type="#_x0000_t75" style="width:173.7pt;height:34.2pt" o:ole="">
            <v:imagedata r:id="rId469" o:title=""/>
          </v:shape>
          <o:OLEObject Type="Embed" ProgID="Equation.DSMT4" ShapeID="_x0000_i1296" DrawAspect="Content" ObjectID="_1723467744" r:id="rId4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E5C8F">
          <w:rPr>
            <w:noProof/>
          </w:rPr>
          <w:instrText>4</w:instrText>
        </w:r>
      </w:fldSimple>
      <w:r>
        <w:instrText>-</w:instrText>
      </w:r>
      <w:fldSimple w:instr=" SEQ MTEqn \c \* Arabic \* MERGEFORMAT ">
        <w:r w:rsidR="004E5C8F">
          <w:rPr>
            <w:noProof/>
          </w:rPr>
          <w:instrText>4</w:instrText>
        </w:r>
      </w:fldSimple>
      <w:r>
        <w:instrText>)</w:instrText>
      </w:r>
      <w:r>
        <w:fldChar w:fldCharType="end"/>
      </w:r>
    </w:p>
    <w:p w:rsidR="00F92358" w:rsidRDefault="00F92358" w:rsidP="0087737E">
      <w:pPr>
        <w:pStyle w:val="u5"/>
        <w:spacing w:before="24" w:after="24"/>
        <w:ind w:firstLine="480"/>
      </w:pPr>
      <w:r>
        <w:rPr>
          <w:rFonts w:hint="eastAsia"/>
        </w:rPr>
        <w:t>其中，</w:t>
      </w:r>
      <w:r w:rsidR="00D437AD">
        <w:rPr>
          <w:rFonts w:hint="eastAsia"/>
        </w:rPr>
        <w:t>各参数的含义如下：</w:t>
      </w:r>
    </w:p>
    <w:p w:rsidR="00F92358" w:rsidRDefault="00F92358" w:rsidP="0087737E">
      <w:pPr>
        <w:pStyle w:val="u5"/>
        <w:spacing w:before="24" w:after="24"/>
        <w:ind w:firstLine="480"/>
      </w:pPr>
      <w:r w:rsidRPr="003F23D4">
        <w:rPr>
          <w:position w:val="-12"/>
        </w:rPr>
        <w:object w:dxaOrig="480" w:dyaOrig="360">
          <v:shape id="_x0000_i1297" type="#_x0000_t75" style="width:24.3pt;height:18.45pt" o:ole="">
            <v:imagedata r:id="rId471" o:title=""/>
          </v:shape>
          <o:OLEObject Type="Embed" ProgID="Equation.DSMT4" ShapeID="_x0000_i1297" DrawAspect="Content" ObjectID="_1723467745" r:id="rId472"/>
        </w:object>
      </w:r>
      <w:r>
        <w:rPr>
          <w:rFonts w:hint="eastAsia"/>
        </w:rPr>
        <w:t>——控制基波幅值所用的权重系数</w:t>
      </w:r>
      <w:r w:rsidR="002E5594">
        <w:rPr>
          <w:rFonts w:hint="eastAsia"/>
        </w:rPr>
        <w:t>；</w:t>
      </w:r>
    </w:p>
    <w:p w:rsidR="00F92358" w:rsidRDefault="00F92358" w:rsidP="00F92358">
      <w:pPr>
        <w:pStyle w:val="u5"/>
        <w:spacing w:before="24" w:after="24"/>
        <w:ind w:firstLine="480"/>
      </w:pPr>
      <w:r w:rsidRPr="003F23D4">
        <w:rPr>
          <w:position w:val="-12"/>
        </w:rPr>
        <w:object w:dxaOrig="499" w:dyaOrig="380">
          <v:shape id="_x0000_i1298" type="#_x0000_t75" style="width:24.75pt;height:18.9pt" o:ole="">
            <v:imagedata r:id="rId473" o:title=""/>
          </v:shape>
          <o:OLEObject Type="Embed" ProgID="Equation.DSMT4" ShapeID="_x0000_i1298" DrawAspect="Content" ObjectID="_1723467746" r:id="rId474"/>
        </w:object>
      </w:r>
      <w:r>
        <w:rPr>
          <w:rFonts w:hint="eastAsia"/>
        </w:rPr>
        <w:t>——逆变器发出的电压基波目标幅值</w:t>
      </w:r>
      <w:r w:rsidR="002E5594">
        <w:rPr>
          <w:rFonts w:hint="eastAsia"/>
        </w:rPr>
        <w:t>；</w:t>
      </w:r>
    </w:p>
    <w:p w:rsidR="00F92358" w:rsidRDefault="00F92358" w:rsidP="00F92358">
      <w:pPr>
        <w:pStyle w:val="u5"/>
        <w:spacing w:before="24" w:after="24"/>
        <w:ind w:firstLine="480"/>
      </w:pPr>
      <w:r w:rsidRPr="003F23D4">
        <w:rPr>
          <w:position w:val="-12"/>
        </w:rPr>
        <w:object w:dxaOrig="499" w:dyaOrig="380">
          <v:shape id="_x0000_i1299" type="#_x0000_t75" style="width:24.75pt;height:18.9pt" o:ole="">
            <v:imagedata r:id="rId475" o:title=""/>
          </v:shape>
          <o:OLEObject Type="Embed" ProgID="Equation.DSMT4" ShapeID="_x0000_i1299" DrawAspect="Content" ObjectID="_1723467747" r:id="rId476"/>
        </w:object>
      </w:r>
      <w:r>
        <w:rPr>
          <w:rFonts w:hint="eastAsia"/>
        </w:rPr>
        <w:t>——下一时刻逆变器发出电压的基波幅值预测</w:t>
      </w:r>
      <w:r w:rsidR="002E5594">
        <w:rPr>
          <w:rFonts w:hint="eastAsia"/>
        </w:rPr>
        <w:t>；</w:t>
      </w:r>
    </w:p>
    <w:p w:rsidR="00F92358" w:rsidRDefault="00F92358" w:rsidP="00F92358">
      <w:pPr>
        <w:pStyle w:val="u5"/>
        <w:spacing w:before="24" w:after="24"/>
        <w:ind w:firstLine="480"/>
      </w:pPr>
      <w:r w:rsidRPr="003F23D4">
        <w:rPr>
          <w:position w:val="-12"/>
        </w:rPr>
        <w:object w:dxaOrig="300" w:dyaOrig="360">
          <v:shape id="_x0000_i1300" type="#_x0000_t75" style="width:14.85pt;height:18.45pt" o:ole="">
            <v:imagedata r:id="rId477" o:title=""/>
          </v:shape>
          <o:OLEObject Type="Embed" ProgID="Equation.DSMT4" ShapeID="_x0000_i1300" DrawAspect="Content" ObjectID="_1723467748" r:id="rId478"/>
        </w:object>
      </w:r>
      <w:r>
        <w:rPr>
          <w:rFonts w:hint="eastAsia"/>
        </w:rPr>
        <w:t>——控制第</w:t>
      </w:r>
      <w:r>
        <w:rPr>
          <w:rFonts w:hint="eastAsia"/>
        </w:rPr>
        <w:t>k</w:t>
      </w:r>
      <w:r>
        <w:rPr>
          <w:rFonts w:hint="eastAsia"/>
        </w:rPr>
        <w:t>次谐波含量的权重系数</w:t>
      </w:r>
      <w:r w:rsidR="002E5594">
        <w:rPr>
          <w:rFonts w:hint="eastAsia"/>
        </w:rPr>
        <w:t>；</w:t>
      </w:r>
    </w:p>
    <w:p w:rsidR="00D51C59" w:rsidRDefault="00F92358" w:rsidP="00F92358">
      <w:pPr>
        <w:pStyle w:val="u5"/>
        <w:spacing w:before="24" w:after="24"/>
        <w:ind w:firstLine="480"/>
      </w:pPr>
      <w:r w:rsidRPr="003F23D4">
        <w:rPr>
          <w:position w:val="-12"/>
        </w:rPr>
        <w:object w:dxaOrig="360" w:dyaOrig="380">
          <v:shape id="_x0000_i1301" type="#_x0000_t75" style="width:18.45pt;height:18.9pt" o:ole="">
            <v:imagedata r:id="rId479" o:title=""/>
          </v:shape>
          <o:OLEObject Type="Embed" ProgID="Equation.DSMT4" ShapeID="_x0000_i1301" DrawAspect="Content" ObjectID="_1723467749" r:id="rId480"/>
        </w:object>
      </w:r>
      <w:r>
        <w:rPr>
          <w:rFonts w:hint="eastAsia"/>
        </w:rPr>
        <w:t>——下一时刻的第</w:t>
      </w:r>
      <w:r>
        <w:rPr>
          <w:rFonts w:hint="eastAsia"/>
        </w:rPr>
        <w:t>k</w:t>
      </w:r>
      <w:r>
        <w:rPr>
          <w:rFonts w:hint="eastAsia"/>
        </w:rPr>
        <w:t>次谐波幅值预测值</w:t>
      </w:r>
      <w:r w:rsidR="002E5594">
        <w:rPr>
          <w:rFonts w:hint="eastAsia"/>
        </w:rPr>
        <w:t>；</w:t>
      </w:r>
    </w:p>
    <w:p w:rsidR="00D51C59" w:rsidRDefault="002E5594" w:rsidP="0087737E">
      <w:pPr>
        <w:pStyle w:val="u5"/>
        <w:spacing w:before="24" w:after="24"/>
        <w:ind w:firstLine="480"/>
      </w:pPr>
      <w:r>
        <w:rPr>
          <w:rFonts w:hint="eastAsia"/>
        </w:rPr>
        <w:t>至此，代价函数已经构建完成，通过这一代价函数即可同时对三电平逆变器发出的电压基波与谐波进行控制，将其和谐波频谱</w:t>
      </w:r>
      <w:r w:rsidR="007D65D2">
        <w:rPr>
          <w:rFonts w:hint="eastAsia"/>
        </w:rPr>
        <w:t>预测</w:t>
      </w:r>
      <w:r>
        <w:rPr>
          <w:rFonts w:hint="eastAsia"/>
        </w:rPr>
        <w:t>模型相结合，即完成了模型预测控制方法的提出，流程示意图如图所示。</w:t>
      </w:r>
    </w:p>
    <w:p w:rsidR="004A5E5F" w:rsidRDefault="00EC744F" w:rsidP="004A5E5F">
      <w:pPr>
        <w:pStyle w:val="u5"/>
        <w:spacing w:before="24" w:after="24"/>
        <w:ind w:firstLineChars="0" w:firstLine="0"/>
        <w:jc w:val="center"/>
      </w:pPr>
      <w:r>
        <w:pict>
          <v:shape id="_x0000_i1302" type="#_x0000_t75" style="width:283.5pt;height:120.6pt">
            <v:imagedata r:id="rId481" o:title=""/>
          </v:shape>
        </w:pict>
      </w:r>
    </w:p>
    <w:p w:rsidR="00E97EB2" w:rsidRDefault="00E97EB2" w:rsidP="004A5E5F">
      <w:pPr>
        <w:pStyle w:val="u5"/>
        <w:spacing w:before="24" w:after="24"/>
        <w:ind w:firstLineChars="0" w:firstLine="0"/>
        <w:jc w:val="center"/>
      </w:pPr>
    </w:p>
    <w:p w:rsidR="007D65D2" w:rsidRDefault="007D65D2" w:rsidP="004A5E5F">
      <w:pPr>
        <w:pStyle w:val="u5"/>
        <w:spacing w:before="24" w:after="24"/>
        <w:ind w:firstLineChars="0" w:firstLine="0"/>
        <w:jc w:val="center"/>
      </w:pPr>
    </w:p>
    <w:p w:rsidR="004E5242" w:rsidRDefault="007D65D2" w:rsidP="004E5242">
      <w:pPr>
        <w:pStyle w:val="u5"/>
        <w:spacing w:before="24" w:after="24"/>
        <w:ind w:firstLine="480"/>
      </w:pPr>
      <w:r>
        <w:rPr>
          <w:rFonts w:hint="eastAsia"/>
        </w:rPr>
        <w:t>首先分别预测下一时刻三电平逆变器</w:t>
      </w:r>
      <w:r w:rsidR="00305519">
        <w:rPr>
          <w:rFonts w:hint="eastAsia"/>
        </w:rPr>
        <w:t>处于</w:t>
      </w:r>
      <w:r>
        <w:rPr>
          <w:rFonts w:hint="eastAsia"/>
        </w:rPr>
        <w:t>P</w:t>
      </w:r>
      <w:r>
        <w:rPr>
          <w:rFonts w:hint="eastAsia"/>
        </w:rPr>
        <w:t>、</w:t>
      </w:r>
      <w:r>
        <w:rPr>
          <w:rFonts w:hint="eastAsia"/>
        </w:rPr>
        <w:t>O</w:t>
      </w:r>
      <w:r>
        <w:rPr>
          <w:rFonts w:hint="eastAsia"/>
        </w:rPr>
        <w:t>、</w:t>
      </w:r>
      <w:r>
        <w:rPr>
          <w:rFonts w:hint="eastAsia"/>
        </w:rPr>
        <w:t>N</w:t>
      </w:r>
      <w:r>
        <w:rPr>
          <w:rFonts w:hint="eastAsia"/>
        </w:rPr>
        <w:t>三种开关状态时所对应的逆变器输出电压</w:t>
      </w:r>
      <w:r w:rsidRPr="007D65D2">
        <w:rPr>
          <w:position w:val="-12"/>
        </w:rPr>
        <w:object w:dxaOrig="460" w:dyaOrig="360">
          <v:shape id="_x0000_i1303" type="#_x0000_t75" style="width:22.95pt;height:18.45pt" o:ole="">
            <v:imagedata r:id="rId482" o:title=""/>
          </v:shape>
          <o:OLEObject Type="Embed" ProgID="Equation.DSMT4" ShapeID="_x0000_i1303" DrawAspect="Content" ObjectID="_1723467750" r:id="rId483"/>
        </w:object>
      </w:r>
      <w:r>
        <w:rPr>
          <w:rFonts w:hint="eastAsia"/>
        </w:rPr>
        <w:t>的频谱，依次经过代价函数后，</w:t>
      </w:r>
      <w:r w:rsidR="00305519">
        <w:rPr>
          <w:rFonts w:hint="eastAsia"/>
        </w:rPr>
        <w:t>输出三个代价函数值，</w:t>
      </w:r>
      <w:r>
        <w:rPr>
          <w:rFonts w:hint="eastAsia"/>
        </w:rPr>
        <w:t>比较</w:t>
      </w:r>
      <w:r w:rsidR="00305519">
        <w:rPr>
          <w:rFonts w:hint="eastAsia"/>
        </w:rPr>
        <w:t>得到</w:t>
      </w:r>
      <w:r>
        <w:rPr>
          <w:rFonts w:hint="eastAsia"/>
        </w:rPr>
        <w:t>三者之间的最小值</w:t>
      </w:r>
      <w:r w:rsidR="00CC6322" w:rsidRPr="00CC6322">
        <w:rPr>
          <w:rFonts w:hint="eastAsia"/>
          <w:highlight w:val="yellow"/>
        </w:rPr>
        <w:t>（要不要在这里说因为有保护，所以当目前是</w:t>
      </w:r>
      <w:r w:rsidR="00CC6322" w:rsidRPr="00CC6322">
        <w:rPr>
          <w:rFonts w:hint="eastAsia"/>
          <w:highlight w:val="yellow"/>
        </w:rPr>
        <w:t>P</w:t>
      </w:r>
      <w:r w:rsidR="00CC6322" w:rsidRPr="00CC6322">
        <w:rPr>
          <w:rFonts w:hint="eastAsia"/>
          <w:highlight w:val="yellow"/>
        </w:rPr>
        <w:t>的时候，下一时刻只有可能是</w:t>
      </w:r>
      <w:r w:rsidR="00CC6322" w:rsidRPr="00CC6322">
        <w:rPr>
          <w:rFonts w:hint="eastAsia"/>
          <w:highlight w:val="yellow"/>
        </w:rPr>
        <w:t>P</w:t>
      </w:r>
      <w:r w:rsidR="00CC6322" w:rsidRPr="00CC6322">
        <w:rPr>
          <w:rFonts w:hint="eastAsia"/>
          <w:highlight w:val="yellow"/>
        </w:rPr>
        <w:t>和</w:t>
      </w:r>
      <w:r w:rsidR="00CC6322" w:rsidRPr="00CC6322">
        <w:rPr>
          <w:rFonts w:hint="eastAsia"/>
          <w:highlight w:val="yellow"/>
        </w:rPr>
        <w:t>O</w:t>
      </w:r>
      <w:r w:rsidR="00CC6322" w:rsidRPr="00CC6322">
        <w:rPr>
          <w:rFonts w:hint="eastAsia"/>
          <w:highlight w:val="yellow"/>
        </w:rPr>
        <w:t>，因为控制周期较短）</w:t>
      </w:r>
      <w:r>
        <w:rPr>
          <w:rFonts w:hint="eastAsia"/>
        </w:rPr>
        <w:t>，</w:t>
      </w:r>
      <w:r w:rsidR="00305519">
        <w:rPr>
          <w:rFonts w:hint="eastAsia"/>
        </w:rPr>
        <w:t>最小值所对应的</w:t>
      </w:r>
      <w:r w:rsidR="00D84D92">
        <w:rPr>
          <w:rFonts w:hint="eastAsia"/>
        </w:rPr>
        <w:t>开关状态即为</w:t>
      </w:r>
      <w:r w:rsidR="00243E21">
        <w:rPr>
          <w:rFonts w:hint="eastAsia"/>
        </w:rPr>
        <w:t>选择出的下一时刻的最优开关状态，将这一开关状态信号输出，并记录这一过程中的关键变量，替换</w:t>
      </w:r>
      <w:r w:rsidR="00243E21">
        <w:rPr>
          <w:rFonts w:hint="eastAsia"/>
        </w:rPr>
        <w:t>N</w:t>
      </w:r>
      <w:r w:rsidR="00243E21">
        <w:rPr>
          <w:rFonts w:hint="eastAsia"/>
        </w:rPr>
        <w:t>个时刻以前的变量，即完成了一次预测。</w:t>
      </w:r>
    </w:p>
    <w:p w:rsidR="004E5242" w:rsidRDefault="004E5242" w:rsidP="007D65D2">
      <w:pPr>
        <w:pStyle w:val="u5"/>
        <w:spacing w:before="24" w:after="24"/>
        <w:ind w:firstLine="480"/>
      </w:pPr>
      <w:r>
        <w:object w:dxaOrig="10701" w:dyaOrig="5950">
          <v:shape id="_x0000_i1304" type="#_x0000_t75" style="width:378.9pt;height:210.6pt" o:ole="">
            <v:imagedata r:id="rId484" o:title=""/>
          </v:shape>
          <o:OLEObject Type="Embed" ProgID="Visio.Drawing.15" ShapeID="_x0000_i1304" DrawAspect="Content" ObjectID="_1723467751" r:id="rId485"/>
        </w:object>
      </w:r>
    </w:p>
    <w:p w:rsidR="004E5242" w:rsidRDefault="004E5242" w:rsidP="004E5242">
      <w:pPr>
        <w:pStyle w:val="u5"/>
        <w:spacing w:before="24" w:after="24"/>
        <w:ind w:firstLineChars="0" w:firstLine="0"/>
      </w:pPr>
    </w:p>
    <w:p w:rsidR="004E5242" w:rsidRDefault="004E5242" w:rsidP="004E5242">
      <w:pPr>
        <w:pStyle w:val="u5"/>
        <w:spacing w:before="24" w:after="24"/>
        <w:ind w:firstLineChars="0" w:firstLine="0"/>
      </w:pPr>
    </w:p>
    <w:p w:rsidR="008F16D1" w:rsidRDefault="008F16D1" w:rsidP="008F16D1">
      <w:pPr>
        <w:pStyle w:val="u5"/>
        <w:spacing w:before="24" w:after="24"/>
        <w:ind w:firstLineChars="0" w:firstLine="0"/>
      </w:pPr>
      <w:r>
        <w:object w:dxaOrig="10280" w:dyaOrig="4691">
          <v:shape id="_x0000_i1305" type="#_x0000_t75" style="width:396.9pt;height:180.9pt" o:ole="">
            <v:imagedata r:id="rId486" o:title=""/>
          </v:shape>
          <o:OLEObject Type="Embed" ProgID="Visio.Drawing.15" ShapeID="_x0000_i1305" DrawAspect="Content" ObjectID="_1723467752" r:id="rId487"/>
        </w:object>
      </w:r>
    </w:p>
    <w:p w:rsidR="007D65D2" w:rsidRDefault="007D65D2" w:rsidP="007D65D2">
      <w:pPr>
        <w:pStyle w:val="u5"/>
        <w:spacing w:before="24" w:after="24"/>
        <w:ind w:firstLine="480"/>
      </w:pPr>
    </w:p>
    <w:p w:rsidR="007D65D2" w:rsidRDefault="007D65D2" w:rsidP="007D65D2">
      <w:pPr>
        <w:pStyle w:val="u5"/>
        <w:spacing w:before="24" w:after="24"/>
        <w:ind w:firstLine="480"/>
      </w:pPr>
    </w:p>
    <w:p w:rsidR="00AF4D99" w:rsidRDefault="00AF4D99" w:rsidP="00AF4D99">
      <w:pPr>
        <w:pStyle w:val="u3"/>
      </w:pPr>
      <w:bookmarkStart w:id="80" w:name="_Toc112251643"/>
      <w:r>
        <w:rPr>
          <w:rFonts w:hint="eastAsia"/>
        </w:rPr>
        <w:lastRenderedPageBreak/>
        <w:t>控制算法的初始化及其对控制效果的影响</w:t>
      </w:r>
      <w:bookmarkEnd w:id="80"/>
    </w:p>
    <w:p w:rsidR="0063248C" w:rsidRDefault="0063248C" w:rsidP="0063248C">
      <w:pPr>
        <w:pStyle w:val="u5"/>
        <w:spacing w:before="24" w:after="24"/>
        <w:ind w:firstLine="480"/>
      </w:pPr>
      <w:r>
        <w:rPr>
          <w:rFonts w:hint="eastAsia"/>
        </w:rPr>
        <w:t>先描述一下初始化的给法，然后强调这个</w:t>
      </w:r>
      <w:r w:rsidR="001436F6">
        <w:rPr>
          <w:rFonts w:hint="eastAsia"/>
        </w:rPr>
        <w:t>初始化，如果是</w:t>
      </w:r>
      <w:r w:rsidR="001436F6">
        <w:rPr>
          <w:rFonts w:hint="eastAsia"/>
        </w:rPr>
        <w:t>S</w:t>
      </w:r>
      <w:r w:rsidR="001436F6">
        <w:t>HEPWM</w:t>
      </w:r>
      <w:r w:rsidR="001436F6">
        <w:rPr>
          <w:rFonts w:hint="eastAsia"/>
        </w:rPr>
        <w:t>初值没搞好，有可能方程不收敛，值都解不出来，如果是预测控制的初始值没给好，那么</w:t>
      </w:r>
      <w:r w:rsidR="00B121C6">
        <w:rPr>
          <w:rFonts w:hint="eastAsia"/>
        </w:rPr>
        <w:t>仅仅是达不到最优解而已</w:t>
      </w:r>
      <w:r w:rsidR="001841CC">
        <w:rPr>
          <w:rFonts w:hint="eastAsia"/>
        </w:rPr>
        <w:t>，对于控制效果来说，还是能够达成正常的控制效果的。</w:t>
      </w:r>
    </w:p>
    <w:p w:rsidR="00264422" w:rsidRDefault="00264422" w:rsidP="00BC2C93">
      <w:pPr>
        <w:pStyle w:val="u2"/>
      </w:pPr>
      <w:bookmarkStart w:id="81" w:name="_Toc112251644"/>
      <w:r>
        <w:rPr>
          <w:rFonts w:hint="eastAsia"/>
        </w:rPr>
        <w:t>（创造的一</w:t>
      </w:r>
      <w:r w:rsidR="00E51B2F">
        <w:rPr>
          <w:rFonts w:hint="eastAsia"/>
        </w:rPr>
        <w:t>节</w:t>
      </w:r>
      <w:r w:rsidR="00B805AD">
        <w:rPr>
          <w:rFonts w:hint="eastAsia"/>
        </w:rPr>
        <w:t>，三电平相对于两电平特有的问题其实是</w:t>
      </w:r>
      <w:r w:rsidR="001F5EBF">
        <w:rPr>
          <w:rFonts w:hint="eastAsia"/>
        </w:rPr>
        <w:t>，</w:t>
      </w:r>
      <w:r w:rsidR="001F5EBF" w:rsidRPr="001F5EBF">
        <w:rPr>
          <w:rFonts w:hint="eastAsia"/>
          <w:highlight w:val="yellow"/>
        </w:rPr>
        <w:t>试一下</w:t>
      </w:r>
      <w:r>
        <w:rPr>
          <w:rFonts w:hint="eastAsia"/>
        </w:rPr>
        <w:t>）</w:t>
      </w:r>
      <w:bookmarkEnd w:id="81"/>
      <w:r w:rsidR="00FB05AD">
        <w:rPr>
          <w:rFonts w:hint="eastAsia"/>
        </w:rPr>
        <w:t>预测控制方法的启动方案</w:t>
      </w:r>
    </w:p>
    <w:p w:rsidR="00BC2C93" w:rsidRDefault="00BC2C93" w:rsidP="00BC2C93">
      <w:pPr>
        <w:pStyle w:val="u5"/>
        <w:spacing w:before="24" w:after="24"/>
        <w:ind w:firstLine="480"/>
      </w:pPr>
      <w:r>
        <w:rPr>
          <w:rFonts w:hint="eastAsia"/>
        </w:rPr>
        <w:t>我们感觉这一算法启动需要先初始化好像是天经地义，但实际上可以给自己构造一个问题，就是没有初始化，这个算法会有什么问题呢？先抛出结果，为什么经常会是一条直线选择</w:t>
      </w:r>
      <w:r>
        <w:rPr>
          <w:rFonts w:hint="eastAsia"/>
        </w:rPr>
        <w:t>0</w:t>
      </w:r>
      <w:r>
        <w:rPr>
          <w:rFonts w:hint="eastAsia"/>
        </w:rPr>
        <w:t>，然后给出解答，说这是因为没有初始化，算法为了谐波最小，那么就会选择</w:t>
      </w:r>
      <w:r>
        <w:rPr>
          <w:rFonts w:hint="eastAsia"/>
        </w:rPr>
        <w:t>0</w:t>
      </w:r>
      <w:r>
        <w:rPr>
          <w:rFonts w:hint="eastAsia"/>
        </w:rPr>
        <w:t>。那么为什么选择</w:t>
      </w:r>
      <w:r>
        <w:rPr>
          <w:rFonts w:hint="eastAsia"/>
        </w:rPr>
        <w:t>0</w:t>
      </w:r>
      <w:r>
        <w:rPr>
          <w:rFonts w:hint="eastAsia"/>
        </w:rPr>
        <w:t>谐波最小呢，因为</w:t>
      </w:r>
      <w:r>
        <w:t>DFT</w:t>
      </w:r>
      <w:r>
        <w:rPr>
          <w:rFonts w:hint="eastAsia"/>
        </w:rPr>
        <w:t>的计算当中，是这一时刻的波形电压值乘一个旋转因子，如果一开始没有初始化，那么有时候</w:t>
      </w:r>
      <w:r>
        <w:rPr>
          <w:rFonts w:hint="eastAsia"/>
        </w:rPr>
        <w:t>D</w:t>
      </w:r>
      <w:r>
        <w:t>FT</w:t>
      </w:r>
      <w:r>
        <w:rPr>
          <w:rFonts w:hint="eastAsia"/>
        </w:rPr>
        <w:t>的计算值一开始就会是</w:t>
      </w:r>
      <w:r>
        <w:rPr>
          <w:rFonts w:hint="eastAsia"/>
        </w:rPr>
        <w:t>0</w:t>
      </w:r>
      <w:r>
        <w:rPr>
          <w:rFonts w:hint="eastAsia"/>
        </w:rPr>
        <w:t>，这时候进行预测，下一个周期无论选</w:t>
      </w:r>
      <w:r>
        <w:rPr>
          <w:rFonts w:hint="eastAsia"/>
        </w:rPr>
        <w:t>P</w:t>
      </w:r>
      <w:r>
        <w:rPr>
          <w:rFonts w:hint="eastAsia"/>
        </w:rPr>
        <w:t>状态还是选</w:t>
      </w:r>
      <w:r>
        <w:rPr>
          <w:rFonts w:hint="eastAsia"/>
        </w:rPr>
        <w:t>N</w:t>
      </w:r>
      <w:r>
        <w:rPr>
          <w:rFonts w:hint="eastAsia"/>
        </w:rPr>
        <w:t>状态，</w:t>
      </w:r>
      <w:r>
        <w:rPr>
          <w:rFonts w:hint="eastAsia"/>
        </w:rPr>
        <w:t>D</w:t>
      </w:r>
      <w:r>
        <w:t>FT</w:t>
      </w:r>
      <w:r>
        <w:rPr>
          <w:rFonts w:hint="eastAsia"/>
        </w:rPr>
        <w:t>的计算值都必定大于选择</w:t>
      </w:r>
      <w:r>
        <w:rPr>
          <w:rFonts w:hint="eastAsia"/>
        </w:rPr>
        <w:t>O</w:t>
      </w:r>
      <w:r>
        <w:rPr>
          <w:rFonts w:hint="eastAsia"/>
        </w:rPr>
        <w:t>状态，也就是</w:t>
      </w:r>
      <w:r>
        <w:rPr>
          <w:rFonts w:hint="eastAsia"/>
        </w:rPr>
        <w:t>0</w:t>
      </w:r>
      <w:r>
        <w:rPr>
          <w:rFonts w:hint="eastAsia"/>
        </w:rPr>
        <w:t>，因此，预测控制算法会倾向于选择</w:t>
      </w:r>
      <w:r>
        <w:rPr>
          <w:rFonts w:hint="eastAsia"/>
        </w:rPr>
        <w:t>0</w:t>
      </w:r>
      <w:r>
        <w:rPr>
          <w:rFonts w:hint="eastAsia"/>
        </w:rPr>
        <w:t>。</w:t>
      </w:r>
    </w:p>
    <w:p w:rsidR="00340641" w:rsidRDefault="00E51B2F" w:rsidP="00340641">
      <w:pPr>
        <w:pStyle w:val="u2"/>
      </w:pPr>
      <w:bookmarkStart w:id="82" w:name="_Toc112251645"/>
      <w:r>
        <w:rPr>
          <w:rFonts w:hint="eastAsia"/>
        </w:rPr>
        <w:t>（创造的第二节</w:t>
      </w:r>
      <w:r w:rsidR="006B78A3">
        <w:rPr>
          <w:rFonts w:hint="eastAsia"/>
        </w:rPr>
        <w:t>）基波可调？基波闭环？</w:t>
      </w:r>
      <w:bookmarkEnd w:id="82"/>
    </w:p>
    <w:p w:rsidR="006B78A3" w:rsidRDefault="006B78A3" w:rsidP="00526085">
      <w:pPr>
        <w:pStyle w:val="u5"/>
        <w:spacing w:before="24" w:after="24"/>
        <w:ind w:firstLine="480"/>
      </w:pPr>
      <w:r>
        <w:rPr>
          <w:rFonts w:hint="eastAsia"/>
        </w:rPr>
        <w:t>目前实际来讲，使用的是</w:t>
      </w:r>
      <w:r>
        <w:rPr>
          <w:rFonts w:hint="eastAsia"/>
        </w:rPr>
        <w:t>S</w:t>
      </w:r>
      <w:r>
        <w:t>HEPWM</w:t>
      </w:r>
      <w:r>
        <w:rPr>
          <w:rFonts w:hint="eastAsia"/>
        </w:rPr>
        <w:t>的基波作为基波的参考值，代价函数设立的是，利用目前</w:t>
      </w:r>
      <w:r>
        <w:rPr>
          <w:rFonts w:hint="eastAsia"/>
        </w:rPr>
        <w:t>D</w:t>
      </w:r>
      <w:r>
        <w:t>FT</w:t>
      </w:r>
      <w:r>
        <w:rPr>
          <w:rFonts w:hint="eastAsia"/>
        </w:rPr>
        <w:t>基波出来的差作为代价函数，为什么要这样做呢？因为未来三种情况，我看哪一种更加贴近基波参考值，就选哪种开关状态，是这样一个思路。</w:t>
      </w:r>
      <w:r w:rsidR="00517923">
        <w:rPr>
          <w:rFonts w:hint="eastAsia"/>
        </w:rPr>
        <w:t>那我这里要写什么呢？就是根据我的用电器的数量，我去调整我的调制比，加入只有一些小电阻，后面也不会压降，加入在并入一些电阻，那就会产生压降，这里是不是可以进行调整？闭个环？还没想好好不好，我感觉过调制这个问题是不是可以在这里撑一点。</w:t>
      </w:r>
      <w:r>
        <w:rPr>
          <w:rFonts w:hint="eastAsia"/>
        </w:rPr>
        <w:t>这个在这里可以塞进去调制比那些吗？能不能说一下过调制的东西？</w:t>
      </w:r>
    </w:p>
    <w:p w:rsidR="00C71BA0" w:rsidRPr="00E51B2F" w:rsidRDefault="00C71BA0" w:rsidP="00E51B2F">
      <w:pPr>
        <w:pStyle w:val="u5"/>
        <w:spacing w:before="24" w:after="24"/>
        <w:ind w:firstLine="480"/>
      </w:pPr>
    </w:p>
    <w:p w:rsidR="00101A48" w:rsidRDefault="00101A48" w:rsidP="00101A48">
      <w:pPr>
        <w:pStyle w:val="u2"/>
      </w:pPr>
      <w:bookmarkStart w:id="83" w:name="_Toc112251647"/>
      <w:r>
        <w:rPr>
          <w:rFonts w:hint="eastAsia"/>
        </w:rPr>
        <w:t>L</w:t>
      </w:r>
      <w:r>
        <w:t>C</w:t>
      </w:r>
      <w:r>
        <w:rPr>
          <w:rFonts w:hint="eastAsia"/>
        </w:rPr>
        <w:t>滤波器的研发</w:t>
      </w:r>
      <w:bookmarkEnd w:id="83"/>
      <w:r w:rsidR="001F5EBF" w:rsidRPr="001F5EBF">
        <w:rPr>
          <w:rFonts w:hint="eastAsia"/>
          <w:highlight w:val="yellow"/>
        </w:rPr>
        <w:t>（尤其是文献综述，没事写两句）</w:t>
      </w:r>
    </w:p>
    <w:p w:rsidR="00340641" w:rsidRDefault="00340641" w:rsidP="00340641">
      <w:pPr>
        <w:pStyle w:val="u5"/>
        <w:spacing w:before="24" w:after="24"/>
        <w:ind w:firstLine="480"/>
      </w:pPr>
      <w:r>
        <w:rPr>
          <w:rFonts w:hint="eastAsia"/>
        </w:rPr>
        <w:t>（创造的第三节）谐波抑制算法灵活抑制机制</w:t>
      </w:r>
    </w:p>
    <w:p w:rsidR="00340641" w:rsidRDefault="00340641" w:rsidP="00340641">
      <w:pPr>
        <w:pStyle w:val="u5"/>
        <w:spacing w:before="24" w:after="24"/>
        <w:ind w:firstLine="480"/>
      </w:pPr>
      <w:r>
        <w:rPr>
          <w:rFonts w:hint="eastAsia"/>
        </w:rPr>
        <w:t>笨一点可以跟</w:t>
      </w:r>
      <w:r>
        <w:rPr>
          <w:rFonts w:hint="eastAsia"/>
        </w:rPr>
        <w:t>LC</w:t>
      </w:r>
      <w:r>
        <w:rPr>
          <w:rFonts w:hint="eastAsia"/>
        </w:rPr>
        <w:t>滤波器写在一起，主题思想是，我可以根据不同的</w:t>
      </w:r>
      <w:r>
        <w:rPr>
          <w:rFonts w:hint="eastAsia"/>
        </w:rPr>
        <w:t>LC</w:t>
      </w:r>
      <w:r>
        <w:rPr>
          <w:rFonts w:hint="eastAsia"/>
        </w:rPr>
        <w:t>滤波器调整权重系数，例如</w:t>
      </w:r>
      <w:r>
        <w:rPr>
          <w:rFonts w:hint="eastAsia"/>
        </w:rPr>
        <w:t>LC</w:t>
      </w:r>
      <w:r>
        <w:rPr>
          <w:rFonts w:hint="eastAsia"/>
        </w:rPr>
        <w:t>滤波器的截止频率高了一些，我可以把滤除</w:t>
      </w:r>
      <w:r>
        <w:rPr>
          <w:rFonts w:hint="eastAsia"/>
        </w:rPr>
        <w:lastRenderedPageBreak/>
        <w:t>的谐波次数调高一些。在不改变硬件本身、不增大设备体积、不增加设备成本的情况下灵活调整需要滤除的谐波，以满足需求。</w:t>
      </w:r>
    </w:p>
    <w:p w:rsidR="00340641" w:rsidRDefault="00340641" w:rsidP="00340641">
      <w:pPr>
        <w:pStyle w:val="u5"/>
        <w:spacing w:before="24" w:after="24"/>
        <w:ind w:firstLine="480"/>
      </w:pPr>
      <w:r>
        <w:rPr>
          <w:rFonts w:hint="eastAsia"/>
        </w:rPr>
        <w:t>聪明一点的可以创造一个算法，检测目前谐波情况，自适应的调节各次权重系数，但我感觉这个算法比较难写。</w:t>
      </w:r>
    </w:p>
    <w:p w:rsidR="007568F6" w:rsidRDefault="005F3743" w:rsidP="00101A48">
      <w:pPr>
        <w:pStyle w:val="u5"/>
        <w:spacing w:before="24" w:after="24"/>
        <w:ind w:firstLine="480"/>
      </w:pPr>
      <w:r>
        <w:rPr>
          <w:rFonts w:hint="eastAsia"/>
        </w:rPr>
        <w:t>逆变器自身的结构</w:t>
      </w:r>
      <w:r w:rsidR="00435985">
        <w:rPr>
          <w:rFonts w:hint="eastAsia"/>
        </w:rPr>
        <w:t>与</w:t>
      </w:r>
      <w:r w:rsidR="00F43CD7">
        <w:rPr>
          <w:rFonts w:hint="eastAsia"/>
        </w:rPr>
        <w:t>其</w:t>
      </w:r>
      <w:r w:rsidR="007568F6">
        <w:rPr>
          <w:rFonts w:hint="eastAsia"/>
        </w:rPr>
        <w:t>波形输出</w:t>
      </w:r>
      <w:r w:rsidR="00435985">
        <w:rPr>
          <w:rFonts w:hint="eastAsia"/>
        </w:rPr>
        <w:t>方式决定了逆变器输出的</w:t>
      </w:r>
      <w:r>
        <w:rPr>
          <w:rFonts w:hint="eastAsia"/>
        </w:rPr>
        <w:t>电压当中</w:t>
      </w:r>
      <w:r w:rsidR="00435985">
        <w:rPr>
          <w:rFonts w:hint="eastAsia"/>
        </w:rPr>
        <w:t>不可避免的存在大量谐波成分，因此，为满足国家标准对电网谐波的要求，</w:t>
      </w:r>
      <w:r w:rsidR="00856E5F">
        <w:rPr>
          <w:rFonts w:hint="eastAsia"/>
        </w:rPr>
        <w:t>必须</w:t>
      </w:r>
      <w:r w:rsidR="00435985">
        <w:rPr>
          <w:rFonts w:hint="eastAsia"/>
        </w:rPr>
        <w:t>在发电系统后级加入</w:t>
      </w:r>
      <w:r w:rsidR="00F43CD7">
        <w:rPr>
          <w:rFonts w:hint="eastAsia"/>
        </w:rPr>
        <w:t>交流</w:t>
      </w:r>
      <w:r w:rsidR="00435985">
        <w:rPr>
          <w:rFonts w:hint="eastAsia"/>
        </w:rPr>
        <w:t>低通滤波器，以滤除系统当中存在的</w:t>
      </w:r>
      <w:r w:rsidR="00F43CD7">
        <w:rPr>
          <w:rFonts w:hint="eastAsia"/>
        </w:rPr>
        <w:t>高频</w:t>
      </w:r>
      <w:r w:rsidR="00435985">
        <w:rPr>
          <w:rFonts w:hint="eastAsia"/>
        </w:rPr>
        <w:t>谐波成分</w:t>
      </w:r>
      <w:r w:rsidR="00856E5F" w:rsidRPr="00856E5F">
        <w:rPr>
          <w:rFonts w:hint="eastAsia"/>
          <w:vertAlign w:val="superscript"/>
        </w:rPr>
        <w:t>[</w:t>
      </w:r>
      <w:r w:rsidR="00856E5F" w:rsidRPr="00856E5F">
        <w:rPr>
          <w:rFonts w:hint="eastAsia"/>
          <w:sz w:val="15"/>
          <w:vertAlign w:val="superscript"/>
        </w:rPr>
        <w:t>三相</w:t>
      </w:r>
      <w:r w:rsidR="00856E5F" w:rsidRPr="00856E5F">
        <w:rPr>
          <w:rFonts w:hint="eastAsia"/>
          <w:sz w:val="15"/>
          <w:vertAlign w:val="superscript"/>
        </w:rPr>
        <w:t>PWM</w:t>
      </w:r>
      <w:r w:rsidR="00856E5F" w:rsidRPr="00856E5F">
        <w:rPr>
          <w:rFonts w:hint="eastAsia"/>
          <w:sz w:val="15"/>
          <w:vertAlign w:val="superscript"/>
        </w:rPr>
        <w:t>逆变器输出</w:t>
      </w:r>
      <w:r w:rsidR="00856E5F" w:rsidRPr="00856E5F">
        <w:rPr>
          <w:rFonts w:hint="eastAsia"/>
          <w:sz w:val="15"/>
          <w:vertAlign w:val="superscript"/>
        </w:rPr>
        <w:t>LC</w:t>
      </w:r>
      <w:r w:rsidR="00856E5F" w:rsidRPr="00856E5F">
        <w:rPr>
          <w:rFonts w:hint="eastAsia"/>
          <w:sz w:val="15"/>
          <w:vertAlign w:val="superscript"/>
        </w:rPr>
        <w:t>滤波器设计方法</w:t>
      </w:r>
      <w:r w:rsidR="00856E5F" w:rsidRPr="00856E5F">
        <w:rPr>
          <w:vertAlign w:val="superscript"/>
        </w:rPr>
        <w:t>]</w:t>
      </w:r>
      <w:r w:rsidR="00F43CD7">
        <w:rPr>
          <w:rFonts w:hint="eastAsia"/>
        </w:rPr>
        <w:t>，</w:t>
      </w:r>
      <w:r w:rsidR="009A6E4F">
        <w:rPr>
          <w:rFonts w:hint="eastAsia"/>
        </w:rPr>
        <w:t>提升系统的电能质量。</w:t>
      </w:r>
      <w:r w:rsidR="00435985">
        <w:rPr>
          <w:rFonts w:hint="eastAsia"/>
        </w:rPr>
        <w:t>然而，</w:t>
      </w:r>
      <w:r w:rsidR="009A6E4F">
        <w:rPr>
          <w:rFonts w:hint="eastAsia"/>
        </w:rPr>
        <w:t>设计</w:t>
      </w:r>
      <w:r w:rsidR="00435985">
        <w:rPr>
          <w:rFonts w:hint="eastAsia"/>
        </w:rPr>
        <w:t>滤波器</w:t>
      </w:r>
      <w:r w:rsidR="00F43CD7">
        <w:rPr>
          <w:rFonts w:hint="eastAsia"/>
        </w:rPr>
        <w:t>时需要考虑许多因素，</w:t>
      </w:r>
      <w:r w:rsidR="009A6E4F">
        <w:rPr>
          <w:rFonts w:hint="eastAsia"/>
        </w:rPr>
        <w:t>首先，滤波器不是</w:t>
      </w:r>
      <w:r w:rsidR="00435985">
        <w:rPr>
          <w:rFonts w:hint="eastAsia"/>
        </w:rPr>
        <w:t>理想元件，其</w:t>
      </w:r>
      <w:r w:rsidR="00F43CD7">
        <w:rPr>
          <w:rFonts w:hint="eastAsia"/>
        </w:rPr>
        <w:t>在截止频率处</w:t>
      </w:r>
      <w:r w:rsidR="009A6E4F">
        <w:rPr>
          <w:rFonts w:hint="eastAsia"/>
        </w:rPr>
        <w:t>不能完全滤除</w:t>
      </w:r>
      <w:r w:rsidR="00386A91">
        <w:rPr>
          <w:rFonts w:hint="eastAsia"/>
        </w:rPr>
        <w:t>拟</w:t>
      </w:r>
      <w:r w:rsidR="009A6E4F">
        <w:rPr>
          <w:rFonts w:hint="eastAsia"/>
        </w:rPr>
        <w:t>滤除的所有频率成分</w:t>
      </w:r>
      <w:r w:rsidR="00F43CD7">
        <w:rPr>
          <w:rFonts w:hint="eastAsia"/>
        </w:rPr>
        <w:t>，而是从截止频率处</w:t>
      </w:r>
      <w:r w:rsidR="007568F6">
        <w:rPr>
          <w:rFonts w:hint="eastAsia"/>
        </w:rPr>
        <w:t>开始</w:t>
      </w:r>
      <w:r w:rsidR="00F43CD7">
        <w:rPr>
          <w:rFonts w:hint="eastAsia"/>
        </w:rPr>
        <w:t>缓慢增强滤波效果</w:t>
      </w:r>
      <w:r w:rsidR="003A6BB1">
        <w:rPr>
          <w:rFonts w:hint="eastAsia"/>
        </w:rPr>
        <w:t>，因此，如果低次谐波较多，滤波器的截止频率非常难以设计</w:t>
      </w:r>
      <w:r w:rsidR="00F43CD7">
        <w:rPr>
          <w:rFonts w:hint="eastAsia"/>
        </w:rPr>
        <w:t>。</w:t>
      </w:r>
      <w:r w:rsidR="009A6E4F">
        <w:rPr>
          <w:rFonts w:hint="eastAsia"/>
        </w:rPr>
        <w:t>其次</w:t>
      </w:r>
      <w:r w:rsidR="00F43CD7">
        <w:rPr>
          <w:rFonts w:hint="eastAsia"/>
        </w:rPr>
        <w:t>，对于</w:t>
      </w:r>
      <w:r w:rsidR="001558F4">
        <w:rPr>
          <w:rFonts w:hint="eastAsia"/>
        </w:rPr>
        <w:t>孤岛型电网</w:t>
      </w:r>
      <w:r w:rsidR="00F43CD7">
        <w:rPr>
          <w:rFonts w:hint="eastAsia"/>
        </w:rPr>
        <w:t>最为常用的</w:t>
      </w:r>
      <w:r w:rsidR="00F43CD7">
        <w:rPr>
          <w:rFonts w:hint="eastAsia"/>
        </w:rPr>
        <w:t>L</w:t>
      </w:r>
      <w:r w:rsidR="00F43CD7">
        <w:t>C</w:t>
      </w:r>
      <w:r w:rsidR="00F43CD7">
        <w:rPr>
          <w:rFonts w:hint="eastAsia"/>
        </w:rPr>
        <w:t>滤波器来说，其</w:t>
      </w:r>
      <w:r w:rsidR="009A6E4F">
        <w:rPr>
          <w:rFonts w:hint="eastAsia"/>
        </w:rPr>
        <w:t>会在靠近截止频率的谐振频率处发生谐振</w:t>
      </w:r>
      <w:r w:rsidR="00F43CD7">
        <w:rPr>
          <w:rFonts w:hint="eastAsia"/>
        </w:rPr>
        <w:t>，</w:t>
      </w:r>
      <w:r w:rsidR="009A6E4F">
        <w:rPr>
          <w:rFonts w:hint="eastAsia"/>
        </w:rPr>
        <w:t>这会导致本该消除的谐波成分反而被放大</w:t>
      </w:r>
      <w:r w:rsidR="0088066B">
        <w:rPr>
          <w:rFonts w:hint="eastAsia"/>
        </w:rPr>
        <w:t>，影响电能质量</w:t>
      </w:r>
      <w:r w:rsidR="009A6E4F">
        <w:rPr>
          <w:rFonts w:hint="eastAsia"/>
        </w:rPr>
        <w:t>。</w:t>
      </w:r>
      <w:r w:rsidR="0088066B">
        <w:rPr>
          <w:rFonts w:hint="eastAsia"/>
        </w:rPr>
        <w:t>最后，还需要</w:t>
      </w:r>
      <w:r w:rsidR="00386A91">
        <w:rPr>
          <w:rFonts w:hint="eastAsia"/>
        </w:rPr>
        <w:t>从系统</w:t>
      </w:r>
      <w:r w:rsidR="00386A91" w:rsidRPr="00386A91">
        <w:rPr>
          <w:rFonts w:hint="eastAsia"/>
        </w:rPr>
        <w:t>无功容量、传输效率、系统稳定性</w:t>
      </w:r>
      <w:r w:rsidR="00386A91">
        <w:rPr>
          <w:rFonts w:hint="eastAsia"/>
        </w:rPr>
        <w:t>等方面综合考虑</w:t>
      </w:r>
      <w:r w:rsidR="00386A91">
        <w:rPr>
          <w:rFonts w:hint="eastAsia"/>
        </w:rPr>
        <w:t>L</w:t>
      </w:r>
      <w:r w:rsidR="00386A91">
        <w:t>C</w:t>
      </w:r>
      <w:r w:rsidR="00386A91">
        <w:rPr>
          <w:rFonts w:hint="eastAsia"/>
        </w:rPr>
        <w:t>滤波器的设计。</w:t>
      </w:r>
    </w:p>
    <w:p w:rsidR="005F3743" w:rsidRDefault="00386A91" w:rsidP="00101A48">
      <w:pPr>
        <w:pStyle w:val="u5"/>
        <w:spacing w:before="24" w:after="24"/>
        <w:ind w:firstLine="480"/>
      </w:pPr>
      <w:r>
        <w:rPr>
          <w:rFonts w:hint="eastAsia"/>
        </w:rPr>
        <w:t>综上可以看出，针对</w:t>
      </w:r>
      <w:r w:rsidR="007568F6">
        <w:rPr>
          <w:rFonts w:hint="eastAsia"/>
        </w:rPr>
        <w:t>不同工况下的</w:t>
      </w:r>
      <w:r w:rsidR="00C86269">
        <w:rPr>
          <w:rFonts w:hint="eastAsia"/>
        </w:rPr>
        <w:t>物理</w:t>
      </w:r>
      <w:r w:rsidR="007568F6">
        <w:rPr>
          <w:rFonts w:hint="eastAsia"/>
        </w:rPr>
        <w:t>系统</w:t>
      </w:r>
      <w:r>
        <w:rPr>
          <w:rFonts w:hint="eastAsia"/>
        </w:rPr>
        <w:t>设计一个合适的</w:t>
      </w:r>
      <w:r>
        <w:rPr>
          <w:rFonts w:hint="eastAsia"/>
        </w:rPr>
        <w:t>L</w:t>
      </w:r>
      <w:r>
        <w:t>C</w:t>
      </w:r>
      <w:r>
        <w:rPr>
          <w:rFonts w:hint="eastAsia"/>
        </w:rPr>
        <w:t>滤波器并非易事，其具体参数设计和滤波效果会受到多个因素的</w:t>
      </w:r>
      <w:r w:rsidR="007568F6">
        <w:rPr>
          <w:rFonts w:hint="eastAsia"/>
        </w:rPr>
        <w:t>相互</w:t>
      </w:r>
      <w:r>
        <w:rPr>
          <w:rFonts w:hint="eastAsia"/>
        </w:rPr>
        <w:t>制约</w:t>
      </w:r>
      <w:r w:rsidR="003D0E45">
        <w:rPr>
          <w:rFonts w:hint="eastAsia"/>
        </w:rPr>
        <w:t>，随着滤波器截止频率的降低，其成本和设备体积也会成倍的增加</w:t>
      </w:r>
      <w:r>
        <w:rPr>
          <w:rFonts w:hint="eastAsia"/>
        </w:rPr>
        <w:t>。因此，本章提出的指定谐波抑制</w:t>
      </w:r>
      <w:r w:rsidR="007568F6">
        <w:rPr>
          <w:rFonts w:hint="eastAsia"/>
        </w:rPr>
        <w:t>预测控制方法</w:t>
      </w:r>
      <w:r>
        <w:rPr>
          <w:rFonts w:hint="eastAsia"/>
        </w:rPr>
        <w:t>可以灵活配合</w:t>
      </w:r>
      <w:r w:rsidR="007568F6">
        <w:rPr>
          <w:rFonts w:hint="eastAsia"/>
        </w:rPr>
        <w:t>不同的</w:t>
      </w:r>
      <w:r w:rsidR="00C47286">
        <w:rPr>
          <w:rFonts w:hint="eastAsia"/>
        </w:rPr>
        <w:t>硬件条件</w:t>
      </w:r>
      <w:r>
        <w:rPr>
          <w:rFonts w:hint="eastAsia"/>
        </w:rPr>
        <w:t>，</w:t>
      </w:r>
      <w:r w:rsidR="00C47286">
        <w:rPr>
          <w:rFonts w:hint="eastAsia"/>
        </w:rPr>
        <w:t>通过</w:t>
      </w:r>
      <w:r w:rsidR="007568F6">
        <w:rPr>
          <w:rFonts w:hint="eastAsia"/>
        </w:rPr>
        <w:t>调整</w:t>
      </w:r>
      <w:r>
        <w:rPr>
          <w:rFonts w:hint="eastAsia"/>
        </w:rPr>
        <w:t>算法</w:t>
      </w:r>
      <w:r w:rsidR="00C47286">
        <w:rPr>
          <w:rFonts w:hint="eastAsia"/>
        </w:rPr>
        <w:t>以</w:t>
      </w:r>
      <w:r>
        <w:rPr>
          <w:rFonts w:hint="eastAsia"/>
        </w:rPr>
        <w:t>消除</w:t>
      </w:r>
      <w:r w:rsidR="00C47286">
        <w:rPr>
          <w:rFonts w:hint="eastAsia"/>
        </w:rPr>
        <w:t>需要消除的谐波成分</w:t>
      </w:r>
      <w:r>
        <w:rPr>
          <w:rFonts w:hint="eastAsia"/>
        </w:rPr>
        <w:t>，配合</w:t>
      </w:r>
      <w:r w:rsidR="00C86269">
        <w:rPr>
          <w:rFonts w:hint="eastAsia"/>
        </w:rPr>
        <w:t>系统</w:t>
      </w:r>
      <w:r w:rsidR="007568F6">
        <w:rPr>
          <w:rFonts w:hint="eastAsia"/>
        </w:rPr>
        <w:t>实际的硬件</w:t>
      </w:r>
      <w:r w:rsidR="00C47286">
        <w:rPr>
          <w:rFonts w:hint="eastAsia"/>
        </w:rPr>
        <w:t>条件</w:t>
      </w:r>
      <w:r>
        <w:rPr>
          <w:rFonts w:hint="eastAsia"/>
        </w:rPr>
        <w:t>，</w:t>
      </w:r>
      <w:r w:rsidR="007568F6">
        <w:rPr>
          <w:rFonts w:hint="eastAsia"/>
        </w:rPr>
        <w:t>在不增加硬件成本</w:t>
      </w:r>
      <w:r w:rsidR="00C47286">
        <w:rPr>
          <w:rFonts w:hint="eastAsia"/>
        </w:rPr>
        <w:t>、不改变系统自身频率特性</w:t>
      </w:r>
      <w:r w:rsidR="007568F6">
        <w:rPr>
          <w:rFonts w:hint="eastAsia"/>
        </w:rPr>
        <w:t>的情况下达到理想的谐波抑制效果，</w:t>
      </w:r>
      <w:r>
        <w:rPr>
          <w:rFonts w:hint="eastAsia"/>
        </w:rPr>
        <w:t>减轻</w:t>
      </w:r>
      <w:r>
        <w:rPr>
          <w:rFonts w:hint="eastAsia"/>
        </w:rPr>
        <w:t>L</w:t>
      </w:r>
      <w:r>
        <w:t>C</w:t>
      </w:r>
      <w:r>
        <w:rPr>
          <w:rFonts w:hint="eastAsia"/>
        </w:rPr>
        <w:t>滤波器的设计压力。</w:t>
      </w:r>
    </w:p>
    <w:p w:rsidR="006A6321" w:rsidRDefault="0026446B" w:rsidP="006A6321">
      <w:pPr>
        <w:pStyle w:val="u5"/>
        <w:spacing w:before="24" w:after="24"/>
        <w:ind w:firstLine="480"/>
        <w:jc w:val="center"/>
      </w:pPr>
      <w:r>
        <w:object w:dxaOrig="3250" w:dyaOrig="1891">
          <v:shape id="_x0000_i1306" type="#_x0000_t75" style="width:162.45pt;height:94.5pt" o:ole="">
            <v:imagedata r:id="rId488" o:title=""/>
          </v:shape>
          <o:OLEObject Type="Embed" ProgID="Visio.Drawing.15" ShapeID="_x0000_i1306" DrawAspect="Content" ObjectID="_1723467753" r:id="rId489"/>
        </w:object>
      </w:r>
    </w:p>
    <w:p w:rsidR="006A6321" w:rsidRDefault="006A6321" w:rsidP="00101A48">
      <w:pPr>
        <w:pStyle w:val="u5"/>
        <w:spacing w:before="24" w:after="24"/>
        <w:ind w:firstLine="480"/>
      </w:pPr>
    </w:p>
    <w:p w:rsidR="0077664D" w:rsidRDefault="00787AEF" w:rsidP="00101A48">
      <w:pPr>
        <w:pStyle w:val="u5"/>
        <w:spacing w:before="24" w:after="24"/>
        <w:ind w:firstLine="480"/>
        <w:rPr>
          <w:noProof/>
        </w:rPr>
      </w:pPr>
      <w:r>
        <w:rPr>
          <w:noProof/>
        </w:rPr>
        <w:lastRenderedPageBreak/>
        <w:pict>
          <v:shape id="_x0000_i1307" type="#_x0000_t75" style="width:283.5pt;height:277.2pt;visibility:visible;mso-wrap-style:square">
            <v:imagedata r:id="rId490" o:title=""/>
          </v:shape>
        </w:pict>
      </w:r>
    </w:p>
    <w:p w:rsidR="0077664D" w:rsidRDefault="00787AEF" w:rsidP="00101A48">
      <w:pPr>
        <w:pStyle w:val="u5"/>
        <w:spacing w:before="24" w:after="24"/>
        <w:ind w:firstLine="480"/>
        <w:rPr>
          <w:noProof/>
        </w:rPr>
      </w:pPr>
      <w:r>
        <w:rPr>
          <w:noProof/>
        </w:rPr>
        <w:pict>
          <v:shape id="_x0000_i1308" type="#_x0000_t75" style="width:283.5pt;height:277.2pt;visibility:visible;mso-wrap-style:square">
            <v:imagedata r:id="rId491" o:title=""/>
          </v:shape>
        </w:pict>
      </w:r>
    </w:p>
    <w:p w:rsidR="0077664D" w:rsidRDefault="00787AEF" w:rsidP="00101A48">
      <w:pPr>
        <w:pStyle w:val="u5"/>
        <w:spacing w:before="24" w:after="24"/>
        <w:ind w:firstLine="480"/>
        <w:rPr>
          <w:noProof/>
        </w:rPr>
      </w:pPr>
      <w:r>
        <w:rPr>
          <w:noProof/>
        </w:rPr>
        <w:pict>
          <v:shape id="_x0000_i1309" type="#_x0000_t75" style="width:227.25pt;height:117.45pt">
            <v:imagedata r:id="rId492" o:title=""/>
          </v:shape>
        </w:pict>
      </w:r>
    </w:p>
    <w:p w:rsidR="000543B2" w:rsidRDefault="0077664D" w:rsidP="00101A48">
      <w:pPr>
        <w:pStyle w:val="u5"/>
        <w:spacing w:before="24" w:after="24"/>
        <w:ind w:firstLine="480"/>
        <w:rPr>
          <w:noProof/>
        </w:rPr>
      </w:pPr>
      <w:r>
        <w:rPr>
          <w:rFonts w:hint="eastAsia"/>
          <w:noProof/>
        </w:rPr>
        <w:lastRenderedPageBreak/>
        <w:t>可以看到滤波前</w:t>
      </w:r>
      <w:r>
        <w:rPr>
          <w:rFonts w:hint="eastAsia"/>
          <w:noProof/>
        </w:rPr>
        <w:t>8</w:t>
      </w:r>
      <w:r>
        <w:rPr>
          <w:noProof/>
        </w:rPr>
        <w:t>00</w:t>
      </w:r>
      <w:r>
        <w:rPr>
          <w:rFonts w:hint="eastAsia"/>
          <w:noProof/>
        </w:rPr>
        <w:t>Hz</w:t>
      </w:r>
      <w:r>
        <w:rPr>
          <w:rFonts w:hint="eastAsia"/>
          <w:noProof/>
        </w:rPr>
        <w:t>的谐波为</w:t>
      </w:r>
      <w:r>
        <w:rPr>
          <w:rFonts w:hint="eastAsia"/>
          <w:noProof/>
        </w:rPr>
        <w:t>4</w:t>
      </w:r>
      <w:r>
        <w:rPr>
          <w:noProof/>
        </w:rPr>
        <w:t>.88</w:t>
      </w:r>
      <w:r>
        <w:rPr>
          <w:rFonts w:hint="eastAsia"/>
          <w:noProof/>
        </w:rPr>
        <w:t>，滤波后为</w:t>
      </w:r>
      <w:r>
        <w:rPr>
          <w:rFonts w:hint="eastAsia"/>
          <w:noProof/>
        </w:rPr>
        <w:t>0</w:t>
      </w:r>
      <w:r>
        <w:rPr>
          <w:noProof/>
        </w:rPr>
        <w:t>.25</w:t>
      </w:r>
      <w:r>
        <w:rPr>
          <w:rFonts w:hint="eastAsia"/>
          <w:noProof/>
        </w:rPr>
        <w:t>，放大倍数为</w:t>
      </w:r>
      <w:r>
        <w:rPr>
          <w:rFonts w:hint="eastAsia"/>
          <w:noProof/>
        </w:rPr>
        <w:t>0</w:t>
      </w:r>
      <w:r>
        <w:rPr>
          <w:noProof/>
        </w:rPr>
        <w:t>.25/4.88</w:t>
      </w:r>
      <w:r>
        <w:rPr>
          <w:rFonts w:hint="eastAsia"/>
          <w:noProof/>
        </w:rPr>
        <w:t>=</w:t>
      </w:r>
      <w:r w:rsidRPr="0077664D">
        <w:rPr>
          <w:noProof/>
        </w:rPr>
        <w:t>0.0512</w:t>
      </w:r>
      <w:r>
        <w:rPr>
          <w:rFonts w:hint="eastAsia"/>
          <w:noProof/>
        </w:rPr>
        <w:t>，从</w:t>
      </w:r>
      <w:r>
        <w:rPr>
          <w:rFonts w:hint="eastAsia"/>
          <w:noProof/>
        </w:rPr>
        <w:t>bode</w:t>
      </w:r>
      <w:r>
        <w:rPr>
          <w:rFonts w:hint="eastAsia"/>
          <w:noProof/>
        </w:rPr>
        <w:t>图也能看出，此时</w:t>
      </w:r>
      <w:r>
        <w:rPr>
          <w:rFonts w:hint="eastAsia"/>
          <w:noProof/>
        </w:rPr>
        <w:t>2</w:t>
      </w:r>
      <w:r>
        <w:rPr>
          <w:noProof/>
        </w:rPr>
        <w:t>0</w:t>
      </w:r>
      <w:r>
        <w:rPr>
          <w:rFonts w:hint="eastAsia"/>
          <w:noProof/>
        </w:rPr>
        <w:t>lgA=</w:t>
      </w:r>
      <w:r w:rsidR="007C1D8B">
        <w:rPr>
          <w:rFonts w:hint="eastAsia"/>
          <w:noProof/>
        </w:rPr>
        <w:t>-</w:t>
      </w:r>
      <w:r w:rsidR="007C1D8B">
        <w:rPr>
          <w:noProof/>
        </w:rPr>
        <w:t>25.82</w:t>
      </w:r>
      <w:r w:rsidR="007C1D8B">
        <w:rPr>
          <w:rFonts w:hint="eastAsia"/>
          <w:noProof/>
        </w:rPr>
        <w:t>，求出</w:t>
      </w:r>
      <w:r w:rsidR="007C1D8B">
        <w:rPr>
          <w:noProof/>
        </w:rPr>
        <w:t>A</w:t>
      </w:r>
      <w:r w:rsidR="007C1D8B">
        <w:rPr>
          <w:rFonts w:hint="eastAsia"/>
          <w:noProof/>
        </w:rPr>
        <w:t>=</w:t>
      </w:r>
      <w:r w:rsidR="007C1D8B">
        <w:rPr>
          <w:noProof/>
        </w:rPr>
        <w:t>0.0512</w:t>
      </w:r>
      <w:r w:rsidR="007C1D8B">
        <w:rPr>
          <w:rFonts w:hint="eastAsia"/>
          <w:noProof/>
        </w:rPr>
        <w:t>，与实际仿真对应。</w:t>
      </w:r>
    </w:p>
    <w:p w:rsidR="0077664D" w:rsidRDefault="000543B2" w:rsidP="00101A48">
      <w:pPr>
        <w:pStyle w:val="u5"/>
        <w:spacing w:before="24" w:after="24"/>
        <w:ind w:firstLine="480"/>
        <w:rPr>
          <w:noProof/>
        </w:rPr>
      </w:pPr>
      <w:r>
        <w:rPr>
          <w:rFonts w:hint="eastAsia"/>
          <w:noProof/>
        </w:rPr>
        <w:t>此外，还可以看到基波这里有</w:t>
      </w:r>
      <w:r>
        <w:rPr>
          <w:rFonts w:hint="eastAsia"/>
          <w:noProof/>
        </w:rPr>
        <w:t>2</w:t>
      </w:r>
      <w:r>
        <w:rPr>
          <w:noProof/>
        </w:rPr>
        <w:t>0</w:t>
      </w:r>
      <w:r>
        <w:rPr>
          <w:rFonts w:hint="eastAsia"/>
          <w:noProof/>
        </w:rPr>
        <w:t>lgA=</w:t>
      </w:r>
      <w:r>
        <w:rPr>
          <w:noProof/>
        </w:rPr>
        <w:t>0.6506</w:t>
      </w:r>
      <w:r>
        <w:rPr>
          <w:rFonts w:hint="eastAsia"/>
          <w:noProof/>
        </w:rPr>
        <w:t>，求出</w:t>
      </w:r>
      <w:r>
        <w:rPr>
          <w:rFonts w:hint="eastAsia"/>
          <w:noProof/>
        </w:rPr>
        <w:t>A=</w:t>
      </w:r>
      <w:r>
        <w:rPr>
          <w:noProof/>
        </w:rPr>
        <w:t>1.0778</w:t>
      </w:r>
      <w:r>
        <w:rPr>
          <w:rFonts w:hint="eastAsia"/>
          <w:noProof/>
        </w:rPr>
        <w:t>，基波滤波前为</w:t>
      </w:r>
      <w:r>
        <w:rPr>
          <w:rFonts w:hint="eastAsia"/>
          <w:noProof/>
        </w:rPr>
        <w:t>4</w:t>
      </w:r>
      <w:r>
        <w:rPr>
          <w:noProof/>
        </w:rPr>
        <w:t>20.12</w:t>
      </w:r>
      <w:r>
        <w:rPr>
          <w:rFonts w:hint="eastAsia"/>
          <w:noProof/>
        </w:rPr>
        <w:t>，滤波后为</w:t>
      </w:r>
      <w:r>
        <w:rPr>
          <w:rFonts w:hint="eastAsia"/>
          <w:noProof/>
        </w:rPr>
        <w:t>4</w:t>
      </w:r>
      <w:r>
        <w:rPr>
          <w:noProof/>
        </w:rPr>
        <w:t>52.71</w:t>
      </w:r>
      <w:r>
        <w:rPr>
          <w:rFonts w:hint="eastAsia"/>
          <w:noProof/>
        </w:rPr>
        <w:t>，</w:t>
      </w:r>
      <w:r>
        <w:rPr>
          <w:rFonts w:hint="eastAsia"/>
          <w:noProof/>
        </w:rPr>
        <w:t>4</w:t>
      </w:r>
      <w:r>
        <w:rPr>
          <w:noProof/>
        </w:rPr>
        <w:t>52.71/420.12</w:t>
      </w:r>
      <w:r>
        <w:rPr>
          <w:rFonts w:hint="eastAsia"/>
          <w:noProof/>
        </w:rPr>
        <w:t>=</w:t>
      </w:r>
      <w:r>
        <w:rPr>
          <w:noProof/>
        </w:rPr>
        <w:t>0.6506</w:t>
      </w:r>
      <w:r>
        <w:rPr>
          <w:rFonts w:hint="eastAsia"/>
          <w:noProof/>
        </w:rPr>
        <w:t>，非常合理。</w:t>
      </w:r>
    </w:p>
    <w:p w:rsidR="00CD39D7" w:rsidRDefault="00CD39D7" w:rsidP="00101A48">
      <w:pPr>
        <w:pStyle w:val="u5"/>
        <w:spacing w:before="24" w:after="24"/>
        <w:ind w:firstLine="480"/>
        <w:rPr>
          <w:noProof/>
        </w:rPr>
      </w:pPr>
      <w:r>
        <w:rPr>
          <w:rFonts w:hint="eastAsia"/>
          <w:noProof/>
        </w:rPr>
        <w:t>从这里也可以看出，这里的</w:t>
      </w:r>
      <w:r w:rsidR="00FA19AE">
        <w:rPr>
          <w:rFonts w:hint="eastAsia"/>
          <w:noProof/>
        </w:rPr>
        <w:t>谐振其实对谐波的放大作用非常大，</w:t>
      </w:r>
      <w:r w:rsidR="0069665B">
        <w:rPr>
          <w:rFonts w:hint="eastAsia"/>
          <w:noProof/>
        </w:rPr>
        <w:t>比如说四次谐波，直接从</w:t>
      </w:r>
      <w:r w:rsidR="0069665B">
        <w:rPr>
          <w:rFonts w:hint="eastAsia"/>
          <w:noProof/>
        </w:rPr>
        <w:t>1</w:t>
      </w:r>
      <w:r w:rsidR="0069665B">
        <w:rPr>
          <w:noProof/>
        </w:rPr>
        <w:t>.67</w:t>
      </w:r>
      <w:r w:rsidR="0069665B">
        <w:rPr>
          <w:rFonts w:hint="eastAsia"/>
          <w:noProof/>
        </w:rPr>
        <w:t>放大到了</w:t>
      </w:r>
      <w:r w:rsidR="0069665B">
        <w:rPr>
          <w:rFonts w:hint="eastAsia"/>
          <w:noProof/>
        </w:rPr>
        <w:t>2</w:t>
      </w:r>
      <w:r w:rsidR="0069665B">
        <w:rPr>
          <w:noProof/>
        </w:rPr>
        <w:t>.88</w:t>
      </w:r>
      <w:r w:rsidR="0069665B">
        <w:rPr>
          <w:rFonts w:hint="eastAsia"/>
          <w:noProof/>
        </w:rPr>
        <w:t>，如果四次谐波没有通过算法消除，那么放大倍数肯定还会更大，</w:t>
      </w:r>
      <w:r w:rsidR="00FA19AE">
        <w:rPr>
          <w:rFonts w:hint="eastAsia"/>
          <w:noProof/>
        </w:rPr>
        <w:t>这也证明了需要软硬件算法的配合来解决问题，系统当中存在的的低次谐波需要使用算法来解决，而系统当中存在的高次谐波需要设计</w:t>
      </w:r>
      <w:r w:rsidR="00FA19AE">
        <w:rPr>
          <w:rFonts w:hint="eastAsia"/>
          <w:noProof/>
        </w:rPr>
        <w:t>L</w:t>
      </w:r>
      <w:r w:rsidR="00FA19AE">
        <w:rPr>
          <w:noProof/>
        </w:rPr>
        <w:t>C</w:t>
      </w:r>
      <w:r w:rsidR="00FA19AE">
        <w:rPr>
          <w:rFonts w:hint="eastAsia"/>
          <w:noProof/>
        </w:rPr>
        <w:t>滤波器来解决。</w:t>
      </w:r>
    </w:p>
    <w:p w:rsidR="003505D4" w:rsidRDefault="003505D4" w:rsidP="00101A48">
      <w:pPr>
        <w:pStyle w:val="u5"/>
        <w:spacing w:before="24" w:after="24"/>
        <w:ind w:firstLine="480"/>
      </w:pPr>
      <w:r>
        <w:rPr>
          <w:rFonts w:hint="eastAsia"/>
          <w:noProof/>
        </w:rPr>
        <w:t>这里如果想要</w:t>
      </w:r>
      <w:r w:rsidR="009C271D">
        <w:rPr>
          <w:rFonts w:hint="eastAsia"/>
          <w:noProof/>
        </w:rPr>
        <w:t>降低谐振峰，不放大基波，也不放大谐波的话，有两种办法</w:t>
      </w:r>
      <w:r w:rsidR="009D7F69" w:rsidRPr="00C87EFB">
        <w:rPr>
          <w:rFonts w:hint="eastAsia"/>
          <w:noProof/>
          <w:highlight w:val="yellow"/>
        </w:rPr>
        <w:t>【标准】</w:t>
      </w:r>
      <w:r w:rsidR="009C271D">
        <w:rPr>
          <w:rFonts w:hint="eastAsia"/>
          <w:noProof/>
        </w:rPr>
        <w:t>，一种是增大</w:t>
      </w:r>
      <w:r w:rsidR="009C271D">
        <w:rPr>
          <w:rFonts w:hint="eastAsia"/>
          <w:noProof/>
        </w:rPr>
        <w:t>L</w:t>
      </w:r>
      <w:r w:rsidR="009C271D">
        <w:rPr>
          <w:rFonts w:hint="eastAsia"/>
          <w:noProof/>
        </w:rPr>
        <w:t>的值，这样会带来诸多问题，能量被损耗，成本大量增加，设备体积指数级的增长</w:t>
      </w:r>
      <w:r w:rsidR="00BD17A0">
        <w:rPr>
          <w:rFonts w:hint="eastAsia"/>
          <w:noProof/>
        </w:rPr>
        <w:t>，这时候的</w:t>
      </w:r>
      <w:r w:rsidR="00BD17A0">
        <w:rPr>
          <w:rFonts w:hint="eastAsia"/>
          <w:noProof/>
        </w:rPr>
        <w:t>L</w:t>
      </w:r>
      <w:r w:rsidR="00BD17A0">
        <w:rPr>
          <w:rFonts w:hint="eastAsia"/>
          <w:noProof/>
        </w:rPr>
        <w:t>已经有</w:t>
      </w:r>
      <w:r w:rsidR="00BD17A0">
        <w:rPr>
          <w:rFonts w:hint="eastAsia"/>
          <w:noProof/>
        </w:rPr>
        <w:t>1</w:t>
      </w:r>
      <w:r w:rsidR="00BD17A0">
        <w:rPr>
          <w:noProof/>
        </w:rPr>
        <w:t>7Mh</w:t>
      </w:r>
      <w:r w:rsidR="00BD17A0">
        <w:rPr>
          <w:rFonts w:hint="eastAsia"/>
          <w:noProof/>
        </w:rPr>
        <w:t>了，如果还要加大这个</w:t>
      </w:r>
      <w:r w:rsidR="00BD17A0">
        <w:rPr>
          <w:rFonts w:hint="eastAsia"/>
          <w:noProof/>
        </w:rPr>
        <w:t>L</w:t>
      </w:r>
      <w:r w:rsidR="00BD17A0">
        <w:rPr>
          <w:rFonts w:hint="eastAsia"/>
          <w:noProof/>
        </w:rPr>
        <w:t>，那设备体积就太大了</w:t>
      </w:r>
      <w:r w:rsidR="009C271D">
        <w:rPr>
          <w:rFonts w:hint="eastAsia"/>
          <w:noProof/>
        </w:rPr>
        <w:t>；另一种是在</w:t>
      </w:r>
      <w:r w:rsidR="009C271D">
        <w:rPr>
          <w:rFonts w:hint="eastAsia"/>
          <w:noProof/>
        </w:rPr>
        <w:t>L</w:t>
      </w:r>
      <w:r w:rsidR="009C271D">
        <w:rPr>
          <w:rFonts w:hint="eastAsia"/>
          <w:noProof/>
        </w:rPr>
        <w:t>旁边串接电阻</w:t>
      </w:r>
      <w:r w:rsidR="009C271D">
        <w:rPr>
          <w:rFonts w:hint="eastAsia"/>
          <w:noProof/>
        </w:rPr>
        <w:t>R</w:t>
      </w:r>
      <w:r w:rsidR="009C271D">
        <w:rPr>
          <w:rFonts w:hint="eastAsia"/>
          <w:noProof/>
        </w:rPr>
        <w:t>，也可以降低谐振峰，这样不仅会增加设备的发热，降低设备的寿命，增加系统的不稳定性，而且还会带来能量的耗散。</w:t>
      </w:r>
    </w:p>
    <w:p w:rsidR="0077664D" w:rsidRDefault="0077664D" w:rsidP="00101A48">
      <w:pPr>
        <w:pStyle w:val="u5"/>
        <w:spacing w:before="24" w:after="24"/>
        <w:ind w:firstLine="480"/>
      </w:pPr>
    </w:p>
    <w:p w:rsidR="00D0776E" w:rsidRDefault="00D0776E" w:rsidP="00101A48">
      <w:pPr>
        <w:pStyle w:val="u5"/>
        <w:spacing w:before="24" w:after="24"/>
        <w:ind w:firstLine="480"/>
      </w:pPr>
    </w:p>
    <w:p w:rsidR="0008569B" w:rsidRDefault="00D0776E" w:rsidP="0008569B">
      <w:pPr>
        <w:pStyle w:val="u5"/>
        <w:spacing w:before="24" w:after="24"/>
        <w:ind w:firstLineChars="0" w:firstLine="0"/>
      </w:pPr>
      <w:r>
        <w:object w:dxaOrig="9330" w:dyaOrig="5981">
          <v:shape id="_x0000_i1310" type="#_x0000_t75" style="width:294.75pt;height:188.1pt" o:ole="">
            <v:imagedata r:id="rId493" o:title=""/>
          </v:shape>
          <o:OLEObject Type="Embed" ProgID="Visio.Drawing.15" ShapeID="_x0000_i1310" DrawAspect="Content" ObjectID="_1723467754" r:id="rId494"/>
        </w:object>
      </w:r>
    </w:p>
    <w:p w:rsidR="00E74905" w:rsidRDefault="00787AEF" w:rsidP="00E74905">
      <w:r>
        <w:rPr>
          <w:noProof/>
        </w:rPr>
        <w:pict>
          <v:shape id="图片 10" o:spid="_x0000_i1311" type="#_x0000_t75" style="width:236.7pt;height:92.7pt;visibility:visible;mso-wrap-style:square">
            <v:imagedata r:id="rId495" o:title=""/>
          </v:shape>
        </w:pict>
      </w:r>
      <w:r w:rsidR="00E74905">
        <w:rPr>
          <w:rFonts w:hint="eastAsia"/>
        </w:rPr>
        <w:t>在电脑的参考文献里面</w:t>
      </w:r>
    </w:p>
    <w:p w:rsidR="00E74905" w:rsidRPr="00EE4CBB" w:rsidRDefault="00787AEF" w:rsidP="00E74905">
      <w:r>
        <w:rPr>
          <w:noProof/>
        </w:rPr>
        <w:lastRenderedPageBreak/>
        <w:pict>
          <v:shape id="图片 11" o:spid="_x0000_i1312" type="#_x0000_t75" style="width:414.9pt;height:127.35pt;visibility:visible;mso-wrap-style:square">
            <v:imagedata r:id="rId496" o:title=""/>
          </v:shape>
        </w:pict>
      </w:r>
    </w:p>
    <w:p w:rsidR="00E74905" w:rsidRDefault="00787AEF" w:rsidP="00101A48">
      <w:pPr>
        <w:pStyle w:val="u5"/>
        <w:spacing w:before="24" w:after="24"/>
        <w:ind w:firstLine="480"/>
        <w:rPr>
          <w:noProof/>
        </w:rPr>
      </w:pPr>
      <w:r>
        <w:rPr>
          <w:noProof/>
        </w:rPr>
        <w:pict>
          <v:shape id="图片 15" o:spid="_x0000_i1313" type="#_x0000_t75" style="width:415.35pt;height:203.85pt;visibility:visible;mso-wrap-style:square">
            <v:imagedata r:id="rId497" o:title=""/>
          </v:shape>
        </w:pict>
      </w:r>
    </w:p>
    <w:p w:rsidR="00BF3807" w:rsidRDefault="00787AEF" w:rsidP="00101A48">
      <w:pPr>
        <w:pStyle w:val="u5"/>
        <w:spacing w:before="24" w:after="24"/>
        <w:ind w:firstLine="480"/>
        <w:rPr>
          <w:noProof/>
        </w:rPr>
      </w:pPr>
      <w:r>
        <w:rPr>
          <w:noProof/>
        </w:rPr>
        <w:pict>
          <v:shape id="_x0000_i1314" type="#_x0000_t75" style="width:396.9pt;height:43.2pt;visibility:visible;mso-wrap-style:square">
            <v:imagedata r:id="rId498" o:title=""/>
          </v:shape>
        </w:pict>
      </w:r>
    </w:p>
    <w:p w:rsidR="00305519" w:rsidRDefault="00787AEF" w:rsidP="00101A48">
      <w:pPr>
        <w:pStyle w:val="u5"/>
        <w:spacing w:before="24" w:after="24"/>
        <w:ind w:firstLine="480"/>
      </w:pPr>
      <w:r>
        <w:pict>
          <v:shape id="_x0000_i1315" type="#_x0000_t75" style="width:286.2pt;height:283.5pt">
            <v:imagedata r:id="rId499" o:title="4846cb0f83183476ed9d33b04d045e8" croptop="13359f" cropbottom="22241f"/>
          </v:shape>
        </w:pict>
      </w:r>
    </w:p>
    <w:p w:rsidR="00E941D8" w:rsidRDefault="00E941D8" w:rsidP="00101A48">
      <w:pPr>
        <w:pStyle w:val="u5"/>
        <w:spacing w:before="24" w:after="24"/>
        <w:ind w:firstLine="480"/>
      </w:pPr>
      <w:r>
        <w:rPr>
          <w:rFonts w:hint="eastAsia"/>
        </w:rPr>
        <w:t>可以画一个那种图，就是上面是滤波器的</w:t>
      </w:r>
      <w:r>
        <w:rPr>
          <w:rFonts w:hint="eastAsia"/>
        </w:rPr>
        <w:t>bode</w:t>
      </w:r>
      <w:r>
        <w:rPr>
          <w:rFonts w:hint="eastAsia"/>
        </w:rPr>
        <w:t>图，下面是频谱图，表示</w:t>
      </w:r>
      <w:r>
        <w:rPr>
          <w:rFonts w:hint="eastAsia"/>
        </w:rPr>
        <w:lastRenderedPageBreak/>
        <w:t>滤波效果距离谐振频率很近，不太好设计。</w:t>
      </w:r>
    </w:p>
    <w:p w:rsidR="00101A48" w:rsidRDefault="00101A48" w:rsidP="00101A48">
      <w:pPr>
        <w:pStyle w:val="u5"/>
        <w:spacing w:before="24" w:after="24"/>
        <w:ind w:firstLine="480"/>
      </w:pPr>
      <w:r w:rsidRPr="00101A48">
        <w:rPr>
          <w:rFonts w:hint="eastAsia"/>
        </w:rPr>
        <w:t>必须得有说明，三行左右的一个自然段交代工业怎么处理滤波器的</w:t>
      </w:r>
      <w:r>
        <w:rPr>
          <w:rFonts w:hint="eastAsia"/>
        </w:rPr>
        <w:t>，凭什么用，大家都用吗？</w:t>
      </w:r>
    </w:p>
    <w:p w:rsidR="00101A48" w:rsidRDefault="00101A48" w:rsidP="00101A48">
      <w:pPr>
        <w:pStyle w:val="u5"/>
        <w:spacing w:before="24" w:after="24"/>
        <w:ind w:firstLine="480"/>
      </w:pPr>
      <w:r w:rsidRPr="00A87750">
        <w:rPr>
          <w:rFonts w:hint="eastAsia"/>
        </w:rPr>
        <w:t>说明一下滤波器是必要的，但是滤波器会带来能量损耗，谐振，成本随着截止频率的降低大幅提升等问题，因此最好是通过算法的消谐与滤波器的设计合理配合进行消谐</w:t>
      </w:r>
      <w:r>
        <w:rPr>
          <w:rFonts w:hint="eastAsia"/>
        </w:rPr>
        <w:t>。</w:t>
      </w:r>
    </w:p>
    <w:p w:rsidR="004C1988" w:rsidRDefault="004C1988" w:rsidP="004C1988">
      <w:pPr>
        <w:pStyle w:val="u2"/>
      </w:pPr>
      <w:bookmarkStart w:id="84" w:name="_Toc112251648"/>
      <w:r>
        <w:rPr>
          <w:rFonts w:hint="eastAsia"/>
        </w:rPr>
        <w:t>开关频率的抑制</w:t>
      </w:r>
      <w:r w:rsidR="00687326">
        <w:rPr>
          <w:rFonts w:hint="eastAsia"/>
        </w:rPr>
        <w:t>方法</w:t>
      </w:r>
      <w:bookmarkEnd w:id="84"/>
      <w:r w:rsidR="003F6ED6">
        <w:rPr>
          <w:rFonts w:hint="eastAsia"/>
        </w:rPr>
        <w:t>及代价函数的修正</w:t>
      </w:r>
    </w:p>
    <w:p w:rsidR="00687326" w:rsidRDefault="00687326" w:rsidP="00687326">
      <w:pPr>
        <w:pStyle w:val="u5"/>
        <w:spacing w:before="24" w:after="24"/>
        <w:ind w:firstLine="480"/>
      </w:pPr>
      <w:r>
        <w:rPr>
          <w:rFonts w:hint="eastAsia"/>
        </w:rPr>
        <w:t>前面都是没有抑制开关频率，这里研究开关频率的抑制方法，画图，然后将算法加入开关频率的抑制。</w:t>
      </w:r>
    </w:p>
    <w:p w:rsidR="00E77D1B" w:rsidRDefault="00E77D1B" w:rsidP="00E77D1B">
      <w:pPr>
        <w:pStyle w:val="u5"/>
        <w:spacing w:before="24" w:after="24"/>
        <w:ind w:firstLineChars="0" w:firstLine="0"/>
      </w:pPr>
      <w:r>
        <w:object w:dxaOrig="11381" w:dyaOrig="11570">
          <v:shape id="_x0000_i1316" type="#_x0000_t75" style="width:396.45pt;height:403.2pt" o:ole="">
            <v:imagedata r:id="rId500" o:title=""/>
          </v:shape>
          <o:OLEObject Type="Embed" ProgID="Visio.Drawing.15" ShapeID="_x0000_i1316" DrawAspect="Content" ObjectID="_1723467755" r:id="rId501"/>
        </w:object>
      </w:r>
    </w:p>
    <w:p w:rsidR="00E77D1B" w:rsidRDefault="00E77D1B" w:rsidP="00687326">
      <w:pPr>
        <w:pStyle w:val="u5"/>
        <w:spacing w:before="24" w:after="24"/>
        <w:ind w:firstLine="480"/>
      </w:pPr>
    </w:p>
    <w:p w:rsidR="00E77D1B" w:rsidRDefault="00E77D1B" w:rsidP="00687326">
      <w:pPr>
        <w:pStyle w:val="u5"/>
        <w:spacing w:before="24" w:after="24"/>
        <w:ind w:firstLine="480"/>
      </w:pPr>
    </w:p>
    <w:p w:rsidR="00E77D1B" w:rsidRDefault="00E77D1B" w:rsidP="00687326">
      <w:pPr>
        <w:pStyle w:val="u5"/>
        <w:spacing w:before="24" w:after="24"/>
        <w:ind w:firstLine="480"/>
      </w:pPr>
    </w:p>
    <w:p w:rsidR="00E77D1B" w:rsidRPr="00687326" w:rsidRDefault="00E77D1B" w:rsidP="00687326">
      <w:pPr>
        <w:pStyle w:val="u5"/>
        <w:spacing w:before="24" w:after="24"/>
        <w:ind w:firstLine="480"/>
      </w:pPr>
    </w:p>
    <w:p w:rsidR="00903F1D" w:rsidRDefault="00687326" w:rsidP="00903F1D">
      <w:pPr>
        <w:pStyle w:val="u1"/>
      </w:pPr>
      <w:bookmarkStart w:id="85" w:name="_Toc112251649"/>
      <w:r>
        <w:rPr>
          <w:rFonts w:hint="eastAsia"/>
        </w:rPr>
        <w:lastRenderedPageBreak/>
        <w:t>三电平预测控制的仿真验证</w:t>
      </w:r>
      <w:bookmarkEnd w:id="85"/>
    </w:p>
    <w:p w:rsidR="00FF09E8" w:rsidRDefault="00441AF5" w:rsidP="00AD2F6F">
      <w:pPr>
        <w:pStyle w:val="u5"/>
        <w:spacing w:before="24" w:after="24"/>
        <w:ind w:firstLine="480"/>
      </w:pPr>
      <w:r>
        <w:rPr>
          <w:rFonts w:hint="eastAsia"/>
        </w:rPr>
        <w:t>根据</w:t>
      </w:r>
      <w:r>
        <w:rPr>
          <w:rFonts w:hint="eastAsia"/>
        </w:rPr>
        <w:t>Y</w:t>
      </w:r>
      <w:r>
        <w:t>K</w:t>
      </w:r>
      <w:r>
        <w:rPr>
          <w:rFonts w:hint="eastAsia"/>
        </w:rPr>
        <w:t>的</w:t>
      </w:r>
      <w:r w:rsidR="00D704FE">
        <w:rPr>
          <w:rFonts w:hint="eastAsia"/>
        </w:rPr>
        <w:t>实验</w:t>
      </w:r>
      <w:r>
        <w:rPr>
          <w:rFonts w:hint="eastAsia"/>
        </w:rPr>
        <w:t>进行设计，在他的基础上加入设计“开关频率抑制”前后的仿真。</w:t>
      </w:r>
    </w:p>
    <w:p w:rsidR="00903F1D" w:rsidRDefault="008A670F" w:rsidP="00903F1D">
      <w:pPr>
        <w:pStyle w:val="u1"/>
      </w:pPr>
      <w:bookmarkStart w:id="86" w:name="_Toc112251650"/>
      <w:r>
        <w:rPr>
          <w:rFonts w:hint="eastAsia"/>
        </w:rPr>
        <w:lastRenderedPageBreak/>
        <w:t>孤岛型微电网实验验证</w:t>
      </w:r>
      <w:bookmarkEnd w:id="86"/>
    </w:p>
    <w:p w:rsidR="00D44967" w:rsidRPr="00D44967" w:rsidRDefault="00787AEF" w:rsidP="00D44967">
      <w:pPr>
        <w:pStyle w:val="u5"/>
        <w:spacing w:before="24" w:after="24"/>
        <w:ind w:firstLine="480"/>
      </w:pPr>
      <w:r>
        <w:pict>
          <v:shape id="_x0000_i1317" type="#_x0000_t75" style="width:328.95pt;height:223.2pt;mso-left-percent:-10001;mso-top-percent:-10001;mso-position-horizontal:absolute;mso-position-horizontal-relative:char;mso-position-vertical:absolute;mso-position-vertical-relative:line;mso-left-percent:-10001;mso-top-percent:-10001">
            <v:imagedata r:id="rId502" o:title="91e922a919ed3c60a6e5843f685864d" cropleft="11030f"/>
          </v:shape>
        </w:pict>
      </w:r>
    </w:p>
    <w:p w:rsidR="00FF09E8" w:rsidRDefault="0002615C" w:rsidP="00AD2F6F">
      <w:pPr>
        <w:pStyle w:val="u5"/>
        <w:spacing w:before="24" w:after="24"/>
        <w:ind w:firstLine="480"/>
      </w:pPr>
      <w:r>
        <w:rPr>
          <w:rFonts w:hint="eastAsia"/>
        </w:rPr>
        <w:t>在第四章当中对孤岛型微电网三电平逆变器指定谐波抑制预测控制方法算法进行了理论论述，在第五章当中对预测控制方法进行了仿真验证，本章将在上述两章的基础上，对本文提出的三电平逆变器指定谐波抑制预测控制方法进行空载实验验证，</w:t>
      </w:r>
      <w:r w:rsidR="00D704FE">
        <w:rPr>
          <w:rFonts w:hint="eastAsia"/>
        </w:rPr>
        <w:t>随后设计阻性负载实验以及感性负载实验，以验证本文提出的预测控制方法的谐波抑制性能</w:t>
      </w:r>
      <w:r w:rsidR="009A7F02">
        <w:rPr>
          <w:rFonts w:hint="eastAsia"/>
        </w:rPr>
        <w:t>即带载性能</w:t>
      </w:r>
      <w:r w:rsidR="00D704FE">
        <w:rPr>
          <w:rFonts w:hint="eastAsia"/>
        </w:rPr>
        <w:t>。</w:t>
      </w:r>
    </w:p>
    <w:p w:rsidR="0008148E" w:rsidRPr="0008148E" w:rsidRDefault="009A7F02" w:rsidP="0008148E">
      <w:pPr>
        <w:pStyle w:val="u2"/>
      </w:pPr>
      <w:r>
        <w:rPr>
          <w:rFonts w:hint="eastAsia"/>
        </w:rPr>
        <w:t>模型预测控制方法空载实验</w:t>
      </w:r>
    </w:p>
    <w:p w:rsidR="00FC7FA6" w:rsidRDefault="009A7F02" w:rsidP="009A7F02">
      <w:pPr>
        <w:pStyle w:val="u5"/>
        <w:spacing w:before="24" w:after="24"/>
        <w:ind w:firstLine="480"/>
      </w:pPr>
      <w:r>
        <w:rPr>
          <w:rFonts w:hint="eastAsia"/>
        </w:rPr>
        <w:t>为验证本文所提预测控制算法的谐波抑制效果，</w:t>
      </w:r>
      <w:r w:rsidR="005A5223">
        <w:rPr>
          <w:rFonts w:hint="eastAsia"/>
        </w:rPr>
        <w:t>依据孤岛型微电网三电平逆变器拓扑结构搭建实验平台，</w:t>
      </w:r>
      <w:r w:rsidR="00FC7FA6">
        <w:rPr>
          <w:rFonts w:hint="eastAsia"/>
        </w:rPr>
        <w:t>并在该实验平台进行实验，实验平台</w:t>
      </w:r>
      <w:r w:rsidR="00FC7FA6" w:rsidRPr="00FC7FA6">
        <w:rPr>
          <w:rFonts w:hint="eastAsia"/>
          <w:highlight w:val="yellow"/>
        </w:rPr>
        <w:t>如图所示</w:t>
      </w:r>
      <w:r w:rsidR="00FC7FA6">
        <w:rPr>
          <w:rFonts w:hint="eastAsia"/>
        </w:rPr>
        <w:t>。</w:t>
      </w:r>
    </w:p>
    <w:p w:rsidR="009A7F02" w:rsidRDefault="005A5223" w:rsidP="009A7F02">
      <w:pPr>
        <w:pStyle w:val="u5"/>
        <w:spacing w:before="24" w:after="24"/>
        <w:ind w:firstLine="480"/>
      </w:pPr>
      <w:r>
        <w:rPr>
          <w:rFonts w:hint="eastAsia"/>
        </w:rPr>
        <w:t>其中的主控板为</w:t>
      </w:r>
      <w:r>
        <w:rPr>
          <w:rFonts w:hint="eastAsia"/>
        </w:rPr>
        <w:t>T</w:t>
      </w:r>
      <w:r>
        <w:t>I</w:t>
      </w:r>
      <w:r>
        <w:rPr>
          <w:rFonts w:hint="eastAsia"/>
        </w:rPr>
        <w:t>公司的</w:t>
      </w:r>
      <w:r>
        <w:rPr>
          <w:rFonts w:hint="eastAsia"/>
        </w:rPr>
        <w:t>T</w:t>
      </w:r>
      <w:r>
        <w:t>MS320F28379D</w:t>
      </w:r>
      <w:r>
        <w:rPr>
          <w:rFonts w:hint="eastAsia"/>
        </w:rPr>
        <w:t>控制板，本文所提算法在控制板上进行编写与烧录，由该控制板对物理系统进行控制</w:t>
      </w:r>
      <w:r w:rsidR="00FC7FA6">
        <w:rPr>
          <w:rFonts w:hint="eastAsia"/>
        </w:rPr>
        <w:t>。三电平逆变器为</w:t>
      </w:r>
      <w:r w:rsidR="008F6E5A">
        <w:rPr>
          <w:rFonts w:hint="eastAsia"/>
        </w:rPr>
        <w:t>N</w:t>
      </w:r>
      <w:r w:rsidR="008F6E5A">
        <w:t>PC</w:t>
      </w:r>
      <w:r w:rsidR="008F6E5A">
        <w:rPr>
          <w:rFonts w:hint="eastAsia"/>
        </w:rPr>
        <w:t>型飞仕得</w:t>
      </w:r>
      <w:r w:rsidR="008F6E5A">
        <w:rPr>
          <w:rFonts w:hint="eastAsia"/>
        </w:rPr>
        <w:t>F</w:t>
      </w:r>
      <w:r w:rsidR="008F6E5A">
        <w:t>PI-C-</w:t>
      </w:r>
      <w:r w:rsidR="008F6E5A">
        <w:rPr>
          <w:rFonts w:hint="eastAsia"/>
        </w:rPr>
        <w:t>core</w:t>
      </w:r>
      <w:r w:rsidR="008F6E5A">
        <w:t>-s-db-B</w:t>
      </w:r>
      <w:r w:rsidR="008F6E5A">
        <w:rPr>
          <w:rFonts w:hint="eastAsia"/>
        </w:rPr>
        <w:t>模组，利用泰克</w:t>
      </w:r>
      <w:r w:rsidR="008F6E5A">
        <w:rPr>
          <w:rFonts w:hint="eastAsia"/>
        </w:rPr>
        <w:t>T</w:t>
      </w:r>
      <w:r w:rsidR="008F6E5A">
        <w:t>PS2014B</w:t>
      </w:r>
      <w:r w:rsidR="008F6E5A">
        <w:rPr>
          <w:rFonts w:hint="eastAsia"/>
        </w:rPr>
        <w:t>示波器对系统变量进行观测记录。</w:t>
      </w:r>
    </w:p>
    <w:p w:rsidR="00337F67" w:rsidRDefault="00337F67" w:rsidP="00337F67">
      <w:pPr>
        <w:pStyle w:val="u5"/>
        <w:spacing w:before="24" w:after="24"/>
        <w:ind w:firstLine="480"/>
      </w:pPr>
      <w:r>
        <w:rPr>
          <w:rFonts w:hint="eastAsia"/>
        </w:rPr>
        <w:t>在正式实验前，为验证搭建实验平台观测系统的准确性、保证实验平台的安全可靠运行，需要先进行传感器测试与系统低压测试，此次测试的实验结果直接使用硬件测量仪器本身输出，以保证精度不受后续数据采集即数据处理的影响。后续正式实验的实验结果分析需要将原始数据进行多种数据处理，因此后续的正式实验结果是先将原始数据存储后再经过数据处理再呈现</w:t>
      </w:r>
      <w:r>
        <w:rPr>
          <w:rFonts w:hint="eastAsia"/>
        </w:rPr>
        <w:lastRenderedPageBreak/>
        <w:t>出。</w:t>
      </w:r>
    </w:p>
    <w:p w:rsidR="009A7F02" w:rsidRDefault="00337F67" w:rsidP="009A7F02">
      <w:pPr>
        <w:pStyle w:val="u3"/>
      </w:pPr>
      <w:r>
        <w:rPr>
          <w:rFonts w:hint="eastAsia"/>
        </w:rPr>
        <w:t>实验平台低压测试</w:t>
      </w:r>
    </w:p>
    <w:p w:rsidR="00F475E6" w:rsidRDefault="004E75E6" w:rsidP="00F475E6">
      <w:pPr>
        <w:pStyle w:val="u5"/>
        <w:spacing w:before="24" w:after="24"/>
        <w:ind w:firstLine="480"/>
      </w:pPr>
      <w:r>
        <w:rPr>
          <w:rFonts w:hint="eastAsia"/>
        </w:rPr>
        <w:t>本文所提出的预测控制方法预测三电平逆变器</w:t>
      </w:r>
      <w:r>
        <w:rPr>
          <w:rFonts w:hint="eastAsia"/>
        </w:rPr>
        <w:t>A</w:t>
      </w:r>
      <w:r>
        <w:rPr>
          <w:rFonts w:hint="eastAsia"/>
        </w:rPr>
        <w:t>相输出的电压，随后通过移相的方式生成三相电压，</w:t>
      </w:r>
      <w:r w:rsidR="00977B46">
        <w:rPr>
          <w:rFonts w:hint="eastAsia"/>
        </w:rPr>
        <w:t>正确的</w:t>
      </w:r>
      <w:r>
        <w:rPr>
          <w:rFonts w:hint="eastAsia"/>
        </w:rPr>
        <w:t>移相</w:t>
      </w:r>
      <w:r w:rsidR="00977B46">
        <w:rPr>
          <w:rFonts w:hint="eastAsia"/>
        </w:rPr>
        <w:t>是预测控制方法正常运行的基础</w:t>
      </w:r>
      <w:r>
        <w:rPr>
          <w:rFonts w:hint="eastAsia"/>
        </w:rPr>
        <w:t>，因此，首先需要对相移算法进行验证。</w:t>
      </w:r>
    </w:p>
    <w:p w:rsidR="005C3362" w:rsidRDefault="00787AEF" w:rsidP="005C3362">
      <w:pPr>
        <w:pStyle w:val="u5"/>
        <w:spacing w:before="24" w:after="24"/>
        <w:ind w:firstLineChars="0" w:firstLine="0"/>
        <w:jc w:val="center"/>
      </w:pPr>
      <w:r>
        <w:pict>
          <v:shape id="_x0000_i1318" type="#_x0000_t75" style="width:283.05pt;height:170.1pt">
            <v:imagedata r:id="rId503" o:title="TEK00006"/>
          </v:shape>
        </w:pict>
      </w:r>
    </w:p>
    <w:p w:rsidR="005C3362" w:rsidRDefault="005C3362" w:rsidP="005C3362">
      <w:pPr>
        <w:pStyle w:val="u5"/>
        <w:spacing w:before="24" w:after="24"/>
        <w:ind w:firstLineChars="0" w:firstLine="0"/>
        <w:jc w:val="center"/>
      </w:pPr>
    </w:p>
    <w:p w:rsidR="005C3362" w:rsidRDefault="00C04FAF" w:rsidP="005C3362">
      <w:pPr>
        <w:pStyle w:val="u5"/>
        <w:spacing w:before="24" w:after="24"/>
        <w:ind w:firstLine="480"/>
      </w:pPr>
      <w:r>
        <w:rPr>
          <w:rFonts w:hint="eastAsia"/>
        </w:rPr>
        <w:t>首先令</w:t>
      </w:r>
      <w:r>
        <w:rPr>
          <w:rFonts w:hint="eastAsia"/>
        </w:rPr>
        <w:t>A</w:t>
      </w:r>
      <w:r>
        <w:rPr>
          <w:rFonts w:hint="eastAsia"/>
        </w:rPr>
        <w:t>相输出固定的方波信号，随后通过移相的方式令</w:t>
      </w:r>
      <w:r>
        <w:rPr>
          <w:rFonts w:hint="eastAsia"/>
        </w:rPr>
        <w:t>B</w:t>
      </w:r>
      <w:r w:rsidR="0012149E">
        <w:rPr>
          <w:rFonts w:hint="eastAsia"/>
        </w:rPr>
        <w:t>相电压滞后于</w:t>
      </w:r>
      <w:r w:rsidR="0012149E">
        <w:rPr>
          <w:rFonts w:hint="eastAsia"/>
        </w:rPr>
        <w:t>A</w:t>
      </w:r>
      <w:r w:rsidR="0012149E">
        <w:rPr>
          <w:rFonts w:hint="eastAsia"/>
        </w:rPr>
        <w:t>相电压</w:t>
      </w:r>
      <w:r w:rsidR="0012149E" w:rsidRPr="0012149E">
        <w:rPr>
          <w:position w:val="-24"/>
        </w:rPr>
        <w:object w:dxaOrig="380" w:dyaOrig="620">
          <v:shape id="_x0000_i1319" type="#_x0000_t75" style="width:18.9pt;height:31.05pt" o:ole="">
            <v:imagedata r:id="rId504" o:title=""/>
          </v:shape>
          <o:OLEObject Type="Embed" ProgID="Equation.DSMT4" ShapeID="_x0000_i1319" DrawAspect="Content" ObjectID="_1723467756" r:id="rId505"/>
        </w:object>
      </w:r>
      <w:r w:rsidR="0012149E">
        <w:rPr>
          <w:rFonts w:hint="eastAsia"/>
        </w:rPr>
        <w:t>。我国相电压基频为</w:t>
      </w:r>
      <w:r w:rsidR="0012149E" w:rsidRPr="0012149E">
        <w:rPr>
          <w:position w:val="-10"/>
        </w:rPr>
        <w:object w:dxaOrig="999" w:dyaOrig="320">
          <v:shape id="_x0000_i1320" type="#_x0000_t75" style="width:49.5pt;height:15.75pt" o:ole="">
            <v:imagedata r:id="rId506" o:title=""/>
          </v:shape>
          <o:OLEObject Type="Embed" ProgID="Equation.DSMT4" ShapeID="_x0000_i1320" DrawAspect="Content" ObjectID="_1723467757" r:id="rId507"/>
        </w:object>
      </w:r>
      <w:r w:rsidR="0012149E">
        <w:rPr>
          <w:rFonts w:hint="eastAsia"/>
        </w:rPr>
        <w:t>，则基波周期</w:t>
      </w:r>
      <w:r w:rsidR="0012149E" w:rsidRPr="0012149E">
        <w:rPr>
          <w:position w:val="-28"/>
        </w:rPr>
        <w:object w:dxaOrig="1420" w:dyaOrig="660">
          <v:shape id="_x0000_i1321" type="#_x0000_t75" style="width:71.1pt;height:32.85pt" o:ole="">
            <v:imagedata r:id="rId508" o:title=""/>
          </v:shape>
          <o:OLEObject Type="Embed" ProgID="Equation.DSMT4" ShapeID="_x0000_i1321" DrawAspect="Content" ObjectID="_1723467758" r:id="rId509"/>
        </w:object>
      </w:r>
      <w:r w:rsidR="0012149E">
        <w:rPr>
          <w:rFonts w:hint="eastAsia"/>
        </w:rPr>
        <w:t>，因此</w:t>
      </w:r>
      <w:r w:rsidR="0012149E">
        <w:rPr>
          <w:rFonts w:hint="eastAsia"/>
        </w:rPr>
        <w:t>A</w:t>
      </w:r>
      <w:r w:rsidR="0012149E">
        <w:t>B</w:t>
      </w:r>
      <w:r w:rsidR="0012149E">
        <w:rPr>
          <w:rFonts w:hint="eastAsia"/>
        </w:rPr>
        <w:t>相输出电压之间的时间差的理论值为</w:t>
      </w:r>
      <w:r w:rsidR="00710AE2" w:rsidRPr="0012149E">
        <w:rPr>
          <w:position w:val="-24"/>
        </w:rPr>
        <w:object w:dxaOrig="2920" w:dyaOrig="620">
          <v:shape id="_x0000_i1322" type="#_x0000_t75" style="width:146.25pt;height:31.05pt" o:ole="">
            <v:imagedata r:id="rId510" o:title=""/>
          </v:shape>
          <o:OLEObject Type="Embed" ProgID="Equation.DSMT4" ShapeID="_x0000_i1322" DrawAspect="Content" ObjectID="_1723467759" r:id="rId511"/>
        </w:object>
      </w:r>
      <w:r w:rsidR="0012149E">
        <w:rPr>
          <w:rFonts w:hint="eastAsia"/>
        </w:rPr>
        <w:t>，从示波器的测量功能可以看出，</w:t>
      </w:r>
      <w:r w:rsidR="00710AE2">
        <w:rPr>
          <w:rFonts w:hint="eastAsia"/>
        </w:rPr>
        <w:t>测量出的</w:t>
      </w:r>
      <w:r w:rsidR="00710AE2" w:rsidRPr="00710AE2">
        <w:rPr>
          <w:position w:val="-6"/>
        </w:rPr>
        <w:object w:dxaOrig="1120" w:dyaOrig="279">
          <v:shape id="_x0000_i1323" type="#_x0000_t75" style="width:56.25pt;height:14.4pt" o:ole="">
            <v:imagedata r:id="rId512" o:title=""/>
          </v:shape>
          <o:OLEObject Type="Embed" ProgID="Equation.DSMT4" ShapeID="_x0000_i1323" DrawAspect="Content" ObjectID="_1723467760" r:id="rId513"/>
        </w:object>
      </w:r>
      <w:r w:rsidR="00710AE2">
        <w:rPr>
          <w:rFonts w:hint="eastAsia"/>
        </w:rPr>
        <w:t>，</w:t>
      </w:r>
      <w:r w:rsidR="00710AE2" w:rsidRPr="00710AE2">
        <w:rPr>
          <w:rFonts w:hint="eastAsia"/>
          <w:highlight w:val="yellow"/>
        </w:rPr>
        <w:t>二者之间的误差</w:t>
      </w:r>
      <w:r w:rsidR="00CD0B8D">
        <w:rPr>
          <w:rFonts w:hint="eastAsia"/>
          <w:highlight w:val="yellow"/>
        </w:rPr>
        <w:t>小于</w:t>
      </w:r>
      <w:r w:rsidR="00CD0B8D">
        <w:rPr>
          <w:rFonts w:hint="eastAsia"/>
          <w:highlight w:val="yellow"/>
        </w:rPr>
        <w:t>0</w:t>
      </w:r>
      <w:r w:rsidR="00CD0B8D">
        <w:rPr>
          <w:highlight w:val="yellow"/>
        </w:rPr>
        <w:t>.1</w:t>
      </w:r>
      <w:r w:rsidR="00CD0B8D">
        <w:rPr>
          <w:rFonts w:hint="eastAsia"/>
          <w:highlight w:val="yellow"/>
        </w:rPr>
        <w:t>ms</w:t>
      </w:r>
      <w:r w:rsidR="00CD0B8D">
        <w:rPr>
          <w:rFonts w:hint="eastAsia"/>
          <w:highlight w:val="yellow"/>
        </w:rPr>
        <w:t>以内，</w:t>
      </w:r>
      <w:r w:rsidR="00710AE2" w:rsidRPr="00710AE2">
        <w:rPr>
          <w:rFonts w:hint="eastAsia"/>
          <w:highlight w:val="yellow"/>
        </w:rPr>
        <w:t>处于合理范围</w:t>
      </w:r>
      <w:r w:rsidR="00710AE2">
        <w:rPr>
          <w:rFonts w:hint="eastAsia"/>
        </w:rPr>
        <w:t>。</w:t>
      </w:r>
    </w:p>
    <w:p w:rsidR="004E75E6" w:rsidRDefault="004E75E6" w:rsidP="005C3362">
      <w:pPr>
        <w:pStyle w:val="u5"/>
        <w:spacing w:before="24" w:after="24"/>
        <w:ind w:firstLine="480"/>
      </w:pPr>
      <w:r>
        <w:rPr>
          <w:rFonts w:hint="eastAsia"/>
        </w:rPr>
        <w:t>接下来</w:t>
      </w:r>
      <w:r w:rsidR="00977B46">
        <w:rPr>
          <w:rFonts w:hint="eastAsia"/>
        </w:rPr>
        <w:t>，需要整体验证</w:t>
      </w:r>
      <w:r w:rsidR="002B0C4F">
        <w:rPr>
          <w:rFonts w:hint="eastAsia"/>
        </w:rPr>
        <w:t>实验平台的可靠运行，</w:t>
      </w:r>
      <w:r w:rsidR="00707703">
        <w:rPr>
          <w:rFonts w:hint="eastAsia"/>
        </w:rPr>
        <w:t>为保证实验安全，首先给与系统较低的直流母线电压</w:t>
      </w:r>
      <w:r w:rsidR="00CD0B8D" w:rsidRPr="00707703">
        <w:rPr>
          <w:position w:val="-12"/>
        </w:rPr>
        <w:object w:dxaOrig="1180" w:dyaOrig="360">
          <v:shape id="_x0000_i1324" type="#_x0000_t75" style="width:58.95pt;height:18.45pt" o:ole="">
            <v:imagedata r:id="rId514" o:title=""/>
          </v:shape>
          <o:OLEObject Type="Embed" ProgID="Equation.DSMT4" ShapeID="_x0000_i1324" DrawAspect="Content" ObjectID="_1723467761" r:id="rId515"/>
        </w:object>
      </w:r>
      <w:r w:rsidR="002B0C4F">
        <w:rPr>
          <w:rFonts w:hint="eastAsia"/>
        </w:rPr>
        <w:t>，</w:t>
      </w:r>
      <w:r w:rsidR="009278C6">
        <w:rPr>
          <w:rFonts w:hint="eastAsia"/>
        </w:rPr>
        <w:t>使用</w:t>
      </w:r>
      <w:r w:rsidR="002B0C4F">
        <w:rPr>
          <w:rFonts w:hint="eastAsia"/>
        </w:rPr>
        <w:t>S</w:t>
      </w:r>
      <w:r w:rsidR="002B0C4F">
        <w:t>HEPWM</w:t>
      </w:r>
      <w:r w:rsidR="002B0C4F">
        <w:rPr>
          <w:rFonts w:hint="eastAsia"/>
        </w:rPr>
        <w:t>方法</w:t>
      </w:r>
      <w:r w:rsidR="00707703">
        <w:rPr>
          <w:rFonts w:hint="eastAsia"/>
        </w:rPr>
        <w:t>对实验平台进行</w:t>
      </w:r>
      <w:r w:rsidR="002B0C4F">
        <w:rPr>
          <w:rFonts w:hint="eastAsia"/>
        </w:rPr>
        <w:t>实验验证，</w:t>
      </w:r>
      <w:r w:rsidR="00B90B7E">
        <w:rPr>
          <w:rFonts w:hint="eastAsia"/>
        </w:rPr>
        <w:t>因为实验平台为三相三线制系统，三相对称，所以三电平逆变器输出线电压</w:t>
      </w:r>
      <w:r w:rsidR="00B90B7E" w:rsidRPr="00B90B7E">
        <w:rPr>
          <w:position w:val="-12"/>
        </w:rPr>
        <w:object w:dxaOrig="440" w:dyaOrig="360">
          <v:shape id="_x0000_i1325" type="#_x0000_t75" style="width:22.5pt;height:18.45pt" o:ole="">
            <v:imagedata r:id="rId516" o:title=""/>
          </v:shape>
          <o:OLEObject Type="Embed" ProgID="Equation.DSMT4" ShapeID="_x0000_i1325" DrawAspect="Content" ObjectID="_1723467762" r:id="rId517"/>
        </w:object>
      </w:r>
      <w:r w:rsidR="00B90B7E">
        <w:rPr>
          <w:rFonts w:hint="eastAsia"/>
        </w:rPr>
        <w:t>的频谱当中不存在</w:t>
      </w:r>
      <w:r w:rsidR="00B90B7E">
        <w:rPr>
          <w:rFonts w:hint="eastAsia"/>
        </w:rPr>
        <w:t>3</w:t>
      </w:r>
      <w:r w:rsidR="00B90B7E">
        <w:rPr>
          <w:rFonts w:hint="eastAsia"/>
        </w:rPr>
        <w:t>次以及</w:t>
      </w:r>
      <w:r w:rsidR="00B90B7E">
        <w:rPr>
          <w:rFonts w:hint="eastAsia"/>
        </w:rPr>
        <w:t>3</w:t>
      </w:r>
      <w:r w:rsidR="00B90B7E">
        <w:rPr>
          <w:rFonts w:hint="eastAsia"/>
        </w:rPr>
        <w:t>的倍数次谐波，因此，测量三电平逆变器输出线电压</w:t>
      </w:r>
      <w:r w:rsidR="00B90B7E" w:rsidRPr="00B90B7E">
        <w:rPr>
          <w:position w:val="-12"/>
        </w:rPr>
        <w:object w:dxaOrig="440" w:dyaOrig="360">
          <v:shape id="_x0000_i1326" type="#_x0000_t75" style="width:22.5pt;height:18.45pt" o:ole="">
            <v:imagedata r:id="rId516" o:title=""/>
          </v:shape>
          <o:OLEObject Type="Embed" ProgID="Equation.DSMT4" ShapeID="_x0000_i1326" DrawAspect="Content" ObjectID="_1723467763" r:id="rId518"/>
        </w:object>
      </w:r>
      <w:r w:rsidR="001109C4">
        <w:rPr>
          <w:rFonts w:hint="eastAsia"/>
        </w:rPr>
        <w:t>不仅可以测试出系统是否在正常运行，还能够测试出系统的对称性。</w:t>
      </w:r>
      <w:r w:rsidR="008B3C27">
        <w:rPr>
          <w:rFonts w:hint="eastAsia"/>
        </w:rPr>
        <w:t>利用现有的</w:t>
      </w:r>
      <w:r w:rsidR="008B3C27">
        <w:rPr>
          <w:rFonts w:hint="eastAsia"/>
        </w:rPr>
        <w:t>Y</w:t>
      </w:r>
      <w:r w:rsidR="008B3C27">
        <w:t>OKOGAWA</w:t>
      </w:r>
      <w:r w:rsidR="008B3C27">
        <w:rPr>
          <w:rFonts w:hint="eastAsia"/>
        </w:rPr>
        <w:t>功率分析仪对逆变器输出线电压</w:t>
      </w:r>
      <w:r w:rsidR="008B3C27" w:rsidRPr="00B90B7E">
        <w:rPr>
          <w:position w:val="-12"/>
        </w:rPr>
        <w:object w:dxaOrig="440" w:dyaOrig="360">
          <v:shape id="_x0000_i1327" type="#_x0000_t75" style="width:22.5pt;height:18.45pt" o:ole="">
            <v:imagedata r:id="rId516" o:title=""/>
          </v:shape>
          <o:OLEObject Type="Embed" ProgID="Equation.DSMT4" ShapeID="_x0000_i1327" DrawAspect="Content" ObjectID="_1723467764" r:id="rId519"/>
        </w:object>
      </w:r>
      <w:r w:rsidR="008B3C27">
        <w:rPr>
          <w:rFonts w:hint="eastAsia"/>
        </w:rPr>
        <w:t>进行频谱分析，</w:t>
      </w:r>
      <w:r w:rsidR="004A6EAD">
        <w:rPr>
          <w:rFonts w:hint="eastAsia"/>
        </w:rPr>
        <w:t>其输出相电压波形</w:t>
      </w:r>
      <w:r w:rsidR="004A6EAD" w:rsidRPr="004A6EAD">
        <w:rPr>
          <w:rFonts w:hint="eastAsia"/>
          <w:highlight w:val="yellow"/>
        </w:rPr>
        <w:t>如图所示</w:t>
      </w:r>
      <w:r w:rsidR="004A6EAD">
        <w:rPr>
          <w:rFonts w:hint="eastAsia"/>
        </w:rPr>
        <w:t>，线电压功率分析仪分析</w:t>
      </w:r>
      <w:r w:rsidR="008B3C27">
        <w:rPr>
          <w:rFonts w:hint="eastAsia"/>
        </w:rPr>
        <w:t>结果</w:t>
      </w:r>
      <w:r w:rsidR="008B3C27" w:rsidRPr="008B3C27">
        <w:rPr>
          <w:rFonts w:hint="eastAsia"/>
          <w:highlight w:val="yellow"/>
        </w:rPr>
        <w:t>如图所示</w:t>
      </w:r>
      <w:r w:rsidR="008B3C27">
        <w:rPr>
          <w:rFonts w:hint="eastAsia"/>
          <w:highlight w:val="yellow"/>
        </w:rPr>
        <w:t>。</w:t>
      </w:r>
    </w:p>
    <w:p w:rsidR="004A6EAD" w:rsidRDefault="00787AEF" w:rsidP="004A6EAD">
      <w:pPr>
        <w:pStyle w:val="u5"/>
        <w:spacing w:before="24" w:after="24"/>
        <w:ind w:firstLineChars="0" w:firstLine="0"/>
        <w:jc w:val="center"/>
      </w:pPr>
      <w:r>
        <w:lastRenderedPageBreak/>
        <w:pict>
          <v:shape id="_x0000_i1328" type="#_x0000_t75" style="width:283.05pt;height:170.1pt">
            <v:imagedata r:id="rId520" o:title="消除11和13后"/>
          </v:shape>
        </w:pict>
      </w:r>
    </w:p>
    <w:p w:rsidR="00CD0B8D" w:rsidRDefault="00787AEF" w:rsidP="001109C4">
      <w:pPr>
        <w:pStyle w:val="u5"/>
        <w:spacing w:before="24" w:after="24"/>
        <w:ind w:firstLineChars="0" w:firstLine="0"/>
        <w:jc w:val="center"/>
      </w:pPr>
      <w:r>
        <w:rPr>
          <w:noProof/>
        </w:rPr>
        <w:pict>
          <v:shape id="图片 2" o:spid="_x0000_i1329" type="#_x0000_t75" style="width:283.5pt;height:212.4pt;visibility:visible;mso-wrap-style:square">
            <v:imagedata r:id="rId521" o:title="0000"/>
          </v:shape>
        </w:pict>
      </w:r>
    </w:p>
    <w:p w:rsidR="0041781B" w:rsidRDefault="001109C4" w:rsidP="005C3362">
      <w:pPr>
        <w:pStyle w:val="u5"/>
        <w:spacing w:before="24" w:after="24"/>
        <w:ind w:firstLine="480"/>
      </w:pPr>
      <w:r>
        <w:rPr>
          <w:rFonts w:hint="eastAsia"/>
        </w:rPr>
        <w:t>本次实验中</w:t>
      </w:r>
      <w:r>
        <w:rPr>
          <w:rFonts w:hint="eastAsia"/>
        </w:rPr>
        <w:t>S</w:t>
      </w:r>
      <w:r>
        <w:t>HEPWM</w:t>
      </w:r>
      <w:r>
        <w:rPr>
          <w:rFonts w:hint="eastAsia"/>
        </w:rPr>
        <w:t>方法拟消除三电平逆变器输出电压</w:t>
      </w:r>
      <w:r w:rsidRPr="00707703">
        <w:rPr>
          <w:position w:val="-12"/>
        </w:rPr>
        <w:object w:dxaOrig="460" w:dyaOrig="360">
          <v:shape id="_x0000_i1330" type="#_x0000_t75" style="width:22.95pt;height:18.45pt" o:ole="">
            <v:imagedata r:id="rId522" o:title=""/>
          </v:shape>
          <o:OLEObject Type="Embed" ProgID="Equation.DSMT4" ShapeID="_x0000_i1330" DrawAspect="Content" ObjectID="_1723467765" r:id="rId523"/>
        </w:object>
      </w:r>
      <w:r>
        <w:rPr>
          <w:rFonts w:hint="eastAsia"/>
        </w:rPr>
        <w:t>频谱当中的</w:t>
      </w:r>
      <w:r>
        <w:t>5</w:t>
      </w:r>
      <w:r>
        <w:rPr>
          <w:rFonts w:hint="eastAsia"/>
        </w:rPr>
        <w:t>,7,1</w:t>
      </w:r>
      <w:r>
        <w:t>1</w:t>
      </w:r>
      <w:r>
        <w:rPr>
          <w:rFonts w:hint="eastAsia"/>
        </w:rPr>
        <w:t>,13</w:t>
      </w:r>
      <w:r>
        <w:rPr>
          <w:rFonts w:hint="eastAsia"/>
        </w:rPr>
        <w:t>次谐波，调制比</w:t>
      </w:r>
      <w:r w:rsidRPr="00707703">
        <w:rPr>
          <w:position w:val="-6"/>
        </w:rPr>
        <w:object w:dxaOrig="859" w:dyaOrig="279">
          <v:shape id="_x0000_i1331" type="#_x0000_t75" style="width:42.75pt;height:14.4pt" o:ole="">
            <v:imagedata r:id="rId524" o:title=""/>
          </v:shape>
          <o:OLEObject Type="Embed" ProgID="Equation.DSMT4" ShapeID="_x0000_i1331" DrawAspect="Content" ObjectID="_1723467766" r:id="rId525"/>
        </w:object>
      </w:r>
      <w:r>
        <w:rPr>
          <w:rFonts w:hint="eastAsia"/>
        </w:rPr>
        <w:t>，理想情况下</w:t>
      </w:r>
      <w:r w:rsidR="008B3C27">
        <w:rPr>
          <w:rFonts w:hint="eastAsia"/>
        </w:rPr>
        <w:t>相电压</w:t>
      </w:r>
      <w:r>
        <w:rPr>
          <w:rFonts w:hint="eastAsia"/>
        </w:rPr>
        <w:t>基波</w:t>
      </w:r>
      <w:r w:rsidR="00752DA6">
        <w:rPr>
          <w:rFonts w:hint="eastAsia"/>
        </w:rPr>
        <w:t>最大值</w:t>
      </w:r>
      <w:r w:rsidR="00752DA6" w:rsidRPr="00B90B7E">
        <w:rPr>
          <w:position w:val="-12"/>
        </w:rPr>
        <w:object w:dxaOrig="1300" w:dyaOrig="380">
          <v:shape id="_x0000_i1332" type="#_x0000_t75" style="width:64.8pt;height:18.9pt" o:ole="">
            <v:imagedata r:id="rId526" o:title=""/>
          </v:shape>
          <o:OLEObject Type="Embed" ProgID="Equation.DSMT4" ShapeID="_x0000_i1332" DrawAspect="Content" ObjectID="_1723467767" r:id="rId527"/>
        </w:object>
      </w:r>
      <w:r>
        <w:rPr>
          <w:rFonts w:hint="eastAsia"/>
        </w:rPr>
        <w:t>，</w:t>
      </w:r>
      <w:r w:rsidR="00752DA6">
        <w:rPr>
          <w:rFonts w:hint="eastAsia"/>
        </w:rPr>
        <w:t>相电压基波有效值</w:t>
      </w:r>
      <w:r w:rsidR="00752DA6" w:rsidRPr="00752DA6">
        <w:rPr>
          <w:position w:val="-28"/>
        </w:rPr>
        <w:object w:dxaOrig="2060" w:dyaOrig="660">
          <v:shape id="_x0000_i1333" type="#_x0000_t75" style="width:103.05pt;height:32.85pt" o:ole="">
            <v:imagedata r:id="rId528" o:title=""/>
          </v:shape>
          <o:OLEObject Type="Embed" ProgID="Equation.DSMT4" ShapeID="_x0000_i1333" DrawAspect="Content" ObjectID="_1723467768" r:id="rId529"/>
        </w:object>
      </w:r>
      <w:r w:rsidR="00752DA6">
        <w:rPr>
          <w:rFonts w:hint="eastAsia"/>
        </w:rPr>
        <w:t>，</w:t>
      </w:r>
      <w:r w:rsidR="008B3C27">
        <w:rPr>
          <w:rFonts w:hint="eastAsia"/>
        </w:rPr>
        <w:t>则理想情况下线电压基波</w:t>
      </w:r>
      <w:r w:rsidR="00752DA6">
        <w:rPr>
          <w:rFonts w:hint="eastAsia"/>
        </w:rPr>
        <w:t>有效</w:t>
      </w:r>
      <w:r w:rsidR="008B3C27">
        <w:rPr>
          <w:rFonts w:hint="eastAsia"/>
        </w:rPr>
        <w:t>值</w:t>
      </w:r>
      <w:r w:rsidR="00752DA6" w:rsidRPr="00B90B7E">
        <w:rPr>
          <w:position w:val="-12"/>
        </w:rPr>
        <w:object w:dxaOrig="2680" w:dyaOrig="400">
          <v:shape id="_x0000_i1334" type="#_x0000_t75" style="width:134.1pt;height:20.25pt" o:ole="">
            <v:imagedata r:id="rId530" o:title=""/>
          </v:shape>
          <o:OLEObject Type="Embed" ProgID="Equation.DSMT4" ShapeID="_x0000_i1334" DrawAspect="Content" ObjectID="_1723467769" r:id="rId531"/>
        </w:object>
      </w:r>
      <w:r w:rsidR="00290D08">
        <w:rPr>
          <w:rFonts w:hint="eastAsia"/>
        </w:rPr>
        <w:t>。</w:t>
      </w:r>
    </w:p>
    <w:p w:rsidR="00710AE2" w:rsidRDefault="00290D08" w:rsidP="005C3362">
      <w:pPr>
        <w:pStyle w:val="u5"/>
        <w:spacing w:before="24" w:after="24"/>
        <w:ind w:firstLine="480"/>
      </w:pPr>
      <w:r>
        <w:rPr>
          <w:rFonts w:hint="eastAsia"/>
        </w:rPr>
        <w:t>从功率分析仪可以看出，线电压的频率为</w:t>
      </w:r>
      <w:r>
        <w:rPr>
          <w:rFonts w:hint="eastAsia"/>
        </w:rPr>
        <w:t>5</w:t>
      </w:r>
      <w:r>
        <w:t>0</w:t>
      </w:r>
      <w:r>
        <w:rPr>
          <w:rFonts w:hint="eastAsia"/>
        </w:rPr>
        <w:t>Hz</w:t>
      </w:r>
      <w:r>
        <w:rPr>
          <w:rFonts w:hint="eastAsia"/>
        </w:rPr>
        <w:t>，基波幅值为</w:t>
      </w:r>
      <w:r>
        <w:rPr>
          <w:rFonts w:hint="eastAsia"/>
        </w:rPr>
        <w:t>1</w:t>
      </w:r>
      <w:r>
        <w:t>36.6V</w:t>
      </w:r>
      <w:r>
        <w:rPr>
          <w:rFonts w:hint="eastAsia"/>
        </w:rPr>
        <w:t>，基波实际值与理论值的误差在</w:t>
      </w:r>
      <w:r>
        <w:rPr>
          <w:rFonts w:hint="eastAsia"/>
        </w:rPr>
        <w:t>0</w:t>
      </w:r>
      <w:r>
        <w:t>.8</w:t>
      </w:r>
      <w:r>
        <w:rPr>
          <w:rFonts w:hint="eastAsia"/>
        </w:rPr>
        <w:t>%</w:t>
      </w:r>
      <w:r>
        <w:rPr>
          <w:rFonts w:hint="eastAsia"/>
        </w:rPr>
        <w:t>以内，此外，</w:t>
      </w:r>
      <w:r>
        <w:rPr>
          <w:rFonts w:hint="eastAsia"/>
        </w:rPr>
        <w:t>3</w:t>
      </w:r>
      <w:r>
        <w:rPr>
          <w:rFonts w:hint="eastAsia"/>
        </w:rPr>
        <w:t>的倍数次谐波以及</w:t>
      </w:r>
      <w:r>
        <w:rPr>
          <w:rFonts w:hint="eastAsia"/>
        </w:rPr>
        <w:t>S</w:t>
      </w:r>
      <w:r>
        <w:t>HEPWM</w:t>
      </w:r>
      <w:r>
        <w:rPr>
          <w:rFonts w:hint="eastAsia"/>
        </w:rPr>
        <w:t>算法消除的</w:t>
      </w:r>
      <w:r>
        <w:t>5</w:t>
      </w:r>
      <w:r>
        <w:rPr>
          <w:rFonts w:hint="eastAsia"/>
        </w:rPr>
        <w:t>,7,1</w:t>
      </w:r>
      <w:r>
        <w:t>1</w:t>
      </w:r>
      <w:r>
        <w:rPr>
          <w:rFonts w:hint="eastAsia"/>
        </w:rPr>
        <w:t>,13</w:t>
      </w:r>
      <w:r>
        <w:rPr>
          <w:rFonts w:hint="eastAsia"/>
        </w:rPr>
        <w:t>次谐波都控制在基波幅值的</w:t>
      </w:r>
      <w:r>
        <w:rPr>
          <w:rFonts w:hint="eastAsia"/>
        </w:rPr>
        <w:t>0</w:t>
      </w:r>
      <w:r>
        <w:t>.85</w:t>
      </w:r>
      <w:r>
        <w:rPr>
          <w:rFonts w:hint="eastAsia"/>
        </w:rPr>
        <w:t>%</w:t>
      </w:r>
      <w:r>
        <w:rPr>
          <w:rFonts w:hint="eastAsia"/>
        </w:rPr>
        <w:t>以内，</w:t>
      </w:r>
      <w:r w:rsidR="00290DFD">
        <w:rPr>
          <w:rFonts w:hint="eastAsia"/>
        </w:rPr>
        <w:t>偶数次谐波的幅值控制在基波幅值的</w:t>
      </w:r>
      <w:r w:rsidR="00290DFD">
        <w:rPr>
          <w:rFonts w:hint="eastAsia"/>
        </w:rPr>
        <w:t>0</w:t>
      </w:r>
      <w:r w:rsidR="00290DFD">
        <w:t>.24</w:t>
      </w:r>
      <w:r w:rsidR="00290DFD">
        <w:rPr>
          <w:rFonts w:hint="eastAsia"/>
        </w:rPr>
        <w:t>%</w:t>
      </w:r>
      <w:r w:rsidR="00290DFD">
        <w:rPr>
          <w:rFonts w:hint="eastAsia"/>
        </w:rPr>
        <w:t>以内，因此，可以说明</w:t>
      </w:r>
      <w:r w:rsidR="00290DFD">
        <w:rPr>
          <w:rFonts w:hint="eastAsia"/>
        </w:rPr>
        <w:t>SH</w:t>
      </w:r>
      <w:r w:rsidR="00290DFD">
        <w:t>EPWM</w:t>
      </w:r>
      <w:r w:rsidR="00290DFD">
        <w:rPr>
          <w:rFonts w:hint="eastAsia"/>
        </w:rPr>
        <w:t>算法的理论输出与实际输出基本相符，所搭建的实验平台可靠有效。</w:t>
      </w:r>
    </w:p>
    <w:p w:rsidR="005C3362" w:rsidRDefault="005C3362" w:rsidP="005C3362">
      <w:pPr>
        <w:pStyle w:val="u5"/>
        <w:spacing w:before="24" w:after="24"/>
        <w:ind w:firstLine="480"/>
      </w:pPr>
    </w:p>
    <w:p w:rsidR="005C3362" w:rsidRDefault="00337F67" w:rsidP="00337F67">
      <w:pPr>
        <w:pStyle w:val="u3"/>
      </w:pPr>
      <w:r>
        <w:rPr>
          <w:rFonts w:hint="eastAsia"/>
        </w:rPr>
        <w:t>模型预测控制方法谐波抑制性能分析</w:t>
      </w:r>
    </w:p>
    <w:p w:rsidR="00337F67" w:rsidRDefault="00F067DE" w:rsidP="00337F67">
      <w:pPr>
        <w:pStyle w:val="u5"/>
        <w:spacing w:before="24" w:after="24"/>
        <w:ind w:firstLine="480"/>
      </w:pPr>
      <w:r>
        <w:rPr>
          <w:rFonts w:hint="eastAsia"/>
        </w:rPr>
        <w:t>首先在空载实验平台上对预测控制方法进行实验，首先不对谐波进行抑</w:t>
      </w:r>
      <w:r>
        <w:rPr>
          <w:rFonts w:hint="eastAsia"/>
        </w:rPr>
        <w:lastRenderedPageBreak/>
        <w:t>制，</w:t>
      </w:r>
      <w:r w:rsidR="00A8175E">
        <w:rPr>
          <w:rFonts w:hint="eastAsia"/>
        </w:rPr>
        <w:t>仅对基波进行跟踪控制，</w:t>
      </w:r>
      <w:r>
        <w:rPr>
          <w:rFonts w:hint="eastAsia"/>
        </w:rPr>
        <w:t>观察在此算法下逆变器开关频率、输出电压波形及其谐波分布情况。</w:t>
      </w:r>
    </w:p>
    <w:p w:rsidR="00403919" w:rsidRDefault="00787AEF" w:rsidP="00403919">
      <w:pPr>
        <w:pStyle w:val="u5"/>
        <w:spacing w:before="24" w:after="24"/>
        <w:ind w:firstLineChars="0" w:firstLine="0"/>
        <w:jc w:val="center"/>
        <w:rPr>
          <w:noProof/>
        </w:rPr>
      </w:pPr>
      <w:r>
        <w:rPr>
          <w:noProof/>
        </w:rPr>
        <w:pict>
          <v:shape id="_x0000_i1335" type="#_x0000_t75" style="width:207pt;height:112.95pt;visibility:visible;mso-wrap-style:square">
            <v:imagedata r:id="rId532" o:title=""/>
          </v:shape>
        </w:pict>
      </w:r>
    </w:p>
    <w:p w:rsidR="00DC7D70" w:rsidRDefault="00DC7D70" w:rsidP="00403919">
      <w:pPr>
        <w:pStyle w:val="u5"/>
        <w:spacing w:before="24" w:after="24"/>
        <w:ind w:firstLineChars="0" w:firstLine="0"/>
        <w:jc w:val="center"/>
        <w:rPr>
          <w:noProof/>
        </w:rPr>
      </w:pPr>
      <w:r>
        <w:rPr>
          <w:rFonts w:hint="eastAsia"/>
          <w:noProof/>
        </w:rPr>
        <w:t>相电压波形、频谱</w:t>
      </w:r>
    </w:p>
    <w:p w:rsidR="004A6EAD" w:rsidRDefault="004A6EAD" w:rsidP="00403919">
      <w:pPr>
        <w:pStyle w:val="u5"/>
        <w:spacing w:before="24" w:after="24"/>
        <w:ind w:firstLineChars="0" w:firstLine="0"/>
        <w:jc w:val="center"/>
      </w:pPr>
      <w:r w:rsidRPr="004A6EAD">
        <w:rPr>
          <w:rFonts w:hint="eastAsia"/>
          <w:noProof/>
          <w:highlight w:val="yellow"/>
        </w:rPr>
        <w:t>缺一个空载完全没有</w:t>
      </w:r>
      <w:r w:rsidR="00DC7D70">
        <w:rPr>
          <w:rFonts w:hint="eastAsia"/>
          <w:noProof/>
          <w:highlight w:val="yellow"/>
        </w:rPr>
        <w:t>抑制</w:t>
      </w:r>
      <w:r w:rsidRPr="004A6EAD">
        <w:rPr>
          <w:rFonts w:hint="eastAsia"/>
          <w:noProof/>
          <w:highlight w:val="yellow"/>
        </w:rPr>
        <w:t>的试验</w:t>
      </w:r>
    </w:p>
    <w:p w:rsidR="00C87EFB" w:rsidRDefault="00C87EFB" w:rsidP="00337F67">
      <w:pPr>
        <w:pStyle w:val="u5"/>
        <w:spacing w:before="24" w:after="24"/>
        <w:ind w:firstLine="480"/>
      </w:pPr>
    </w:p>
    <w:p w:rsidR="00403919" w:rsidRDefault="00DC7D70" w:rsidP="00337F67">
      <w:pPr>
        <w:pStyle w:val="u5"/>
        <w:spacing w:before="24" w:after="24"/>
        <w:ind w:firstLine="480"/>
      </w:pPr>
      <w:r>
        <w:rPr>
          <w:rFonts w:hint="eastAsia"/>
        </w:rPr>
        <w:t>可以看到，当未对谐波进行抑制时，</w:t>
      </w:r>
      <w:r w:rsidR="006C64D1">
        <w:rPr>
          <w:rFonts w:hint="eastAsia"/>
        </w:rPr>
        <w:t>逆变器输出相电压当中含有大量谐波，</w:t>
      </w:r>
      <w:r w:rsidR="006C64D1" w:rsidRPr="006C64D1">
        <w:rPr>
          <w:rFonts w:hint="eastAsia"/>
          <w:highlight w:val="yellow"/>
        </w:rPr>
        <w:t>形容一下各次谐波达到了多少</w:t>
      </w:r>
      <w:r w:rsidR="006C64D1">
        <w:rPr>
          <w:rFonts w:hint="eastAsia"/>
        </w:rPr>
        <w:t>其电能质量完全不能满足标准</w:t>
      </w:r>
      <w:r w:rsidR="006C64D1" w:rsidRPr="00AC7F30">
        <w:t>GB/T</w:t>
      </w:r>
      <w:r w:rsidR="006C64D1">
        <w:t xml:space="preserve"> </w:t>
      </w:r>
      <w:r w:rsidR="006C64D1" w:rsidRPr="00AC7F30">
        <w:t>14549</w:t>
      </w:r>
      <w:r w:rsidR="006C64D1" w:rsidRPr="003D5D5C">
        <w:t>-1993</w:t>
      </w:r>
      <w:r w:rsidR="006C64D1">
        <w:rPr>
          <w:rFonts w:hint="eastAsia"/>
        </w:rPr>
        <w:t>所规定的，奇次谐波在</w:t>
      </w:r>
      <w:r w:rsidR="006C64D1">
        <w:rPr>
          <w:rFonts w:hint="eastAsia"/>
        </w:rPr>
        <w:t>4%</w:t>
      </w:r>
      <w:r w:rsidR="006C64D1">
        <w:rPr>
          <w:rFonts w:hint="eastAsia"/>
        </w:rPr>
        <w:t>，偶数次谐波在</w:t>
      </w:r>
      <w:r w:rsidR="006C64D1">
        <w:rPr>
          <w:rFonts w:hint="eastAsia"/>
        </w:rPr>
        <w:t>2%</w:t>
      </w:r>
      <w:r w:rsidR="00A8175E">
        <w:rPr>
          <w:rFonts w:hint="eastAsia"/>
        </w:rPr>
        <w:t>以内。</w:t>
      </w:r>
    </w:p>
    <w:p w:rsidR="00A8175E" w:rsidRDefault="00A8175E" w:rsidP="00337F67">
      <w:pPr>
        <w:pStyle w:val="u5"/>
        <w:spacing w:before="24" w:after="24"/>
        <w:ind w:firstLine="480"/>
      </w:pPr>
      <w:r>
        <w:rPr>
          <w:rFonts w:hint="eastAsia"/>
        </w:rPr>
        <w:t>接下来将</w:t>
      </w:r>
      <w:r w:rsidR="00CE333E">
        <w:rPr>
          <w:rFonts w:hint="eastAsia"/>
        </w:rPr>
        <w:t>调整代价函数当中的权重系数，</w:t>
      </w:r>
      <w:r>
        <w:rPr>
          <w:rFonts w:hint="eastAsia"/>
        </w:rPr>
        <w:t>对低次谐波当中含量较多的</w:t>
      </w:r>
      <w:r>
        <w:rPr>
          <w:rFonts w:hint="eastAsia"/>
        </w:rPr>
        <w:t>5</w:t>
      </w:r>
      <w:r w:rsidRPr="00F067DE">
        <w:rPr>
          <w:rFonts w:hint="eastAsia"/>
          <w:vertAlign w:val="superscript"/>
        </w:rPr>
        <w:t>th</w:t>
      </w:r>
      <w:r>
        <w:rPr>
          <w:rFonts w:hint="eastAsia"/>
        </w:rPr>
        <w:t>谐波以及</w:t>
      </w:r>
      <w:r>
        <w:rPr>
          <w:rFonts w:hint="eastAsia"/>
        </w:rPr>
        <w:t>7</w:t>
      </w:r>
      <w:r w:rsidRPr="00F067DE">
        <w:rPr>
          <w:rFonts w:hint="eastAsia"/>
          <w:vertAlign w:val="superscript"/>
        </w:rPr>
        <w:t>th</w:t>
      </w:r>
      <w:r>
        <w:rPr>
          <w:rFonts w:hint="eastAsia"/>
        </w:rPr>
        <w:t>谐波进行抑制</w:t>
      </w:r>
      <w:r w:rsidR="00CE333E">
        <w:rPr>
          <w:rFonts w:hint="eastAsia"/>
        </w:rPr>
        <w:t>。实验结果</w:t>
      </w:r>
      <w:r w:rsidR="00CE333E" w:rsidRPr="00CE333E">
        <w:rPr>
          <w:rFonts w:hint="eastAsia"/>
          <w:highlight w:val="yellow"/>
        </w:rPr>
        <w:t>如下图</w:t>
      </w:r>
      <w:r w:rsidR="00CE333E">
        <w:rPr>
          <w:rFonts w:hint="eastAsia"/>
        </w:rPr>
        <w:t>所示</w:t>
      </w:r>
    </w:p>
    <w:p w:rsidR="00CE333E" w:rsidRDefault="00787AEF" w:rsidP="00CE333E">
      <w:pPr>
        <w:pStyle w:val="u5"/>
        <w:spacing w:before="24" w:after="24"/>
        <w:ind w:firstLineChars="0" w:firstLine="0"/>
        <w:jc w:val="center"/>
        <w:rPr>
          <w:noProof/>
        </w:rPr>
      </w:pPr>
      <w:r>
        <w:rPr>
          <w:noProof/>
        </w:rPr>
        <w:pict>
          <v:shape id="_x0000_i1336" type="#_x0000_t75" style="width:207pt;height:112.95pt;visibility:visible;mso-wrap-style:square">
            <v:imagedata r:id="rId532" o:title=""/>
          </v:shape>
        </w:pict>
      </w:r>
    </w:p>
    <w:p w:rsidR="00CE333E" w:rsidRDefault="00FA7C4B" w:rsidP="00CE333E">
      <w:pPr>
        <w:pStyle w:val="u5"/>
        <w:spacing w:before="24" w:after="24"/>
        <w:ind w:firstLineChars="0" w:firstLine="0"/>
        <w:jc w:val="center"/>
      </w:pPr>
      <w:r w:rsidRPr="00FA7C4B">
        <w:rPr>
          <w:rFonts w:hint="eastAsia"/>
          <w:highlight w:val="yellow"/>
        </w:rPr>
        <w:t>缺一个空载，只对</w:t>
      </w:r>
      <w:r w:rsidRPr="00FA7C4B">
        <w:rPr>
          <w:rFonts w:hint="eastAsia"/>
          <w:highlight w:val="yellow"/>
        </w:rPr>
        <w:t>5,7</w:t>
      </w:r>
      <w:r w:rsidRPr="00FA7C4B">
        <w:rPr>
          <w:rFonts w:hint="eastAsia"/>
          <w:highlight w:val="yellow"/>
        </w:rPr>
        <w:t>次谐波抑制，开关频率和其他谐波没抑制的实验。</w:t>
      </w:r>
    </w:p>
    <w:p w:rsidR="00107D2A" w:rsidRDefault="007E1EED" w:rsidP="00337F67">
      <w:pPr>
        <w:pStyle w:val="u5"/>
        <w:spacing w:before="24" w:after="24"/>
        <w:ind w:firstLine="480"/>
      </w:pPr>
      <w:r>
        <w:rPr>
          <w:rFonts w:hint="eastAsia"/>
        </w:rPr>
        <w:t>描述一下实验结论，说明基波和</w:t>
      </w:r>
      <w:r>
        <w:rPr>
          <w:rFonts w:hint="eastAsia"/>
        </w:rPr>
        <w:t>5,7</w:t>
      </w:r>
      <w:r w:rsidR="00107D2A">
        <w:rPr>
          <w:rFonts w:hint="eastAsia"/>
        </w:rPr>
        <w:t>次谐波已经得到了较好的控制，控制在标准之内。</w:t>
      </w:r>
    </w:p>
    <w:p w:rsidR="00403919" w:rsidRDefault="007E1EED" w:rsidP="00337F67">
      <w:pPr>
        <w:pStyle w:val="u5"/>
        <w:spacing w:before="24" w:after="24"/>
        <w:ind w:firstLine="480"/>
      </w:pPr>
      <w:r>
        <w:rPr>
          <w:rFonts w:hint="eastAsia"/>
        </w:rPr>
        <w:t>但是在对谐波进行抑制时，被抑制的谐波能量并未消失，而是随机转移到其他次的谐波之上，因此，可以看到频谱当中低次谐波的占比较高，因此，接下来需要调整低次谐波的各次权重系数，</w:t>
      </w:r>
      <w:r w:rsidR="00107D2A">
        <w:rPr>
          <w:rFonts w:hint="eastAsia"/>
        </w:rPr>
        <w:t>以消除</w:t>
      </w:r>
      <w:r w:rsidR="00107D2A">
        <w:rPr>
          <w:rFonts w:hint="eastAsia"/>
        </w:rPr>
        <w:t>1</w:t>
      </w:r>
      <w:r w:rsidR="00107D2A">
        <w:t>1</w:t>
      </w:r>
      <w:r w:rsidR="00107D2A">
        <w:rPr>
          <w:rFonts w:hint="eastAsia"/>
        </w:rPr>
        <w:t>次谐波之前的谐波。</w:t>
      </w:r>
    </w:p>
    <w:p w:rsidR="00107D2A" w:rsidRDefault="00787AEF" w:rsidP="00107D2A">
      <w:pPr>
        <w:pStyle w:val="u5"/>
        <w:spacing w:before="24" w:after="24"/>
        <w:ind w:firstLineChars="0" w:firstLine="0"/>
        <w:jc w:val="center"/>
        <w:rPr>
          <w:noProof/>
        </w:rPr>
      </w:pPr>
      <w:r>
        <w:rPr>
          <w:noProof/>
        </w:rPr>
        <w:pict>
          <v:shape id="_x0000_i1337" type="#_x0000_t75" style="width:207pt;height:112.95pt;visibility:visible;mso-wrap-style:square">
            <v:imagedata r:id="rId532" o:title=""/>
          </v:shape>
        </w:pict>
      </w:r>
    </w:p>
    <w:p w:rsidR="00107D2A" w:rsidRDefault="00107D2A" w:rsidP="00107D2A">
      <w:pPr>
        <w:pStyle w:val="u5"/>
        <w:spacing w:before="24" w:after="24"/>
        <w:ind w:firstLineChars="0" w:firstLine="0"/>
        <w:jc w:val="center"/>
      </w:pPr>
      <w:r w:rsidRPr="00A203BA">
        <w:rPr>
          <w:rFonts w:hint="eastAsia"/>
          <w:noProof/>
          <w:highlight w:val="yellow"/>
        </w:rPr>
        <w:lastRenderedPageBreak/>
        <w:t>缺一个空载，对</w:t>
      </w:r>
      <w:r w:rsidRPr="00A203BA">
        <w:rPr>
          <w:rFonts w:hint="eastAsia"/>
          <w:noProof/>
          <w:highlight w:val="yellow"/>
        </w:rPr>
        <w:t>1</w:t>
      </w:r>
      <w:r w:rsidRPr="00A203BA">
        <w:rPr>
          <w:noProof/>
          <w:highlight w:val="yellow"/>
        </w:rPr>
        <w:t>0</w:t>
      </w:r>
      <w:r w:rsidRPr="00A203BA">
        <w:rPr>
          <w:rFonts w:hint="eastAsia"/>
          <w:noProof/>
          <w:highlight w:val="yellow"/>
        </w:rPr>
        <w:t>次以前的谐波都抑制，开关频率没抑制的试验。</w:t>
      </w:r>
    </w:p>
    <w:p w:rsidR="007E1EED" w:rsidRDefault="00A203BA" w:rsidP="00337F67">
      <w:pPr>
        <w:pStyle w:val="u5"/>
        <w:spacing w:before="24" w:after="24"/>
        <w:ind w:firstLine="480"/>
      </w:pPr>
      <w:r>
        <w:rPr>
          <w:rFonts w:hint="eastAsia"/>
        </w:rPr>
        <w:t>描述一下实验结果，说明</w:t>
      </w:r>
      <w:r>
        <w:rPr>
          <w:rFonts w:hint="eastAsia"/>
        </w:rPr>
        <w:t>1</w:t>
      </w:r>
      <w:r>
        <w:t>0</w:t>
      </w:r>
      <w:r>
        <w:rPr>
          <w:rFonts w:hint="eastAsia"/>
        </w:rPr>
        <w:t>次谐波一下的谐波都抑制了，相电压还剩</w:t>
      </w:r>
      <w:r>
        <w:rPr>
          <w:rFonts w:hint="eastAsia"/>
        </w:rPr>
        <w:t>3,6,9</w:t>
      </w:r>
      <w:r>
        <w:rPr>
          <w:rFonts w:hint="eastAsia"/>
        </w:rPr>
        <w:t>次，线电压都没有了，说明三相对称</w:t>
      </w:r>
    </w:p>
    <w:p w:rsidR="007E1EED" w:rsidRDefault="007E1EED" w:rsidP="00337F67">
      <w:pPr>
        <w:pStyle w:val="u5"/>
        <w:spacing w:before="24" w:after="24"/>
        <w:ind w:firstLine="480"/>
      </w:pPr>
    </w:p>
    <w:p w:rsidR="007E1EED" w:rsidRDefault="007E1EED" w:rsidP="00337F67">
      <w:pPr>
        <w:pStyle w:val="u5"/>
        <w:spacing w:before="24" w:after="24"/>
        <w:ind w:firstLine="480"/>
      </w:pPr>
    </w:p>
    <w:p w:rsidR="00302F30" w:rsidRDefault="00302F30" w:rsidP="00337F67">
      <w:pPr>
        <w:pStyle w:val="u5"/>
        <w:spacing w:before="24" w:after="24"/>
        <w:ind w:firstLine="480"/>
      </w:pPr>
    </w:p>
    <w:p w:rsidR="00302F30" w:rsidRDefault="00302F30" w:rsidP="00337F67">
      <w:pPr>
        <w:pStyle w:val="u5"/>
        <w:spacing w:before="24" w:after="24"/>
        <w:ind w:firstLine="480"/>
      </w:pPr>
    </w:p>
    <w:p w:rsidR="00302F30" w:rsidRPr="00F067DE" w:rsidRDefault="00302F30" w:rsidP="00337F67">
      <w:pPr>
        <w:pStyle w:val="u5"/>
        <w:spacing w:before="24" w:after="24"/>
        <w:ind w:firstLine="480"/>
      </w:pPr>
    </w:p>
    <w:p w:rsidR="009A7F02" w:rsidRPr="008F6E5A" w:rsidRDefault="008F6E5A" w:rsidP="008F6E5A">
      <w:pPr>
        <w:pStyle w:val="u3"/>
      </w:pPr>
      <w:r>
        <w:rPr>
          <w:rFonts w:hint="eastAsia"/>
        </w:rPr>
        <w:t>模型预测控制方法与</w:t>
      </w:r>
      <w:r>
        <w:rPr>
          <w:rFonts w:hint="eastAsia"/>
        </w:rPr>
        <w:t>S</w:t>
      </w:r>
      <w:r>
        <w:t>HEPWM</w:t>
      </w:r>
      <w:r>
        <w:rPr>
          <w:rFonts w:hint="eastAsia"/>
        </w:rPr>
        <w:t>性能对比</w:t>
      </w:r>
    </w:p>
    <w:p w:rsidR="009A7F02" w:rsidRDefault="006D20A0" w:rsidP="00AD2F6F">
      <w:pPr>
        <w:pStyle w:val="u5"/>
        <w:spacing w:before="24" w:after="24"/>
        <w:ind w:firstLine="480"/>
      </w:pPr>
      <w:r>
        <w:rPr>
          <w:rFonts w:hint="eastAsia"/>
        </w:rPr>
        <w:t>缺消除</w:t>
      </w:r>
      <w:r>
        <w:rPr>
          <w:rFonts w:hint="eastAsia"/>
        </w:rPr>
        <w:t>5,7</w:t>
      </w:r>
      <w:r>
        <w:rPr>
          <w:rFonts w:hint="eastAsia"/>
        </w:rPr>
        <w:t>次的空载</w:t>
      </w:r>
      <w:r>
        <w:rPr>
          <w:rFonts w:hint="eastAsia"/>
        </w:rPr>
        <w:t>S</w:t>
      </w:r>
      <w:r>
        <w:t>HEPWM</w:t>
      </w:r>
      <w:r>
        <w:rPr>
          <w:rFonts w:hint="eastAsia"/>
        </w:rPr>
        <w:t>实验</w:t>
      </w:r>
    </w:p>
    <w:p w:rsidR="009A7F02" w:rsidRDefault="00DA790D" w:rsidP="00DA790D">
      <w:pPr>
        <w:pStyle w:val="u3"/>
      </w:pPr>
      <w:r>
        <w:rPr>
          <w:rFonts w:hint="eastAsia"/>
        </w:rPr>
        <w:t>模型预测控制方法开关频率抑制方法</w:t>
      </w:r>
      <w:r w:rsidR="00167709">
        <w:rPr>
          <w:rFonts w:hint="eastAsia"/>
        </w:rPr>
        <w:t>性能</w:t>
      </w:r>
    </w:p>
    <w:p w:rsidR="006D20A0" w:rsidRDefault="006D20A0" w:rsidP="006D20A0">
      <w:pPr>
        <w:pStyle w:val="u5"/>
        <w:spacing w:before="24" w:after="24"/>
        <w:ind w:firstLine="480"/>
      </w:pPr>
      <w:r>
        <w:rPr>
          <w:rFonts w:hint="eastAsia"/>
        </w:rPr>
        <w:t>描述一下上述实验的开关频率对比，说明接下来需要对开关频率进行抑制，采用最终的代价函数对系统进行控制得到最终的结果。</w:t>
      </w:r>
    </w:p>
    <w:p w:rsidR="006D20A0" w:rsidRDefault="00787AEF" w:rsidP="006D20A0">
      <w:pPr>
        <w:pStyle w:val="u5"/>
        <w:spacing w:before="24" w:after="24"/>
        <w:ind w:firstLineChars="0" w:firstLine="0"/>
        <w:jc w:val="center"/>
        <w:rPr>
          <w:noProof/>
        </w:rPr>
      </w:pPr>
      <w:r>
        <w:rPr>
          <w:noProof/>
        </w:rPr>
        <w:pict>
          <v:shape id="_x0000_i1338" type="#_x0000_t75" style="width:207pt;height:113.4pt;visibility:visible;mso-wrap-style:square">
            <v:imagedata r:id="rId532" o:title=""/>
          </v:shape>
        </w:pict>
      </w:r>
    </w:p>
    <w:p w:rsidR="006D20A0" w:rsidRDefault="006D20A0" w:rsidP="006D20A0">
      <w:pPr>
        <w:pStyle w:val="u5"/>
        <w:spacing w:before="24" w:after="24"/>
        <w:ind w:firstLineChars="0" w:firstLine="0"/>
        <w:jc w:val="center"/>
      </w:pPr>
      <w:r w:rsidRPr="00174798">
        <w:rPr>
          <w:rFonts w:hint="eastAsia"/>
          <w:noProof/>
          <w:highlight w:val="yellow"/>
        </w:rPr>
        <w:t>缺一个空载的，基波谐波开关频率全控的</w:t>
      </w:r>
    </w:p>
    <w:p w:rsidR="006D20A0" w:rsidRPr="006D20A0" w:rsidRDefault="006D20A0" w:rsidP="006D20A0">
      <w:pPr>
        <w:pStyle w:val="u5"/>
        <w:spacing w:before="24" w:after="24"/>
        <w:ind w:firstLine="480"/>
      </w:pPr>
    </w:p>
    <w:p w:rsidR="009A7F02" w:rsidRDefault="00DA790D" w:rsidP="00DA790D">
      <w:pPr>
        <w:pStyle w:val="u2"/>
      </w:pPr>
      <w:r>
        <w:rPr>
          <w:rFonts w:hint="eastAsia"/>
        </w:rPr>
        <w:lastRenderedPageBreak/>
        <w:t>模型预测控制方法带载实验</w:t>
      </w:r>
    </w:p>
    <w:p w:rsidR="00DA790D" w:rsidRDefault="00167709" w:rsidP="00167709">
      <w:pPr>
        <w:pStyle w:val="u3"/>
      </w:pPr>
      <w:r>
        <w:rPr>
          <w:rFonts w:hint="eastAsia"/>
        </w:rPr>
        <w:t>带载系统实验平台</w:t>
      </w:r>
    </w:p>
    <w:p w:rsidR="00DA790D" w:rsidRDefault="00167709" w:rsidP="00167709">
      <w:pPr>
        <w:pStyle w:val="u3"/>
      </w:pPr>
      <w:r>
        <w:rPr>
          <w:rFonts w:hint="eastAsia"/>
        </w:rPr>
        <w:t>阻性负载实验分析</w:t>
      </w:r>
    </w:p>
    <w:p w:rsidR="00A12679" w:rsidRPr="00A12679" w:rsidRDefault="00787AEF" w:rsidP="00A12679">
      <w:pPr>
        <w:pStyle w:val="u5"/>
        <w:spacing w:before="24" w:after="24"/>
        <w:ind w:firstLine="480"/>
      </w:pPr>
      <w:r>
        <w:pict>
          <v:shape id="_x0000_i1339" type="#_x0000_t75" style="width:340.2pt;height:102.15pt">
            <v:imagedata r:id="rId533" o:title=""/>
          </v:shape>
        </w:pict>
      </w:r>
    </w:p>
    <w:p w:rsidR="00F71BED" w:rsidRPr="00F71BED" w:rsidRDefault="00AD246D" w:rsidP="00F71BED">
      <w:pPr>
        <w:pStyle w:val="u5"/>
        <w:spacing w:before="24" w:after="24"/>
        <w:ind w:firstLine="480"/>
      </w:pPr>
      <w:r>
        <w:object w:dxaOrig="15051" w:dyaOrig="4661">
          <v:shape id="_x0000_i1340" type="#_x0000_t75" style="width:361.35pt;height:112.05pt" o:ole="">
            <v:imagedata r:id="rId534" o:title=""/>
          </v:shape>
          <o:OLEObject Type="Embed" ProgID="Visio.Drawing.15" ShapeID="_x0000_i1340" DrawAspect="Content" ObjectID="_1723467770" r:id="rId535"/>
        </w:object>
      </w:r>
    </w:p>
    <w:p w:rsidR="00167709" w:rsidRDefault="00167709" w:rsidP="00167709">
      <w:pPr>
        <w:pStyle w:val="u3"/>
      </w:pPr>
      <w:r>
        <w:rPr>
          <w:rFonts w:hint="eastAsia"/>
        </w:rPr>
        <w:t>感性负载实验分析</w:t>
      </w:r>
    </w:p>
    <w:p w:rsidR="00167709" w:rsidRDefault="00167709" w:rsidP="00167709">
      <w:pPr>
        <w:pStyle w:val="u5"/>
        <w:spacing w:before="24" w:after="24"/>
        <w:ind w:firstLine="480"/>
      </w:pPr>
    </w:p>
    <w:p w:rsidR="00167709" w:rsidRDefault="00167709" w:rsidP="00167709">
      <w:pPr>
        <w:pStyle w:val="u5"/>
        <w:spacing w:before="24" w:after="24"/>
        <w:ind w:firstLine="480"/>
      </w:pPr>
    </w:p>
    <w:p w:rsidR="00167709" w:rsidRPr="00167709" w:rsidRDefault="00167709" w:rsidP="00167709">
      <w:pPr>
        <w:pStyle w:val="u5"/>
        <w:spacing w:before="24" w:after="24"/>
        <w:ind w:firstLine="480"/>
      </w:pPr>
    </w:p>
    <w:p w:rsidR="00DA790D" w:rsidRDefault="00DA790D" w:rsidP="00AD2F6F">
      <w:pPr>
        <w:pStyle w:val="u5"/>
        <w:spacing w:before="24" w:after="24"/>
        <w:ind w:firstLine="480"/>
      </w:pPr>
    </w:p>
    <w:p w:rsidR="00DA790D" w:rsidRDefault="00DA790D" w:rsidP="00AD2F6F">
      <w:pPr>
        <w:pStyle w:val="u5"/>
        <w:spacing w:before="24" w:after="24"/>
        <w:ind w:firstLine="480"/>
      </w:pPr>
    </w:p>
    <w:p w:rsidR="00182E24" w:rsidRDefault="00182E24" w:rsidP="00FD3522">
      <w:pPr>
        <w:pStyle w:val="u1"/>
      </w:pPr>
      <w:bookmarkStart w:id="87" w:name="_Toc100303168"/>
      <w:bookmarkStart w:id="88" w:name="_Toc112251651"/>
      <w:r>
        <w:rPr>
          <w:rFonts w:hint="eastAsia"/>
        </w:rPr>
        <w:lastRenderedPageBreak/>
        <w:t>结论</w:t>
      </w:r>
      <w:bookmarkEnd w:id="87"/>
      <w:bookmarkEnd w:id="88"/>
    </w:p>
    <w:p w:rsidR="00182E24" w:rsidRDefault="00182E24" w:rsidP="00AD2F6F">
      <w:pPr>
        <w:pStyle w:val="u5"/>
        <w:spacing w:before="24" w:after="24"/>
        <w:ind w:firstLine="480"/>
      </w:pPr>
      <w:r>
        <w:fldChar w:fldCharType="begin"/>
      </w:r>
      <w:r>
        <w:instrText xml:space="preserve">MACROBUTTON NoMacro </w:instrText>
      </w:r>
      <w:r>
        <w:rPr>
          <w:rFonts w:hint="eastAsia"/>
        </w:rPr>
        <w:instrText>［单击键入论文“结论”</w:instrText>
      </w:r>
      <w:r w:rsidR="00BC0EE6">
        <w:rPr>
          <w:rFonts w:hint="eastAsia"/>
        </w:rPr>
        <w:instrText>部分的正文</w:instrText>
      </w:r>
      <w:r>
        <w:rPr>
          <w:rFonts w:hint="eastAsia"/>
        </w:rPr>
        <w:instrText>］</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82E24" w:rsidRPr="00FD3522" w:rsidRDefault="00182E24" w:rsidP="00AD2F6F">
      <w:pPr>
        <w:pStyle w:val="u5"/>
        <w:spacing w:before="24" w:after="24"/>
        <w:ind w:firstLine="480"/>
      </w:pPr>
    </w:p>
    <w:p w:rsidR="009448E5" w:rsidRDefault="009448E5" w:rsidP="00791700">
      <w:pPr>
        <w:pStyle w:val="u4"/>
        <w:sectPr w:rsidR="009448E5" w:rsidSect="00E35DE5">
          <w:footerReference w:type="default" r:id="rId536"/>
          <w:footnotePr>
            <w:numRestart w:val="eachPage"/>
          </w:footnotePr>
          <w:type w:val="oddPage"/>
          <w:pgSz w:w="11906" w:h="16838" w:code="9"/>
          <w:pgMar w:top="1701" w:right="1701" w:bottom="1134" w:left="1701" w:header="851" w:footer="992" w:gutter="567"/>
          <w:pgNumType w:start="1"/>
          <w:cols w:space="425"/>
          <w:docGrid w:linePitch="312"/>
        </w:sectPr>
      </w:pPr>
    </w:p>
    <w:p w:rsidR="00C37647" w:rsidRDefault="00C37647" w:rsidP="00791700">
      <w:pPr>
        <w:pStyle w:val="u4"/>
      </w:pPr>
      <w:bookmarkStart w:id="89" w:name="_Toc100303169"/>
      <w:bookmarkStart w:id="90" w:name="_Toc112251652"/>
      <w:r>
        <w:rPr>
          <w:rFonts w:hint="eastAsia"/>
        </w:rPr>
        <w:lastRenderedPageBreak/>
        <w:t>参考文献</w:t>
      </w:r>
      <w:bookmarkEnd w:id="89"/>
      <w:bookmarkEnd w:id="90"/>
    </w:p>
    <w:p w:rsidR="00FA1242" w:rsidRDefault="00191C6E" w:rsidP="00191C6E">
      <w:pPr>
        <w:pStyle w:val="u0"/>
      </w:pPr>
      <w:r>
        <w:rPr>
          <w:rFonts w:hint="eastAsia"/>
        </w:rPr>
        <w:t>王仁武．中国现代生物技术发展的现状与发展</w:t>
      </w:r>
      <w:r>
        <w:rPr>
          <w:rFonts w:hint="eastAsia"/>
        </w:rPr>
        <w:t>[M]//</w:t>
      </w:r>
      <w:r>
        <w:rPr>
          <w:rFonts w:hint="eastAsia"/>
        </w:rPr>
        <w:t>国家环境保护总局生物安全管理办公室．中国国家生物安全框架实施国际合作项目研讨会论文集．北京：中国环境科学出版社，</w:t>
      </w:r>
      <w:r>
        <w:rPr>
          <w:rFonts w:hint="eastAsia"/>
        </w:rPr>
        <w:t>200512-21</w:t>
      </w:r>
      <w:r>
        <w:rPr>
          <w:rFonts w:hint="eastAsia"/>
        </w:rPr>
        <w:t>．</w:t>
      </w:r>
    </w:p>
    <w:p w:rsidR="00561B32" w:rsidRPr="00030717" w:rsidRDefault="00561B32" w:rsidP="00561B32">
      <w:pPr>
        <w:pStyle w:val="u0"/>
        <w:numPr>
          <w:ilvl w:val="0"/>
          <w:numId w:val="0"/>
        </w:numPr>
        <w:ind w:left="425" w:hanging="425"/>
      </w:pPr>
    </w:p>
    <w:p w:rsidR="005F297E" w:rsidRDefault="005F297E" w:rsidP="005F297E">
      <w:pPr>
        <w:pStyle w:val="u"/>
        <w:numPr>
          <w:ilvl w:val="0"/>
          <w:numId w:val="0"/>
        </w:numPr>
        <w:sectPr w:rsidR="005F297E" w:rsidSect="009448E5">
          <w:type w:val="oddPage"/>
          <w:pgSz w:w="11906" w:h="16838" w:code="9"/>
          <w:pgMar w:top="1701" w:right="1701" w:bottom="1134" w:left="1701" w:header="851" w:footer="992" w:gutter="567"/>
          <w:cols w:space="425"/>
          <w:docGrid w:linePitch="312"/>
        </w:sectPr>
      </w:pPr>
    </w:p>
    <w:p w:rsidR="00EE22E7" w:rsidRPr="00EE22E7" w:rsidRDefault="00BE3163" w:rsidP="00BE3163">
      <w:pPr>
        <w:pStyle w:val="u"/>
        <w:tabs>
          <w:tab w:val="clear" w:pos="907"/>
          <w:tab w:val="left" w:pos="900"/>
        </w:tabs>
      </w:pPr>
      <w:r>
        <w:lastRenderedPageBreak/>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ascii="宋体" w:eastAsia="宋体" w:hAnsi="宋体" w:cs="宋体" w:hint="eastAsia"/>
        </w:rPr>
        <w:instrText>附录标题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附录标题</w:instrText>
      </w:r>
      <w:bookmarkStart w:id="91" w:name="_Toc112251653"/>
      <w:r>
        <w:fldChar w:fldCharType="end"/>
      </w:r>
      <w:bookmarkEnd w:id="91"/>
    </w:p>
    <w:p w:rsidR="00182E24" w:rsidRDefault="00754F5F" w:rsidP="0013271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论文“附录</w:instrText>
      </w:r>
      <w:r>
        <w:rPr>
          <w:rFonts w:ascii="宋体" w:hAnsi="宋体" w:hint="eastAsia"/>
        </w:rPr>
        <w:instrText>正文</w:instrText>
      </w:r>
      <w:r>
        <w:rPr>
          <w:rFonts w:hint="eastAsia"/>
        </w:rPr>
        <w:instrText>”</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A75D89" w:rsidRPr="00A75D89" w:rsidRDefault="00A75D89" w:rsidP="00132717">
      <w:pPr>
        <w:pStyle w:val="u5"/>
        <w:spacing w:before="24" w:after="24"/>
        <w:ind w:firstLine="480"/>
      </w:pPr>
    </w:p>
    <w:p w:rsidR="00A75D89" w:rsidRPr="00A75D89" w:rsidRDefault="00A75D89" w:rsidP="00132717">
      <w:pPr>
        <w:pStyle w:val="u5"/>
        <w:spacing w:before="24" w:after="24"/>
        <w:ind w:firstLine="480"/>
      </w:pPr>
    </w:p>
    <w:p w:rsidR="0022539B" w:rsidRPr="00EA3BF2" w:rsidRDefault="0022539B" w:rsidP="00132717">
      <w:pPr>
        <w:pStyle w:val="u5"/>
        <w:spacing w:before="24" w:after="24"/>
        <w:ind w:firstLine="480"/>
      </w:pPr>
    </w:p>
    <w:p w:rsidR="001641F2" w:rsidRPr="00EE22E7" w:rsidRDefault="00791700" w:rsidP="001641F2">
      <w:pPr>
        <w:pStyle w:val="u"/>
        <w:tabs>
          <w:tab w:val="clear" w:pos="907"/>
          <w:tab w:val="left" w:pos="900"/>
        </w:tabs>
      </w:pPr>
      <w:r>
        <w:br w:type="page"/>
      </w:r>
      <w:r w:rsidR="001641F2">
        <w:lastRenderedPageBreak/>
        <w:fldChar w:fldCharType="begin"/>
      </w:r>
      <w:r w:rsidR="001641F2">
        <w:instrText xml:space="preserve">MACROBUTTON NoMacro </w:instrText>
      </w:r>
      <w:r w:rsidR="001641F2">
        <w:rPr>
          <w:rFonts w:ascii="宋体" w:eastAsia="宋体" w:hAnsi="宋体" w:cs="宋体" w:hint="eastAsia"/>
        </w:rPr>
        <w:instrText>［单击键入</w:instrText>
      </w:r>
      <w:r w:rsidR="001641F2">
        <w:rPr>
          <w:rFonts w:eastAsia="宋体" w:hint="eastAsia"/>
        </w:rPr>
        <w:instrText>论文</w:instrText>
      </w:r>
      <w:r w:rsidR="001641F2">
        <w:rPr>
          <w:rFonts w:hint="eastAsia"/>
        </w:rPr>
        <w:instrText>“</w:instrText>
      </w:r>
      <w:r w:rsidR="001641F2">
        <w:rPr>
          <w:rFonts w:ascii="宋体" w:eastAsia="宋体" w:hAnsi="宋体" w:cs="宋体" w:hint="eastAsia"/>
        </w:rPr>
        <w:instrText>附录标题</w:instrText>
      </w:r>
      <w:r w:rsidR="001641F2">
        <w:rPr>
          <w:rFonts w:hint="eastAsia"/>
        </w:rPr>
        <w:instrText>”</w:instrText>
      </w:r>
      <w:r w:rsidR="001641F2">
        <w:rPr>
          <w:rFonts w:ascii="宋体" w:eastAsia="宋体" w:hAnsi="宋体" w:cs="宋体" w:hint="eastAsia"/>
        </w:rPr>
        <w:instrText>］</w:instrText>
      </w:r>
      <w:r w:rsidR="001641F2" w:rsidRPr="002F7E58">
        <w:rPr>
          <w:rFonts w:ascii="宋体" w:eastAsia="宋体" w:hAnsi="宋体" w:cs="宋体" w:hint="eastAsia"/>
          <w:color w:val="FF0000"/>
        </w:rPr>
        <w:instrText>样式：</w:instrText>
      </w:r>
      <w:r w:rsidR="001641F2" w:rsidRPr="00955156">
        <w:rPr>
          <w:rFonts w:hint="eastAsia"/>
        </w:rPr>
        <w:instrText>u</w:instrText>
      </w:r>
      <w:r w:rsidR="001641F2">
        <w:rPr>
          <w:rFonts w:ascii="宋体" w:eastAsia="宋体" w:hAnsi="宋体" w:cs="宋体" w:hint="eastAsia"/>
        </w:rPr>
        <w:instrText>附录标题</w:instrText>
      </w:r>
      <w:bookmarkStart w:id="92" w:name="_Toc112251654"/>
      <w:r w:rsidR="001641F2">
        <w:fldChar w:fldCharType="end"/>
      </w:r>
      <w:bookmarkEnd w:id="92"/>
    </w:p>
    <w:p w:rsidR="001641F2" w:rsidRDefault="001641F2" w:rsidP="00AD2F6F">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论文“附录</w:instrText>
      </w:r>
      <w:r>
        <w:rPr>
          <w:rFonts w:ascii="宋体" w:hAnsi="宋体" w:hint="eastAsia"/>
        </w:rPr>
        <w:instrText>正文</w:instrText>
      </w:r>
      <w:r>
        <w:rPr>
          <w:rFonts w:hint="eastAsia"/>
        </w:rPr>
        <w:instrText>”</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9C1E69" w:rsidRDefault="009C1E69" w:rsidP="00AD2F6F">
      <w:pPr>
        <w:pStyle w:val="u5"/>
        <w:spacing w:before="24" w:after="24"/>
        <w:ind w:firstLine="480"/>
      </w:pPr>
    </w:p>
    <w:p w:rsidR="009448E5" w:rsidRDefault="009448E5" w:rsidP="00964EE2">
      <w:pPr>
        <w:pStyle w:val="u7"/>
        <w:sectPr w:rsidR="009448E5" w:rsidSect="009448E5">
          <w:footerReference w:type="default" r:id="rId537"/>
          <w:type w:val="oddPage"/>
          <w:pgSz w:w="11906" w:h="16838" w:code="9"/>
          <w:pgMar w:top="1701" w:right="1701" w:bottom="1134" w:left="1701" w:header="851" w:footer="992" w:gutter="567"/>
          <w:cols w:space="425"/>
          <w:docGrid w:linePitch="312"/>
        </w:sectPr>
      </w:pPr>
      <w:bookmarkStart w:id="93" w:name="_Toc533927375"/>
    </w:p>
    <w:p w:rsidR="00964EE2" w:rsidRDefault="008022A6" w:rsidP="00964EE2">
      <w:pPr>
        <w:pStyle w:val="u7"/>
      </w:pPr>
      <w:bookmarkStart w:id="94" w:name="_Toc100303170"/>
      <w:bookmarkStart w:id="95" w:name="_Toc112251655"/>
      <w:r>
        <w:rPr>
          <w:rFonts w:hint="eastAsia"/>
        </w:rPr>
        <w:lastRenderedPageBreak/>
        <w:t>作者简历及在学研究</w:t>
      </w:r>
      <w:r w:rsidR="00964EE2">
        <w:rPr>
          <w:rFonts w:hint="eastAsia"/>
        </w:rPr>
        <w:t>成果</w:t>
      </w:r>
      <w:bookmarkEnd w:id="93"/>
      <w:bookmarkEnd w:id="94"/>
      <w:bookmarkEnd w:id="95"/>
    </w:p>
    <w:p w:rsidR="002E3EFC" w:rsidRDefault="002E3EFC" w:rsidP="002E3EFC">
      <w:pPr>
        <w:widowControl/>
        <w:numPr>
          <w:ilvl w:val="0"/>
          <w:numId w:val="13"/>
        </w:numPr>
        <w:spacing w:line="312" w:lineRule="auto"/>
        <w:ind w:left="0" w:firstLine="0"/>
        <w:jc w:val="left"/>
        <w:rPr>
          <w:sz w:val="24"/>
        </w:rPr>
      </w:pPr>
      <w:r w:rsidRPr="001E02DB">
        <w:rPr>
          <w:rFonts w:hint="eastAsia"/>
          <w:sz w:val="24"/>
        </w:rPr>
        <w:t>作者</w:t>
      </w:r>
      <w:r w:rsidR="00CA2942">
        <w:rPr>
          <w:rFonts w:hint="eastAsia"/>
          <w:sz w:val="24"/>
        </w:rPr>
        <w:t>入学前</w:t>
      </w:r>
      <w:r w:rsidRPr="001E02DB">
        <w:rPr>
          <w:rFonts w:hint="eastAsia"/>
          <w:sz w:val="24"/>
        </w:rPr>
        <w:t>简历</w:t>
      </w:r>
    </w:p>
    <w:p w:rsidR="00644558" w:rsidRPr="001E02DB" w:rsidRDefault="00644558" w:rsidP="00644558">
      <w:pPr>
        <w:widowControl/>
        <w:spacing w:line="312" w:lineRule="auto"/>
        <w:jc w:val="left"/>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1"/>
        <w:gridCol w:w="4274"/>
        <w:gridCol w:w="1168"/>
      </w:tblGrid>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r w:rsidRPr="00813714">
              <w:rPr>
                <w:rFonts w:hint="eastAsia"/>
                <w:sz w:val="24"/>
              </w:rPr>
              <w:t>起止年月</w:t>
            </w:r>
          </w:p>
        </w:tc>
        <w:tc>
          <w:tcPr>
            <w:tcW w:w="4274" w:type="dxa"/>
            <w:shd w:val="clear" w:color="auto" w:fill="auto"/>
            <w:vAlign w:val="center"/>
          </w:tcPr>
          <w:p w:rsidR="001971E2" w:rsidRPr="00813714" w:rsidRDefault="00386F09" w:rsidP="00813714">
            <w:pPr>
              <w:widowControl/>
              <w:spacing w:beforeLines="50" w:before="120" w:afterLines="50" w:after="120"/>
              <w:jc w:val="center"/>
              <w:rPr>
                <w:sz w:val="24"/>
              </w:rPr>
            </w:pPr>
            <w:r w:rsidRPr="00813714">
              <w:rPr>
                <w:rFonts w:hint="eastAsia"/>
                <w:sz w:val="24"/>
              </w:rPr>
              <w:t>学习或工作单位</w:t>
            </w:r>
          </w:p>
        </w:tc>
        <w:tc>
          <w:tcPr>
            <w:tcW w:w="1168" w:type="dxa"/>
            <w:shd w:val="clear" w:color="auto" w:fill="auto"/>
            <w:vAlign w:val="center"/>
          </w:tcPr>
          <w:p w:rsidR="001971E2" w:rsidRPr="00813714" w:rsidRDefault="00386F09" w:rsidP="00813714">
            <w:pPr>
              <w:widowControl/>
              <w:spacing w:beforeLines="50" w:before="120" w:afterLines="50" w:after="120"/>
              <w:jc w:val="center"/>
              <w:rPr>
                <w:sz w:val="24"/>
              </w:rPr>
            </w:pPr>
            <w:r w:rsidRPr="00813714">
              <w:rPr>
                <w:rFonts w:hint="eastAsia"/>
                <w:sz w:val="24"/>
              </w:rPr>
              <w:t>备注</w:t>
            </w:r>
          </w:p>
        </w:tc>
      </w:tr>
      <w:tr w:rsidR="00386F09" w:rsidRPr="00813714" w:rsidTr="00813714">
        <w:tc>
          <w:tcPr>
            <w:tcW w:w="2711" w:type="dxa"/>
            <w:shd w:val="clear" w:color="auto" w:fill="auto"/>
            <w:vAlign w:val="center"/>
          </w:tcPr>
          <w:p w:rsidR="00386F09" w:rsidRPr="00813714" w:rsidRDefault="00386F09" w:rsidP="00813714">
            <w:pPr>
              <w:widowControl/>
              <w:spacing w:beforeLines="50" w:before="120" w:afterLines="50" w:after="120"/>
              <w:jc w:val="center"/>
              <w:rPr>
                <w:sz w:val="24"/>
              </w:rPr>
            </w:pP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w:instrText>
            </w:r>
            <w:r w:rsidRPr="00813714">
              <w:rPr>
                <w:rFonts w:ascii="宋体"/>
                <w:sz w:val="24"/>
              </w:rPr>
              <w:fldChar w:fldCharType="end"/>
            </w:r>
            <w:r w:rsidRPr="00813714">
              <w:rPr>
                <w:rFonts w:hint="eastAsia"/>
                <w:sz w:val="24"/>
              </w:rPr>
              <w:t>月至</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w:instrText>
            </w:r>
            <w:r w:rsidRPr="00813714">
              <w:rPr>
                <w:rFonts w:ascii="宋体"/>
                <w:sz w:val="24"/>
              </w:rPr>
              <w:fldChar w:fldCharType="end"/>
            </w:r>
            <w:r w:rsidRPr="00813714">
              <w:rPr>
                <w:rFonts w:hint="eastAsia"/>
                <w:sz w:val="24"/>
              </w:rPr>
              <w:t>月</w:t>
            </w:r>
          </w:p>
        </w:tc>
        <w:tc>
          <w:tcPr>
            <w:tcW w:w="4274" w:type="dxa"/>
            <w:shd w:val="clear" w:color="auto" w:fill="auto"/>
            <w:vAlign w:val="center"/>
          </w:tcPr>
          <w:p w:rsidR="00386F09" w:rsidRPr="00813714" w:rsidRDefault="00386F09" w:rsidP="00813714">
            <w:pPr>
              <w:widowControl/>
              <w:spacing w:beforeLines="50" w:before="120" w:afterLines="50" w:after="120"/>
              <w:rPr>
                <w:sz w:val="24"/>
              </w:rPr>
            </w:pPr>
            <w:r w:rsidRPr="00813714">
              <w:rPr>
                <w:rFonts w:hint="eastAsia"/>
                <w:sz w:val="24"/>
              </w:rPr>
              <w:t>在</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学校</w:instrText>
            </w:r>
            <w:r w:rsidRPr="00813714">
              <w:rPr>
                <w:rFonts w:ascii="宋体"/>
                <w:sz w:val="24"/>
              </w:rPr>
              <w:fldChar w:fldCharType="end"/>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专业</w:instrText>
            </w:r>
            <w:r w:rsidRPr="00813714">
              <w:rPr>
                <w:rFonts w:ascii="宋体"/>
                <w:sz w:val="24"/>
              </w:rPr>
              <w:fldChar w:fldCharType="end"/>
            </w:r>
            <w:r w:rsidRPr="00813714">
              <w:rPr>
                <w:rFonts w:ascii="宋体" w:hint="eastAsia"/>
                <w:sz w:val="24"/>
              </w:rPr>
              <w:t>攻读</w:t>
            </w:r>
            <w:r w:rsidRPr="00813714">
              <w:rPr>
                <w:rFonts w:ascii="宋体"/>
                <w:sz w:val="24"/>
              </w:rPr>
              <w:fldChar w:fldCharType="begin"/>
            </w:r>
            <w:r w:rsidRPr="00813714">
              <w:rPr>
                <w:rFonts w:ascii="宋体"/>
                <w:sz w:val="24"/>
              </w:rPr>
              <w:instrText>MACROBUTTON NoMacro</w:instrText>
            </w:r>
            <w:r w:rsidRPr="00813714">
              <w:rPr>
                <w:rFonts w:ascii="宋体" w:hint="eastAsia"/>
                <w:sz w:val="24"/>
              </w:rPr>
              <w:instrText xml:space="preserve"> 学士学位</w:instrText>
            </w:r>
            <w:r w:rsidRPr="00813714">
              <w:rPr>
                <w:rFonts w:ascii="宋体"/>
                <w:sz w:val="24"/>
              </w:rPr>
              <w:fldChar w:fldCharType="end"/>
            </w:r>
          </w:p>
        </w:tc>
        <w:tc>
          <w:tcPr>
            <w:tcW w:w="1168" w:type="dxa"/>
            <w:shd w:val="clear" w:color="auto" w:fill="auto"/>
            <w:vAlign w:val="center"/>
          </w:tcPr>
          <w:p w:rsidR="00386F09" w:rsidRPr="00813714" w:rsidRDefault="00386F09"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r w:rsidRPr="00813714">
              <w:rPr>
                <w:rFonts w:ascii="宋体"/>
                <w:sz w:val="24"/>
              </w:rPr>
              <w:fldChar w:fldCharType="begin"/>
            </w:r>
            <w:r w:rsidRPr="00813714">
              <w:rPr>
                <w:rFonts w:ascii="宋体"/>
                <w:sz w:val="24"/>
              </w:rPr>
              <w:instrText xml:space="preserve">MACROBUTTON NoMacro </w:instrText>
            </w:r>
            <w:r w:rsidR="00621653"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w:instrText>
            </w:r>
            <w:r w:rsidR="00621653" w:rsidRPr="00813714">
              <w:rPr>
                <w:rFonts w:ascii="宋体"/>
                <w:sz w:val="24"/>
              </w:rPr>
              <w:fldChar w:fldCharType="end"/>
            </w:r>
            <w:r w:rsidRPr="00813714">
              <w:rPr>
                <w:rFonts w:hint="eastAsia"/>
                <w:sz w:val="24"/>
              </w:rPr>
              <w:t>月至</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XXXX</w:instrText>
            </w:r>
            <w:r w:rsidR="00621653" w:rsidRPr="00813714">
              <w:rPr>
                <w:rFonts w:ascii="宋体"/>
                <w:sz w:val="24"/>
              </w:rPr>
              <w:fldChar w:fldCharType="end"/>
            </w:r>
            <w:r w:rsidRPr="00813714">
              <w:rPr>
                <w:rFonts w:hint="eastAsia"/>
                <w:sz w:val="24"/>
              </w:rPr>
              <w:t>年</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w:instrText>
            </w:r>
            <w:r w:rsidR="00621653" w:rsidRPr="00813714">
              <w:rPr>
                <w:rFonts w:ascii="宋体"/>
                <w:sz w:val="24"/>
              </w:rPr>
              <w:fldChar w:fldCharType="end"/>
            </w:r>
            <w:r w:rsidRPr="00813714">
              <w:rPr>
                <w:rFonts w:hint="eastAsia"/>
                <w:sz w:val="24"/>
              </w:rPr>
              <w:t>月</w:t>
            </w:r>
          </w:p>
        </w:tc>
        <w:tc>
          <w:tcPr>
            <w:tcW w:w="4274" w:type="dxa"/>
            <w:shd w:val="clear" w:color="auto" w:fill="auto"/>
            <w:vAlign w:val="center"/>
          </w:tcPr>
          <w:p w:rsidR="001971E2" w:rsidRPr="00813714" w:rsidRDefault="00386F09" w:rsidP="00813714">
            <w:pPr>
              <w:widowControl/>
              <w:spacing w:beforeLines="50" w:before="120" w:afterLines="50" w:after="120"/>
              <w:rPr>
                <w:sz w:val="24"/>
              </w:rPr>
            </w:pPr>
            <w:r w:rsidRPr="00813714">
              <w:rPr>
                <w:rFonts w:hint="eastAsia"/>
                <w:sz w:val="24"/>
              </w:rPr>
              <w:t>在</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单位</w:instrText>
            </w:r>
            <w:r w:rsidRPr="00813714">
              <w:rPr>
                <w:rFonts w:ascii="宋体"/>
                <w:sz w:val="24"/>
              </w:rPr>
              <w:fldChar w:fldCharType="end"/>
            </w:r>
            <w:r w:rsidRPr="00813714">
              <w:rPr>
                <w:rFonts w:ascii="宋体" w:hint="eastAsia"/>
                <w:sz w:val="24"/>
              </w:rPr>
              <w:t>从事</w:t>
            </w:r>
            <w:r w:rsidRPr="00813714">
              <w:rPr>
                <w:rFonts w:ascii="宋体"/>
                <w:sz w:val="24"/>
              </w:rPr>
              <w:fldChar w:fldCharType="begin"/>
            </w:r>
            <w:r w:rsidRPr="00813714">
              <w:rPr>
                <w:rFonts w:ascii="宋体"/>
                <w:sz w:val="24"/>
              </w:rPr>
              <w:instrText>MACROBUTTON NoMacro</w:instrText>
            </w:r>
            <w:r w:rsidRPr="00813714">
              <w:rPr>
                <w:rFonts w:ascii="宋体" w:hint="eastAsia"/>
                <w:sz w:val="24"/>
              </w:rPr>
              <w:instrText xml:space="preserve"> </w:instrText>
            </w:r>
            <w:r w:rsidRPr="00813714">
              <w:rPr>
                <w:rFonts w:ascii="宋体" w:hint="eastAsia"/>
                <w:color w:val="0000FF"/>
                <w:sz w:val="24"/>
              </w:rPr>
              <w:instrText>XXXX</w:instrText>
            </w:r>
            <w:r w:rsidRPr="00813714">
              <w:rPr>
                <w:rFonts w:ascii="宋体" w:hint="eastAsia"/>
                <w:sz w:val="24"/>
              </w:rPr>
              <w:instrText>岗位</w:instrText>
            </w:r>
            <w:r w:rsidRPr="00813714">
              <w:rPr>
                <w:rFonts w:ascii="宋体"/>
                <w:sz w:val="24"/>
              </w:rPr>
              <w:fldChar w:fldCharType="end"/>
            </w:r>
            <w:r w:rsidRPr="00813714">
              <w:rPr>
                <w:rFonts w:ascii="宋体" w:hint="eastAsia"/>
                <w:sz w:val="24"/>
              </w:rPr>
              <w:t>的工作</w:t>
            </w: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4274"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4274"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bl>
    <w:p w:rsidR="002E3EFC" w:rsidRPr="001971E2" w:rsidRDefault="002E3EFC" w:rsidP="002E3EFC">
      <w:pPr>
        <w:widowControl/>
        <w:spacing w:line="312" w:lineRule="auto"/>
        <w:jc w:val="left"/>
      </w:pP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w:t>
      </w:r>
      <w:r w:rsidR="00184B8F" w:rsidRPr="001E02DB">
        <w:rPr>
          <w:rFonts w:hint="eastAsia"/>
          <w:sz w:val="24"/>
        </w:rPr>
        <w:t>从事</w:t>
      </w:r>
      <w:r w:rsidRPr="001E02DB">
        <w:rPr>
          <w:rFonts w:hint="eastAsia"/>
          <w:sz w:val="24"/>
        </w:rPr>
        <w:t>的科研</w:t>
      </w:r>
      <w:r w:rsidR="00184B8F" w:rsidRPr="001E02DB">
        <w:rPr>
          <w:rFonts w:hint="eastAsia"/>
          <w:sz w:val="24"/>
        </w:rPr>
        <w:t>工作</w:t>
      </w:r>
    </w:p>
    <w:p w:rsidR="00577866" w:rsidRDefault="00577866" w:rsidP="00AD2F6F">
      <w:pPr>
        <w:pStyle w:val="u5"/>
        <w:spacing w:before="24" w:after="24"/>
        <w:ind w:firstLine="480"/>
      </w:pPr>
      <w:r>
        <w:fldChar w:fldCharType="begin"/>
      </w:r>
      <w:r>
        <w:instrText xml:space="preserve">MACROBUTTON NoMacro </w:instrText>
      </w:r>
      <w:r>
        <w:rPr>
          <w:rFonts w:ascii="宋体" w:hAnsi="宋体" w:hint="eastAsia"/>
        </w:rPr>
        <w:instrText>［单击键入</w:instrText>
      </w:r>
      <w:r w:rsidR="003C6DD7">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E1436D" w:rsidRDefault="007B042D" w:rsidP="007B042D">
      <w:pPr>
        <w:pStyle w:val="u5"/>
        <w:spacing w:before="24" w:after="24"/>
        <w:ind w:firstLine="480"/>
        <w:rPr>
          <w:color w:val="FF0000"/>
          <w:shd w:val="pct15" w:color="auto" w:fill="FFFFFF"/>
        </w:rPr>
      </w:pPr>
      <w:r w:rsidRPr="00E1436D">
        <w:rPr>
          <w:rFonts w:hint="eastAsia"/>
          <w:color w:val="FF0000"/>
          <w:shd w:val="pct15" w:color="auto" w:fill="FFFFFF"/>
        </w:rPr>
        <w:t>（应注明课题名称、参加身份、通过时间、通过方式、评定单位等）</w:t>
      </w:r>
      <w:r>
        <w:rPr>
          <w:rFonts w:hint="eastAsia"/>
          <w:color w:val="FF0000"/>
          <w:shd w:val="pct15" w:color="auto" w:fill="FFFFFF"/>
        </w:rPr>
        <w:t>。</w:t>
      </w:r>
      <w:r w:rsidRPr="00577592">
        <w:rPr>
          <w:rFonts w:hint="eastAsia"/>
          <w:color w:val="0000FF"/>
          <w:shd w:val="pct15" w:color="auto" w:fill="FFFFFF"/>
        </w:rPr>
        <w:t>不用此信息时，请删除本段。</w:t>
      </w: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在学期间所获的</w:t>
      </w:r>
      <w:r w:rsidR="00617F8A">
        <w:rPr>
          <w:rFonts w:hint="eastAsia"/>
          <w:sz w:val="24"/>
        </w:rPr>
        <w:t>科研</w:t>
      </w:r>
      <w:r w:rsidRPr="001E02DB">
        <w:rPr>
          <w:rFonts w:hint="eastAsia"/>
          <w:sz w:val="24"/>
        </w:rPr>
        <w:t>奖励</w:t>
      </w:r>
    </w:p>
    <w:p w:rsidR="003C6DD7" w:rsidRDefault="003C6DD7" w:rsidP="003C6DD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E1436D" w:rsidRDefault="007B042D" w:rsidP="007B042D">
      <w:pPr>
        <w:pStyle w:val="u5"/>
        <w:spacing w:before="24" w:after="24"/>
        <w:ind w:firstLine="480"/>
        <w:rPr>
          <w:color w:val="FF0000"/>
          <w:shd w:val="pct15" w:color="auto" w:fill="FFFFFF"/>
        </w:rPr>
      </w:pPr>
      <w:r w:rsidRPr="00E1436D">
        <w:rPr>
          <w:rFonts w:hint="eastAsia"/>
          <w:color w:val="FF0000"/>
          <w:shd w:val="pct15" w:color="auto" w:fill="FFFFFF"/>
        </w:rPr>
        <w:t>（应注明奖励名称、授奖单位、授奖时间等，请</w:t>
      </w:r>
      <w:r>
        <w:rPr>
          <w:rFonts w:hint="eastAsia"/>
          <w:color w:val="FF0000"/>
          <w:shd w:val="pct15" w:color="auto" w:fill="FFFFFF"/>
        </w:rPr>
        <w:t>填写科研方面奖励，请勿</w:t>
      </w:r>
      <w:r w:rsidRPr="00E1436D">
        <w:rPr>
          <w:rFonts w:hint="eastAsia"/>
          <w:color w:val="FF0000"/>
          <w:shd w:val="pct15" w:color="auto" w:fill="FFFFFF"/>
        </w:rPr>
        <w:t>填写其他奖励信息，如不得填写三好研究生等奖励信息。）</w:t>
      </w:r>
      <w:r w:rsidRPr="00577592">
        <w:rPr>
          <w:rFonts w:hint="eastAsia"/>
          <w:color w:val="0000FF"/>
          <w:shd w:val="pct15" w:color="auto" w:fill="FFFFFF"/>
        </w:rPr>
        <w:t>不用此信息时，请删除本段。</w:t>
      </w: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在学期间发表的论文</w:t>
      </w:r>
    </w:p>
    <w:p w:rsidR="003C6DD7" w:rsidRDefault="003C6DD7" w:rsidP="003C6DD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C73B0B" w:rsidRDefault="007B042D" w:rsidP="007B042D">
      <w:pPr>
        <w:pStyle w:val="u5"/>
        <w:spacing w:before="24" w:after="24"/>
        <w:ind w:firstLine="480"/>
        <w:rPr>
          <w:color w:val="FF0000"/>
          <w:shd w:val="pct15" w:color="auto" w:fill="FFFFFF"/>
        </w:rPr>
      </w:pPr>
      <w:r w:rsidRPr="00C73B0B">
        <w:rPr>
          <w:rFonts w:hint="eastAsia"/>
          <w:color w:val="FF0000"/>
          <w:shd w:val="pct15" w:color="auto" w:fill="FFFFFF"/>
        </w:rPr>
        <w:t>（应按照参考文献的格式来填写，包括编号。并在后面依次标明以下事项，各项之间用“．”分隔：</w:t>
      </w:r>
      <w:r w:rsidRPr="00C73B0B">
        <w:rPr>
          <w:rFonts w:hint="eastAsia"/>
          <w:color w:val="FF0000"/>
          <w:shd w:val="pct15" w:color="auto" w:fill="FFFFFF"/>
        </w:rPr>
        <w:t>1</w:t>
      </w:r>
      <w:r w:rsidRPr="00C73B0B">
        <w:rPr>
          <w:rFonts w:hint="eastAsia"/>
          <w:color w:val="FF0000"/>
          <w:shd w:val="pct15" w:color="auto" w:fill="FFFFFF"/>
        </w:rPr>
        <w:t>）标明“已发表”或“已录用”；</w:t>
      </w:r>
      <w:r w:rsidRPr="00C73B0B">
        <w:rPr>
          <w:rFonts w:hint="eastAsia"/>
          <w:color w:val="FF0000"/>
          <w:shd w:val="pct15" w:color="auto" w:fill="FFFFFF"/>
        </w:rPr>
        <w:t>2</w:t>
      </w:r>
      <w:r w:rsidRPr="00C73B0B">
        <w:rPr>
          <w:rFonts w:hint="eastAsia"/>
          <w:color w:val="FF0000"/>
          <w:shd w:val="pct15" w:color="auto" w:fill="FFFFFF"/>
        </w:rPr>
        <w:t>）是否“</w:t>
      </w:r>
      <w:r w:rsidRPr="00C73B0B">
        <w:rPr>
          <w:rFonts w:hint="eastAsia"/>
          <w:color w:val="FF0000"/>
          <w:shd w:val="pct15" w:color="auto" w:fill="FFFFFF"/>
        </w:rPr>
        <w:t>SCI/EI/STP/CSSCI</w:t>
      </w:r>
      <w:r w:rsidRPr="00C73B0B">
        <w:rPr>
          <w:rFonts w:hint="eastAsia"/>
          <w:color w:val="FF0000"/>
          <w:shd w:val="pct15" w:color="auto" w:fill="FFFFFF"/>
        </w:rPr>
        <w:t>刊源”；</w:t>
      </w:r>
      <w:r w:rsidRPr="00C73B0B">
        <w:rPr>
          <w:rFonts w:hint="eastAsia"/>
          <w:color w:val="FF0000"/>
          <w:shd w:val="pct15" w:color="auto" w:fill="FFFFFF"/>
        </w:rPr>
        <w:t>3</w:t>
      </w:r>
      <w:r w:rsidRPr="00C73B0B">
        <w:rPr>
          <w:rFonts w:hint="eastAsia"/>
          <w:color w:val="FF0000"/>
          <w:shd w:val="pct15" w:color="auto" w:fill="FFFFFF"/>
        </w:rPr>
        <w:t>）是否被“</w:t>
      </w:r>
      <w:r w:rsidRPr="00C73B0B">
        <w:rPr>
          <w:rFonts w:hint="eastAsia"/>
          <w:color w:val="FF0000"/>
          <w:shd w:val="pct15" w:color="auto" w:fill="FFFFFF"/>
        </w:rPr>
        <w:t>SCI/EI/STP/CSSCI</w:t>
      </w:r>
      <w:r w:rsidRPr="00C73B0B">
        <w:rPr>
          <w:rFonts w:hint="eastAsia"/>
          <w:color w:val="FF0000"/>
          <w:shd w:val="pct15" w:color="auto" w:fill="FFFFFF"/>
        </w:rPr>
        <w:t>检索”；</w:t>
      </w:r>
      <w:r w:rsidRPr="00C73B0B">
        <w:rPr>
          <w:rFonts w:hint="eastAsia"/>
          <w:color w:val="FF0000"/>
          <w:shd w:val="pct15" w:color="auto" w:fill="FFFFFF"/>
        </w:rPr>
        <w:t>4</w:t>
      </w:r>
      <w:r w:rsidRPr="00C73B0B">
        <w:rPr>
          <w:rFonts w:hint="eastAsia"/>
          <w:color w:val="FF0000"/>
          <w:shd w:val="pct15" w:color="auto" w:fill="FFFFFF"/>
        </w:rPr>
        <w:t>）检索号。第</w:t>
      </w:r>
      <w:r w:rsidRPr="00C73B0B">
        <w:rPr>
          <w:rFonts w:hint="eastAsia"/>
          <w:color w:val="FF0000"/>
          <w:shd w:val="pct15" w:color="auto" w:fill="FFFFFF"/>
        </w:rPr>
        <w:t>2</w:t>
      </w:r>
      <w:r w:rsidRPr="00C73B0B">
        <w:rPr>
          <w:rFonts w:hint="eastAsia"/>
          <w:color w:val="FF0000"/>
          <w:shd w:val="pct15" w:color="auto" w:fill="FFFFFF"/>
        </w:rPr>
        <w:t>、</w:t>
      </w:r>
      <w:r w:rsidRPr="00C73B0B">
        <w:rPr>
          <w:rFonts w:hint="eastAsia"/>
          <w:color w:val="FF0000"/>
          <w:shd w:val="pct15" w:color="auto" w:fill="FFFFFF"/>
        </w:rPr>
        <w:t>3</w:t>
      </w:r>
      <w:r w:rsidRPr="00C73B0B">
        <w:rPr>
          <w:rFonts w:hint="eastAsia"/>
          <w:color w:val="FF0000"/>
          <w:shd w:val="pct15" w:color="auto" w:fill="FFFFFF"/>
        </w:rPr>
        <w:t>项请标明具体检索名称）</w:t>
      </w:r>
      <w:r>
        <w:rPr>
          <w:rFonts w:hint="eastAsia"/>
          <w:color w:val="FF0000"/>
          <w:shd w:val="pct15" w:color="auto" w:fill="FFFFFF"/>
        </w:rPr>
        <w:t>。</w:t>
      </w:r>
      <w:r w:rsidRPr="00577592">
        <w:rPr>
          <w:rFonts w:hint="eastAsia"/>
          <w:color w:val="0000FF"/>
          <w:shd w:val="pct15" w:color="auto" w:fill="FFFFFF"/>
        </w:rPr>
        <w:t>不用此信息时，请删除本段。</w:t>
      </w:r>
    </w:p>
    <w:p w:rsidR="007B042D" w:rsidRDefault="007B042D" w:rsidP="007B042D">
      <w:pPr>
        <w:pStyle w:val="u5"/>
        <w:spacing w:before="24" w:after="24"/>
        <w:ind w:firstLine="480"/>
      </w:pPr>
    </w:p>
    <w:p w:rsidR="00644558" w:rsidRPr="00577592" w:rsidRDefault="00644558" w:rsidP="00644558">
      <w:pPr>
        <w:pStyle w:val="u5"/>
        <w:spacing w:before="24" w:after="24"/>
        <w:ind w:firstLine="480"/>
        <w:rPr>
          <w:color w:val="0000FF"/>
          <w:shd w:val="pct15" w:color="auto" w:fill="FFFFFF"/>
        </w:rPr>
      </w:pPr>
      <w:r w:rsidRPr="00577592">
        <w:rPr>
          <w:rFonts w:hint="eastAsia"/>
          <w:color w:val="0000FF"/>
          <w:shd w:val="pct15" w:color="auto" w:fill="FFFFFF"/>
        </w:rPr>
        <w:t>盲审论文，请隐去所有可能影响盲审结果的信息，诸如作者姓名、导师姓名、作者学号</w:t>
      </w:r>
      <w:r>
        <w:rPr>
          <w:rFonts w:hint="eastAsia"/>
          <w:color w:val="0000FF"/>
          <w:shd w:val="pct15" w:color="auto" w:fill="FFFFFF"/>
        </w:rPr>
        <w:t>等，具体隐去方法请详见“学位论文工具栏”中的“常用工具”中的“盲审论文制作方法”，或查看本文档最后的论文编制指南中的“</w:t>
      </w:r>
      <w:r>
        <w:rPr>
          <w:rFonts w:hint="eastAsia"/>
          <w:color w:val="0000FF"/>
          <w:shd w:val="pct15" w:color="auto" w:fill="FFFFFF"/>
        </w:rPr>
        <w:t>13</w:t>
      </w:r>
      <w:r>
        <w:rPr>
          <w:rFonts w:hint="eastAsia"/>
          <w:color w:val="0000FF"/>
          <w:shd w:val="pct15" w:color="auto" w:fill="FFFFFF"/>
        </w:rPr>
        <w:t>盲审论文制作方法”</w:t>
      </w:r>
      <w:r w:rsidRPr="00577592">
        <w:rPr>
          <w:rFonts w:hint="eastAsia"/>
          <w:color w:val="0000FF"/>
          <w:shd w:val="pct15" w:color="auto" w:fill="FFFFFF"/>
        </w:rPr>
        <w:t>。另外在</w:t>
      </w:r>
      <w:r>
        <w:rPr>
          <w:rFonts w:hint="eastAsia"/>
          <w:color w:val="0000FF"/>
          <w:shd w:val="pct15" w:color="auto" w:fill="FFFFFF"/>
        </w:rPr>
        <w:t>此处，研究成果中</w:t>
      </w:r>
      <w:r w:rsidRPr="00577592">
        <w:rPr>
          <w:rFonts w:hint="eastAsia"/>
          <w:color w:val="0000FF"/>
          <w:shd w:val="pct15" w:color="auto" w:fill="FFFFFF"/>
        </w:rPr>
        <w:t>论文作者</w:t>
      </w:r>
      <w:r>
        <w:rPr>
          <w:rFonts w:hint="eastAsia"/>
          <w:color w:val="0000FF"/>
          <w:shd w:val="pct15" w:color="auto" w:fill="FFFFFF"/>
        </w:rPr>
        <w:t>的</w:t>
      </w:r>
      <w:r w:rsidRPr="00577592">
        <w:rPr>
          <w:rFonts w:hint="eastAsia"/>
          <w:color w:val="0000FF"/>
          <w:shd w:val="pct15" w:color="auto" w:fill="FFFFFF"/>
        </w:rPr>
        <w:t>发表文章列表中应隐去所有作者</w:t>
      </w:r>
      <w:r>
        <w:rPr>
          <w:rFonts w:hint="eastAsia"/>
          <w:color w:val="0000FF"/>
          <w:shd w:val="pct15" w:color="auto" w:fill="FFFFFF"/>
        </w:rPr>
        <w:t>的名字</w:t>
      </w:r>
      <w:r w:rsidRPr="00577592">
        <w:rPr>
          <w:rFonts w:hint="eastAsia"/>
          <w:color w:val="0000FF"/>
          <w:shd w:val="pct15" w:color="auto" w:fill="FFFFFF"/>
        </w:rPr>
        <w:t>，只标明</w:t>
      </w:r>
      <w:r>
        <w:rPr>
          <w:rFonts w:hint="eastAsia"/>
          <w:color w:val="0000FF"/>
          <w:shd w:val="pct15" w:color="auto" w:fill="FFFFFF"/>
        </w:rPr>
        <w:t>论文作者</w:t>
      </w:r>
      <w:r w:rsidRPr="00577592">
        <w:rPr>
          <w:rFonts w:hint="eastAsia"/>
          <w:color w:val="0000FF"/>
          <w:shd w:val="pct15" w:color="auto" w:fill="FFFFFF"/>
        </w:rPr>
        <w:t>是第几作者，具体如</w:t>
      </w:r>
      <w:r w:rsidRPr="00577592">
        <w:rPr>
          <w:color w:val="0000FF"/>
          <w:shd w:val="pct15" w:color="auto" w:fill="FFFFFF"/>
        </w:rPr>
        <w:t>“[</w:t>
      </w:r>
      <w:r w:rsidRPr="00577592">
        <w:rPr>
          <w:rFonts w:hint="eastAsia"/>
          <w:color w:val="0000FF"/>
          <w:shd w:val="pct15" w:color="auto" w:fill="FFFFFF"/>
        </w:rPr>
        <w:t>第二作者</w:t>
      </w:r>
      <w:r w:rsidRPr="00577592">
        <w:rPr>
          <w:color w:val="0000FF"/>
          <w:shd w:val="pct15" w:color="auto" w:fill="FFFFFF"/>
        </w:rPr>
        <w:t>]</w:t>
      </w:r>
      <w:r w:rsidRPr="00577592">
        <w:rPr>
          <w:rFonts w:hint="eastAsia"/>
          <w:color w:val="0000FF"/>
          <w:shd w:val="pct15" w:color="auto" w:fill="FFFFFF"/>
        </w:rPr>
        <w:t>．论</w:t>
      </w:r>
      <w:r w:rsidRPr="00577592">
        <w:rPr>
          <w:rFonts w:hint="eastAsia"/>
          <w:color w:val="0000FF"/>
          <w:shd w:val="pct15" w:color="auto" w:fill="FFFFFF"/>
        </w:rPr>
        <w:lastRenderedPageBreak/>
        <w:t>文名称．……</w:t>
      </w:r>
      <w:r w:rsidRPr="00577592">
        <w:rPr>
          <w:color w:val="0000FF"/>
          <w:shd w:val="pct15" w:color="auto" w:fill="FFFFFF"/>
        </w:rPr>
        <w:t>”</w:t>
      </w:r>
      <w:r w:rsidRPr="00577592">
        <w:rPr>
          <w:rFonts w:hint="eastAsia"/>
          <w:color w:val="0000FF"/>
          <w:shd w:val="pct15" w:color="auto" w:fill="FFFFFF"/>
        </w:rPr>
        <w:t>。</w:t>
      </w:r>
      <w:r>
        <w:rPr>
          <w:rFonts w:hint="eastAsia"/>
          <w:color w:val="FF0000"/>
          <w:shd w:val="pct15" w:color="auto" w:fill="FFFFFF"/>
        </w:rPr>
        <w:t>不用此信息时，请删除本段。</w:t>
      </w:r>
    </w:p>
    <w:p w:rsidR="00E16426" w:rsidRDefault="00E16426"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Pr="007B042D" w:rsidRDefault="007B042D" w:rsidP="007B042D">
      <w:pPr>
        <w:pStyle w:val="u5"/>
        <w:spacing w:before="24" w:after="24"/>
        <w:ind w:firstLine="480"/>
        <w:sectPr w:rsidR="007B042D" w:rsidRPr="007B042D" w:rsidSect="00C92D31">
          <w:footerReference w:type="default" r:id="rId538"/>
          <w:pgSz w:w="11906" w:h="16838" w:code="9"/>
          <w:pgMar w:top="1701" w:right="1701" w:bottom="1134" w:left="1701" w:header="851" w:footer="992" w:gutter="567"/>
          <w:cols w:space="425"/>
          <w:docGrid w:linePitch="312"/>
        </w:sectPr>
      </w:pPr>
    </w:p>
    <w:p w:rsidR="00FB26A8" w:rsidRDefault="00FB26A8" w:rsidP="00E16426">
      <w:pPr>
        <w:pStyle w:val="u4"/>
      </w:pPr>
      <w:bookmarkStart w:id="96" w:name="_Toc100303171"/>
      <w:bookmarkStart w:id="97" w:name="_Toc112251656"/>
      <w:r>
        <w:rPr>
          <w:rFonts w:hint="eastAsia"/>
        </w:rPr>
        <w:lastRenderedPageBreak/>
        <w:t>独创性说明</w:t>
      </w:r>
      <w:bookmarkEnd w:id="96"/>
      <w:bookmarkEnd w:id="97"/>
    </w:p>
    <w:p w:rsidR="00465FF5" w:rsidRDefault="00465FF5" w:rsidP="00E16426">
      <w:pPr>
        <w:pStyle w:val="ae"/>
        <w:spacing w:after="360" w:line="360" w:lineRule="auto"/>
        <w:ind w:firstLine="539"/>
        <w:jc w:val="both"/>
        <w:rPr>
          <w:sz w:val="28"/>
        </w:rPr>
      </w:pPr>
      <w:r>
        <w:rPr>
          <w:rFonts w:hint="eastAsia"/>
          <w:sz w:val="28"/>
        </w:rPr>
        <w:t>本人郑重声明：所呈交的论文是我个人在导师指导下进行的研究工作及取得研究成果。尽我所知，除了文中特别加以标注和致谢的地方外，论文中不包含其他人已经发表或撰写的研究成果，也不包含为获得北京科技大学或其他教育机构的学位或证书所使用过的材料。与我一同工作的同志对本研究所做的任何贡献均已在论文中做了明确的说明并表示了谢意。</w:t>
      </w:r>
    </w:p>
    <w:p w:rsidR="00465FF5" w:rsidRPr="00BF75B2" w:rsidRDefault="00465FF5" w:rsidP="00BF75B2">
      <w:pPr>
        <w:jc w:val="right"/>
        <w:rPr>
          <w:spacing w:val="-5"/>
          <w:kern w:val="0"/>
          <w:sz w:val="28"/>
          <w:szCs w:val="20"/>
        </w:rPr>
      </w:pPr>
      <w:r w:rsidRPr="00BF75B2">
        <w:rPr>
          <w:rFonts w:hint="eastAsia"/>
          <w:spacing w:val="-5"/>
          <w:kern w:val="0"/>
          <w:sz w:val="28"/>
          <w:szCs w:val="20"/>
        </w:rPr>
        <w:tab/>
      </w:r>
      <w:r w:rsidRPr="00BF75B2">
        <w:rPr>
          <w:rFonts w:hint="eastAsia"/>
          <w:spacing w:val="-5"/>
          <w:kern w:val="0"/>
          <w:sz w:val="28"/>
          <w:szCs w:val="20"/>
        </w:rPr>
        <w:t>签名：</w:t>
      </w:r>
      <w:r w:rsidRPr="00BF75B2">
        <w:rPr>
          <w:rFonts w:hint="eastAsia"/>
          <w:spacing w:val="-5"/>
          <w:kern w:val="0"/>
          <w:sz w:val="28"/>
          <w:szCs w:val="20"/>
        </w:rPr>
        <w:t xml:space="preserve">___________ </w:t>
      </w:r>
      <w:r w:rsidRPr="00BF75B2">
        <w:rPr>
          <w:rFonts w:hint="eastAsia"/>
          <w:spacing w:val="-5"/>
          <w:kern w:val="0"/>
          <w:sz w:val="28"/>
          <w:szCs w:val="20"/>
        </w:rPr>
        <w:t>日期：</w:t>
      </w:r>
      <w:r w:rsidRPr="00BF75B2">
        <w:rPr>
          <w:rFonts w:hint="eastAsia"/>
          <w:spacing w:val="-5"/>
          <w:kern w:val="0"/>
          <w:sz w:val="28"/>
          <w:szCs w:val="20"/>
        </w:rPr>
        <w:t>____________</w:t>
      </w:r>
    </w:p>
    <w:p w:rsidR="00465FF5" w:rsidRDefault="00465FF5" w:rsidP="00F67EBE"/>
    <w:p w:rsidR="00E16426" w:rsidRDefault="00E16426" w:rsidP="00F67EBE"/>
    <w:p w:rsidR="00E16426" w:rsidRDefault="00E16426" w:rsidP="00F67EBE"/>
    <w:p w:rsidR="00E16426" w:rsidRDefault="00E16426" w:rsidP="00F67EBE"/>
    <w:p w:rsidR="00E16426" w:rsidRDefault="00E16426" w:rsidP="00F67EBE"/>
    <w:p w:rsidR="00E16426" w:rsidRPr="00465FF5" w:rsidRDefault="00E16426" w:rsidP="00F67EBE"/>
    <w:p w:rsidR="00FB26A8" w:rsidRDefault="00FB26A8" w:rsidP="00FB26A8">
      <w:pPr>
        <w:pStyle w:val="u4"/>
      </w:pPr>
      <w:bookmarkStart w:id="98" w:name="_Toc100303172"/>
      <w:bookmarkStart w:id="99" w:name="_Toc112251657"/>
      <w:r w:rsidRPr="00FB26A8">
        <w:rPr>
          <w:rFonts w:hint="eastAsia"/>
        </w:rPr>
        <w:t>关于论文使用授权的说明</w:t>
      </w:r>
      <w:bookmarkEnd w:id="98"/>
      <w:bookmarkEnd w:id="99"/>
    </w:p>
    <w:p w:rsidR="00465FF5" w:rsidRPr="00BF75B2" w:rsidRDefault="00465FF5" w:rsidP="00E16426">
      <w:pPr>
        <w:spacing w:line="360" w:lineRule="auto"/>
        <w:ind w:firstLineChars="200" w:firstLine="560"/>
        <w:rPr>
          <w:sz w:val="28"/>
          <w:szCs w:val="28"/>
        </w:rPr>
      </w:pPr>
      <w:r w:rsidRPr="00BF75B2">
        <w:rPr>
          <w:rFonts w:hint="eastAsia"/>
          <w:sz w:val="28"/>
          <w:szCs w:val="28"/>
        </w:rPr>
        <w:t>本人完全了解北京科技大学有关保留、使用学位论文的规定，即：学校有权保留送交论文的复印件，允许论文被查阅和借阅；学校可以公布论文的全部或部分内容，可以采用影印、缩印或其他复制手段保存论文。</w:t>
      </w:r>
    </w:p>
    <w:p w:rsidR="00465FF5" w:rsidRPr="00BF75B2" w:rsidRDefault="00465FF5" w:rsidP="00E16426">
      <w:pPr>
        <w:spacing w:line="360" w:lineRule="auto"/>
        <w:ind w:firstLineChars="200" w:firstLine="542"/>
        <w:rPr>
          <w:b/>
          <w:spacing w:val="-5"/>
          <w:kern w:val="0"/>
          <w:sz w:val="28"/>
          <w:szCs w:val="20"/>
        </w:rPr>
      </w:pPr>
      <w:r w:rsidRPr="00BF75B2">
        <w:rPr>
          <w:rFonts w:hint="eastAsia"/>
          <w:b/>
          <w:spacing w:val="-5"/>
          <w:kern w:val="0"/>
          <w:sz w:val="28"/>
          <w:szCs w:val="20"/>
        </w:rPr>
        <w:t>（保密的论文在解密后应遵循此规定）</w:t>
      </w:r>
    </w:p>
    <w:p w:rsidR="00465FF5" w:rsidRDefault="00465FF5" w:rsidP="00465FF5">
      <w:pPr>
        <w:pStyle w:val="ae"/>
        <w:tabs>
          <w:tab w:val="left" w:pos="3135"/>
        </w:tabs>
        <w:jc w:val="both"/>
        <w:rPr>
          <w:sz w:val="28"/>
        </w:rPr>
      </w:pPr>
    </w:p>
    <w:p w:rsidR="00465FF5" w:rsidRPr="00BF75B2" w:rsidRDefault="00465FF5" w:rsidP="00BF75B2">
      <w:pPr>
        <w:rPr>
          <w:spacing w:val="-5"/>
          <w:kern w:val="0"/>
          <w:sz w:val="28"/>
          <w:szCs w:val="20"/>
        </w:rPr>
      </w:pPr>
      <w:r w:rsidRPr="00BF75B2">
        <w:rPr>
          <w:rFonts w:hint="eastAsia"/>
          <w:spacing w:val="-5"/>
          <w:kern w:val="0"/>
          <w:sz w:val="28"/>
          <w:szCs w:val="20"/>
        </w:rPr>
        <w:t>签名：</w:t>
      </w:r>
      <w:r w:rsidRPr="00BF75B2">
        <w:rPr>
          <w:rFonts w:hint="eastAsia"/>
          <w:spacing w:val="-5"/>
          <w:kern w:val="0"/>
          <w:sz w:val="28"/>
          <w:szCs w:val="20"/>
        </w:rPr>
        <w:t xml:space="preserve">___________  </w:t>
      </w:r>
      <w:r w:rsidRPr="00BF75B2">
        <w:rPr>
          <w:rFonts w:hint="eastAsia"/>
          <w:spacing w:val="-5"/>
          <w:kern w:val="0"/>
          <w:sz w:val="28"/>
          <w:szCs w:val="20"/>
        </w:rPr>
        <w:t>导师签名：</w:t>
      </w:r>
      <w:r w:rsidRPr="00BF75B2">
        <w:rPr>
          <w:rFonts w:hint="eastAsia"/>
          <w:spacing w:val="-5"/>
          <w:kern w:val="0"/>
          <w:sz w:val="28"/>
          <w:szCs w:val="20"/>
        </w:rPr>
        <w:t xml:space="preserve">___________ </w:t>
      </w:r>
      <w:r w:rsidRPr="00BF75B2">
        <w:rPr>
          <w:rFonts w:hint="eastAsia"/>
          <w:spacing w:val="-5"/>
          <w:kern w:val="0"/>
          <w:sz w:val="28"/>
          <w:szCs w:val="20"/>
        </w:rPr>
        <w:t>日期：</w:t>
      </w:r>
      <w:r w:rsidRPr="00BF75B2">
        <w:rPr>
          <w:rFonts w:hint="eastAsia"/>
          <w:spacing w:val="-5"/>
          <w:kern w:val="0"/>
          <w:sz w:val="28"/>
          <w:szCs w:val="20"/>
        </w:rPr>
        <w:t>____________</w:t>
      </w:r>
    </w:p>
    <w:p w:rsidR="00791700" w:rsidRDefault="00791700" w:rsidP="00376635">
      <w:pPr>
        <w:pStyle w:val="u4"/>
        <w:sectPr w:rsidR="00791700" w:rsidSect="00C92D31">
          <w:type w:val="oddPage"/>
          <w:pgSz w:w="11906" w:h="16838" w:code="9"/>
          <w:pgMar w:top="1701" w:right="1701" w:bottom="1134" w:left="1701" w:header="851" w:footer="992" w:gutter="567"/>
          <w:cols w:space="425"/>
          <w:docGrid w:linePitch="312"/>
        </w:sectPr>
      </w:pPr>
    </w:p>
    <w:p w:rsidR="006C2014" w:rsidRDefault="006C2014" w:rsidP="00376635">
      <w:pPr>
        <w:pStyle w:val="u4"/>
      </w:pPr>
      <w:bookmarkStart w:id="100" w:name="_Toc201454925"/>
      <w:bookmarkStart w:id="101" w:name="_Toc100303173"/>
      <w:bookmarkStart w:id="102" w:name="_Toc112251658"/>
      <w:r>
        <w:rPr>
          <w:rFonts w:hint="eastAsia"/>
        </w:rPr>
        <w:lastRenderedPageBreak/>
        <w:t>学位论文数据集</w:t>
      </w:r>
      <w:bookmarkEnd w:id="100"/>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4"/>
        <w:gridCol w:w="1614"/>
        <w:gridCol w:w="1645"/>
        <w:gridCol w:w="1625"/>
        <w:gridCol w:w="1655"/>
      </w:tblGrid>
      <w:tr w:rsidR="00A04D55" w:rsidRPr="00B257A8" w:rsidTr="00B2082E">
        <w:tc>
          <w:tcPr>
            <w:tcW w:w="1614"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关键词*</w:t>
            </w:r>
          </w:p>
        </w:tc>
        <w:tc>
          <w:tcPr>
            <w:tcW w:w="1614"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密级*</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中图分类号*</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b/>
                <w:szCs w:val="21"/>
              </w:rPr>
              <w:t>UDC</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论文资助</w:t>
            </w:r>
          </w:p>
        </w:tc>
      </w:tr>
      <w:tr w:rsidR="00A04D55" w:rsidTr="00B2082E">
        <w:tc>
          <w:tcPr>
            <w:tcW w:w="1614" w:type="dxa"/>
            <w:tcMar>
              <w:top w:w="28" w:type="dxa"/>
              <w:bottom w:w="28" w:type="dxa"/>
            </w:tcMar>
          </w:tcPr>
          <w:p w:rsidR="00A04D55" w:rsidRDefault="00A04D55" w:rsidP="00A04D55">
            <w:pPr>
              <w:pStyle w:val="ac"/>
              <w:ind w:firstLineChars="0" w:firstLine="0"/>
            </w:pPr>
          </w:p>
        </w:tc>
        <w:tc>
          <w:tcPr>
            <w:tcW w:w="1614" w:type="dxa"/>
            <w:tcMar>
              <w:top w:w="28" w:type="dxa"/>
              <w:bottom w:w="28" w:type="dxa"/>
            </w:tcMar>
          </w:tcPr>
          <w:p w:rsidR="00A04D55" w:rsidRDefault="00A04D55" w:rsidP="00A04D55">
            <w:pPr>
              <w:pStyle w:val="ac"/>
              <w:ind w:firstLineChars="0" w:firstLine="0"/>
            </w:pPr>
          </w:p>
        </w:tc>
        <w:tc>
          <w:tcPr>
            <w:tcW w:w="1645" w:type="dxa"/>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学位授予单位名称*</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学位授予单位代码*</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学位类别*</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学位级别*</w:t>
            </w:r>
          </w:p>
        </w:tc>
      </w:tr>
      <w:tr w:rsidR="00A04D55" w:rsidTr="00B2082E">
        <w:tc>
          <w:tcPr>
            <w:tcW w:w="3228" w:type="dxa"/>
            <w:gridSpan w:val="2"/>
            <w:tcMar>
              <w:top w:w="28" w:type="dxa"/>
              <w:bottom w:w="28" w:type="dxa"/>
            </w:tcMar>
          </w:tcPr>
          <w:p w:rsidR="00A04D55" w:rsidRDefault="00A04D55" w:rsidP="00A04D55">
            <w:pPr>
              <w:pStyle w:val="ac"/>
              <w:ind w:firstLineChars="0" w:firstLine="0"/>
            </w:pPr>
            <w:r>
              <w:rPr>
                <w:rFonts w:hint="eastAsia"/>
              </w:rPr>
              <w:t>北京</w:t>
            </w:r>
            <w:r w:rsidR="00465FF5">
              <w:rPr>
                <w:rFonts w:hint="eastAsia"/>
              </w:rPr>
              <w:t>科技</w:t>
            </w:r>
            <w:r>
              <w:rPr>
                <w:rFonts w:hint="eastAsia"/>
              </w:rPr>
              <w:t>大学</w:t>
            </w:r>
          </w:p>
        </w:tc>
        <w:tc>
          <w:tcPr>
            <w:tcW w:w="1645" w:type="dxa"/>
            <w:tcMar>
              <w:top w:w="28" w:type="dxa"/>
              <w:bottom w:w="28" w:type="dxa"/>
            </w:tcMar>
          </w:tcPr>
          <w:p w:rsidR="00A04D55" w:rsidRDefault="00A04D55" w:rsidP="00A04D55">
            <w:pPr>
              <w:pStyle w:val="ac"/>
              <w:ind w:firstLineChars="0" w:firstLine="0"/>
            </w:pPr>
            <w:r>
              <w:rPr>
                <w:rFonts w:hint="eastAsia"/>
              </w:rPr>
              <w:t>1000</w:t>
            </w:r>
            <w:r w:rsidR="00465FF5">
              <w:rPr>
                <w:rFonts w:hint="eastAsia"/>
              </w:rPr>
              <w:t>8</w:t>
            </w: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论文题名*</w:t>
            </w:r>
          </w:p>
        </w:tc>
        <w:tc>
          <w:tcPr>
            <w:tcW w:w="3270"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并列题名</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论文语种*</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3270" w:type="dxa"/>
            <w:gridSpan w:val="2"/>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B257A8">
            <w:pPr>
              <w:pStyle w:val="ac"/>
              <w:ind w:firstLineChars="0" w:firstLine="0"/>
              <w:rPr>
                <w:b/>
              </w:rPr>
            </w:pPr>
            <w:r w:rsidRPr="00B257A8">
              <w:rPr>
                <w:rFonts w:hint="eastAsia"/>
                <w:b/>
              </w:rPr>
              <w:t>作者姓名</w:t>
            </w:r>
            <w:r w:rsidRPr="00B257A8">
              <w:rPr>
                <w:rFonts w:hint="eastAsia"/>
                <w:b/>
              </w:rPr>
              <w:t>*</w:t>
            </w:r>
          </w:p>
        </w:tc>
        <w:tc>
          <w:tcPr>
            <w:tcW w:w="3259" w:type="dxa"/>
            <w:gridSpan w:val="2"/>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Pr="00B257A8" w:rsidRDefault="00A04D55" w:rsidP="00B257A8">
            <w:pPr>
              <w:pStyle w:val="ac"/>
              <w:ind w:firstLineChars="0" w:firstLine="0"/>
              <w:jc w:val="center"/>
              <w:rPr>
                <w:b/>
              </w:rPr>
            </w:pPr>
            <w:r w:rsidRPr="00B257A8">
              <w:rPr>
                <w:rFonts w:hint="eastAsia"/>
                <w:b/>
              </w:rPr>
              <w:t>学号</w:t>
            </w:r>
            <w:r w:rsidRPr="00B257A8">
              <w:rPr>
                <w:rFonts w:hint="eastAsia"/>
                <w:b/>
              </w:rPr>
              <w:t>*</w:t>
            </w: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培养单位名称*</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培养单位代码*</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培养单位地址</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邮编</w:t>
            </w:r>
          </w:p>
        </w:tc>
      </w:tr>
      <w:tr w:rsidR="00A04D55" w:rsidTr="00B2082E">
        <w:tc>
          <w:tcPr>
            <w:tcW w:w="3228" w:type="dxa"/>
            <w:gridSpan w:val="2"/>
            <w:tcMar>
              <w:top w:w="28" w:type="dxa"/>
              <w:bottom w:w="28" w:type="dxa"/>
            </w:tcMar>
          </w:tcPr>
          <w:p w:rsidR="00A04D55" w:rsidRDefault="00A04D55" w:rsidP="00A04D55">
            <w:pPr>
              <w:pStyle w:val="ac"/>
              <w:ind w:firstLineChars="0" w:firstLine="0"/>
            </w:pPr>
            <w:r>
              <w:rPr>
                <w:rFonts w:hint="eastAsia"/>
              </w:rPr>
              <w:t>北京科技大学</w:t>
            </w:r>
          </w:p>
        </w:tc>
        <w:tc>
          <w:tcPr>
            <w:tcW w:w="1645" w:type="dxa"/>
            <w:tcMar>
              <w:top w:w="28" w:type="dxa"/>
              <w:bottom w:w="28" w:type="dxa"/>
            </w:tcMar>
          </w:tcPr>
          <w:p w:rsidR="00A04D55" w:rsidRDefault="00A04D55" w:rsidP="00A04D55">
            <w:pPr>
              <w:pStyle w:val="ac"/>
              <w:ind w:firstLineChars="0" w:firstLine="0"/>
            </w:pPr>
            <w:r>
              <w:rPr>
                <w:rFonts w:hint="eastAsia"/>
              </w:rPr>
              <w:t>1000</w:t>
            </w:r>
            <w:r w:rsidR="00465FF5">
              <w:rPr>
                <w:rFonts w:hint="eastAsia"/>
              </w:rPr>
              <w:t>8</w:t>
            </w:r>
          </w:p>
        </w:tc>
        <w:tc>
          <w:tcPr>
            <w:tcW w:w="1625" w:type="dxa"/>
            <w:tcMar>
              <w:top w:w="28" w:type="dxa"/>
              <w:bottom w:w="28" w:type="dxa"/>
            </w:tcMar>
          </w:tcPr>
          <w:p w:rsidR="00A04D55" w:rsidRDefault="00A04D55" w:rsidP="00A04D55">
            <w:pPr>
              <w:pStyle w:val="ac"/>
              <w:ind w:firstLineChars="0" w:firstLine="0"/>
            </w:pPr>
            <w:r>
              <w:rPr>
                <w:rFonts w:hint="eastAsia"/>
              </w:rPr>
              <w:t>北京市海淀区学院路</w:t>
            </w:r>
            <w:r>
              <w:rPr>
                <w:rFonts w:hint="eastAsia"/>
              </w:rPr>
              <w:t>30</w:t>
            </w:r>
            <w:r>
              <w:rPr>
                <w:rFonts w:hint="eastAsia"/>
              </w:rPr>
              <w:t>号</w:t>
            </w:r>
          </w:p>
        </w:tc>
        <w:tc>
          <w:tcPr>
            <w:tcW w:w="1655" w:type="dxa"/>
            <w:tcMar>
              <w:top w:w="28" w:type="dxa"/>
              <w:bottom w:w="28" w:type="dxa"/>
            </w:tcMar>
          </w:tcPr>
          <w:p w:rsidR="00A04D55" w:rsidRDefault="00A04D55" w:rsidP="00A04D55">
            <w:pPr>
              <w:pStyle w:val="ac"/>
              <w:ind w:firstLineChars="0" w:firstLine="0"/>
            </w:pPr>
            <w:r>
              <w:rPr>
                <w:rFonts w:hint="eastAsia"/>
              </w:rPr>
              <w:t>100083</w:t>
            </w:r>
          </w:p>
        </w:tc>
      </w:tr>
      <w:tr w:rsidR="00A04D55" w:rsidRPr="00B257A8" w:rsidTr="00B2082E">
        <w:tc>
          <w:tcPr>
            <w:tcW w:w="3228"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学科专业*</w:t>
            </w:r>
          </w:p>
        </w:tc>
        <w:tc>
          <w:tcPr>
            <w:tcW w:w="164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研究方向*</w:t>
            </w:r>
          </w:p>
        </w:tc>
        <w:tc>
          <w:tcPr>
            <w:tcW w:w="162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学制*</w:t>
            </w:r>
          </w:p>
        </w:tc>
        <w:tc>
          <w:tcPr>
            <w:tcW w:w="165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学位授予年*</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1645" w:type="dxa"/>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论文提交日期*</w:t>
            </w:r>
          </w:p>
        </w:tc>
        <w:tc>
          <w:tcPr>
            <w:tcW w:w="6539" w:type="dxa"/>
            <w:gridSpan w:val="4"/>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导师姓名*</w:t>
            </w:r>
          </w:p>
        </w:tc>
        <w:tc>
          <w:tcPr>
            <w:tcW w:w="3259" w:type="dxa"/>
            <w:gridSpan w:val="2"/>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职称*</w:t>
            </w: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评阅人</w:t>
            </w:r>
          </w:p>
        </w:tc>
        <w:tc>
          <w:tcPr>
            <w:tcW w:w="3259"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答辩委员会主席*</w:t>
            </w:r>
          </w:p>
        </w:tc>
        <w:tc>
          <w:tcPr>
            <w:tcW w:w="3280"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答辩委员会成员</w:t>
            </w:r>
          </w:p>
        </w:tc>
      </w:tr>
      <w:tr w:rsidR="00A04D55" w:rsidTr="00B2082E">
        <w:tc>
          <w:tcPr>
            <w:tcW w:w="1614" w:type="dxa"/>
            <w:tcMar>
              <w:top w:w="28" w:type="dxa"/>
              <w:bottom w:w="28" w:type="dxa"/>
            </w:tcMar>
          </w:tcPr>
          <w:p w:rsidR="00A04D55" w:rsidRDefault="00A04D55" w:rsidP="00A04D55">
            <w:pPr>
              <w:pStyle w:val="ac"/>
              <w:ind w:firstLineChars="0" w:firstLine="0"/>
            </w:pPr>
          </w:p>
          <w:p w:rsidR="00A04D55" w:rsidRDefault="00A04D55" w:rsidP="00A04D55">
            <w:pPr>
              <w:pStyle w:val="ac"/>
              <w:ind w:firstLineChars="0" w:firstLine="0"/>
            </w:pPr>
          </w:p>
        </w:tc>
        <w:tc>
          <w:tcPr>
            <w:tcW w:w="3259" w:type="dxa"/>
            <w:gridSpan w:val="2"/>
            <w:tcMar>
              <w:top w:w="28" w:type="dxa"/>
              <w:bottom w:w="28" w:type="dxa"/>
            </w:tcMar>
          </w:tcPr>
          <w:p w:rsidR="00A04D55" w:rsidRDefault="00A04D55" w:rsidP="00560BF3">
            <w:pPr>
              <w:pStyle w:val="u9"/>
            </w:pPr>
          </w:p>
          <w:p w:rsidR="00A04D55" w:rsidRDefault="00A04D55" w:rsidP="00A04D55">
            <w:pPr>
              <w:pStyle w:val="ac"/>
              <w:ind w:firstLineChars="0" w:firstLine="0"/>
            </w:pPr>
          </w:p>
        </w:tc>
        <w:tc>
          <w:tcPr>
            <w:tcW w:w="3280" w:type="dxa"/>
            <w:gridSpan w:val="2"/>
            <w:tcMar>
              <w:top w:w="28" w:type="dxa"/>
              <w:bottom w:w="28" w:type="dxa"/>
            </w:tcMar>
          </w:tcPr>
          <w:p w:rsidR="00A04D55" w:rsidRDefault="00A04D55" w:rsidP="00A04D55">
            <w:pPr>
              <w:pStyle w:val="ac"/>
              <w:ind w:firstLineChars="0" w:firstLine="0"/>
            </w:pPr>
          </w:p>
          <w:p w:rsidR="00A04D55" w:rsidRDefault="00A04D55" w:rsidP="00A04D55">
            <w:pPr>
              <w:pStyle w:val="ac"/>
              <w:ind w:firstLineChars="0" w:firstLine="0"/>
            </w:pPr>
          </w:p>
        </w:tc>
      </w:tr>
      <w:tr w:rsidR="00A04D55" w:rsidTr="00B2082E">
        <w:tc>
          <w:tcPr>
            <w:tcW w:w="8153" w:type="dxa"/>
            <w:gridSpan w:val="5"/>
            <w:tcMar>
              <w:top w:w="28" w:type="dxa"/>
              <w:bottom w:w="28" w:type="dxa"/>
            </w:tcMar>
          </w:tcPr>
          <w:p w:rsidR="00A04D55" w:rsidRDefault="00A04D55" w:rsidP="00A04D55">
            <w:pPr>
              <w:pStyle w:val="ac"/>
              <w:ind w:firstLineChars="0" w:firstLine="0"/>
            </w:pPr>
            <w:r w:rsidRPr="00B257A8">
              <w:rPr>
                <w:rFonts w:ascii="黑体" w:eastAsia="黑体" w:hint="eastAsia"/>
                <w:b/>
                <w:szCs w:val="21"/>
              </w:rPr>
              <w:t>电子版论文提交格式</w:t>
            </w:r>
            <w:r>
              <w:rPr>
                <w:rFonts w:hint="eastAsia"/>
              </w:rPr>
              <w:t xml:space="preserve">  </w:t>
            </w:r>
            <w:r>
              <w:rPr>
                <w:rFonts w:hint="eastAsia"/>
              </w:rPr>
              <w:t>文本（</w:t>
            </w:r>
            <w:r>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sidRPr="00B257A8">
              <w:rPr>
                <w:rFonts w:ascii="黑体" w:eastAsia="黑体" w:hint="eastAsia"/>
                <w:b/>
                <w:szCs w:val="21"/>
              </w:rPr>
              <w:t>推荐格式：</w:t>
            </w:r>
            <w:r>
              <w:rPr>
                <w:rFonts w:hint="eastAsia"/>
              </w:rPr>
              <w:t>application/msword</w:t>
            </w:r>
            <w:r>
              <w:rPr>
                <w:rFonts w:hint="eastAsia"/>
              </w:rPr>
              <w:t>；</w:t>
            </w:r>
            <w:r>
              <w:rPr>
                <w:rFonts w:hint="eastAsia"/>
              </w:rPr>
              <w:t>app</w:t>
            </w:r>
            <w:r>
              <w:t>lication/pdf</w:t>
            </w:r>
          </w:p>
        </w:tc>
      </w:tr>
      <w:tr w:rsidR="00A04D55" w:rsidRPr="00B257A8" w:rsidTr="00B2082E">
        <w:tc>
          <w:tcPr>
            <w:tcW w:w="3228"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电子版论文出版（发布）者</w:t>
            </w:r>
          </w:p>
        </w:tc>
        <w:tc>
          <w:tcPr>
            <w:tcW w:w="3270"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电子版论文出版（发布）地</w:t>
            </w:r>
          </w:p>
        </w:tc>
        <w:tc>
          <w:tcPr>
            <w:tcW w:w="165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权限声明</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3270" w:type="dxa"/>
            <w:gridSpan w:val="2"/>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Default="00A04D55" w:rsidP="00A04D55">
            <w:pPr>
              <w:pStyle w:val="ac"/>
              <w:ind w:firstLineChars="0" w:firstLine="0"/>
            </w:pPr>
            <w:r w:rsidRPr="00B257A8">
              <w:rPr>
                <w:rFonts w:ascii="黑体" w:eastAsia="黑体" w:hint="eastAsia"/>
                <w:b/>
                <w:szCs w:val="21"/>
              </w:rPr>
              <w:t>论文总页数*</w:t>
            </w:r>
          </w:p>
        </w:tc>
        <w:tc>
          <w:tcPr>
            <w:tcW w:w="6539" w:type="dxa"/>
            <w:gridSpan w:val="4"/>
            <w:tcMar>
              <w:top w:w="28" w:type="dxa"/>
              <w:bottom w:w="28" w:type="dxa"/>
            </w:tcMar>
          </w:tcPr>
          <w:p w:rsidR="00A04D55" w:rsidRDefault="00A04D55" w:rsidP="00A04D55">
            <w:pPr>
              <w:pStyle w:val="ac"/>
              <w:ind w:firstLineChars="0" w:firstLine="0"/>
            </w:pPr>
          </w:p>
        </w:tc>
      </w:tr>
      <w:tr w:rsidR="00A04D55" w:rsidTr="00B2082E">
        <w:tc>
          <w:tcPr>
            <w:tcW w:w="8153" w:type="dxa"/>
            <w:gridSpan w:val="5"/>
            <w:tcMar>
              <w:top w:w="28" w:type="dxa"/>
              <w:bottom w:w="28" w:type="dxa"/>
            </w:tcMar>
          </w:tcPr>
          <w:p w:rsidR="00A04D55" w:rsidRDefault="00A04D55" w:rsidP="00A04D55">
            <w:pPr>
              <w:pStyle w:val="ac"/>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Pr>
                <w:rFonts w:hint="eastAsia"/>
              </w:rPr>
              <w:t>22</w:t>
            </w:r>
            <w:r>
              <w:rPr>
                <w:rFonts w:hint="eastAsia"/>
              </w:rPr>
              <w:t>项。</w:t>
            </w:r>
          </w:p>
        </w:tc>
      </w:tr>
    </w:tbl>
    <w:p w:rsidR="00A04D55" w:rsidRDefault="00A04D55" w:rsidP="00A04D55">
      <w:pPr>
        <w:pStyle w:val="ac"/>
        <w:ind w:firstLine="420"/>
      </w:pPr>
    </w:p>
    <w:p w:rsidR="00A04D55" w:rsidRPr="00490B60" w:rsidRDefault="00A04D55" w:rsidP="00F67EBE"/>
    <w:p w:rsidR="00117237" w:rsidRDefault="00117237" w:rsidP="00985679">
      <w:pPr>
        <w:pStyle w:val="u7"/>
        <w:jc w:val="both"/>
        <w:sectPr w:rsidR="00117237" w:rsidSect="009448E5">
          <w:type w:val="oddPage"/>
          <w:pgSz w:w="11906" w:h="16838" w:code="9"/>
          <w:pgMar w:top="1701" w:right="1701" w:bottom="1134" w:left="1701" w:header="851" w:footer="992" w:gutter="567"/>
          <w:cols w:space="425"/>
          <w:docGrid w:linePitch="312"/>
        </w:sectPr>
      </w:pPr>
    </w:p>
    <w:p w:rsidR="00D32913" w:rsidRPr="00E24391" w:rsidRDefault="00D32913" w:rsidP="00985679">
      <w:pPr>
        <w:pStyle w:val="u5"/>
        <w:spacing w:before="24" w:after="24"/>
        <w:ind w:firstLineChars="0" w:firstLine="0"/>
      </w:pPr>
    </w:p>
    <w:sectPr w:rsidR="00D32913" w:rsidRPr="00E24391" w:rsidSect="003D5DA5">
      <w:footnotePr>
        <w:numRestart w:val="eachPage"/>
      </w:footnotePr>
      <w:pgSz w:w="11906" w:h="16838" w:code="9"/>
      <w:pgMar w:top="1701" w:right="1701" w:bottom="1134" w:left="1701" w:header="851" w:footer="992" w:gutter="567"/>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2211" w:rsidRDefault="00792211">
      <w:r>
        <w:separator/>
      </w:r>
    </w:p>
  </w:endnote>
  <w:endnote w:type="continuationSeparator" w:id="0">
    <w:p w:rsidR="00792211" w:rsidRDefault="00792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Default="00EC744F" w:rsidP="00C92D31">
    <w:pPr>
      <w:pStyle w:val="a9"/>
      <w:jc w:val="cente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II</w:t>
    </w:r>
    <w:r w:rsidRPr="002C6850">
      <w:rPr>
        <w:kern w:val="0"/>
        <w:sz w:val="21"/>
        <w:szCs w:val="21"/>
      </w:rPr>
      <w:fldChar w:fldCharType="end"/>
    </w:r>
    <w:r w:rsidRPr="002C6850">
      <w:rPr>
        <w:kern w:val="0"/>
        <w:sz w:val="21"/>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Default="00EC744F" w:rsidP="00C92D31">
    <w:pPr>
      <w:pStyle w:val="a9"/>
      <w:jc w:val="cente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26</w:t>
    </w:r>
    <w:r w:rsidRPr="002C6850">
      <w:rPr>
        <w:kern w:val="0"/>
        <w:sz w:val="21"/>
        <w:szCs w:val="21"/>
      </w:rPr>
      <w:fldChar w:fldCharType="end"/>
    </w:r>
    <w:r w:rsidRPr="002C6850">
      <w:rPr>
        <w:kern w:val="0"/>
        <w:sz w:val="21"/>
        <w:szCs w:val="21"/>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Pr="00FF09E8" w:rsidRDefault="00EC744F" w:rsidP="00FF09E8">
    <w:pPr>
      <w:pStyle w:val="a9"/>
      <w:rPr>
        <w:szCs w:val="2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Pr="002C6850" w:rsidRDefault="00EC744F"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XV</w:t>
    </w:r>
    <w:r w:rsidRPr="002C6850">
      <w:rPr>
        <w:kern w:val="0"/>
        <w:sz w:val="21"/>
        <w:szCs w:val="21"/>
      </w:rPr>
      <w:fldChar w:fldCharType="end"/>
    </w:r>
    <w:r w:rsidRPr="002C6850">
      <w:rPr>
        <w:kern w:val="0"/>
        <w:sz w:val="21"/>
        <w:szCs w:val="21"/>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Pr="002C6850" w:rsidRDefault="00EC744F"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25</w:t>
    </w:r>
    <w:r w:rsidRPr="002C6850">
      <w:rPr>
        <w:kern w:val="0"/>
        <w:sz w:val="21"/>
        <w:szCs w:val="21"/>
      </w:rPr>
      <w:fldChar w:fldCharType="end"/>
    </w:r>
    <w:r w:rsidRPr="002C6850">
      <w:rPr>
        <w:kern w:val="0"/>
        <w:sz w:val="21"/>
        <w:szCs w:val="21"/>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Pr="002C6850" w:rsidRDefault="00EC744F"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45</w:t>
    </w:r>
    <w:r w:rsidRPr="002C6850">
      <w:rPr>
        <w:kern w:val="0"/>
        <w:sz w:val="21"/>
        <w:szCs w:val="21"/>
      </w:rPr>
      <w:fldChar w:fldCharType="end"/>
    </w:r>
    <w:r w:rsidRPr="002C6850">
      <w:rPr>
        <w:kern w:val="0"/>
        <w:sz w:val="21"/>
        <w:szCs w:val="21"/>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Pr="002C6850" w:rsidRDefault="00EC744F"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F15D0A">
      <w:rPr>
        <w:noProof/>
        <w:kern w:val="0"/>
        <w:sz w:val="21"/>
        <w:szCs w:val="21"/>
      </w:rPr>
      <w:t>51</w:t>
    </w:r>
    <w:r w:rsidRPr="002C6850">
      <w:rPr>
        <w:kern w:val="0"/>
        <w:sz w:val="21"/>
        <w:szCs w:val="21"/>
      </w:rPr>
      <w:fldChar w:fldCharType="end"/>
    </w:r>
    <w:r w:rsidRPr="002C6850">
      <w:rPr>
        <w:kern w:val="0"/>
        <w:sz w:val="21"/>
        <w:szCs w:val="21"/>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2211" w:rsidRDefault="00792211">
      <w:r>
        <w:separator/>
      </w:r>
    </w:p>
  </w:footnote>
  <w:footnote w:type="continuationSeparator" w:id="0">
    <w:p w:rsidR="00792211" w:rsidRDefault="0079221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Default="00EC744F" w:rsidP="00FF09E8">
    <w:pPr>
      <w:pStyle w:val="u8"/>
    </w:pPr>
    <w:r>
      <w:fldChar w:fldCharType="begin"/>
    </w:r>
    <w:r>
      <w:instrText xml:space="preserve">MACROBUTTON NoMacro </w:instrText>
    </w:r>
    <w:r>
      <w:rPr>
        <w:rFonts w:hint="eastAsia"/>
      </w:rPr>
      <w:instrText>［单击键入论文中文题名］</w:instrText>
    </w:r>
    <w:r w:rsidRPr="00FF09E8">
      <w:rPr>
        <w:rFonts w:hint="eastAsia"/>
        <w:color w:val="FF0000"/>
      </w:rPr>
      <w:instrText>样式：</w:instrText>
    </w:r>
    <w:r w:rsidRPr="00955156">
      <w:rPr>
        <w:rFonts w:hint="eastAsia"/>
      </w:rPr>
      <w:instrText>u</w:instrText>
    </w:r>
    <w:r>
      <w:rPr>
        <w:rFonts w:hint="eastAsia"/>
      </w:rPr>
      <w:instrText>页眉</w:instrTex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Default="00EC744F" w:rsidP="00885E6B">
    <w:pPr>
      <w:pStyle w:val="u8"/>
    </w:pPr>
    <w:r>
      <w:rPr>
        <w:rFonts w:hint="eastAsia"/>
      </w:rPr>
      <w:t>标题</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744F" w:rsidRDefault="00EC744F" w:rsidP="00713C58">
    <w:pPr>
      <w:pStyle w:val="u8"/>
    </w:pPr>
    <w:r>
      <w:rPr>
        <w:rFonts w:hint="eastAsia"/>
      </w:rPr>
      <w:t>北京科技大学硕士学位论文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A76042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99BEB73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442CE28"/>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548CD3F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24729C6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D50D0B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6FE1B9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D6653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E2CE0A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288153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3AF7CF6"/>
    <w:multiLevelType w:val="hybridMultilevel"/>
    <w:tmpl w:val="87B2341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99B33D3"/>
    <w:multiLevelType w:val="multilevel"/>
    <w:tmpl w:val="323A317A"/>
    <w:lvl w:ilvl="0">
      <w:start w:val="1"/>
      <w:numFmt w:val="decimal"/>
      <w:pStyle w:val="u1"/>
      <w:suff w:val="space"/>
      <w:lvlText w:val="%1"/>
      <w:lvlJc w:val="left"/>
      <w:pPr>
        <w:ind w:left="425" w:hanging="425"/>
      </w:pPr>
      <w:rPr>
        <w:rFonts w:hint="eastAsia"/>
      </w:rPr>
    </w:lvl>
    <w:lvl w:ilvl="1">
      <w:start w:val="1"/>
      <w:numFmt w:val="decimal"/>
      <w:pStyle w:val="u2"/>
      <w:suff w:val="space"/>
      <w:lvlText w:val="%1.%2"/>
      <w:lvlJc w:val="left"/>
      <w:pPr>
        <w:ind w:left="992" w:hanging="992"/>
      </w:pPr>
      <w:rPr>
        <w:rFonts w:hint="eastAsia"/>
      </w:rPr>
    </w:lvl>
    <w:lvl w:ilvl="2">
      <w:start w:val="1"/>
      <w:numFmt w:val="decimal"/>
      <w:pStyle w:val="u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1"/>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12" w15:restartNumberingAfterBreak="0">
    <w:nsid w:val="0F1C634A"/>
    <w:multiLevelType w:val="multilevel"/>
    <w:tmpl w:val="86003DA4"/>
    <w:lvl w:ilvl="0">
      <w:start w:val="1"/>
      <w:numFmt w:val="decimal"/>
      <w:suff w:val="space"/>
      <w:lvlText w:val="[%1] "/>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15:restartNumberingAfterBreak="0">
    <w:nsid w:val="10DD1B4A"/>
    <w:multiLevelType w:val="hybridMultilevel"/>
    <w:tmpl w:val="4E56B9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B24850"/>
    <w:multiLevelType w:val="multilevel"/>
    <w:tmpl w:val="29B2E168"/>
    <w:lvl w:ilvl="0">
      <w:start w:val="1"/>
      <w:numFmt w:val="decimal"/>
      <w:lvlText w:val="[%1] "/>
      <w:lvlJc w:val="left"/>
      <w:pPr>
        <w:tabs>
          <w:tab w:val="num" w:pos="510"/>
        </w:tabs>
        <w:ind w:left="510" w:hanging="51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158004E4"/>
    <w:multiLevelType w:val="singleLevel"/>
    <w:tmpl w:val="0409000F"/>
    <w:lvl w:ilvl="0">
      <w:start w:val="1"/>
      <w:numFmt w:val="decimal"/>
      <w:lvlText w:val="%1."/>
      <w:lvlJc w:val="left"/>
      <w:pPr>
        <w:tabs>
          <w:tab w:val="num" w:pos="425"/>
        </w:tabs>
        <w:ind w:left="425" w:hanging="425"/>
      </w:pPr>
    </w:lvl>
  </w:abstractNum>
  <w:abstractNum w:abstractNumId="16" w15:restartNumberingAfterBreak="0">
    <w:nsid w:val="15941120"/>
    <w:multiLevelType w:val="hybridMultilevel"/>
    <w:tmpl w:val="C38C5B8C"/>
    <w:lvl w:ilvl="0" w:tplc="3E744560">
      <w:start w:val="1"/>
      <w:numFmt w:val="upperLetter"/>
      <w:pStyle w:val="u"/>
      <w:lvlText w:val="附录%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19132A01"/>
    <w:multiLevelType w:val="multilevel"/>
    <w:tmpl w:val="59766F7C"/>
    <w:lvl w:ilvl="0">
      <w:start w:val="1"/>
      <w:numFmt w:val="upperLetter"/>
      <w:lvlText w:val="附录%1 "/>
      <w:lvlJc w:val="left"/>
      <w:pPr>
        <w:tabs>
          <w:tab w:val="num" w:pos="567"/>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15:restartNumberingAfterBreak="0">
    <w:nsid w:val="1B4D0E91"/>
    <w:multiLevelType w:val="multilevel"/>
    <w:tmpl w:val="F580E43C"/>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19" w15:restartNumberingAfterBreak="0">
    <w:nsid w:val="1D190529"/>
    <w:multiLevelType w:val="multilevel"/>
    <w:tmpl w:val="9AF097A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20" w15:restartNumberingAfterBreak="0">
    <w:nsid w:val="2A552F24"/>
    <w:multiLevelType w:val="singleLevel"/>
    <w:tmpl w:val="E42E67EC"/>
    <w:lvl w:ilvl="0">
      <w:start w:val="1"/>
      <w:numFmt w:val="upperLetter"/>
      <w:lvlText w:val="%1"/>
      <w:lvlJc w:val="left"/>
      <w:pPr>
        <w:tabs>
          <w:tab w:val="num" w:pos="852"/>
        </w:tabs>
        <w:ind w:left="852" w:hanging="528"/>
      </w:pPr>
      <w:rPr>
        <w:rFonts w:hint="eastAsia"/>
      </w:rPr>
    </w:lvl>
  </w:abstractNum>
  <w:abstractNum w:abstractNumId="21" w15:restartNumberingAfterBreak="0">
    <w:nsid w:val="2DEC7502"/>
    <w:multiLevelType w:val="hybridMultilevel"/>
    <w:tmpl w:val="5E4CDE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E9A7831"/>
    <w:multiLevelType w:val="multilevel"/>
    <w:tmpl w:val="C9ECFEC4"/>
    <w:lvl w:ilvl="0">
      <w:start w:val="1"/>
      <w:numFmt w:val="upperLetter"/>
      <w:lvlText w:val="附录%1 "/>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25" w15:restartNumberingAfterBreak="0">
    <w:nsid w:val="32F06781"/>
    <w:multiLevelType w:val="singleLevel"/>
    <w:tmpl w:val="2A3E1266"/>
    <w:lvl w:ilvl="0">
      <w:start w:val="1"/>
      <w:numFmt w:val="decimal"/>
      <w:lvlText w:val="%1．"/>
      <w:lvlJc w:val="left"/>
      <w:pPr>
        <w:tabs>
          <w:tab w:val="num" w:pos="776"/>
        </w:tabs>
        <w:ind w:left="776" w:hanging="300"/>
      </w:pPr>
      <w:rPr>
        <w:rFonts w:hint="eastAsia"/>
      </w:rPr>
    </w:lvl>
  </w:abstractNum>
  <w:abstractNum w:abstractNumId="26" w15:restartNumberingAfterBreak="0">
    <w:nsid w:val="3FF54B39"/>
    <w:multiLevelType w:val="singleLevel"/>
    <w:tmpl w:val="0409000F"/>
    <w:lvl w:ilvl="0">
      <w:start w:val="1"/>
      <w:numFmt w:val="decimal"/>
      <w:lvlText w:val="%1."/>
      <w:lvlJc w:val="left"/>
      <w:pPr>
        <w:tabs>
          <w:tab w:val="num" w:pos="425"/>
        </w:tabs>
        <w:ind w:left="425" w:hanging="425"/>
      </w:pPr>
    </w:lvl>
  </w:abstractNum>
  <w:abstractNum w:abstractNumId="27" w15:restartNumberingAfterBreak="0">
    <w:nsid w:val="4295221F"/>
    <w:multiLevelType w:val="multilevel"/>
    <w:tmpl w:val="72602D7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8" w15:restartNumberingAfterBreak="0">
    <w:nsid w:val="4712341F"/>
    <w:multiLevelType w:val="multilevel"/>
    <w:tmpl w:val="E3A4D102"/>
    <w:lvl w:ilvl="0">
      <w:start w:val="1"/>
      <w:numFmt w:val="decimal"/>
      <w:suff w:val="space"/>
      <w:lvlText w:val="[%1] "/>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15:restartNumberingAfterBreak="0">
    <w:nsid w:val="499A69C6"/>
    <w:multiLevelType w:val="multilevel"/>
    <w:tmpl w:val="83889EB2"/>
    <w:lvl w:ilvl="0">
      <w:start w:val="1"/>
      <w:numFmt w:val="decimal"/>
      <w:pStyle w:val="u0"/>
      <w:lvlText w:val="[%1] "/>
      <w:lvlJc w:val="left"/>
      <w:pPr>
        <w:tabs>
          <w:tab w:val="num"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15:restartNumberingAfterBreak="0">
    <w:nsid w:val="49C71715"/>
    <w:multiLevelType w:val="multilevel"/>
    <w:tmpl w:val="04090023"/>
    <w:styleLink w:val="a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4F2A4F29"/>
    <w:multiLevelType w:val="hybridMultilevel"/>
    <w:tmpl w:val="198096C8"/>
    <w:lvl w:ilvl="0" w:tplc="FD589CDA">
      <w:start w:val="1"/>
      <w:numFmt w:val="decimal"/>
      <w:lvlText w:val="%1）"/>
      <w:lvlJc w:val="left"/>
      <w:pPr>
        <w:tabs>
          <w:tab w:val="num" w:pos="857"/>
        </w:tabs>
        <w:ind w:left="857" w:hanging="375"/>
      </w:pPr>
      <w:rPr>
        <w:rFonts w:ascii="黑体" w:eastAsia="黑体" w:hint="default"/>
        <w:b/>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0230626"/>
    <w:multiLevelType w:val="multilevel"/>
    <w:tmpl w:val="0F7C74F0"/>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33" w15:restartNumberingAfterBreak="0">
    <w:nsid w:val="53233870"/>
    <w:multiLevelType w:val="singleLevel"/>
    <w:tmpl w:val="F6BC0DDA"/>
    <w:lvl w:ilvl="0">
      <w:start w:val="1"/>
      <w:numFmt w:val="chineseCountingThousand"/>
      <w:lvlText w:val="表%1"/>
      <w:lvlJc w:val="left"/>
      <w:pPr>
        <w:tabs>
          <w:tab w:val="num" w:pos="680"/>
        </w:tabs>
        <w:ind w:left="680" w:hanging="680"/>
      </w:pPr>
      <w:rPr>
        <w:rFonts w:hint="eastAsia"/>
      </w:rPr>
    </w:lvl>
  </w:abstractNum>
  <w:abstractNum w:abstractNumId="34" w15:restartNumberingAfterBreak="0">
    <w:nsid w:val="549234E0"/>
    <w:multiLevelType w:val="hybridMultilevel"/>
    <w:tmpl w:val="5998B8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4F324E1"/>
    <w:multiLevelType w:val="singleLevel"/>
    <w:tmpl w:val="7C58AD6C"/>
    <w:lvl w:ilvl="0">
      <w:start w:val="1"/>
      <w:numFmt w:val="decimal"/>
      <w:lvlText w:val="%1."/>
      <w:lvlJc w:val="left"/>
      <w:pPr>
        <w:tabs>
          <w:tab w:val="num" w:pos="360"/>
        </w:tabs>
        <w:ind w:left="340" w:hanging="340"/>
      </w:pPr>
      <w:rPr>
        <w:rFonts w:hint="eastAsia"/>
        <w:b w:val="0"/>
        <w:i w:val="0"/>
      </w:rPr>
    </w:lvl>
  </w:abstractNum>
  <w:abstractNum w:abstractNumId="36" w15:restartNumberingAfterBreak="0">
    <w:nsid w:val="55D46D3E"/>
    <w:multiLevelType w:val="hybridMultilevel"/>
    <w:tmpl w:val="CF86FDE6"/>
    <w:lvl w:ilvl="0" w:tplc="FD589CDA">
      <w:start w:val="1"/>
      <w:numFmt w:val="decimal"/>
      <w:lvlText w:val="%1）"/>
      <w:lvlJc w:val="left"/>
      <w:pPr>
        <w:tabs>
          <w:tab w:val="num" w:pos="857"/>
        </w:tabs>
        <w:ind w:left="857" w:hanging="375"/>
      </w:pPr>
      <w:rPr>
        <w:rFonts w:ascii="黑体" w:eastAsia="黑体" w:hint="default"/>
        <w:b/>
        <w:sz w:val="24"/>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37" w15:restartNumberingAfterBreak="0">
    <w:nsid w:val="58284E9F"/>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8" w15:restartNumberingAfterBreak="0">
    <w:nsid w:val="5DC87C10"/>
    <w:multiLevelType w:val="hybridMultilevel"/>
    <w:tmpl w:val="72602D7E"/>
    <w:lvl w:ilvl="0" w:tplc="7CBCBD4C">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601D033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0" w15:restartNumberingAfterBreak="0">
    <w:nsid w:val="66D963DE"/>
    <w:multiLevelType w:val="hybridMultilevel"/>
    <w:tmpl w:val="06181814"/>
    <w:lvl w:ilvl="0" w:tplc="2AB6F23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69C33E17"/>
    <w:multiLevelType w:val="multilevel"/>
    <w:tmpl w:val="C3D416C2"/>
    <w:lvl w:ilvl="0">
      <w:start w:val="1"/>
      <w:numFmt w:val="decimal"/>
      <w:lvlText w:val="[%1] "/>
      <w:lvlJc w:val="left"/>
      <w:pPr>
        <w:tabs>
          <w:tab w:val="num" w:pos="624"/>
        </w:tabs>
        <w:ind w:left="624" w:hanging="624"/>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2" w15:restartNumberingAfterBreak="0">
    <w:nsid w:val="6EEF26AB"/>
    <w:multiLevelType w:val="multilevel"/>
    <w:tmpl w:val="D6CA8ED8"/>
    <w:lvl w:ilvl="0">
      <w:start w:val="1"/>
      <w:numFmt w:val="decimal"/>
      <w:suff w:val="space"/>
      <w:lvlText w:val="[%1] "/>
      <w:lvlJc w:val="left"/>
      <w:pPr>
        <w:ind w:left="510" w:hanging="51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3" w15:restartNumberingAfterBreak="0">
    <w:nsid w:val="75C271F4"/>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4" w15:restartNumberingAfterBreak="0">
    <w:nsid w:val="78C91428"/>
    <w:multiLevelType w:val="singleLevel"/>
    <w:tmpl w:val="7C58AD6C"/>
    <w:lvl w:ilvl="0">
      <w:start w:val="1"/>
      <w:numFmt w:val="decimal"/>
      <w:lvlText w:val="%1."/>
      <w:lvlJc w:val="left"/>
      <w:pPr>
        <w:tabs>
          <w:tab w:val="num" w:pos="360"/>
        </w:tabs>
        <w:ind w:left="340" w:hanging="340"/>
      </w:pPr>
      <w:rPr>
        <w:rFonts w:hint="eastAsia"/>
        <w:b w:val="0"/>
        <w:i w:val="0"/>
      </w:rPr>
    </w:lvl>
  </w:abstractNum>
  <w:abstractNum w:abstractNumId="45" w15:restartNumberingAfterBreak="0">
    <w:nsid w:val="7AC81D52"/>
    <w:multiLevelType w:val="hybridMultilevel"/>
    <w:tmpl w:val="286C1E8C"/>
    <w:lvl w:ilvl="0" w:tplc="0409000F">
      <w:start w:val="1"/>
      <w:numFmt w:val="decimal"/>
      <w:lvlText w:val="%1."/>
      <w:lvlJc w:val="left"/>
      <w:pPr>
        <w:tabs>
          <w:tab w:val="num" w:pos="425"/>
        </w:tabs>
        <w:ind w:left="425" w:hanging="425"/>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C215C94"/>
    <w:multiLevelType w:val="hybridMultilevel"/>
    <w:tmpl w:val="A76C48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FD0185C"/>
    <w:multiLevelType w:val="hybridMultilevel"/>
    <w:tmpl w:val="5FDE1AA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1"/>
  </w:num>
  <w:num w:numId="2">
    <w:abstractNumId w:val="19"/>
  </w:num>
  <w:num w:numId="3">
    <w:abstractNumId w:val="18"/>
  </w:num>
  <w:num w:numId="4">
    <w:abstractNumId w:val="16"/>
  </w:num>
  <w:num w:numId="5">
    <w:abstractNumId w:val="39"/>
  </w:num>
  <w:num w:numId="6">
    <w:abstractNumId w:val="22"/>
  </w:num>
  <w:num w:numId="7">
    <w:abstractNumId w:val="17"/>
  </w:num>
  <w:num w:numId="8">
    <w:abstractNumId w:val="26"/>
  </w:num>
  <w:num w:numId="9">
    <w:abstractNumId w:val="23"/>
  </w:num>
  <w:num w:numId="10">
    <w:abstractNumId w:val="20"/>
  </w:num>
  <w:num w:numId="11">
    <w:abstractNumId w:val="15"/>
  </w:num>
  <w:num w:numId="12">
    <w:abstractNumId w:val="32"/>
  </w:num>
  <w:num w:numId="13">
    <w:abstractNumId w:val="24"/>
  </w:num>
  <w:num w:numId="14">
    <w:abstractNumId w:val="25"/>
  </w:num>
  <w:num w:numId="15">
    <w:abstractNumId w:val="45"/>
  </w:num>
  <w:num w:numId="16">
    <w:abstractNumId w:val="36"/>
  </w:num>
  <w:num w:numId="17">
    <w:abstractNumId w:val="31"/>
  </w:num>
  <w:num w:numId="18">
    <w:abstractNumId w:val="44"/>
  </w:num>
  <w:num w:numId="19">
    <w:abstractNumId w:val="33"/>
  </w:num>
  <w:num w:numId="20">
    <w:abstractNumId w:val="35"/>
  </w:num>
  <w:num w:numId="21">
    <w:abstractNumId w:val="37"/>
  </w:num>
  <w:num w:numId="22">
    <w:abstractNumId w:val="43"/>
  </w:num>
  <w:num w:numId="23">
    <w:abstractNumId w:val="8"/>
  </w:num>
  <w:num w:numId="24">
    <w:abstractNumId w:val="3"/>
  </w:num>
  <w:num w:numId="25">
    <w:abstractNumId w:val="2"/>
  </w:num>
  <w:num w:numId="26">
    <w:abstractNumId w:val="1"/>
  </w:num>
  <w:num w:numId="27">
    <w:abstractNumId w:val="0"/>
  </w:num>
  <w:num w:numId="28">
    <w:abstractNumId w:val="9"/>
  </w:num>
  <w:num w:numId="29">
    <w:abstractNumId w:val="7"/>
  </w:num>
  <w:num w:numId="30">
    <w:abstractNumId w:val="6"/>
  </w:num>
  <w:num w:numId="31">
    <w:abstractNumId w:val="5"/>
  </w:num>
  <w:num w:numId="32">
    <w:abstractNumId w:val="4"/>
  </w:num>
  <w:num w:numId="33">
    <w:abstractNumId w:val="30"/>
  </w:num>
  <w:num w:numId="34">
    <w:abstractNumId w:val="47"/>
  </w:num>
  <w:num w:numId="35">
    <w:abstractNumId w:val="38"/>
  </w:num>
  <w:num w:numId="36">
    <w:abstractNumId w:val="27"/>
  </w:num>
  <w:num w:numId="37">
    <w:abstractNumId w:val="29"/>
  </w:num>
  <w:num w:numId="38">
    <w:abstractNumId w:val="28"/>
  </w:num>
  <w:num w:numId="39">
    <w:abstractNumId w:val="40"/>
  </w:num>
  <w:num w:numId="40">
    <w:abstractNumId w:val="12"/>
  </w:num>
  <w:num w:numId="41">
    <w:abstractNumId w:val="42"/>
  </w:num>
  <w:num w:numId="42">
    <w:abstractNumId w:val="14"/>
  </w:num>
  <w:num w:numId="43">
    <w:abstractNumId w:val="41"/>
  </w:num>
  <w:num w:numId="44">
    <w:abstractNumId w:val="11"/>
  </w:num>
  <w:num w:numId="45">
    <w:abstractNumId w:val="13"/>
  </w:num>
  <w:num w:numId="46">
    <w:abstractNumId w:val="21"/>
  </w:num>
  <w:num w:numId="47">
    <w:abstractNumId w:val="34"/>
  </w:num>
  <w:num w:numId="48">
    <w:abstractNumId w:val="46"/>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mirrorMargins/>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ocumentProtection w:edit="readOnly" w:enforcement="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41DA7"/>
    <w:rsid w:val="000006CD"/>
    <w:rsid w:val="00000C29"/>
    <w:rsid w:val="00000F66"/>
    <w:rsid w:val="0000241E"/>
    <w:rsid w:val="0000343C"/>
    <w:rsid w:val="00004236"/>
    <w:rsid w:val="000048CB"/>
    <w:rsid w:val="000057D8"/>
    <w:rsid w:val="00005FB9"/>
    <w:rsid w:val="0000638A"/>
    <w:rsid w:val="00006A93"/>
    <w:rsid w:val="00007371"/>
    <w:rsid w:val="000101A5"/>
    <w:rsid w:val="00011451"/>
    <w:rsid w:val="00012224"/>
    <w:rsid w:val="00012A1E"/>
    <w:rsid w:val="000138DE"/>
    <w:rsid w:val="00013BEB"/>
    <w:rsid w:val="00014134"/>
    <w:rsid w:val="000144FC"/>
    <w:rsid w:val="00016230"/>
    <w:rsid w:val="0001697B"/>
    <w:rsid w:val="00016A69"/>
    <w:rsid w:val="0002058F"/>
    <w:rsid w:val="0002104F"/>
    <w:rsid w:val="00021FFC"/>
    <w:rsid w:val="00022A5E"/>
    <w:rsid w:val="00023285"/>
    <w:rsid w:val="00023589"/>
    <w:rsid w:val="00023934"/>
    <w:rsid w:val="000246F3"/>
    <w:rsid w:val="000248E9"/>
    <w:rsid w:val="00024E59"/>
    <w:rsid w:val="0002521E"/>
    <w:rsid w:val="00025816"/>
    <w:rsid w:val="0002615C"/>
    <w:rsid w:val="000269E9"/>
    <w:rsid w:val="00026E54"/>
    <w:rsid w:val="0002709C"/>
    <w:rsid w:val="0003045F"/>
    <w:rsid w:val="00030717"/>
    <w:rsid w:val="00030DA9"/>
    <w:rsid w:val="000310E9"/>
    <w:rsid w:val="00031350"/>
    <w:rsid w:val="00031A1A"/>
    <w:rsid w:val="0003232E"/>
    <w:rsid w:val="00032B11"/>
    <w:rsid w:val="000330D6"/>
    <w:rsid w:val="0003355C"/>
    <w:rsid w:val="0003406B"/>
    <w:rsid w:val="00034B9B"/>
    <w:rsid w:val="00034BED"/>
    <w:rsid w:val="0003615E"/>
    <w:rsid w:val="00037827"/>
    <w:rsid w:val="00040654"/>
    <w:rsid w:val="000406C6"/>
    <w:rsid w:val="00041622"/>
    <w:rsid w:val="0004193B"/>
    <w:rsid w:val="000419D2"/>
    <w:rsid w:val="00041CF1"/>
    <w:rsid w:val="000423E7"/>
    <w:rsid w:val="00042546"/>
    <w:rsid w:val="000449E8"/>
    <w:rsid w:val="00044B94"/>
    <w:rsid w:val="000452CA"/>
    <w:rsid w:val="00045650"/>
    <w:rsid w:val="00046802"/>
    <w:rsid w:val="00046BE5"/>
    <w:rsid w:val="00046C84"/>
    <w:rsid w:val="00046EEE"/>
    <w:rsid w:val="00047D3A"/>
    <w:rsid w:val="00047FA9"/>
    <w:rsid w:val="00050706"/>
    <w:rsid w:val="00050906"/>
    <w:rsid w:val="000517C9"/>
    <w:rsid w:val="00053B69"/>
    <w:rsid w:val="00053C33"/>
    <w:rsid w:val="000543B2"/>
    <w:rsid w:val="00054BB6"/>
    <w:rsid w:val="00055184"/>
    <w:rsid w:val="000564FB"/>
    <w:rsid w:val="00057437"/>
    <w:rsid w:val="00057A0F"/>
    <w:rsid w:val="00057E4A"/>
    <w:rsid w:val="00057EF0"/>
    <w:rsid w:val="0006064A"/>
    <w:rsid w:val="000627AF"/>
    <w:rsid w:val="000629FE"/>
    <w:rsid w:val="00063187"/>
    <w:rsid w:val="00064643"/>
    <w:rsid w:val="00064DCD"/>
    <w:rsid w:val="0006602D"/>
    <w:rsid w:val="00066EB8"/>
    <w:rsid w:val="00067611"/>
    <w:rsid w:val="00067BE0"/>
    <w:rsid w:val="00067D5D"/>
    <w:rsid w:val="00070DAC"/>
    <w:rsid w:val="00070F0F"/>
    <w:rsid w:val="000716D6"/>
    <w:rsid w:val="00071871"/>
    <w:rsid w:val="00071E17"/>
    <w:rsid w:val="00072449"/>
    <w:rsid w:val="00072A7D"/>
    <w:rsid w:val="00073549"/>
    <w:rsid w:val="00073ED7"/>
    <w:rsid w:val="0007685B"/>
    <w:rsid w:val="00077B37"/>
    <w:rsid w:val="00080B46"/>
    <w:rsid w:val="00080C67"/>
    <w:rsid w:val="00080E6F"/>
    <w:rsid w:val="0008148E"/>
    <w:rsid w:val="000817B1"/>
    <w:rsid w:val="0008202B"/>
    <w:rsid w:val="00082799"/>
    <w:rsid w:val="00082B11"/>
    <w:rsid w:val="00082B83"/>
    <w:rsid w:val="00083CC3"/>
    <w:rsid w:val="00083E36"/>
    <w:rsid w:val="0008448F"/>
    <w:rsid w:val="000848D6"/>
    <w:rsid w:val="00084D94"/>
    <w:rsid w:val="00085601"/>
    <w:rsid w:val="0008569B"/>
    <w:rsid w:val="000865D9"/>
    <w:rsid w:val="00087FAD"/>
    <w:rsid w:val="0009030E"/>
    <w:rsid w:val="0009037C"/>
    <w:rsid w:val="00090EFC"/>
    <w:rsid w:val="00092F7D"/>
    <w:rsid w:val="000933CB"/>
    <w:rsid w:val="000937E7"/>
    <w:rsid w:val="00093AB8"/>
    <w:rsid w:val="00093E28"/>
    <w:rsid w:val="00094031"/>
    <w:rsid w:val="000940CE"/>
    <w:rsid w:val="000944A1"/>
    <w:rsid w:val="00095B83"/>
    <w:rsid w:val="00097ED4"/>
    <w:rsid w:val="000A18E4"/>
    <w:rsid w:val="000A2D2A"/>
    <w:rsid w:val="000A4C4E"/>
    <w:rsid w:val="000A695F"/>
    <w:rsid w:val="000A6C82"/>
    <w:rsid w:val="000A6E91"/>
    <w:rsid w:val="000B1865"/>
    <w:rsid w:val="000B2D23"/>
    <w:rsid w:val="000B3C38"/>
    <w:rsid w:val="000B434C"/>
    <w:rsid w:val="000B4983"/>
    <w:rsid w:val="000B51F9"/>
    <w:rsid w:val="000B560C"/>
    <w:rsid w:val="000B57D1"/>
    <w:rsid w:val="000B616E"/>
    <w:rsid w:val="000B6BD4"/>
    <w:rsid w:val="000C03CF"/>
    <w:rsid w:val="000C151F"/>
    <w:rsid w:val="000C1C0A"/>
    <w:rsid w:val="000C1C81"/>
    <w:rsid w:val="000C1FA7"/>
    <w:rsid w:val="000C20BC"/>
    <w:rsid w:val="000C22B7"/>
    <w:rsid w:val="000C3D05"/>
    <w:rsid w:val="000C3F89"/>
    <w:rsid w:val="000C43B3"/>
    <w:rsid w:val="000C483A"/>
    <w:rsid w:val="000C4ACE"/>
    <w:rsid w:val="000C4B45"/>
    <w:rsid w:val="000C52FD"/>
    <w:rsid w:val="000C54C6"/>
    <w:rsid w:val="000C5DBB"/>
    <w:rsid w:val="000C5EC7"/>
    <w:rsid w:val="000C7447"/>
    <w:rsid w:val="000D0283"/>
    <w:rsid w:val="000D1453"/>
    <w:rsid w:val="000D24AB"/>
    <w:rsid w:val="000D4960"/>
    <w:rsid w:val="000D5A05"/>
    <w:rsid w:val="000D7AD9"/>
    <w:rsid w:val="000D7B26"/>
    <w:rsid w:val="000E0C69"/>
    <w:rsid w:val="000E138C"/>
    <w:rsid w:val="000E221F"/>
    <w:rsid w:val="000E24F8"/>
    <w:rsid w:val="000E26B5"/>
    <w:rsid w:val="000E2DCF"/>
    <w:rsid w:val="000E3113"/>
    <w:rsid w:val="000E318D"/>
    <w:rsid w:val="000E33DD"/>
    <w:rsid w:val="000E340D"/>
    <w:rsid w:val="000E3E6E"/>
    <w:rsid w:val="000E431E"/>
    <w:rsid w:val="000E49BE"/>
    <w:rsid w:val="000E68B5"/>
    <w:rsid w:val="000E7BA8"/>
    <w:rsid w:val="000E7CD5"/>
    <w:rsid w:val="000F1EF7"/>
    <w:rsid w:val="000F22DD"/>
    <w:rsid w:val="000F23CF"/>
    <w:rsid w:val="000F24F1"/>
    <w:rsid w:val="000F2938"/>
    <w:rsid w:val="000F44FC"/>
    <w:rsid w:val="000F4BB1"/>
    <w:rsid w:val="000F4E9F"/>
    <w:rsid w:val="000F50E9"/>
    <w:rsid w:val="000F6531"/>
    <w:rsid w:val="000F6760"/>
    <w:rsid w:val="000F6838"/>
    <w:rsid w:val="000F7445"/>
    <w:rsid w:val="000F74F1"/>
    <w:rsid w:val="000F7A9D"/>
    <w:rsid w:val="000F7F97"/>
    <w:rsid w:val="00100C1B"/>
    <w:rsid w:val="00101A48"/>
    <w:rsid w:val="00102CBF"/>
    <w:rsid w:val="0010321B"/>
    <w:rsid w:val="00103568"/>
    <w:rsid w:val="00104469"/>
    <w:rsid w:val="0010582F"/>
    <w:rsid w:val="00105A2B"/>
    <w:rsid w:val="00107D2A"/>
    <w:rsid w:val="0011031C"/>
    <w:rsid w:val="0011089C"/>
    <w:rsid w:val="001109C4"/>
    <w:rsid w:val="00110C36"/>
    <w:rsid w:val="0011144A"/>
    <w:rsid w:val="001120AC"/>
    <w:rsid w:val="0011285F"/>
    <w:rsid w:val="00113843"/>
    <w:rsid w:val="00114598"/>
    <w:rsid w:val="00114827"/>
    <w:rsid w:val="00114C7C"/>
    <w:rsid w:val="001156F3"/>
    <w:rsid w:val="00115D44"/>
    <w:rsid w:val="001160B9"/>
    <w:rsid w:val="001162F3"/>
    <w:rsid w:val="0011692B"/>
    <w:rsid w:val="00116F18"/>
    <w:rsid w:val="00116FA6"/>
    <w:rsid w:val="00117237"/>
    <w:rsid w:val="001201EE"/>
    <w:rsid w:val="00120903"/>
    <w:rsid w:val="00120EAB"/>
    <w:rsid w:val="00121415"/>
    <w:rsid w:val="0012149E"/>
    <w:rsid w:val="00122287"/>
    <w:rsid w:val="0012378D"/>
    <w:rsid w:val="00124106"/>
    <w:rsid w:val="00124E6F"/>
    <w:rsid w:val="00124ECB"/>
    <w:rsid w:val="001263AF"/>
    <w:rsid w:val="00126983"/>
    <w:rsid w:val="0012783A"/>
    <w:rsid w:val="00127A34"/>
    <w:rsid w:val="00127E50"/>
    <w:rsid w:val="00132717"/>
    <w:rsid w:val="00133507"/>
    <w:rsid w:val="00133A16"/>
    <w:rsid w:val="00133AE1"/>
    <w:rsid w:val="00133B78"/>
    <w:rsid w:val="00133E0F"/>
    <w:rsid w:val="00134817"/>
    <w:rsid w:val="00135137"/>
    <w:rsid w:val="001357AF"/>
    <w:rsid w:val="00136ABE"/>
    <w:rsid w:val="00140948"/>
    <w:rsid w:val="00140CD8"/>
    <w:rsid w:val="00141B82"/>
    <w:rsid w:val="001433D5"/>
    <w:rsid w:val="0014344A"/>
    <w:rsid w:val="001436F6"/>
    <w:rsid w:val="001443EB"/>
    <w:rsid w:val="001444A2"/>
    <w:rsid w:val="00144902"/>
    <w:rsid w:val="0014576E"/>
    <w:rsid w:val="001465CC"/>
    <w:rsid w:val="00147B47"/>
    <w:rsid w:val="00150C12"/>
    <w:rsid w:val="001517D6"/>
    <w:rsid w:val="001520AE"/>
    <w:rsid w:val="001523E3"/>
    <w:rsid w:val="00153065"/>
    <w:rsid w:val="00153723"/>
    <w:rsid w:val="001540FA"/>
    <w:rsid w:val="0015412C"/>
    <w:rsid w:val="001549E7"/>
    <w:rsid w:val="00154F17"/>
    <w:rsid w:val="0015523A"/>
    <w:rsid w:val="001558F4"/>
    <w:rsid w:val="00155D52"/>
    <w:rsid w:val="00156185"/>
    <w:rsid w:val="00156656"/>
    <w:rsid w:val="00156E9C"/>
    <w:rsid w:val="00160ECD"/>
    <w:rsid w:val="00161D4E"/>
    <w:rsid w:val="00162495"/>
    <w:rsid w:val="001629FD"/>
    <w:rsid w:val="001632F8"/>
    <w:rsid w:val="00163385"/>
    <w:rsid w:val="001641F2"/>
    <w:rsid w:val="00164AE9"/>
    <w:rsid w:val="00165584"/>
    <w:rsid w:val="00165941"/>
    <w:rsid w:val="00165AC7"/>
    <w:rsid w:val="0016617C"/>
    <w:rsid w:val="00166485"/>
    <w:rsid w:val="001666CC"/>
    <w:rsid w:val="00166FAF"/>
    <w:rsid w:val="0016762B"/>
    <w:rsid w:val="00167709"/>
    <w:rsid w:val="0016785B"/>
    <w:rsid w:val="00171C99"/>
    <w:rsid w:val="00171FDC"/>
    <w:rsid w:val="001721AB"/>
    <w:rsid w:val="00172262"/>
    <w:rsid w:val="00172DA8"/>
    <w:rsid w:val="00172E49"/>
    <w:rsid w:val="00173D43"/>
    <w:rsid w:val="00173E0F"/>
    <w:rsid w:val="00173EED"/>
    <w:rsid w:val="00174798"/>
    <w:rsid w:val="001755F0"/>
    <w:rsid w:val="00177162"/>
    <w:rsid w:val="00180869"/>
    <w:rsid w:val="00180E30"/>
    <w:rsid w:val="001814CF"/>
    <w:rsid w:val="00181671"/>
    <w:rsid w:val="00182E24"/>
    <w:rsid w:val="00182F8A"/>
    <w:rsid w:val="00182FB5"/>
    <w:rsid w:val="00183A59"/>
    <w:rsid w:val="001841CC"/>
    <w:rsid w:val="00184B8F"/>
    <w:rsid w:val="001858C0"/>
    <w:rsid w:val="00185F3B"/>
    <w:rsid w:val="0018650D"/>
    <w:rsid w:val="00186BB0"/>
    <w:rsid w:val="00186DA7"/>
    <w:rsid w:val="00187C0A"/>
    <w:rsid w:val="00191AFC"/>
    <w:rsid w:val="00191BA9"/>
    <w:rsid w:val="00191C6E"/>
    <w:rsid w:val="00192127"/>
    <w:rsid w:val="001921F9"/>
    <w:rsid w:val="0019386C"/>
    <w:rsid w:val="00193DCC"/>
    <w:rsid w:val="00194828"/>
    <w:rsid w:val="00194830"/>
    <w:rsid w:val="00194D1C"/>
    <w:rsid w:val="00194F71"/>
    <w:rsid w:val="0019635A"/>
    <w:rsid w:val="00196668"/>
    <w:rsid w:val="001967A4"/>
    <w:rsid w:val="00196C6E"/>
    <w:rsid w:val="00196DCD"/>
    <w:rsid w:val="001971E2"/>
    <w:rsid w:val="00197298"/>
    <w:rsid w:val="001A0191"/>
    <w:rsid w:val="001A09EB"/>
    <w:rsid w:val="001A0EB6"/>
    <w:rsid w:val="001A1820"/>
    <w:rsid w:val="001A4032"/>
    <w:rsid w:val="001A5801"/>
    <w:rsid w:val="001A5C43"/>
    <w:rsid w:val="001A60F9"/>
    <w:rsid w:val="001A632A"/>
    <w:rsid w:val="001A66C8"/>
    <w:rsid w:val="001A68DF"/>
    <w:rsid w:val="001A6DFE"/>
    <w:rsid w:val="001A7428"/>
    <w:rsid w:val="001B00A7"/>
    <w:rsid w:val="001B0144"/>
    <w:rsid w:val="001B026B"/>
    <w:rsid w:val="001B02B8"/>
    <w:rsid w:val="001B07AD"/>
    <w:rsid w:val="001B1DA7"/>
    <w:rsid w:val="001B1F6D"/>
    <w:rsid w:val="001B2B08"/>
    <w:rsid w:val="001B342D"/>
    <w:rsid w:val="001B3AA9"/>
    <w:rsid w:val="001B3E49"/>
    <w:rsid w:val="001B4BF2"/>
    <w:rsid w:val="001B640F"/>
    <w:rsid w:val="001B6B31"/>
    <w:rsid w:val="001B7EDE"/>
    <w:rsid w:val="001C0227"/>
    <w:rsid w:val="001C095C"/>
    <w:rsid w:val="001C10C6"/>
    <w:rsid w:val="001C11F9"/>
    <w:rsid w:val="001C261B"/>
    <w:rsid w:val="001C2FD4"/>
    <w:rsid w:val="001C41BC"/>
    <w:rsid w:val="001C462C"/>
    <w:rsid w:val="001C69CB"/>
    <w:rsid w:val="001C71BC"/>
    <w:rsid w:val="001C7482"/>
    <w:rsid w:val="001D0B85"/>
    <w:rsid w:val="001D0CA2"/>
    <w:rsid w:val="001D1648"/>
    <w:rsid w:val="001D1EE2"/>
    <w:rsid w:val="001D1FF2"/>
    <w:rsid w:val="001D25E6"/>
    <w:rsid w:val="001D2BFD"/>
    <w:rsid w:val="001D39E0"/>
    <w:rsid w:val="001D3C21"/>
    <w:rsid w:val="001D3D13"/>
    <w:rsid w:val="001D4028"/>
    <w:rsid w:val="001D415C"/>
    <w:rsid w:val="001D438B"/>
    <w:rsid w:val="001D6BD9"/>
    <w:rsid w:val="001D6C08"/>
    <w:rsid w:val="001E02DB"/>
    <w:rsid w:val="001E03F6"/>
    <w:rsid w:val="001E04F7"/>
    <w:rsid w:val="001E059A"/>
    <w:rsid w:val="001E0759"/>
    <w:rsid w:val="001E1345"/>
    <w:rsid w:val="001E1B83"/>
    <w:rsid w:val="001E2A65"/>
    <w:rsid w:val="001E3607"/>
    <w:rsid w:val="001E4847"/>
    <w:rsid w:val="001E5B71"/>
    <w:rsid w:val="001E66A9"/>
    <w:rsid w:val="001E68A7"/>
    <w:rsid w:val="001E6DCC"/>
    <w:rsid w:val="001E6EEC"/>
    <w:rsid w:val="001F004A"/>
    <w:rsid w:val="001F085F"/>
    <w:rsid w:val="001F1B18"/>
    <w:rsid w:val="001F1F7B"/>
    <w:rsid w:val="001F2090"/>
    <w:rsid w:val="001F3073"/>
    <w:rsid w:val="001F32E5"/>
    <w:rsid w:val="001F3AE4"/>
    <w:rsid w:val="001F4018"/>
    <w:rsid w:val="001F4166"/>
    <w:rsid w:val="001F58F0"/>
    <w:rsid w:val="001F598C"/>
    <w:rsid w:val="001F5EBF"/>
    <w:rsid w:val="001F60DA"/>
    <w:rsid w:val="001F7735"/>
    <w:rsid w:val="001F7E9E"/>
    <w:rsid w:val="002000DC"/>
    <w:rsid w:val="0020055B"/>
    <w:rsid w:val="002009FC"/>
    <w:rsid w:val="002011D6"/>
    <w:rsid w:val="00201B8E"/>
    <w:rsid w:val="00201D16"/>
    <w:rsid w:val="00202CB3"/>
    <w:rsid w:val="00202E25"/>
    <w:rsid w:val="00203155"/>
    <w:rsid w:val="00204376"/>
    <w:rsid w:val="00204FFE"/>
    <w:rsid w:val="0020527A"/>
    <w:rsid w:val="002056D3"/>
    <w:rsid w:val="002057A9"/>
    <w:rsid w:val="00205837"/>
    <w:rsid w:val="0020592A"/>
    <w:rsid w:val="00205C0C"/>
    <w:rsid w:val="00206D0D"/>
    <w:rsid w:val="00206F88"/>
    <w:rsid w:val="00207087"/>
    <w:rsid w:val="00207614"/>
    <w:rsid w:val="00211A3D"/>
    <w:rsid w:val="00212544"/>
    <w:rsid w:val="00213175"/>
    <w:rsid w:val="002132F6"/>
    <w:rsid w:val="002134F5"/>
    <w:rsid w:val="0021421A"/>
    <w:rsid w:val="002146A0"/>
    <w:rsid w:val="00215759"/>
    <w:rsid w:val="0021612F"/>
    <w:rsid w:val="00216D1E"/>
    <w:rsid w:val="002175C2"/>
    <w:rsid w:val="00217C36"/>
    <w:rsid w:val="00220625"/>
    <w:rsid w:val="002209D4"/>
    <w:rsid w:val="0022367E"/>
    <w:rsid w:val="002247BE"/>
    <w:rsid w:val="0022539B"/>
    <w:rsid w:val="00230046"/>
    <w:rsid w:val="00232954"/>
    <w:rsid w:val="00232E22"/>
    <w:rsid w:val="00234871"/>
    <w:rsid w:val="002348BC"/>
    <w:rsid w:val="00235A00"/>
    <w:rsid w:val="00235DCB"/>
    <w:rsid w:val="00236EB8"/>
    <w:rsid w:val="00240B50"/>
    <w:rsid w:val="00241C12"/>
    <w:rsid w:val="00241DAC"/>
    <w:rsid w:val="002428E8"/>
    <w:rsid w:val="00243E21"/>
    <w:rsid w:val="00244954"/>
    <w:rsid w:val="002453BA"/>
    <w:rsid w:val="00247929"/>
    <w:rsid w:val="00247B2A"/>
    <w:rsid w:val="00247E82"/>
    <w:rsid w:val="00250ECB"/>
    <w:rsid w:val="00250FB5"/>
    <w:rsid w:val="00252082"/>
    <w:rsid w:val="002545EA"/>
    <w:rsid w:val="00254AF3"/>
    <w:rsid w:val="002551BB"/>
    <w:rsid w:val="00255FE8"/>
    <w:rsid w:val="00256590"/>
    <w:rsid w:val="002568EC"/>
    <w:rsid w:val="00256CB5"/>
    <w:rsid w:val="00260BC6"/>
    <w:rsid w:val="002616AE"/>
    <w:rsid w:val="0026184A"/>
    <w:rsid w:val="002624C9"/>
    <w:rsid w:val="0026395F"/>
    <w:rsid w:val="00264422"/>
    <w:rsid w:val="0026446B"/>
    <w:rsid w:val="002648FC"/>
    <w:rsid w:val="002657E5"/>
    <w:rsid w:val="0026732E"/>
    <w:rsid w:val="0027046D"/>
    <w:rsid w:val="002714FB"/>
    <w:rsid w:val="002715B8"/>
    <w:rsid w:val="00271918"/>
    <w:rsid w:val="00272B51"/>
    <w:rsid w:val="00272C47"/>
    <w:rsid w:val="00273372"/>
    <w:rsid w:val="00273C49"/>
    <w:rsid w:val="0027488F"/>
    <w:rsid w:val="002750AB"/>
    <w:rsid w:val="00275F8E"/>
    <w:rsid w:val="002762AF"/>
    <w:rsid w:val="00277523"/>
    <w:rsid w:val="002777DD"/>
    <w:rsid w:val="0028008B"/>
    <w:rsid w:val="00280364"/>
    <w:rsid w:val="00282C18"/>
    <w:rsid w:val="00282D39"/>
    <w:rsid w:val="00283119"/>
    <w:rsid w:val="00283C39"/>
    <w:rsid w:val="00284E0B"/>
    <w:rsid w:val="00284E64"/>
    <w:rsid w:val="00285CEB"/>
    <w:rsid w:val="0028675F"/>
    <w:rsid w:val="002868A3"/>
    <w:rsid w:val="00287C1D"/>
    <w:rsid w:val="00290BBE"/>
    <w:rsid w:val="00290D08"/>
    <w:rsid w:val="00290DFD"/>
    <w:rsid w:val="00290F0C"/>
    <w:rsid w:val="0029145C"/>
    <w:rsid w:val="0029186C"/>
    <w:rsid w:val="00292F46"/>
    <w:rsid w:val="00293615"/>
    <w:rsid w:val="00295FC5"/>
    <w:rsid w:val="00296958"/>
    <w:rsid w:val="002974B6"/>
    <w:rsid w:val="00297D71"/>
    <w:rsid w:val="002A0895"/>
    <w:rsid w:val="002A1437"/>
    <w:rsid w:val="002A2858"/>
    <w:rsid w:val="002A314D"/>
    <w:rsid w:val="002A33CA"/>
    <w:rsid w:val="002A396C"/>
    <w:rsid w:val="002A3D5B"/>
    <w:rsid w:val="002A4851"/>
    <w:rsid w:val="002A53F6"/>
    <w:rsid w:val="002A67E3"/>
    <w:rsid w:val="002A6D9E"/>
    <w:rsid w:val="002A6EED"/>
    <w:rsid w:val="002A7E5D"/>
    <w:rsid w:val="002B0855"/>
    <w:rsid w:val="002B0C4F"/>
    <w:rsid w:val="002B10BD"/>
    <w:rsid w:val="002B2EE2"/>
    <w:rsid w:val="002B3381"/>
    <w:rsid w:val="002B35C7"/>
    <w:rsid w:val="002B3FB7"/>
    <w:rsid w:val="002B53DE"/>
    <w:rsid w:val="002B5546"/>
    <w:rsid w:val="002B5C24"/>
    <w:rsid w:val="002B5E4F"/>
    <w:rsid w:val="002B6BAE"/>
    <w:rsid w:val="002B7236"/>
    <w:rsid w:val="002B7ADB"/>
    <w:rsid w:val="002C0709"/>
    <w:rsid w:val="002C0933"/>
    <w:rsid w:val="002C0939"/>
    <w:rsid w:val="002C159E"/>
    <w:rsid w:val="002C1BF1"/>
    <w:rsid w:val="002C1F05"/>
    <w:rsid w:val="002C21D1"/>
    <w:rsid w:val="002C266C"/>
    <w:rsid w:val="002C26EA"/>
    <w:rsid w:val="002C2920"/>
    <w:rsid w:val="002C3A15"/>
    <w:rsid w:val="002C4CF1"/>
    <w:rsid w:val="002C5238"/>
    <w:rsid w:val="002C55F7"/>
    <w:rsid w:val="002C5DA7"/>
    <w:rsid w:val="002C67AA"/>
    <w:rsid w:val="002C6850"/>
    <w:rsid w:val="002C6E55"/>
    <w:rsid w:val="002C77C6"/>
    <w:rsid w:val="002D0A26"/>
    <w:rsid w:val="002D162C"/>
    <w:rsid w:val="002D1926"/>
    <w:rsid w:val="002D21BC"/>
    <w:rsid w:val="002D2416"/>
    <w:rsid w:val="002D246A"/>
    <w:rsid w:val="002D37B2"/>
    <w:rsid w:val="002D3845"/>
    <w:rsid w:val="002D3FB3"/>
    <w:rsid w:val="002D4B09"/>
    <w:rsid w:val="002D5180"/>
    <w:rsid w:val="002D57A2"/>
    <w:rsid w:val="002D6093"/>
    <w:rsid w:val="002D6705"/>
    <w:rsid w:val="002D6D06"/>
    <w:rsid w:val="002D70C4"/>
    <w:rsid w:val="002D7862"/>
    <w:rsid w:val="002E011B"/>
    <w:rsid w:val="002E01E0"/>
    <w:rsid w:val="002E02C4"/>
    <w:rsid w:val="002E0A4D"/>
    <w:rsid w:val="002E2B9A"/>
    <w:rsid w:val="002E2D9D"/>
    <w:rsid w:val="002E2E24"/>
    <w:rsid w:val="002E3EFC"/>
    <w:rsid w:val="002E418B"/>
    <w:rsid w:val="002E4468"/>
    <w:rsid w:val="002E5594"/>
    <w:rsid w:val="002E5911"/>
    <w:rsid w:val="002E62BC"/>
    <w:rsid w:val="002E747B"/>
    <w:rsid w:val="002E7CEA"/>
    <w:rsid w:val="002E7D6E"/>
    <w:rsid w:val="002E7E08"/>
    <w:rsid w:val="002E7F2C"/>
    <w:rsid w:val="002F1019"/>
    <w:rsid w:val="002F1259"/>
    <w:rsid w:val="002F19B1"/>
    <w:rsid w:val="002F2777"/>
    <w:rsid w:val="002F2860"/>
    <w:rsid w:val="002F2C23"/>
    <w:rsid w:val="002F67CF"/>
    <w:rsid w:val="002F6836"/>
    <w:rsid w:val="002F7E58"/>
    <w:rsid w:val="003013C4"/>
    <w:rsid w:val="003017DC"/>
    <w:rsid w:val="00302F30"/>
    <w:rsid w:val="00303AF5"/>
    <w:rsid w:val="003052D2"/>
    <w:rsid w:val="00305519"/>
    <w:rsid w:val="00305DF7"/>
    <w:rsid w:val="0030613E"/>
    <w:rsid w:val="00306EBB"/>
    <w:rsid w:val="0030753D"/>
    <w:rsid w:val="00307BC8"/>
    <w:rsid w:val="00311BF8"/>
    <w:rsid w:val="00311EDC"/>
    <w:rsid w:val="0031271D"/>
    <w:rsid w:val="00312BBE"/>
    <w:rsid w:val="00313015"/>
    <w:rsid w:val="00313A86"/>
    <w:rsid w:val="00313F62"/>
    <w:rsid w:val="003167B3"/>
    <w:rsid w:val="003177EC"/>
    <w:rsid w:val="00317D12"/>
    <w:rsid w:val="00317F0F"/>
    <w:rsid w:val="00321400"/>
    <w:rsid w:val="0032158E"/>
    <w:rsid w:val="00321ACD"/>
    <w:rsid w:val="00322E4B"/>
    <w:rsid w:val="00324082"/>
    <w:rsid w:val="00324A15"/>
    <w:rsid w:val="00324A8A"/>
    <w:rsid w:val="00324A95"/>
    <w:rsid w:val="0032678C"/>
    <w:rsid w:val="00327585"/>
    <w:rsid w:val="00327C35"/>
    <w:rsid w:val="003300FD"/>
    <w:rsid w:val="00330530"/>
    <w:rsid w:val="00332F28"/>
    <w:rsid w:val="0033301B"/>
    <w:rsid w:val="00333632"/>
    <w:rsid w:val="003366D7"/>
    <w:rsid w:val="00336E9C"/>
    <w:rsid w:val="00336FA5"/>
    <w:rsid w:val="00337283"/>
    <w:rsid w:val="00337F67"/>
    <w:rsid w:val="00340641"/>
    <w:rsid w:val="00340902"/>
    <w:rsid w:val="00341A9F"/>
    <w:rsid w:val="00341BBB"/>
    <w:rsid w:val="003425A0"/>
    <w:rsid w:val="0034270C"/>
    <w:rsid w:val="00342EB6"/>
    <w:rsid w:val="00344660"/>
    <w:rsid w:val="003449EF"/>
    <w:rsid w:val="0034649F"/>
    <w:rsid w:val="00347AB8"/>
    <w:rsid w:val="003505D4"/>
    <w:rsid w:val="00352415"/>
    <w:rsid w:val="0035275C"/>
    <w:rsid w:val="00352DDF"/>
    <w:rsid w:val="00354AAA"/>
    <w:rsid w:val="003562BE"/>
    <w:rsid w:val="00357128"/>
    <w:rsid w:val="003571B2"/>
    <w:rsid w:val="0035734E"/>
    <w:rsid w:val="003573A5"/>
    <w:rsid w:val="003611DE"/>
    <w:rsid w:val="00363179"/>
    <w:rsid w:val="0036471D"/>
    <w:rsid w:val="0036514C"/>
    <w:rsid w:val="003655C6"/>
    <w:rsid w:val="00365C97"/>
    <w:rsid w:val="003665F5"/>
    <w:rsid w:val="003700DD"/>
    <w:rsid w:val="003709C3"/>
    <w:rsid w:val="003715D5"/>
    <w:rsid w:val="00371637"/>
    <w:rsid w:val="00372D30"/>
    <w:rsid w:val="003731E2"/>
    <w:rsid w:val="00373C3F"/>
    <w:rsid w:val="00374201"/>
    <w:rsid w:val="00375880"/>
    <w:rsid w:val="00376145"/>
    <w:rsid w:val="00376635"/>
    <w:rsid w:val="003777FD"/>
    <w:rsid w:val="00377EEC"/>
    <w:rsid w:val="00380461"/>
    <w:rsid w:val="003804D3"/>
    <w:rsid w:val="0038097B"/>
    <w:rsid w:val="003814C4"/>
    <w:rsid w:val="00381577"/>
    <w:rsid w:val="00383082"/>
    <w:rsid w:val="00383347"/>
    <w:rsid w:val="00383BBB"/>
    <w:rsid w:val="003841CD"/>
    <w:rsid w:val="00384F0B"/>
    <w:rsid w:val="00385728"/>
    <w:rsid w:val="00385D3B"/>
    <w:rsid w:val="00385F1C"/>
    <w:rsid w:val="00386A91"/>
    <w:rsid w:val="00386F09"/>
    <w:rsid w:val="00391EEF"/>
    <w:rsid w:val="00392043"/>
    <w:rsid w:val="00392B2D"/>
    <w:rsid w:val="00394846"/>
    <w:rsid w:val="00394B33"/>
    <w:rsid w:val="00395124"/>
    <w:rsid w:val="00397254"/>
    <w:rsid w:val="003A06B1"/>
    <w:rsid w:val="003A08EC"/>
    <w:rsid w:val="003A0E27"/>
    <w:rsid w:val="003A1E05"/>
    <w:rsid w:val="003A1EDB"/>
    <w:rsid w:val="003A1F2F"/>
    <w:rsid w:val="003A1FA9"/>
    <w:rsid w:val="003A2355"/>
    <w:rsid w:val="003A3333"/>
    <w:rsid w:val="003A3EE4"/>
    <w:rsid w:val="003A4193"/>
    <w:rsid w:val="003A53FC"/>
    <w:rsid w:val="003A5AA9"/>
    <w:rsid w:val="003A64C0"/>
    <w:rsid w:val="003A6BB1"/>
    <w:rsid w:val="003A7D56"/>
    <w:rsid w:val="003B135F"/>
    <w:rsid w:val="003B206B"/>
    <w:rsid w:val="003B25CC"/>
    <w:rsid w:val="003B278B"/>
    <w:rsid w:val="003B2CBB"/>
    <w:rsid w:val="003B316F"/>
    <w:rsid w:val="003B4F5A"/>
    <w:rsid w:val="003B511C"/>
    <w:rsid w:val="003B5E9E"/>
    <w:rsid w:val="003B6E7A"/>
    <w:rsid w:val="003B7E94"/>
    <w:rsid w:val="003C0B3B"/>
    <w:rsid w:val="003C111E"/>
    <w:rsid w:val="003C2308"/>
    <w:rsid w:val="003C2874"/>
    <w:rsid w:val="003C51CC"/>
    <w:rsid w:val="003C659B"/>
    <w:rsid w:val="003C65F5"/>
    <w:rsid w:val="003C6DD7"/>
    <w:rsid w:val="003C741F"/>
    <w:rsid w:val="003C7D3E"/>
    <w:rsid w:val="003D0E45"/>
    <w:rsid w:val="003D1A8A"/>
    <w:rsid w:val="003D1F1F"/>
    <w:rsid w:val="003D3103"/>
    <w:rsid w:val="003D4385"/>
    <w:rsid w:val="003D4620"/>
    <w:rsid w:val="003D47ED"/>
    <w:rsid w:val="003D587F"/>
    <w:rsid w:val="003D5D5C"/>
    <w:rsid w:val="003D5DA5"/>
    <w:rsid w:val="003D5E12"/>
    <w:rsid w:val="003E0E02"/>
    <w:rsid w:val="003E0F4C"/>
    <w:rsid w:val="003E1494"/>
    <w:rsid w:val="003E1533"/>
    <w:rsid w:val="003E567C"/>
    <w:rsid w:val="003E5EDB"/>
    <w:rsid w:val="003E75CF"/>
    <w:rsid w:val="003E786D"/>
    <w:rsid w:val="003F00BF"/>
    <w:rsid w:val="003F04FC"/>
    <w:rsid w:val="003F094A"/>
    <w:rsid w:val="003F14FB"/>
    <w:rsid w:val="003F285C"/>
    <w:rsid w:val="003F2A62"/>
    <w:rsid w:val="003F2FB6"/>
    <w:rsid w:val="003F3234"/>
    <w:rsid w:val="003F51A5"/>
    <w:rsid w:val="003F53BC"/>
    <w:rsid w:val="003F6ED6"/>
    <w:rsid w:val="00400A43"/>
    <w:rsid w:val="004017DA"/>
    <w:rsid w:val="00401ABF"/>
    <w:rsid w:val="00401D1D"/>
    <w:rsid w:val="00401E19"/>
    <w:rsid w:val="004021BD"/>
    <w:rsid w:val="00403000"/>
    <w:rsid w:val="00403919"/>
    <w:rsid w:val="00404567"/>
    <w:rsid w:val="00404A59"/>
    <w:rsid w:val="004051C6"/>
    <w:rsid w:val="0040763B"/>
    <w:rsid w:val="00407886"/>
    <w:rsid w:val="00407B4E"/>
    <w:rsid w:val="00410335"/>
    <w:rsid w:val="00411362"/>
    <w:rsid w:val="00411546"/>
    <w:rsid w:val="00412918"/>
    <w:rsid w:val="0041381B"/>
    <w:rsid w:val="00414532"/>
    <w:rsid w:val="00414888"/>
    <w:rsid w:val="00414B38"/>
    <w:rsid w:val="0041558A"/>
    <w:rsid w:val="004156D0"/>
    <w:rsid w:val="00415918"/>
    <w:rsid w:val="00415BD2"/>
    <w:rsid w:val="00415BE1"/>
    <w:rsid w:val="00416243"/>
    <w:rsid w:val="004162E0"/>
    <w:rsid w:val="004165BF"/>
    <w:rsid w:val="004174EA"/>
    <w:rsid w:val="00417692"/>
    <w:rsid w:val="0041781B"/>
    <w:rsid w:val="00420B36"/>
    <w:rsid w:val="00421240"/>
    <w:rsid w:val="0042198D"/>
    <w:rsid w:val="00421C55"/>
    <w:rsid w:val="0042218A"/>
    <w:rsid w:val="004222E7"/>
    <w:rsid w:val="004226A7"/>
    <w:rsid w:val="00424486"/>
    <w:rsid w:val="00425A5B"/>
    <w:rsid w:val="00426B0E"/>
    <w:rsid w:val="00426C7E"/>
    <w:rsid w:val="00426CC7"/>
    <w:rsid w:val="00427046"/>
    <w:rsid w:val="00430462"/>
    <w:rsid w:val="00431697"/>
    <w:rsid w:val="0043169F"/>
    <w:rsid w:val="00431DF9"/>
    <w:rsid w:val="00431E2A"/>
    <w:rsid w:val="004341A9"/>
    <w:rsid w:val="004348CE"/>
    <w:rsid w:val="004348FD"/>
    <w:rsid w:val="00434ABE"/>
    <w:rsid w:val="00435985"/>
    <w:rsid w:val="0043609A"/>
    <w:rsid w:val="004370CC"/>
    <w:rsid w:val="004373ED"/>
    <w:rsid w:val="00440197"/>
    <w:rsid w:val="004407B0"/>
    <w:rsid w:val="0044099E"/>
    <w:rsid w:val="00441AF5"/>
    <w:rsid w:val="004427AD"/>
    <w:rsid w:val="00442808"/>
    <w:rsid w:val="0044333E"/>
    <w:rsid w:val="00446173"/>
    <w:rsid w:val="00446BFE"/>
    <w:rsid w:val="00447055"/>
    <w:rsid w:val="00447229"/>
    <w:rsid w:val="0044798E"/>
    <w:rsid w:val="004500E2"/>
    <w:rsid w:val="004503FD"/>
    <w:rsid w:val="00450698"/>
    <w:rsid w:val="00450759"/>
    <w:rsid w:val="00451ABA"/>
    <w:rsid w:val="00451D45"/>
    <w:rsid w:val="00451E82"/>
    <w:rsid w:val="00452B57"/>
    <w:rsid w:val="00453052"/>
    <w:rsid w:val="00456A5F"/>
    <w:rsid w:val="0045715F"/>
    <w:rsid w:val="004573FC"/>
    <w:rsid w:val="004616BC"/>
    <w:rsid w:val="00462916"/>
    <w:rsid w:val="00462CD7"/>
    <w:rsid w:val="004630B8"/>
    <w:rsid w:val="00464D23"/>
    <w:rsid w:val="004650C5"/>
    <w:rsid w:val="004651BA"/>
    <w:rsid w:val="00465D5D"/>
    <w:rsid w:val="00465FF5"/>
    <w:rsid w:val="004673CF"/>
    <w:rsid w:val="00467D33"/>
    <w:rsid w:val="0047043D"/>
    <w:rsid w:val="0047111D"/>
    <w:rsid w:val="004724E3"/>
    <w:rsid w:val="004735C3"/>
    <w:rsid w:val="00473A90"/>
    <w:rsid w:val="00475107"/>
    <w:rsid w:val="00475182"/>
    <w:rsid w:val="00476181"/>
    <w:rsid w:val="004763E6"/>
    <w:rsid w:val="004766EB"/>
    <w:rsid w:val="0047690E"/>
    <w:rsid w:val="00476BC4"/>
    <w:rsid w:val="004777A0"/>
    <w:rsid w:val="00481565"/>
    <w:rsid w:val="00481B0D"/>
    <w:rsid w:val="00481CF0"/>
    <w:rsid w:val="004838FE"/>
    <w:rsid w:val="004846BA"/>
    <w:rsid w:val="00484F2A"/>
    <w:rsid w:val="0048533B"/>
    <w:rsid w:val="004854D0"/>
    <w:rsid w:val="0049001E"/>
    <w:rsid w:val="004909EA"/>
    <w:rsid w:val="00490B60"/>
    <w:rsid w:val="00491428"/>
    <w:rsid w:val="00493278"/>
    <w:rsid w:val="004934F7"/>
    <w:rsid w:val="0049392B"/>
    <w:rsid w:val="00493DE0"/>
    <w:rsid w:val="00494A0A"/>
    <w:rsid w:val="00494E56"/>
    <w:rsid w:val="00496E3B"/>
    <w:rsid w:val="00497A58"/>
    <w:rsid w:val="004A0FDA"/>
    <w:rsid w:val="004A1C60"/>
    <w:rsid w:val="004A27D0"/>
    <w:rsid w:val="004A3F93"/>
    <w:rsid w:val="004A5040"/>
    <w:rsid w:val="004A5E5F"/>
    <w:rsid w:val="004A687A"/>
    <w:rsid w:val="004A6EAD"/>
    <w:rsid w:val="004A76E0"/>
    <w:rsid w:val="004A7AD0"/>
    <w:rsid w:val="004A7FE7"/>
    <w:rsid w:val="004B0865"/>
    <w:rsid w:val="004B1BDA"/>
    <w:rsid w:val="004B1CED"/>
    <w:rsid w:val="004B3598"/>
    <w:rsid w:val="004B39C8"/>
    <w:rsid w:val="004B3F89"/>
    <w:rsid w:val="004B4027"/>
    <w:rsid w:val="004B4AFA"/>
    <w:rsid w:val="004B4F3E"/>
    <w:rsid w:val="004B50F4"/>
    <w:rsid w:val="004B738B"/>
    <w:rsid w:val="004B7B0F"/>
    <w:rsid w:val="004B7E23"/>
    <w:rsid w:val="004C0662"/>
    <w:rsid w:val="004C0C84"/>
    <w:rsid w:val="004C0D8A"/>
    <w:rsid w:val="004C194E"/>
    <w:rsid w:val="004C1988"/>
    <w:rsid w:val="004C1A22"/>
    <w:rsid w:val="004C20F4"/>
    <w:rsid w:val="004C26A2"/>
    <w:rsid w:val="004C29CC"/>
    <w:rsid w:val="004C4BDD"/>
    <w:rsid w:val="004C4EE2"/>
    <w:rsid w:val="004C56A9"/>
    <w:rsid w:val="004C5DFD"/>
    <w:rsid w:val="004C74C7"/>
    <w:rsid w:val="004D098D"/>
    <w:rsid w:val="004D0B18"/>
    <w:rsid w:val="004D1DC9"/>
    <w:rsid w:val="004D24E1"/>
    <w:rsid w:val="004D27DD"/>
    <w:rsid w:val="004D3A12"/>
    <w:rsid w:val="004D3AE5"/>
    <w:rsid w:val="004D3CCF"/>
    <w:rsid w:val="004D422C"/>
    <w:rsid w:val="004D4257"/>
    <w:rsid w:val="004D4E35"/>
    <w:rsid w:val="004D4EE0"/>
    <w:rsid w:val="004D69F4"/>
    <w:rsid w:val="004E162E"/>
    <w:rsid w:val="004E17A9"/>
    <w:rsid w:val="004E248A"/>
    <w:rsid w:val="004E2CC6"/>
    <w:rsid w:val="004E3052"/>
    <w:rsid w:val="004E30FB"/>
    <w:rsid w:val="004E37DA"/>
    <w:rsid w:val="004E5171"/>
    <w:rsid w:val="004E5242"/>
    <w:rsid w:val="004E58A4"/>
    <w:rsid w:val="004E5C8F"/>
    <w:rsid w:val="004E6932"/>
    <w:rsid w:val="004E6993"/>
    <w:rsid w:val="004E75E6"/>
    <w:rsid w:val="004E7863"/>
    <w:rsid w:val="004E7C8D"/>
    <w:rsid w:val="004F0A42"/>
    <w:rsid w:val="004F16B0"/>
    <w:rsid w:val="004F1C55"/>
    <w:rsid w:val="004F1E15"/>
    <w:rsid w:val="004F2C5A"/>
    <w:rsid w:val="004F2FE2"/>
    <w:rsid w:val="004F3B86"/>
    <w:rsid w:val="004F3D94"/>
    <w:rsid w:val="004F4661"/>
    <w:rsid w:val="004F4C87"/>
    <w:rsid w:val="004F4E42"/>
    <w:rsid w:val="004F4EF5"/>
    <w:rsid w:val="004F4FFE"/>
    <w:rsid w:val="004F543D"/>
    <w:rsid w:val="004F6149"/>
    <w:rsid w:val="004F64EA"/>
    <w:rsid w:val="005028EC"/>
    <w:rsid w:val="00502ABB"/>
    <w:rsid w:val="00502B0F"/>
    <w:rsid w:val="00502DF7"/>
    <w:rsid w:val="00503394"/>
    <w:rsid w:val="005039E3"/>
    <w:rsid w:val="00503C6A"/>
    <w:rsid w:val="00503E6D"/>
    <w:rsid w:val="00505306"/>
    <w:rsid w:val="00506AB7"/>
    <w:rsid w:val="0050700E"/>
    <w:rsid w:val="00507F7A"/>
    <w:rsid w:val="00507FD3"/>
    <w:rsid w:val="00513515"/>
    <w:rsid w:val="00513FC8"/>
    <w:rsid w:val="00515AC4"/>
    <w:rsid w:val="005168FB"/>
    <w:rsid w:val="00516C35"/>
    <w:rsid w:val="00517923"/>
    <w:rsid w:val="00517CCF"/>
    <w:rsid w:val="00517FB9"/>
    <w:rsid w:val="00520D0C"/>
    <w:rsid w:val="00521098"/>
    <w:rsid w:val="005214B0"/>
    <w:rsid w:val="00521E83"/>
    <w:rsid w:val="005227B7"/>
    <w:rsid w:val="00522A0B"/>
    <w:rsid w:val="00522F38"/>
    <w:rsid w:val="00523031"/>
    <w:rsid w:val="00523060"/>
    <w:rsid w:val="005230D2"/>
    <w:rsid w:val="005232B1"/>
    <w:rsid w:val="00525C03"/>
    <w:rsid w:val="00525E57"/>
    <w:rsid w:val="00526085"/>
    <w:rsid w:val="00526900"/>
    <w:rsid w:val="0052721E"/>
    <w:rsid w:val="005304A2"/>
    <w:rsid w:val="005312F0"/>
    <w:rsid w:val="00531580"/>
    <w:rsid w:val="005328B5"/>
    <w:rsid w:val="00533014"/>
    <w:rsid w:val="005338DF"/>
    <w:rsid w:val="0053436A"/>
    <w:rsid w:val="00534736"/>
    <w:rsid w:val="0053505A"/>
    <w:rsid w:val="00536A40"/>
    <w:rsid w:val="00537180"/>
    <w:rsid w:val="00537A79"/>
    <w:rsid w:val="0054605D"/>
    <w:rsid w:val="005465FE"/>
    <w:rsid w:val="00546D17"/>
    <w:rsid w:val="0054763E"/>
    <w:rsid w:val="00547D8B"/>
    <w:rsid w:val="0055001E"/>
    <w:rsid w:val="0055033C"/>
    <w:rsid w:val="00550801"/>
    <w:rsid w:val="00550C40"/>
    <w:rsid w:val="0055157A"/>
    <w:rsid w:val="00551C36"/>
    <w:rsid w:val="00552A2F"/>
    <w:rsid w:val="00552B99"/>
    <w:rsid w:val="00552DBD"/>
    <w:rsid w:val="005536D2"/>
    <w:rsid w:val="00553A27"/>
    <w:rsid w:val="00553B00"/>
    <w:rsid w:val="00554671"/>
    <w:rsid w:val="005560D4"/>
    <w:rsid w:val="00557FB0"/>
    <w:rsid w:val="00560218"/>
    <w:rsid w:val="00560BF3"/>
    <w:rsid w:val="00560C17"/>
    <w:rsid w:val="00561B32"/>
    <w:rsid w:val="00561DEA"/>
    <w:rsid w:val="00561E1F"/>
    <w:rsid w:val="005623F2"/>
    <w:rsid w:val="00562B7A"/>
    <w:rsid w:val="00562F16"/>
    <w:rsid w:val="005639EE"/>
    <w:rsid w:val="005642BC"/>
    <w:rsid w:val="00564616"/>
    <w:rsid w:val="005647A0"/>
    <w:rsid w:val="00566714"/>
    <w:rsid w:val="00566C3D"/>
    <w:rsid w:val="005670B7"/>
    <w:rsid w:val="0057026F"/>
    <w:rsid w:val="0057035E"/>
    <w:rsid w:val="00572817"/>
    <w:rsid w:val="00572F9F"/>
    <w:rsid w:val="00573189"/>
    <w:rsid w:val="005745E8"/>
    <w:rsid w:val="00574E55"/>
    <w:rsid w:val="00577866"/>
    <w:rsid w:val="005804F0"/>
    <w:rsid w:val="00581C83"/>
    <w:rsid w:val="00582737"/>
    <w:rsid w:val="0058327E"/>
    <w:rsid w:val="00583ABE"/>
    <w:rsid w:val="00584286"/>
    <w:rsid w:val="0058501F"/>
    <w:rsid w:val="005856EC"/>
    <w:rsid w:val="00586724"/>
    <w:rsid w:val="00586DE7"/>
    <w:rsid w:val="00587421"/>
    <w:rsid w:val="00587A7C"/>
    <w:rsid w:val="00587A9E"/>
    <w:rsid w:val="005901AE"/>
    <w:rsid w:val="005915F4"/>
    <w:rsid w:val="00593502"/>
    <w:rsid w:val="00593DFA"/>
    <w:rsid w:val="00594434"/>
    <w:rsid w:val="00594778"/>
    <w:rsid w:val="00594D65"/>
    <w:rsid w:val="00594DBA"/>
    <w:rsid w:val="0059519D"/>
    <w:rsid w:val="00596473"/>
    <w:rsid w:val="005978AF"/>
    <w:rsid w:val="005A03CE"/>
    <w:rsid w:val="005A071B"/>
    <w:rsid w:val="005A09DF"/>
    <w:rsid w:val="005A3259"/>
    <w:rsid w:val="005A3C26"/>
    <w:rsid w:val="005A4847"/>
    <w:rsid w:val="005A5223"/>
    <w:rsid w:val="005A5FC1"/>
    <w:rsid w:val="005A6118"/>
    <w:rsid w:val="005A6190"/>
    <w:rsid w:val="005A6517"/>
    <w:rsid w:val="005A74ED"/>
    <w:rsid w:val="005A7F3F"/>
    <w:rsid w:val="005B0238"/>
    <w:rsid w:val="005B0339"/>
    <w:rsid w:val="005B0C9D"/>
    <w:rsid w:val="005B0E45"/>
    <w:rsid w:val="005B1046"/>
    <w:rsid w:val="005B1B4E"/>
    <w:rsid w:val="005B1E57"/>
    <w:rsid w:val="005B22E7"/>
    <w:rsid w:val="005B2F15"/>
    <w:rsid w:val="005B4484"/>
    <w:rsid w:val="005B4FD1"/>
    <w:rsid w:val="005B568D"/>
    <w:rsid w:val="005B61B0"/>
    <w:rsid w:val="005B6247"/>
    <w:rsid w:val="005C0F4F"/>
    <w:rsid w:val="005C1335"/>
    <w:rsid w:val="005C1FA0"/>
    <w:rsid w:val="005C3191"/>
    <w:rsid w:val="005C3362"/>
    <w:rsid w:val="005C46FF"/>
    <w:rsid w:val="005C4887"/>
    <w:rsid w:val="005C642C"/>
    <w:rsid w:val="005C6D5D"/>
    <w:rsid w:val="005C7007"/>
    <w:rsid w:val="005C7081"/>
    <w:rsid w:val="005C7448"/>
    <w:rsid w:val="005D0FF7"/>
    <w:rsid w:val="005D1DAE"/>
    <w:rsid w:val="005D2B38"/>
    <w:rsid w:val="005D3A18"/>
    <w:rsid w:val="005D7B37"/>
    <w:rsid w:val="005D7D3E"/>
    <w:rsid w:val="005E089D"/>
    <w:rsid w:val="005E245A"/>
    <w:rsid w:val="005E34BA"/>
    <w:rsid w:val="005E3E3B"/>
    <w:rsid w:val="005E4062"/>
    <w:rsid w:val="005E4C28"/>
    <w:rsid w:val="005E5E45"/>
    <w:rsid w:val="005E62F6"/>
    <w:rsid w:val="005E6333"/>
    <w:rsid w:val="005E6916"/>
    <w:rsid w:val="005E6E0E"/>
    <w:rsid w:val="005E7044"/>
    <w:rsid w:val="005E744A"/>
    <w:rsid w:val="005E776E"/>
    <w:rsid w:val="005F0932"/>
    <w:rsid w:val="005F1693"/>
    <w:rsid w:val="005F297E"/>
    <w:rsid w:val="005F366D"/>
    <w:rsid w:val="005F3743"/>
    <w:rsid w:val="005F423B"/>
    <w:rsid w:val="005F7E18"/>
    <w:rsid w:val="00600E8D"/>
    <w:rsid w:val="00601342"/>
    <w:rsid w:val="00601ECA"/>
    <w:rsid w:val="00603114"/>
    <w:rsid w:val="00603774"/>
    <w:rsid w:val="00606B5D"/>
    <w:rsid w:val="00607448"/>
    <w:rsid w:val="0061094B"/>
    <w:rsid w:val="00610A90"/>
    <w:rsid w:val="0061108C"/>
    <w:rsid w:val="00611936"/>
    <w:rsid w:val="00611FEC"/>
    <w:rsid w:val="006122C3"/>
    <w:rsid w:val="00616530"/>
    <w:rsid w:val="0061754F"/>
    <w:rsid w:val="00617F8A"/>
    <w:rsid w:val="0062082B"/>
    <w:rsid w:val="00620869"/>
    <w:rsid w:val="00620D32"/>
    <w:rsid w:val="00621653"/>
    <w:rsid w:val="006217E0"/>
    <w:rsid w:val="00621870"/>
    <w:rsid w:val="00622038"/>
    <w:rsid w:val="00622558"/>
    <w:rsid w:val="006235C0"/>
    <w:rsid w:val="00623B68"/>
    <w:rsid w:val="00624254"/>
    <w:rsid w:val="006245B1"/>
    <w:rsid w:val="00624FD7"/>
    <w:rsid w:val="00626023"/>
    <w:rsid w:val="00626217"/>
    <w:rsid w:val="006267A4"/>
    <w:rsid w:val="00626861"/>
    <w:rsid w:val="0062698E"/>
    <w:rsid w:val="00626C27"/>
    <w:rsid w:val="006274BE"/>
    <w:rsid w:val="006278E7"/>
    <w:rsid w:val="00627B49"/>
    <w:rsid w:val="00630788"/>
    <w:rsid w:val="006307A2"/>
    <w:rsid w:val="00631580"/>
    <w:rsid w:val="0063176A"/>
    <w:rsid w:val="0063248C"/>
    <w:rsid w:val="00632E56"/>
    <w:rsid w:val="0063336E"/>
    <w:rsid w:val="0063345F"/>
    <w:rsid w:val="00634F48"/>
    <w:rsid w:val="00635E6C"/>
    <w:rsid w:val="00636A0D"/>
    <w:rsid w:val="00637BEA"/>
    <w:rsid w:val="00642763"/>
    <w:rsid w:val="00642B91"/>
    <w:rsid w:val="00643637"/>
    <w:rsid w:val="0064364B"/>
    <w:rsid w:val="00644558"/>
    <w:rsid w:val="0064466C"/>
    <w:rsid w:val="00644CBB"/>
    <w:rsid w:val="00645124"/>
    <w:rsid w:val="00645784"/>
    <w:rsid w:val="00645874"/>
    <w:rsid w:val="00645A48"/>
    <w:rsid w:val="00646018"/>
    <w:rsid w:val="006469DF"/>
    <w:rsid w:val="00647E3F"/>
    <w:rsid w:val="00647EA6"/>
    <w:rsid w:val="00650001"/>
    <w:rsid w:val="00650307"/>
    <w:rsid w:val="00650CEC"/>
    <w:rsid w:val="0065217F"/>
    <w:rsid w:val="00652293"/>
    <w:rsid w:val="0065250C"/>
    <w:rsid w:val="006530CC"/>
    <w:rsid w:val="00653879"/>
    <w:rsid w:val="006541BA"/>
    <w:rsid w:val="00654CA4"/>
    <w:rsid w:val="00660629"/>
    <w:rsid w:val="00660D56"/>
    <w:rsid w:val="00660F9A"/>
    <w:rsid w:val="006625AB"/>
    <w:rsid w:val="00662A5D"/>
    <w:rsid w:val="00664D1B"/>
    <w:rsid w:val="00665DA0"/>
    <w:rsid w:val="00666785"/>
    <w:rsid w:val="00667060"/>
    <w:rsid w:val="00667071"/>
    <w:rsid w:val="00667D32"/>
    <w:rsid w:val="00670FD9"/>
    <w:rsid w:val="0067140B"/>
    <w:rsid w:val="0067199A"/>
    <w:rsid w:val="00673019"/>
    <w:rsid w:val="006748A4"/>
    <w:rsid w:val="00674D62"/>
    <w:rsid w:val="0067555E"/>
    <w:rsid w:val="006756DB"/>
    <w:rsid w:val="0067791C"/>
    <w:rsid w:val="0068125A"/>
    <w:rsid w:val="006813D0"/>
    <w:rsid w:val="0068222A"/>
    <w:rsid w:val="00683BD8"/>
    <w:rsid w:val="00683D43"/>
    <w:rsid w:val="00684179"/>
    <w:rsid w:val="00684913"/>
    <w:rsid w:val="00685185"/>
    <w:rsid w:val="0068617E"/>
    <w:rsid w:val="00686404"/>
    <w:rsid w:val="00686B98"/>
    <w:rsid w:val="00686EEA"/>
    <w:rsid w:val="00687326"/>
    <w:rsid w:val="0069014C"/>
    <w:rsid w:val="00690166"/>
    <w:rsid w:val="00690620"/>
    <w:rsid w:val="00690935"/>
    <w:rsid w:val="00690AE6"/>
    <w:rsid w:val="0069126A"/>
    <w:rsid w:val="00691B7E"/>
    <w:rsid w:val="00691C47"/>
    <w:rsid w:val="00691ED5"/>
    <w:rsid w:val="00691F08"/>
    <w:rsid w:val="00693006"/>
    <w:rsid w:val="006933A6"/>
    <w:rsid w:val="00693862"/>
    <w:rsid w:val="006959C8"/>
    <w:rsid w:val="0069665B"/>
    <w:rsid w:val="00697487"/>
    <w:rsid w:val="006977D8"/>
    <w:rsid w:val="00697D1E"/>
    <w:rsid w:val="006A01B8"/>
    <w:rsid w:val="006A03E7"/>
    <w:rsid w:val="006A0413"/>
    <w:rsid w:val="006A0519"/>
    <w:rsid w:val="006A07BE"/>
    <w:rsid w:val="006A225D"/>
    <w:rsid w:val="006A3036"/>
    <w:rsid w:val="006A35E9"/>
    <w:rsid w:val="006A36DE"/>
    <w:rsid w:val="006A4CC8"/>
    <w:rsid w:val="006A51EC"/>
    <w:rsid w:val="006A551D"/>
    <w:rsid w:val="006A5D30"/>
    <w:rsid w:val="006A61C7"/>
    <w:rsid w:val="006A6321"/>
    <w:rsid w:val="006A6947"/>
    <w:rsid w:val="006A7AA3"/>
    <w:rsid w:val="006B0602"/>
    <w:rsid w:val="006B1143"/>
    <w:rsid w:val="006B1CFF"/>
    <w:rsid w:val="006B3343"/>
    <w:rsid w:val="006B3E0E"/>
    <w:rsid w:val="006B4897"/>
    <w:rsid w:val="006B4A62"/>
    <w:rsid w:val="006B4FAD"/>
    <w:rsid w:val="006B592F"/>
    <w:rsid w:val="006B77C1"/>
    <w:rsid w:val="006B78A3"/>
    <w:rsid w:val="006C08AA"/>
    <w:rsid w:val="006C0E51"/>
    <w:rsid w:val="006C15CD"/>
    <w:rsid w:val="006C2014"/>
    <w:rsid w:val="006C372D"/>
    <w:rsid w:val="006C3B00"/>
    <w:rsid w:val="006C530A"/>
    <w:rsid w:val="006C6139"/>
    <w:rsid w:val="006C64D1"/>
    <w:rsid w:val="006C64D6"/>
    <w:rsid w:val="006C6EB4"/>
    <w:rsid w:val="006C788C"/>
    <w:rsid w:val="006D20A0"/>
    <w:rsid w:val="006D2A3E"/>
    <w:rsid w:val="006D38F9"/>
    <w:rsid w:val="006D4182"/>
    <w:rsid w:val="006D4567"/>
    <w:rsid w:val="006D48B0"/>
    <w:rsid w:val="006D5884"/>
    <w:rsid w:val="006D5EC6"/>
    <w:rsid w:val="006E330B"/>
    <w:rsid w:val="006E3C97"/>
    <w:rsid w:val="006E3DCD"/>
    <w:rsid w:val="006E77FE"/>
    <w:rsid w:val="006E79C3"/>
    <w:rsid w:val="006E7A20"/>
    <w:rsid w:val="006F033E"/>
    <w:rsid w:val="006F070B"/>
    <w:rsid w:val="006F0E19"/>
    <w:rsid w:val="006F11C6"/>
    <w:rsid w:val="006F27CB"/>
    <w:rsid w:val="006F2EB7"/>
    <w:rsid w:val="006F323C"/>
    <w:rsid w:val="006F3E86"/>
    <w:rsid w:val="006F561A"/>
    <w:rsid w:val="006F56FF"/>
    <w:rsid w:val="0070231E"/>
    <w:rsid w:val="007024E6"/>
    <w:rsid w:val="00702E56"/>
    <w:rsid w:val="00702F2F"/>
    <w:rsid w:val="00703AE9"/>
    <w:rsid w:val="00703DE4"/>
    <w:rsid w:val="00704004"/>
    <w:rsid w:val="00704E03"/>
    <w:rsid w:val="00705950"/>
    <w:rsid w:val="00705B4B"/>
    <w:rsid w:val="007074B8"/>
    <w:rsid w:val="00707703"/>
    <w:rsid w:val="00710AE2"/>
    <w:rsid w:val="0071257C"/>
    <w:rsid w:val="0071305E"/>
    <w:rsid w:val="00713C58"/>
    <w:rsid w:val="00714E11"/>
    <w:rsid w:val="007163AE"/>
    <w:rsid w:val="00716A28"/>
    <w:rsid w:val="00716AE7"/>
    <w:rsid w:val="00716C20"/>
    <w:rsid w:val="00716D84"/>
    <w:rsid w:val="0072002E"/>
    <w:rsid w:val="00720216"/>
    <w:rsid w:val="00722EB7"/>
    <w:rsid w:val="007260A2"/>
    <w:rsid w:val="00726248"/>
    <w:rsid w:val="007313C5"/>
    <w:rsid w:val="0073269D"/>
    <w:rsid w:val="0073464D"/>
    <w:rsid w:val="007349D7"/>
    <w:rsid w:val="00736A8F"/>
    <w:rsid w:val="00736F54"/>
    <w:rsid w:val="00737B14"/>
    <w:rsid w:val="007404D3"/>
    <w:rsid w:val="007407F7"/>
    <w:rsid w:val="0074089A"/>
    <w:rsid w:val="007414DC"/>
    <w:rsid w:val="00742DF5"/>
    <w:rsid w:val="00743EE2"/>
    <w:rsid w:val="00744296"/>
    <w:rsid w:val="00744E92"/>
    <w:rsid w:val="00747177"/>
    <w:rsid w:val="0074798B"/>
    <w:rsid w:val="00747F43"/>
    <w:rsid w:val="00750057"/>
    <w:rsid w:val="007501F8"/>
    <w:rsid w:val="007502EB"/>
    <w:rsid w:val="00751DE2"/>
    <w:rsid w:val="00752712"/>
    <w:rsid w:val="00752DA6"/>
    <w:rsid w:val="0075358E"/>
    <w:rsid w:val="007536BE"/>
    <w:rsid w:val="00753FB4"/>
    <w:rsid w:val="0075404B"/>
    <w:rsid w:val="00754372"/>
    <w:rsid w:val="007546EB"/>
    <w:rsid w:val="00754F5F"/>
    <w:rsid w:val="007568F6"/>
    <w:rsid w:val="00756CC0"/>
    <w:rsid w:val="00756D8D"/>
    <w:rsid w:val="00757135"/>
    <w:rsid w:val="00757568"/>
    <w:rsid w:val="00757D6D"/>
    <w:rsid w:val="00760783"/>
    <w:rsid w:val="00761982"/>
    <w:rsid w:val="00761FCC"/>
    <w:rsid w:val="0076281F"/>
    <w:rsid w:val="00763587"/>
    <w:rsid w:val="007645AE"/>
    <w:rsid w:val="00764EF0"/>
    <w:rsid w:val="007651B1"/>
    <w:rsid w:val="00767AEC"/>
    <w:rsid w:val="007702C2"/>
    <w:rsid w:val="00771F68"/>
    <w:rsid w:val="00772823"/>
    <w:rsid w:val="00773A45"/>
    <w:rsid w:val="00774680"/>
    <w:rsid w:val="007746F3"/>
    <w:rsid w:val="0077540F"/>
    <w:rsid w:val="0077572B"/>
    <w:rsid w:val="0077664D"/>
    <w:rsid w:val="007774A4"/>
    <w:rsid w:val="0078155F"/>
    <w:rsid w:val="00781BAC"/>
    <w:rsid w:val="00781C3D"/>
    <w:rsid w:val="007834CD"/>
    <w:rsid w:val="00783CA5"/>
    <w:rsid w:val="007847EE"/>
    <w:rsid w:val="007849F7"/>
    <w:rsid w:val="00785FA6"/>
    <w:rsid w:val="00786C58"/>
    <w:rsid w:val="00787768"/>
    <w:rsid w:val="00787AEF"/>
    <w:rsid w:val="007909FA"/>
    <w:rsid w:val="00790FD4"/>
    <w:rsid w:val="00791700"/>
    <w:rsid w:val="007921CA"/>
    <w:rsid w:val="00792211"/>
    <w:rsid w:val="0079252E"/>
    <w:rsid w:val="00792B56"/>
    <w:rsid w:val="007932C9"/>
    <w:rsid w:val="00793C1D"/>
    <w:rsid w:val="00794A5E"/>
    <w:rsid w:val="00794AAC"/>
    <w:rsid w:val="00794F07"/>
    <w:rsid w:val="007950A0"/>
    <w:rsid w:val="00795FA4"/>
    <w:rsid w:val="007960CE"/>
    <w:rsid w:val="00796A32"/>
    <w:rsid w:val="0079720D"/>
    <w:rsid w:val="00797D96"/>
    <w:rsid w:val="007A024B"/>
    <w:rsid w:val="007A0998"/>
    <w:rsid w:val="007A0F7D"/>
    <w:rsid w:val="007A1EC7"/>
    <w:rsid w:val="007A1EE3"/>
    <w:rsid w:val="007A207C"/>
    <w:rsid w:val="007A36D7"/>
    <w:rsid w:val="007A4033"/>
    <w:rsid w:val="007A440D"/>
    <w:rsid w:val="007A49C1"/>
    <w:rsid w:val="007A591D"/>
    <w:rsid w:val="007A6336"/>
    <w:rsid w:val="007A6B09"/>
    <w:rsid w:val="007A75FA"/>
    <w:rsid w:val="007A7CF4"/>
    <w:rsid w:val="007B042D"/>
    <w:rsid w:val="007B0AB2"/>
    <w:rsid w:val="007B30C7"/>
    <w:rsid w:val="007B45A4"/>
    <w:rsid w:val="007B561B"/>
    <w:rsid w:val="007B629B"/>
    <w:rsid w:val="007B645D"/>
    <w:rsid w:val="007B64F6"/>
    <w:rsid w:val="007B693D"/>
    <w:rsid w:val="007B6FEC"/>
    <w:rsid w:val="007C1015"/>
    <w:rsid w:val="007C1958"/>
    <w:rsid w:val="007C1D8B"/>
    <w:rsid w:val="007C1F07"/>
    <w:rsid w:val="007C303A"/>
    <w:rsid w:val="007C478D"/>
    <w:rsid w:val="007C516B"/>
    <w:rsid w:val="007C5DB1"/>
    <w:rsid w:val="007C5E00"/>
    <w:rsid w:val="007C60D5"/>
    <w:rsid w:val="007C6BFB"/>
    <w:rsid w:val="007D1F3A"/>
    <w:rsid w:val="007D3E48"/>
    <w:rsid w:val="007D456F"/>
    <w:rsid w:val="007D6071"/>
    <w:rsid w:val="007D65D2"/>
    <w:rsid w:val="007D65E3"/>
    <w:rsid w:val="007D6C4A"/>
    <w:rsid w:val="007D7C52"/>
    <w:rsid w:val="007E1EED"/>
    <w:rsid w:val="007E5ECB"/>
    <w:rsid w:val="007E5F69"/>
    <w:rsid w:val="007E6798"/>
    <w:rsid w:val="007E6F06"/>
    <w:rsid w:val="007E745D"/>
    <w:rsid w:val="007F02AA"/>
    <w:rsid w:val="007F06B6"/>
    <w:rsid w:val="007F2384"/>
    <w:rsid w:val="007F2823"/>
    <w:rsid w:val="007F5736"/>
    <w:rsid w:val="007F63D9"/>
    <w:rsid w:val="007F6D2B"/>
    <w:rsid w:val="007F78CB"/>
    <w:rsid w:val="00801BB2"/>
    <w:rsid w:val="00801F78"/>
    <w:rsid w:val="008022A6"/>
    <w:rsid w:val="00802CB8"/>
    <w:rsid w:val="00804B19"/>
    <w:rsid w:val="00805293"/>
    <w:rsid w:val="008063FA"/>
    <w:rsid w:val="00806D03"/>
    <w:rsid w:val="00807473"/>
    <w:rsid w:val="00807751"/>
    <w:rsid w:val="00807CB7"/>
    <w:rsid w:val="00813714"/>
    <w:rsid w:val="00813D4A"/>
    <w:rsid w:val="00816717"/>
    <w:rsid w:val="0081763D"/>
    <w:rsid w:val="008177EC"/>
    <w:rsid w:val="00817D77"/>
    <w:rsid w:val="00817E8A"/>
    <w:rsid w:val="00820CDB"/>
    <w:rsid w:val="00820E06"/>
    <w:rsid w:val="00821905"/>
    <w:rsid w:val="00822FC0"/>
    <w:rsid w:val="00823BBB"/>
    <w:rsid w:val="00823FCE"/>
    <w:rsid w:val="00824B67"/>
    <w:rsid w:val="00827430"/>
    <w:rsid w:val="00830B9B"/>
    <w:rsid w:val="0083127D"/>
    <w:rsid w:val="00831A80"/>
    <w:rsid w:val="00831F1F"/>
    <w:rsid w:val="008324DD"/>
    <w:rsid w:val="00833B29"/>
    <w:rsid w:val="00834C25"/>
    <w:rsid w:val="008351E0"/>
    <w:rsid w:val="00836B6A"/>
    <w:rsid w:val="0083726D"/>
    <w:rsid w:val="00837F98"/>
    <w:rsid w:val="008400B0"/>
    <w:rsid w:val="00841AA9"/>
    <w:rsid w:val="00842173"/>
    <w:rsid w:val="008423C0"/>
    <w:rsid w:val="00842571"/>
    <w:rsid w:val="00842953"/>
    <w:rsid w:val="00842F6B"/>
    <w:rsid w:val="00843C0F"/>
    <w:rsid w:val="00843C68"/>
    <w:rsid w:val="008443D2"/>
    <w:rsid w:val="00844FA4"/>
    <w:rsid w:val="00845965"/>
    <w:rsid w:val="00845D2B"/>
    <w:rsid w:val="008463D4"/>
    <w:rsid w:val="0084646C"/>
    <w:rsid w:val="00846816"/>
    <w:rsid w:val="0084684C"/>
    <w:rsid w:val="008468DD"/>
    <w:rsid w:val="00846C10"/>
    <w:rsid w:val="0084701F"/>
    <w:rsid w:val="00847098"/>
    <w:rsid w:val="00847143"/>
    <w:rsid w:val="008472FC"/>
    <w:rsid w:val="00851AC1"/>
    <w:rsid w:val="008541B8"/>
    <w:rsid w:val="00854847"/>
    <w:rsid w:val="00854F65"/>
    <w:rsid w:val="00855551"/>
    <w:rsid w:val="00856E5F"/>
    <w:rsid w:val="0085760C"/>
    <w:rsid w:val="00861B3A"/>
    <w:rsid w:val="00862280"/>
    <w:rsid w:val="00862EE1"/>
    <w:rsid w:val="008633BD"/>
    <w:rsid w:val="00863689"/>
    <w:rsid w:val="008646B0"/>
    <w:rsid w:val="00864E2C"/>
    <w:rsid w:val="008655FA"/>
    <w:rsid w:val="0086589F"/>
    <w:rsid w:val="00866735"/>
    <w:rsid w:val="00867206"/>
    <w:rsid w:val="00870407"/>
    <w:rsid w:val="00875BBD"/>
    <w:rsid w:val="008766AD"/>
    <w:rsid w:val="0087677C"/>
    <w:rsid w:val="00876F8D"/>
    <w:rsid w:val="0087737E"/>
    <w:rsid w:val="00877E59"/>
    <w:rsid w:val="008803F4"/>
    <w:rsid w:val="0088066B"/>
    <w:rsid w:val="00881297"/>
    <w:rsid w:val="00881AF4"/>
    <w:rsid w:val="00882E85"/>
    <w:rsid w:val="00883134"/>
    <w:rsid w:val="00883E6C"/>
    <w:rsid w:val="00884174"/>
    <w:rsid w:val="00884C24"/>
    <w:rsid w:val="0088551B"/>
    <w:rsid w:val="00885C94"/>
    <w:rsid w:val="00885E6B"/>
    <w:rsid w:val="008860CA"/>
    <w:rsid w:val="008900A9"/>
    <w:rsid w:val="008900DD"/>
    <w:rsid w:val="008916C6"/>
    <w:rsid w:val="0089279D"/>
    <w:rsid w:val="00893908"/>
    <w:rsid w:val="00894E86"/>
    <w:rsid w:val="0089576A"/>
    <w:rsid w:val="0089576D"/>
    <w:rsid w:val="00895E7F"/>
    <w:rsid w:val="008967BC"/>
    <w:rsid w:val="008970D1"/>
    <w:rsid w:val="008976A2"/>
    <w:rsid w:val="00897DBE"/>
    <w:rsid w:val="008A143E"/>
    <w:rsid w:val="008A14A9"/>
    <w:rsid w:val="008A1517"/>
    <w:rsid w:val="008A1A9C"/>
    <w:rsid w:val="008A1EBA"/>
    <w:rsid w:val="008A55E5"/>
    <w:rsid w:val="008A6529"/>
    <w:rsid w:val="008A670F"/>
    <w:rsid w:val="008A6843"/>
    <w:rsid w:val="008A6F35"/>
    <w:rsid w:val="008A7258"/>
    <w:rsid w:val="008A740B"/>
    <w:rsid w:val="008A760A"/>
    <w:rsid w:val="008B0950"/>
    <w:rsid w:val="008B2C73"/>
    <w:rsid w:val="008B35A7"/>
    <w:rsid w:val="008B3C27"/>
    <w:rsid w:val="008B3E97"/>
    <w:rsid w:val="008B51AE"/>
    <w:rsid w:val="008B52BC"/>
    <w:rsid w:val="008B564C"/>
    <w:rsid w:val="008B590F"/>
    <w:rsid w:val="008B59E0"/>
    <w:rsid w:val="008B5B07"/>
    <w:rsid w:val="008C017C"/>
    <w:rsid w:val="008C2004"/>
    <w:rsid w:val="008C2627"/>
    <w:rsid w:val="008C3F49"/>
    <w:rsid w:val="008C4D1E"/>
    <w:rsid w:val="008C5101"/>
    <w:rsid w:val="008C55DD"/>
    <w:rsid w:val="008C6101"/>
    <w:rsid w:val="008D023F"/>
    <w:rsid w:val="008D185F"/>
    <w:rsid w:val="008D209F"/>
    <w:rsid w:val="008D2114"/>
    <w:rsid w:val="008D2E87"/>
    <w:rsid w:val="008D31D7"/>
    <w:rsid w:val="008D360A"/>
    <w:rsid w:val="008D3AC4"/>
    <w:rsid w:val="008D3C41"/>
    <w:rsid w:val="008D43A1"/>
    <w:rsid w:val="008D4C79"/>
    <w:rsid w:val="008D56B4"/>
    <w:rsid w:val="008D5C8B"/>
    <w:rsid w:val="008D5ED1"/>
    <w:rsid w:val="008D6145"/>
    <w:rsid w:val="008D635F"/>
    <w:rsid w:val="008D6BF6"/>
    <w:rsid w:val="008D79A7"/>
    <w:rsid w:val="008E0745"/>
    <w:rsid w:val="008E0BE1"/>
    <w:rsid w:val="008E0FD5"/>
    <w:rsid w:val="008E1476"/>
    <w:rsid w:val="008E2394"/>
    <w:rsid w:val="008E2AB1"/>
    <w:rsid w:val="008E2B3B"/>
    <w:rsid w:val="008E2EAF"/>
    <w:rsid w:val="008E3738"/>
    <w:rsid w:val="008E3990"/>
    <w:rsid w:val="008E4030"/>
    <w:rsid w:val="008E437D"/>
    <w:rsid w:val="008E4D3D"/>
    <w:rsid w:val="008E5F8C"/>
    <w:rsid w:val="008E691F"/>
    <w:rsid w:val="008E78C8"/>
    <w:rsid w:val="008F03C9"/>
    <w:rsid w:val="008F120C"/>
    <w:rsid w:val="008F16D1"/>
    <w:rsid w:val="008F218B"/>
    <w:rsid w:val="008F240C"/>
    <w:rsid w:val="008F39B1"/>
    <w:rsid w:val="008F3A71"/>
    <w:rsid w:val="008F4FAE"/>
    <w:rsid w:val="008F52D6"/>
    <w:rsid w:val="008F5484"/>
    <w:rsid w:val="008F6073"/>
    <w:rsid w:val="008F6946"/>
    <w:rsid w:val="008F6E5A"/>
    <w:rsid w:val="00900B0C"/>
    <w:rsid w:val="00901B56"/>
    <w:rsid w:val="00901C69"/>
    <w:rsid w:val="0090335B"/>
    <w:rsid w:val="00903E51"/>
    <w:rsid w:val="00903F1D"/>
    <w:rsid w:val="00903F4B"/>
    <w:rsid w:val="00905EC5"/>
    <w:rsid w:val="0090693F"/>
    <w:rsid w:val="009101BD"/>
    <w:rsid w:val="009102D1"/>
    <w:rsid w:val="0091165D"/>
    <w:rsid w:val="0091285E"/>
    <w:rsid w:val="009147CA"/>
    <w:rsid w:val="00917A3B"/>
    <w:rsid w:val="00922367"/>
    <w:rsid w:val="00923309"/>
    <w:rsid w:val="009233A4"/>
    <w:rsid w:val="0092463F"/>
    <w:rsid w:val="00924667"/>
    <w:rsid w:val="00924944"/>
    <w:rsid w:val="00924F71"/>
    <w:rsid w:val="0092589B"/>
    <w:rsid w:val="00926239"/>
    <w:rsid w:val="00926400"/>
    <w:rsid w:val="009277D8"/>
    <w:rsid w:val="009278C6"/>
    <w:rsid w:val="00927C40"/>
    <w:rsid w:val="00927E1B"/>
    <w:rsid w:val="00930418"/>
    <w:rsid w:val="00930CC1"/>
    <w:rsid w:val="00931822"/>
    <w:rsid w:val="009328D7"/>
    <w:rsid w:val="00932CB5"/>
    <w:rsid w:val="00932F7B"/>
    <w:rsid w:val="00933FD4"/>
    <w:rsid w:val="009359AE"/>
    <w:rsid w:val="0093632D"/>
    <w:rsid w:val="009366E9"/>
    <w:rsid w:val="00936B8B"/>
    <w:rsid w:val="00936BD3"/>
    <w:rsid w:val="00936FEA"/>
    <w:rsid w:val="00940746"/>
    <w:rsid w:val="00940796"/>
    <w:rsid w:val="0094095D"/>
    <w:rsid w:val="00940E76"/>
    <w:rsid w:val="00941340"/>
    <w:rsid w:val="00943A88"/>
    <w:rsid w:val="00944084"/>
    <w:rsid w:val="009440C4"/>
    <w:rsid w:val="009448E5"/>
    <w:rsid w:val="00944C27"/>
    <w:rsid w:val="00945087"/>
    <w:rsid w:val="0094590B"/>
    <w:rsid w:val="00945D62"/>
    <w:rsid w:val="00946698"/>
    <w:rsid w:val="00947119"/>
    <w:rsid w:val="0094779B"/>
    <w:rsid w:val="00950183"/>
    <w:rsid w:val="009505B8"/>
    <w:rsid w:val="0095080B"/>
    <w:rsid w:val="0095131C"/>
    <w:rsid w:val="009514F5"/>
    <w:rsid w:val="00951AA1"/>
    <w:rsid w:val="00954496"/>
    <w:rsid w:val="00955156"/>
    <w:rsid w:val="00955E1F"/>
    <w:rsid w:val="00956050"/>
    <w:rsid w:val="00956A74"/>
    <w:rsid w:val="00956B42"/>
    <w:rsid w:val="009571B4"/>
    <w:rsid w:val="009577E0"/>
    <w:rsid w:val="009579B5"/>
    <w:rsid w:val="00960442"/>
    <w:rsid w:val="0096078D"/>
    <w:rsid w:val="00960936"/>
    <w:rsid w:val="00960AD2"/>
    <w:rsid w:val="009625DB"/>
    <w:rsid w:val="009636E1"/>
    <w:rsid w:val="009646D3"/>
    <w:rsid w:val="00964EE2"/>
    <w:rsid w:val="00965541"/>
    <w:rsid w:val="00965F96"/>
    <w:rsid w:val="00967937"/>
    <w:rsid w:val="009730BB"/>
    <w:rsid w:val="00973582"/>
    <w:rsid w:val="009735D0"/>
    <w:rsid w:val="00973B50"/>
    <w:rsid w:val="009741AE"/>
    <w:rsid w:val="00974C09"/>
    <w:rsid w:val="00975415"/>
    <w:rsid w:val="00976485"/>
    <w:rsid w:val="0097766B"/>
    <w:rsid w:val="009776CC"/>
    <w:rsid w:val="009779F5"/>
    <w:rsid w:val="00977B46"/>
    <w:rsid w:val="0098055D"/>
    <w:rsid w:val="00981ED1"/>
    <w:rsid w:val="00981F2E"/>
    <w:rsid w:val="00983862"/>
    <w:rsid w:val="00983B89"/>
    <w:rsid w:val="00983BC8"/>
    <w:rsid w:val="00984808"/>
    <w:rsid w:val="00984E0F"/>
    <w:rsid w:val="00985493"/>
    <w:rsid w:val="00985679"/>
    <w:rsid w:val="00987A8E"/>
    <w:rsid w:val="00987E89"/>
    <w:rsid w:val="00987EBC"/>
    <w:rsid w:val="00990B8D"/>
    <w:rsid w:val="00990D2A"/>
    <w:rsid w:val="00991D9B"/>
    <w:rsid w:val="00991DF9"/>
    <w:rsid w:val="009921D1"/>
    <w:rsid w:val="009926F5"/>
    <w:rsid w:val="0099350C"/>
    <w:rsid w:val="009946CF"/>
    <w:rsid w:val="00995EEB"/>
    <w:rsid w:val="00996E1D"/>
    <w:rsid w:val="00997179"/>
    <w:rsid w:val="009971A4"/>
    <w:rsid w:val="009A05FA"/>
    <w:rsid w:val="009A272E"/>
    <w:rsid w:val="009A391D"/>
    <w:rsid w:val="009A398B"/>
    <w:rsid w:val="009A42D3"/>
    <w:rsid w:val="009A4F7E"/>
    <w:rsid w:val="009A5850"/>
    <w:rsid w:val="009A62ED"/>
    <w:rsid w:val="009A66F0"/>
    <w:rsid w:val="009A6B37"/>
    <w:rsid w:val="009A6E4F"/>
    <w:rsid w:val="009A6EDF"/>
    <w:rsid w:val="009A7CEE"/>
    <w:rsid w:val="009A7F02"/>
    <w:rsid w:val="009B0CD5"/>
    <w:rsid w:val="009B188C"/>
    <w:rsid w:val="009B1E4C"/>
    <w:rsid w:val="009B2091"/>
    <w:rsid w:val="009B249E"/>
    <w:rsid w:val="009B395D"/>
    <w:rsid w:val="009B43B6"/>
    <w:rsid w:val="009B465D"/>
    <w:rsid w:val="009B4831"/>
    <w:rsid w:val="009B4A84"/>
    <w:rsid w:val="009B4FEF"/>
    <w:rsid w:val="009B5D4C"/>
    <w:rsid w:val="009B7300"/>
    <w:rsid w:val="009C1E69"/>
    <w:rsid w:val="009C271D"/>
    <w:rsid w:val="009C37BA"/>
    <w:rsid w:val="009C3C80"/>
    <w:rsid w:val="009C3E66"/>
    <w:rsid w:val="009C411E"/>
    <w:rsid w:val="009C46D6"/>
    <w:rsid w:val="009C52CE"/>
    <w:rsid w:val="009C582D"/>
    <w:rsid w:val="009C72D6"/>
    <w:rsid w:val="009D0197"/>
    <w:rsid w:val="009D0254"/>
    <w:rsid w:val="009D028E"/>
    <w:rsid w:val="009D1091"/>
    <w:rsid w:val="009D17AA"/>
    <w:rsid w:val="009D1F03"/>
    <w:rsid w:val="009D2818"/>
    <w:rsid w:val="009D3516"/>
    <w:rsid w:val="009D3C1C"/>
    <w:rsid w:val="009D53CB"/>
    <w:rsid w:val="009D5B64"/>
    <w:rsid w:val="009D621C"/>
    <w:rsid w:val="009D6556"/>
    <w:rsid w:val="009D6B8A"/>
    <w:rsid w:val="009D6EA9"/>
    <w:rsid w:val="009D7F69"/>
    <w:rsid w:val="009E08AE"/>
    <w:rsid w:val="009E0D40"/>
    <w:rsid w:val="009E1C57"/>
    <w:rsid w:val="009E1D1A"/>
    <w:rsid w:val="009E2AFE"/>
    <w:rsid w:val="009E3EB3"/>
    <w:rsid w:val="009E3FB1"/>
    <w:rsid w:val="009E4A8B"/>
    <w:rsid w:val="009E6FD2"/>
    <w:rsid w:val="009E76A1"/>
    <w:rsid w:val="009E7A4D"/>
    <w:rsid w:val="009F00D2"/>
    <w:rsid w:val="009F0484"/>
    <w:rsid w:val="009F0853"/>
    <w:rsid w:val="009F0C69"/>
    <w:rsid w:val="009F39AC"/>
    <w:rsid w:val="009F3ACC"/>
    <w:rsid w:val="009F3D60"/>
    <w:rsid w:val="009F3E71"/>
    <w:rsid w:val="009F3EAC"/>
    <w:rsid w:val="009F44A9"/>
    <w:rsid w:val="009F5452"/>
    <w:rsid w:val="009F5853"/>
    <w:rsid w:val="009F5EE9"/>
    <w:rsid w:val="009F6D95"/>
    <w:rsid w:val="009F7F48"/>
    <w:rsid w:val="00A01D8F"/>
    <w:rsid w:val="00A02678"/>
    <w:rsid w:val="00A02905"/>
    <w:rsid w:val="00A0290B"/>
    <w:rsid w:val="00A02ECB"/>
    <w:rsid w:val="00A04D55"/>
    <w:rsid w:val="00A05A29"/>
    <w:rsid w:val="00A05CDA"/>
    <w:rsid w:val="00A05FAA"/>
    <w:rsid w:val="00A071BF"/>
    <w:rsid w:val="00A10F55"/>
    <w:rsid w:val="00A111EC"/>
    <w:rsid w:val="00A11397"/>
    <w:rsid w:val="00A12679"/>
    <w:rsid w:val="00A128D5"/>
    <w:rsid w:val="00A12F7D"/>
    <w:rsid w:val="00A13ABC"/>
    <w:rsid w:val="00A14699"/>
    <w:rsid w:val="00A15177"/>
    <w:rsid w:val="00A1560D"/>
    <w:rsid w:val="00A1667D"/>
    <w:rsid w:val="00A16862"/>
    <w:rsid w:val="00A203BA"/>
    <w:rsid w:val="00A20532"/>
    <w:rsid w:val="00A21007"/>
    <w:rsid w:val="00A21839"/>
    <w:rsid w:val="00A218B9"/>
    <w:rsid w:val="00A21D6F"/>
    <w:rsid w:val="00A21F7F"/>
    <w:rsid w:val="00A221F5"/>
    <w:rsid w:val="00A22D50"/>
    <w:rsid w:val="00A2404C"/>
    <w:rsid w:val="00A26BB6"/>
    <w:rsid w:val="00A2789E"/>
    <w:rsid w:val="00A27957"/>
    <w:rsid w:val="00A302FE"/>
    <w:rsid w:val="00A31392"/>
    <w:rsid w:val="00A31831"/>
    <w:rsid w:val="00A31CD9"/>
    <w:rsid w:val="00A31DB0"/>
    <w:rsid w:val="00A3247C"/>
    <w:rsid w:val="00A33746"/>
    <w:rsid w:val="00A33E7C"/>
    <w:rsid w:val="00A3464F"/>
    <w:rsid w:val="00A377AD"/>
    <w:rsid w:val="00A37910"/>
    <w:rsid w:val="00A37B04"/>
    <w:rsid w:val="00A37B76"/>
    <w:rsid w:val="00A37D10"/>
    <w:rsid w:val="00A405B7"/>
    <w:rsid w:val="00A41737"/>
    <w:rsid w:val="00A42989"/>
    <w:rsid w:val="00A42C89"/>
    <w:rsid w:val="00A42E5E"/>
    <w:rsid w:val="00A43C88"/>
    <w:rsid w:val="00A443D4"/>
    <w:rsid w:val="00A44A48"/>
    <w:rsid w:val="00A44AEE"/>
    <w:rsid w:val="00A453D7"/>
    <w:rsid w:val="00A45772"/>
    <w:rsid w:val="00A46E14"/>
    <w:rsid w:val="00A47490"/>
    <w:rsid w:val="00A477CE"/>
    <w:rsid w:val="00A503BA"/>
    <w:rsid w:val="00A5173A"/>
    <w:rsid w:val="00A51B49"/>
    <w:rsid w:val="00A51D85"/>
    <w:rsid w:val="00A51FAE"/>
    <w:rsid w:val="00A52DF1"/>
    <w:rsid w:val="00A53275"/>
    <w:rsid w:val="00A547D6"/>
    <w:rsid w:val="00A5540E"/>
    <w:rsid w:val="00A554E6"/>
    <w:rsid w:val="00A55802"/>
    <w:rsid w:val="00A55B41"/>
    <w:rsid w:val="00A56668"/>
    <w:rsid w:val="00A56B6B"/>
    <w:rsid w:val="00A57F54"/>
    <w:rsid w:val="00A604FB"/>
    <w:rsid w:val="00A6054B"/>
    <w:rsid w:val="00A621CE"/>
    <w:rsid w:val="00A62891"/>
    <w:rsid w:val="00A62A9B"/>
    <w:rsid w:val="00A62D11"/>
    <w:rsid w:val="00A63962"/>
    <w:rsid w:val="00A63CD8"/>
    <w:rsid w:val="00A64212"/>
    <w:rsid w:val="00A650A4"/>
    <w:rsid w:val="00A654AA"/>
    <w:rsid w:val="00A657CB"/>
    <w:rsid w:val="00A667D2"/>
    <w:rsid w:val="00A670EA"/>
    <w:rsid w:val="00A70352"/>
    <w:rsid w:val="00A70C15"/>
    <w:rsid w:val="00A70E86"/>
    <w:rsid w:val="00A72D9F"/>
    <w:rsid w:val="00A73A20"/>
    <w:rsid w:val="00A73BB7"/>
    <w:rsid w:val="00A7459F"/>
    <w:rsid w:val="00A7511F"/>
    <w:rsid w:val="00A754CA"/>
    <w:rsid w:val="00A75820"/>
    <w:rsid w:val="00A75837"/>
    <w:rsid w:val="00A75B6E"/>
    <w:rsid w:val="00A75BC2"/>
    <w:rsid w:val="00A75CE9"/>
    <w:rsid w:val="00A75D89"/>
    <w:rsid w:val="00A76725"/>
    <w:rsid w:val="00A7712C"/>
    <w:rsid w:val="00A77A21"/>
    <w:rsid w:val="00A8017C"/>
    <w:rsid w:val="00A80607"/>
    <w:rsid w:val="00A8099C"/>
    <w:rsid w:val="00A8175E"/>
    <w:rsid w:val="00A828B2"/>
    <w:rsid w:val="00A84303"/>
    <w:rsid w:val="00A84EDA"/>
    <w:rsid w:val="00A85551"/>
    <w:rsid w:val="00A85997"/>
    <w:rsid w:val="00A85C49"/>
    <w:rsid w:val="00A85C86"/>
    <w:rsid w:val="00A85E07"/>
    <w:rsid w:val="00A869E0"/>
    <w:rsid w:val="00A87D7A"/>
    <w:rsid w:val="00A902E1"/>
    <w:rsid w:val="00A90D18"/>
    <w:rsid w:val="00A92ECE"/>
    <w:rsid w:val="00A930CC"/>
    <w:rsid w:val="00A9343D"/>
    <w:rsid w:val="00A9371D"/>
    <w:rsid w:val="00A93D58"/>
    <w:rsid w:val="00A93E34"/>
    <w:rsid w:val="00A940C7"/>
    <w:rsid w:val="00A948DC"/>
    <w:rsid w:val="00A94CA3"/>
    <w:rsid w:val="00A94DC4"/>
    <w:rsid w:val="00A954F2"/>
    <w:rsid w:val="00A95BDC"/>
    <w:rsid w:val="00AA1D94"/>
    <w:rsid w:val="00AA2166"/>
    <w:rsid w:val="00AA2462"/>
    <w:rsid w:val="00AA3561"/>
    <w:rsid w:val="00AA4A95"/>
    <w:rsid w:val="00AA4EF0"/>
    <w:rsid w:val="00AA4FE1"/>
    <w:rsid w:val="00AA781E"/>
    <w:rsid w:val="00AA7E62"/>
    <w:rsid w:val="00AB02DA"/>
    <w:rsid w:val="00AB0F9A"/>
    <w:rsid w:val="00AB2039"/>
    <w:rsid w:val="00AB21A3"/>
    <w:rsid w:val="00AB21D7"/>
    <w:rsid w:val="00AB2424"/>
    <w:rsid w:val="00AB258A"/>
    <w:rsid w:val="00AB2F76"/>
    <w:rsid w:val="00AB3382"/>
    <w:rsid w:val="00AB4961"/>
    <w:rsid w:val="00AB4A59"/>
    <w:rsid w:val="00AB4AC0"/>
    <w:rsid w:val="00AB605A"/>
    <w:rsid w:val="00AB77E1"/>
    <w:rsid w:val="00AB7D94"/>
    <w:rsid w:val="00AC0A5F"/>
    <w:rsid w:val="00AC1755"/>
    <w:rsid w:val="00AC22B0"/>
    <w:rsid w:val="00AC3042"/>
    <w:rsid w:val="00AC4538"/>
    <w:rsid w:val="00AC5808"/>
    <w:rsid w:val="00AC5BF5"/>
    <w:rsid w:val="00AC64DB"/>
    <w:rsid w:val="00AC6731"/>
    <w:rsid w:val="00AC69E0"/>
    <w:rsid w:val="00AC6A6A"/>
    <w:rsid w:val="00AC740A"/>
    <w:rsid w:val="00AC7F30"/>
    <w:rsid w:val="00AD094D"/>
    <w:rsid w:val="00AD0ADA"/>
    <w:rsid w:val="00AD0BF6"/>
    <w:rsid w:val="00AD0FCC"/>
    <w:rsid w:val="00AD15D9"/>
    <w:rsid w:val="00AD2373"/>
    <w:rsid w:val="00AD246D"/>
    <w:rsid w:val="00AD2F6F"/>
    <w:rsid w:val="00AD4A0F"/>
    <w:rsid w:val="00AD4A90"/>
    <w:rsid w:val="00AD5512"/>
    <w:rsid w:val="00AD612F"/>
    <w:rsid w:val="00AD6DCA"/>
    <w:rsid w:val="00AD6FE8"/>
    <w:rsid w:val="00AE01D7"/>
    <w:rsid w:val="00AE12B2"/>
    <w:rsid w:val="00AE17B7"/>
    <w:rsid w:val="00AE1C13"/>
    <w:rsid w:val="00AE2AC2"/>
    <w:rsid w:val="00AE387D"/>
    <w:rsid w:val="00AE4DF1"/>
    <w:rsid w:val="00AE50F9"/>
    <w:rsid w:val="00AE6952"/>
    <w:rsid w:val="00AE7575"/>
    <w:rsid w:val="00AE792A"/>
    <w:rsid w:val="00AF1486"/>
    <w:rsid w:val="00AF3B1A"/>
    <w:rsid w:val="00AF3ED1"/>
    <w:rsid w:val="00AF4D99"/>
    <w:rsid w:val="00AF5C71"/>
    <w:rsid w:val="00B0006D"/>
    <w:rsid w:val="00B008A1"/>
    <w:rsid w:val="00B00E89"/>
    <w:rsid w:val="00B0315B"/>
    <w:rsid w:val="00B032D9"/>
    <w:rsid w:val="00B04029"/>
    <w:rsid w:val="00B04C2F"/>
    <w:rsid w:val="00B04DB5"/>
    <w:rsid w:val="00B06812"/>
    <w:rsid w:val="00B0793B"/>
    <w:rsid w:val="00B07A6A"/>
    <w:rsid w:val="00B1001D"/>
    <w:rsid w:val="00B10465"/>
    <w:rsid w:val="00B11195"/>
    <w:rsid w:val="00B1209B"/>
    <w:rsid w:val="00B121C6"/>
    <w:rsid w:val="00B12CE1"/>
    <w:rsid w:val="00B13B9C"/>
    <w:rsid w:val="00B14C02"/>
    <w:rsid w:val="00B14E05"/>
    <w:rsid w:val="00B14E33"/>
    <w:rsid w:val="00B1525E"/>
    <w:rsid w:val="00B17468"/>
    <w:rsid w:val="00B17C63"/>
    <w:rsid w:val="00B20638"/>
    <w:rsid w:val="00B2082E"/>
    <w:rsid w:val="00B20852"/>
    <w:rsid w:val="00B209B3"/>
    <w:rsid w:val="00B21DDB"/>
    <w:rsid w:val="00B231C1"/>
    <w:rsid w:val="00B235F9"/>
    <w:rsid w:val="00B23DFE"/>
    <w:rsid w:val="00B242E5"/>
    <w:rsid w:val="00B257A8"/>
    <w:rsid w:val="00B26BB6"/>
    <w:rsid w:val="00B271A7"/>
    <w:rsid w:val="00B278F2"/>
    <w:rsid w:val="00B301C0"/>
    <w:rsid w:val="00B313D5"/>
    <w:rsid w:val="00B31893"/>
    <w:rsid w:val="00B31E10"/>
    <w:rsid w:val="00B330B9"/>
    <w:rsid w:val="00B334A2"/>
    <w:rsid w:val="00B3420E"/>
    <w:rsid w:val="00B34919"/>
    <w:rsid w:val="00B34CED"/>
    <w:rsid w:val="00B36815"/>
    <w:rsid w:val="00B3699F"/>
    <w:rsid w:val="00B37186"/>
    <w:rsid w:val="00B37CA4"/>
    <w:rsid w:val="00B4044C"/>
    <w:rsid w:val="00B4109F"/>
    <w:rsid w:val="00B41B64"/>
    <w:rsid w:val="00B41DB0"/>
    <w:rsid w:val="00B425FA"/>
    <w:rsid w:val="00B42728"/>
    <w:rsid w:val="00B42878"/>
    <w:rsid w:val="00B42ACA"/>
    <w:rsid w:val="00B43B18"/>
    <w:rsid w:val="00B445A2"/>
    <w:rsid w:val="00B451F2"/>
    <w:rsid w:val="00B454E0"/>
    <w:rsid w:val="00B45C3F"/>
    <w:rsid w:val="00B46AEF"/>
    <w:rsid w:val="00B4783D"/>
    <w:rsid w:val="00B50D8E"/>
    <w:rsid w:val="00B5153E"/>
    <w:rsid w:val="00B51A27"/>
    <w:rsid w:val="00B51BD2"/>
    <w:rsid w:val="00B5253B"/>
    <w:rsid w:val="00B5323C"/>
    <w:rsid w:val="00B54171"/>
    <w:rsid w:val="00B548E8"/>
    <w:rsid w:val="00B54BF3"/>
    <w:rsid w:val="00B5511A"/>
    <w:rsid w:val="00B558D1"/>
    <w:rsid w:val="00B60075"/>
    <w:rsid w:val="00B61FF2"/>
    <w:rsid w:val="00B6258E"/>
    <w:rsid w:val="00B650CB"/>
    <w:rsid w:val="00B65738"/>
    <w:rsid w:val="00B65FA1"/>
    <w:rsid w:val="00B672D8"/>
    <w:rsid w:val="00B67B2E"/>
    <w:rsid w:val="00B7192C"/>
    <w:rsid w:val="00B71A7D"/>
    <w:rsid w:val="00B730B9"/>
    <w:rsid w:val="00B73562"/>
    <w:rsid w:val="00B7363D"/>
    <w:rsid w:val="00B7396C"/>
    <w:rsid w:val="00B74C60"/>
    <w:rsid w:val="00B74E21"/>
    <w:rsid w:val="00B75652"/>
    <w:rsid w:val="00B805AD"/>
    <w:rsid w:val="00B80C2B"/>
    <w:rsid w:val="00B8183A"/>
    <w:rsid w:val="00B81D81"/>
    <w:rsid w:val="00B821B0"/>
    <w:rsid w:val="00B82744"/>
    <w:rsid w:val="00B82AA6"/>
    <w:rsid w:val="00B83074"/>
    <w:rsid w:val="00B835C2"/>
    <w:rsid w:val="00B836BD"/>
    <w:rsid w:val="00B8485F"/>
    <w:rsid w:val="00B84AEA"/>
    <w:rsid w:val="00B84D64"/>
    <w:rsid w:val="00B85587"/>
    <w:rsid w:val="00B8613A"/>
    <w:rsid w:val="00B86475"/>
    <w:rsid w:val="00B86BA3"/>
    <w:rsid w:val="00B86E41"/>
    <w:rsid w:val="00B87E35"/>
    <w:rsid w:val="00B87FD9"/>
    <w:rsid w:val="00B90639"/>
    <w:rsid w:val="00B90728"/>
    <w:rsid w:val="00B90952"/>
    <w:rsid w:val="00B90B7E"/>
    <w:rsid w:val="00B90F9D"/>
    <w:rsid w:val="00B9216F"/>
    <w:rsid w:val="00B93EEB"/>
    <w:rsid w:val="00B93F35"/>
    <w:rsid w:val="00B9561C"/>
    <w:rsid w:val="00B9799F"/>
    <w:rsid w:val="00B97FC8"/>
    <w:rsid w:val="00BA0127"/>
    <w:rsid w:val="00BA092F"/>
    <w:rsid w:val="00BA0B23"/>
    <w:rsid w:val="00BA17A4"/>
    <w:rsid w:val="00BA24E4"/>
    <w:rsid w:val="00BA3305"/>
    <w:rsid w:val="00BA405E"/>
    <w:rsid w:val="00BA4265"/>
    <w:rsid w:val="00BA457D"/>
    <w:rsid w:val="00BA64AA"/>
    <w:rsid w:val="00BB1544"/>
    <w:rsid w:val="00BB2516"/>
    <w:rsid w:val="00BB367E"/>
    <w:rsid w:val="00BB3982"/>
    <w:rsid w:val="00BB3C89"/>
    <w:rsid w:val="00BB573A"/>
    <w:rsid w:val="00BB60BF"/>
    <w:rsid w:val="00BB7F0D"/>
    <w:rsid w:val="00BC0EE6"/>
    <w:rsid w:val="00BC18CD"/>
    <w:rsid w:val="00BC2057"/>
    <w:rsid w:val="00BC2C93"/>
    <w:rsid w:val="00BC2CE8"/>
    <w:rsid w:val="00BC3B26"/>
    <w:rsid w:val="00BC40D8"/>
    <w:rsid w:val="00BC521B"/>
    <w:rsid w:val="00BC5B7E"/>
    <w:rsid w:val="00BC6EAD"/>
    <w:rsid w:val="00BC7569"/>
    <w:rsid w:val="00BC7E22"/>
    <w:rsid w:val="00BD08FB"/>
    <w:rsid w:val="00BD17A0"/>
    <w:rsid w:val="00BD191D"/>
    <w:rsid w:val="00BD22F7"/>
    <w:rsid w:val="00BD23D3"/>
    <w:rsid w:val="00BD3654"/>
    <w:rsid w:val="00BD394F"/>
    <w:rsid w:val="00BD42BF"/>
    <w:rsid w:val="00BD55A0"/>
    <w:rsid w:val="00BD6254"/>
    <w:rsid w:val="00BD6470"/>
    <w:rsid w:val="00BD667B"/>
    <w:rsid w:val="00BE0F08"/>
    <w:rsid w:val="00BE3163"/>
    <w:rsid w:val="00BE3816"/>
    <w:rsid w:val="00BE3C29"/>
    <w:rsid w:val="00BE4388"/>
    <w:rsid w:val="00BE4DF8"/>
    <w:rsid w:val="00BE5548"/>
    <w:rsid w:val="00BE59A4"/>
    <w:rsid w:val="00BE5A64"/>
    <w:rsid w:val="00BE6184"/>
    <w:rsid w:val="00BE6284"/>
    <w:rsid w:val="00BE6E34"/>
    <w:rsid w:val="00BE6E41"/>
    <w:rsid w:val="00BE73F1"/>
    <w:rsid w:val="00BF0CF4"/>
    <w:rsid w:val="00BF28CF"/>
    <w:rsid w:val="00BF29D1"/>
    <w:rsid w:val="00BF3807"/>
    <w:rsid w:val="00BF3E40"/>
    <w:rsid w:val="00BF4859"/>
    <w:rsid w:val="00BF4868"/>
    <w:rsid w:val="00BF5D8E"/>
    <w:rsid w:val="00BF6314"/>
    <w:rsid w:val="00BF650F"/>
    <w:rsid w:val="00BF7176"/>
    <w:rsid w:val="00BF75B2"/>
    <w:rsid w:val="00C002DD"/>
    <w:rsid w:val="00C01237"/>
    <w:rsid w:val="00C01D61"/>
    <w:rsid w:val="00C0227D"/>
    <w:rsid w:val="00C02C51"/>
    <w:rsid w:val="00C0365E"/>
    <w:rsid w:val="00C04107"/>
    <w:rsid w:val="00C043D3"/>
    <w:rsid w:val="00C045A5"/>
    <w:rsid w:val="00C04E35"/>
    <w:rsid w:val="00C04FAF"/>
    <w:rsid w:val="00C056C7"/>
    <w:rsid w:val="00C0619A"/>
    <w:rsid w:val="00C06411"/>
    <w:rsid w:val="00C07120"/>
    <w:rsid w:val="00C071D2"/>
    <w:rsid w:val="00C07342"/>
    <w:rsid w:val="00C07673"/>
    <w:rsid w:val="00C07A1D"/>
    <w:rsid w:val="00C07DB2"/>
    <w:rsid w:val="00C12681"/>
    <w:rsid w:val="00C13BDE"/>
    <w:rsid w:val="00C13FFB"/>
    <w:rsid w:val="00C14634"/>
    <w:rsid w:val="00C146A8"/>
    <w:rsid w:val="00C146EA"/>
    <w:rsid w:val="00C164D4"/>
    <w:rsid w:val="00C219B6"/>
    <w:rsid w:val="00C226EA"/>
    <w:rsid w:val="00C22A63"/>
    <w:rsid w:val="00C232D2"/>
    <w:rsid w:val="00C24499"/>
    <w:rsid w:val="00C24535"/>
    <w:rsid w:val="00C248ED"/>
    <w:rsid w:val="00C24E71"/>
    <w:rsid w:val="00C256D1"/>
    <w:rsid w:val="00C258BD"/>
    <w:rsid w:val="00C26251"/>
    <w:rsid w:val="00C26A24"/>
    <w:rsid w:val="00C26C69"/>
    <w:rsid w:val="00C271D3"/>
    <w:rsid w:val="00C275DA"/>
    <w:rsid w:val="00C279C7"/>
    <w:rsid w:val="00C30776"/>
    <w:rsid w:val="00C319DF"/>
    <w:rsid w:val="00C31CE8"/>
    <w:rsid w:val="00C320BE"/>
    <w:rsid w:val="00C32411"/>
    <w:rsid w:val="00C338CF"/>
    <w:rsid w:val="00C3427C"/>
    <w:rsid w:val="00C34359"/>
    <w:rsid w:val="00C34C4D"/>
    <w:rsid w:val="00C37647"/>
    <w:rsid w:val="00C37F07"/>
    <w:rsid w:val="00C405A2"/>
    <w:rsid w:val="00C40996"/>
    <w:rsid w:val="00C40BA6"/>
    <w:rsid w:val="00C418A4"/>
    <w:rsid w:val="00C41914"/>
    <w:rsid w:val="00C41C79"/>
    <w:rsid w:val="00C428A9"/>
    <w:rsid w:val="00C42C15"/>
    <w:rsid w:val="00C430BF"/>
    <w:rsid w:val="00C43841"/>
    <w:rsid w:val="00C43F95"/>
    <w:rsid w:val="00C4491F"/>
    <w:rsid w:val="00C450DE"/>
    <w:rsid w:val="00C469A3"/>
    <w:rsid w:val="00C47286"/>
    <w:rsid w:val="00C473E9"/>
    <w:rsid w:val="00C5091A"/>
    <w:rsid w:val="00C50D25"/>
    <w:rsid w:val="00C5176E"/>
    <w:rsid w:val="00C51B43"/>
    <w:rsid w:val="00C52BB0"/>
    <w:rsid w:val="00C5433D"/>
    <w:rsid w:val="00C560E5"/>
    <w:rsid w:val="00C566A8"/>
    <w:rsid w:val="00C569B0"/>
    <w:rsid w:val="00C56B65"/>
    <w:rsid w:val="00C57053"/>
    <w:rsid w:val="00C57A25"/>
    <w:rsid w:val="00C600B7"/>
    <w:rsid w:val="00C613B6"/>
    <w:rsid w:val="00C622E9"/>
    <w:rsid w:val="00C6332C"/>
    <w:rsid w:val="00C648E5"/>
    <w:rsid w:val="00C6779B"/>
    <w:rsid w:val="00C71BA0"/>
    <w:rsid w:val="00C71F89"/>
    <w:rsid w:val="00C72015"/>
    <w:rsid w:val="00C721F5"/>
    <w:rsid w:val="00C72A5D"/>
    <w:rsid w:val="00C732DA"/>
    <w:rsid w:val="00C7418B"/>
    <w:rsid w:val="00C74468"/>
    <w:rsid w:val="00C74C0B"/>
    <w:rsid w:val="00C753DB"/>
    <w:rsid w:val="00C76975"/>
    <w:rsid w:val="00C76CA1"/>
    <w:rsid w:val="00C76E8F"/>
    <w:rsid w:val="00C80A7F"/>
    <w:rsid w:val="00C84679"/>
    <w:rsid w:val="00C85807"/>
    <w:rsid w:val="00C85DBA"/>
    <w:rsid w:val="00C86269"/>
    <w:rsid w:val="00C87BD9"/>
    <w:rsid w:val="00C87EFB"/>
    <w:rsid w:val="00C91079"/>
    <w:rsid w:val="00C91683"/>
    <w:rsid w:val="00C9180C"/>
    <w:rsid w:val="00C92D31"/>
    <w:rsid w:val="00C93187"/>
    <w:rsid w:val="00C93CF9"/>
    <w:rsid w:val="00C9444E"/>
    <w:rsid w:val="00C947B2"/>
    <w:rsid w:val="00C94E23"/>
    <w:rsid w:val="00C95D4D"/>
    <w:rsid w:val="00C965E7"/>
    <w:rsid w:val="00C96F4B"/>
    <w:rsid w:val="00C9715F"/>
    <w:rsid w:val="00C97771"/>
    <w:rsid w:val="00C97B2A"/>
    <w:rsid w:val="00CA06AC"/>
    <w:rsid w:val="00CA1D81"/>
    <w:rsid w:val="00CA2942"/>
    <w:rsid w:val="00CA2C51"/>
    <w:rsid w:val="00CA3F7F"/>
    <w:rsid w:val="00CA42EB"/>
    <w:rsid w:val="00CA47A3"/>
    <w:rsid w:val="00CA557D"/>
    <w:rsid w:val="00CA5E2D"/>
    <w:rsid w:val="00CA6538"/>
    <w:rsid w:val="00CA6EC9"/>
    <w:rsid w:val="00CB0072"/>
    <w:rsid w:val="00CB0333"/>
    <w:rsid w:val="00CB08A7"/>
    <w:rsid w:val="00CB0A90"/>
    <w:rsid w:val="00CB1554"/>
    <w:rsid w:val="00CB3349"/>
    <w:rsid w:val="00CB366F"/>
    <w:rsid w:val="00CB3CEA"/>
    <w:rsid w:val="00CB4183"/>
    <w:rsid w:val="00CB4220"/>
    <w:rsid w:val="00CB494F"/>
    <w:rsid w:val="00CB4C60"/>
    <w:rsid w:val="00CB5196"/>
    <w:rsid w:val="00CB583B"/>
    <w:rsid w:val="00CB72FF"/>
    <w:rsid w:val="00CB7BFA"/>
    <w:rsid w:val="00CC04C5"/>
    <w:rsid w:val="00CC1028"/>
    <w:rsid w:val="00CC2010"/>
    <w:rsid w:val="00CC3137"/>
    <w:rsid w:val="00CC3BB6"/>
    <w:rsid w:val="00CC4779"/>
    <w:rsid w:val="00CC4A3F"/>
    <w:rsid w:val="00CC4E92"/>
    <w:rsid w:val="00CC56E4"/>
    <w:rsid w:val="00CC6322"/>
    <w:rsid w:val="00CC6C80"/>
    <w:rsid w:val="00CC7159"/>
    <w:rsid w:val="00CC77D3"/>
    <w:rsid w:val="00CD0012"/>
    <w:rsid w:val="00CD0B8D"/>
    <w:rsid w:val="00CD10B7"/>
    <w:rsid w:val="00CD16B8"/>
    <w:rsid w:val="00CD2080"/>
    <w:rsid w:val="00CD243B"/>
    <w:rsid w:val="00CD2627"/>
    <w:rsid w:val="00CD2A9C"/>
    <w:rsid w:val="00CD39D7"/>
    <w:rsid w:val="00CD3C43"/>
    <w:rsid w:val="00CD55A4"/>
    <w:rsid w:val="00CD563B"/>
    <w:rsid w:val="00CD6A82"/>
    <w:rsid w:val="00CD712B"/>
    <w:rsid w:val="00CE00FC"/>
    <w:rsid w:val="00CE1FA9"/>
    <w:rsid w:val="00CE20B9"/>
    <w:rsid w:val="00CE213A"/>
    <w:rsid w:val="00CE2BBA"/>
    <w:rsid w:val="00CE333E"/>
    <w:rsid w:val="00CE4694"/>
    <w:rsid w:val="00CE4DD0"/>
    <w:rsid w:val="00CE5DE0"/>
    <w:rsid w:val="00CE5F97"/>
    <w:rsid w:val="00CE6226"/>
    <w:rsid w:val="00CE645C"/>
    <w:rsid w:val="00CE6B73"/>
    <w:rsid w:val="00CE6BC4"/>
    <w:rsid w:val="00CE7FA0"/>
    <w:rsid w:val="00CF0093"/>
    <w:rsid w:val="00CF0EFF"/>
    <w:rsid w:val="00CF2E84"/>
    <w:rsid w:val="00CF577B"/>
    <w:rsid w:val="00CF74EE"/>
    <w:rsid w:val="00CF7D05"/>
    <w:rsid w:val="00D00138"/>
    <w:rsid w:val="00D00A07"/>
    <w:rsid w:val="00D01014"/>
    <w:rsid w:val="00D023A0"/>
    <w:rsid w:val="00D0252F"/>
    <w:rsid w:val="00D030BC"/>
    <w:rsid w:val="00D0326C"/>
    <w:rsid w:val="00D0342E"/>
    <w:rsid w:val="00D03917"/>
    <w:rsid w:val="00D03DB8"/>
    <w:rsid w:val="00D0553A"/>
    <w:rsid w:val="00D059B4"/>
    <w:rsid w:val="00D068F0"/>
    <w:rsid w:val="00D076CB"/>
    <w:rsid w:val="00D0776E"/>
    <w:rsid w:val="00D07C85"/>
    <w:rsid w:val="00D1074B"/>
    <w:rsid w:val="00D115D8"/>
    <w:rsid w:val="00D11628"/>
    <w:rsid w:val="00D12462"/>
    <w:rsid w:val="00D12B96"/>
    <w:rsid w:val="00D132B9"/>
    <w:rsid w:val="00D13545"/>
    <w:rsid w:val="00D136AE"/>
    <w:rsid w:val="00D137EE"/>
    <w:rsid w:val="00D1499D"/>
    <w:rsid w:val="00D14DCE"/>
    <w:rsid w:val="00D15035"/>
    <w:rsid w:val="00D15523"/>
    <w:rsid w:val="00D2000A"/>
    <w:rsid w:val="00D2032F"/>
    <w:rsid w:val="00D2154F"/>
    <w:rsid w:val="00D21B54"/>
    <w:rsid w:val="00D21DAF"/>
    <w:rsid w:val="00D22551"/>
    <w:rsid w:val="00D229C0"/>
    <w:rsid w:val="00D23B7A"/>
    <w:rsid w:val="00D261B6"/>
    <w:rsid w:val="00D2652A"/>
    <w:rsid w:val="00D27099"/>
    <w:rsid w:val="00D270CF"/>
    <w:rsid w:val="00D27598"/>
    <w:rsid w:val="00D306FF"/>
    <w:rsid w:val="00D30FB0"/>
    <w:rsid w:val="00D30FB2"/>
    <w:rsid w:val="00D31F66"/>
    <w:rsid w:val="00D32913"/>
    <w:rsid w:val="00D33219"/>
    <w:rsid w:val="00D332E3"/>
    <w:rsid w:val="00D3478D"/>
    <w:rsid w:val="00D35C61"/>
    <w:rsid w:val="00D36201"/>
    <w:rsid w:val="00D368FF"/>
    <w:rsid w:val="00D36FD8"/>
    <w:rsid w:val="00D37149"/>
    <w:rsid w:val="00D402F6"/>
    <w:rsid w:val="00D4180C"/>
    <w:rsid w:val="00D41D1F"/>
    <w:rsid w:val="00D41DA7"/>
    <w:rsid w:val="00D422C2"/>
    <w:rsid w:val="00D42384"/>
    <w:rsid w:val="00D42929"/>
    <w:rsid w:val="00D437AD"/>
    <w:rsid w:val="00D445B6"/>
    <w:rsid w:val="00D44635"/>
    <w:rsid w:val="00D44967"/>
    <w:rsid w:val="00D45B13"/>
    <w:rsid w:val="00D4619F"/>
    <w:rsid w:val="00D462F7"/>
    <w:rsid w:val="00D46727"/>
    <w:rsid w:val="00D4715C"/>
    <w:rsid w:val="00D47DC5"/>
    <w:rsid w:val="00D5006A"/>
    <w:rsid w:val="00D511E9"/>
    <w:rsid w:val="00D5120C"/>
    <w:rsid w:val="00D51C59"/>
    <w:rsid w:val="00D52434"/>
    <w:rsid w:val="00D52C04"/>
    <w:rsid w:val="00D5322C"/>
    <w:rsid w:val="00D53485"/>
    <w:rsid w:val="00D53BD3"/>
    <w:rsid w:val="00D53DFB"/>
    <w:rsid w:val="00D53E25"/>
    <w:rsid w:val="00D54381"/>
    <w:rsid w:val="00D549E8"/>
    <w:rsid w:val="00D555BE"/>
    <w:rsid w:val="00D55A7A"/>
    <w:rsid w:val="00D563C7"/>
    <w:rsid w:val="00D567B8"/>
    <w:rsid w:val="00D567F2"/>
    <w:rsid w:val="00D56C91"/>
    <w:rsid w:val="00D57A1E"/>
    <w:rsid w:val="00D57C81"/>
    <w:rsid w:val="00D60151"/>
    <w:rsid w:val="00D61CC9"/>
    <w:rsid w:val="00D62DB2"/>
    <w:rsid w:val="00D63D85"/>
    <w:rsid w:val="00D6454D"/>
    <w:rsid w:val="00D6457B"/>
    <w:rsid w:val="00D6510C"/>
    <w:rsid w:val="00D702E6"/>
    <w:rsid w:val="00D704FE"/>
    <w:rsid w:val="00D723AF"/>
    <w:rsid w:val="00D73084"/>
    <w:rsid w:val="00D75013"/>
    <w:rsid w:val="00D75478"/>
    <w:rsid w:val="00D76489"/>
    <w:rsid w:val="00D771E3"/>
    <w:rsid w:val="00D77DCE"/>
    <w:rsid w:val="00D80C5E"/>
    <w:rsid w:val="00D81D49"/>
    <w:rsid w:val="00D82395"/>
    <w:rsid w:val="00D83D89"/>
    <w:rsid w:val="00D84D92"/>
    <w:rsid w:val="00D85044"/>
    <w:rsid w:val="00D8516D"/>
    <w:rsid w:val="00D856A2"/>
    <w:rsid w:val="00D85DEB"/>
    <w:rsid w:val="00D867E8"/>
    <w:rsid w:val="00D9038B"/>
    <w:rsid w:val="00D91E60"/>
    <w:rsid w:val="00D92814"/>
    <w:rsid w:val="00D932C2"/>
    <w:rsid w:val="00D95D67"/>
    <w:rsid w:val="00D96DE9"/>
    <w:rsid w:val="00D97548"/>
    <w:rsid w:val="00DA1D8D"/>
    <w:rsid w:val="00DA1E12"/>
    <w:rsid w:val="00DA20D6"/>
    <w:rsid w:val="00DA2310"/>
    <w:rsid w:val="00DA2784"/>
    <w:rsid w:val="00DA2A1A"/>
    <w:rsid w:val="00DA452F"/>
    <w:rsid w:val="00DA4DE8"/>
    <w:rsid w:val="00DA5489"/>
    <w:rsid w:val="00DA790D"/>
    <w:rsid w:val="00DB27B4"/>
    <w:rsid w:val="00DB2AF0"/>
    <w:rsid w:val="00DB3166"/>
    <w:rsid w:val="00DB399E"/>
    <w:rsid w:val="00DB76D0"/>
    <w:rsid w:val="00DC0092"/>
    <w:rsid w:val="00DC0591"/>
    <w:rsid w:val="00DC0702"/>
    <w:rsid w:val="00DC0CC2"/>
    <w:rsid w:val="00DC1A4B"/>
    <w:rsid w:val="00DC21CD"/>
    <w:rsid w:val="00DC2578"/>
    <w:rsid w:val="00DC3688"/>
    <w:rsid w:val="00DC41D2"/>
    <w:rsid w:val="00DC4732"/>
    <w:rsid w:val="00DC6211"/>
    <w:rsid w:val="00DC6EB8"/>
    <w:rsid w:val="00DC76A5"/>
    <w:rsid w:val="00DC7D70"/>
    <w:rsid w:val="00DD1000"/>
    <w:rsid w:val="00DD457B"/>
    <w:rsid w:val="00DD5016"/>
    <w:rsid w:val="00DD54CC"/>
    <w:rsid w:val="00DD5700"/>
    <w:rsid w:val="00DD6829"/>
    <w:rsid w:val="00DD6E39"/>
    <w:rsid w:val="00DD79BC"/>
    <w:rsid w:val="00DD7E5C"/>
    <w:rsid w:val="00DE0D92"/>
    <w:rsid w:val="00DE12AC"/>
    <w:rsid w:val="00DE192C"/>
    <w:rsid w:val="00DE1A23"/>
    <w:rsid w:val="00DE2603"/>
    <w:rsid w:val="00DE3CBC"/>
    <w:rsid w:val="00DE42BE"/>
    <w:rsid w:val="00DE55B8"/>
    <w:rsid w:val="00DE5713"/>
    <w:rsid w:val="00DE5BF8"/>
    <w:rsid w:val="00DE5CF1"/>
    <w:rsid w:val="00DE65A8"/>
    <w:rsid w:val="00DE75DC"/>
    <w:rsid w:val="00DF07C0"/>
    <w:rsid w:val="00DF1B96"/>
    <w:rsid w:val="00DF1E5F"/>
    <w:rsid w:val="00DF29DE"/>
    <w:rsid w:val="00DF3697"/>
    <w:rsid w:val="00DF424F"/>
    <w:rsid w:val="00DF5A7D"/>
    <w:rsid w:val="00DF5AF9"/>
    <w:rsid w:val="00DF6CCD"/>
    <w:rsid w:val="00DF6F1E"/>
    <w:rsid w:val="00DF7A05"/>
    <w:rsid w:val="00E00010"/>
    <w:rsid w:val="00E01528"/>
    <w:rsid w:val="00E0278F"/>
    <w:rsid w:val="00E02A5B"/>
    <w:rsid w:val="00E0336B"/>
    <w:rsid w:val="00E0345B"/>
    <w:rsid w:val="00E037B4"/>
    <w:rsid w:val="00E03C03"/>
    <w:rsid w:val="00E042B1"/>
    <w:rsid w:val="00E04CC5"/>
    <w:rsid w:val="00E054DD"/>
    <w:rsid w:val="00E055F5"/>
    <w:rsid w:val="00E05B32"/>
    <w:rsid w:val="00E0774D"/>
    <w:rsid w:val="00E10035"/>
    <w:rsid w:val="00E1023C"/>
    <w:rsid w:val="00E108FE"/>
    <w:rsid w:val="00E11B21"/>
    <w:rsid w:val="00E11D18"/>
    <w:rsid w:val="00E11F46"/>
    <w:rsid w:val="00E120F7"/>
    <w:rsid w:val="00E12C79"/>
    <w:rsid w:val="00E13374"/>
    <w:rsid w:val="00E13784"/>
    <w:rsid w:val="00E14415"/>
    <w:rsid w:val="00E15556"/>
    <w:rsid w:val="00E15CDD"/>
    <w:rsid w:val="00E16426"/>
    <w:rsid w:val="00E16764"/>
    <w:rsid w:val="00E2278B"/>
    <w:rsid w:val="00E24081"/>
    <w:rsid w:val="00E24391"/>
    <w:rsid w:val="00E2483A"/>
    <w:rsid w:val="00E255F4"/>
    <w:rsid w:val="00E25695"/>
    <w:rsid w:val="00E25EF2"/>
    <w:rsid w:val="00E275E0"/>
    <w:rsid w:val="00E27B3E"/>
    <w:rsid w:val="00E320B1"/>
    <w:rsid w:val="00E3384D"/>
    <w:rsid w:val="00E339F4"/>
    <w:rsid w:val="00E33F89"/>
    <w:rsid w:val="00E34809"/>
    <w:rsid w:val="00E353F8"/>
    <w:rsid w:val="00E35AEB"/>
    <w:rsid w:val="00E35DE5"/>
    <w:rsid w:val="00E35ED0"/>
    <w:rsid w:val="00E367F2"/>
    <w:rsid w:val="00E3695A"/>
    <w:rsid w:val="00E36F6B"/>
    <w:rsid w:val="00E40044"/>
    <w:rsid w:val="00E40248"/>
    <w:rsid w:val="00E413A5"/>
    <w:rsid w:val="00E41BE7"/>
    <w:rsid w:val="00E41CB1"/>
    <w:rsid w:val="00E44321"/>
    <w:rsid w:val="00E4449B"/>
    <w:rsid w:val="00E4487F"/>
    <w:rsid w:val="00E45082"/>
    <w:rsid w:val="00E45383"/>
    <w:rsid w:val="00E464A0"/>
    <w:rsid w:val="00E47BD9"/>
    <w:rsid w:val="00E5014A"/>
    <w:rsid w:val="00E50237"/>
    <w:rsid w:val="00E50A2B"/>
    <w:rsid w:val="00E510F6"/>
    <w:rsid w:val="00E51B2F"/>
    <w:rsid w:val="00E51B8A"/>
    <w:rsid w:val="00E51BB9"/>
    <w:rsid w:val="00E52C2C"/>
    <w:rsid w:val="00E53CA8"/>
    <w:rsid w:val="00E53DFC"/>
    <w:rsid w:val="00E53E81"/>
    <w:rsid w:val="00E54CD9"/>
    <w:rsid w:val="00E54E76"/>
    <w:rsid w:val="00E55C5B"/>
    <w:rsid w:val="00E560DC"/>
    <w:rsid w:val="00E56216"/>
    <w:rsid w:val="00E56285"/>
    <w:rsid w:val="00E56A54"/>
    <w:rsid w:val="00E57E70"/>
    <w:rsid w:val="00E62132"/>
    <w:rsid w:val="00E624DC"/>
    <w:rsid w:val="00E63048"/>
    <w:rsid w:val="00E63F91"/>
    <w:rsid w:val="00E65CFC"/>
    <w:rsid w:val="00E66443"/>
    <w:rsid w:val="00E67125"/>
    <w:rsid w:val="00E706B2"/>
    <w:rsid w:val="00E70743"/>
    <w:rsid w:val="00E71241"/>
    <w:rsid w:val="00E716B7"/>
    <w:rsid w:val="00E73AED"/>
    <w:rsid w:val="00E73C76"/>
    <w:rsid w:val="00E74905"/>
    <w:rsid w:val="00E75BD9"/>
    <w:rsid w:val="00E768B7"/>
    <w:rsid w:val="00E77C03"/>
    <w:rsid w:val="00E77C57"/>
    <w:rsid w:val="00E77D1B"/>
    <w:rsid w:val="00E77D92"/>
    <w:rsid w:val="00E80DEE"/>
    <w:rsid w:val="00E817AD"/>
    <w:rsid w:val="00E824C7"/>
    <w:rsid w:val="00E82563"/>
    <w:rsid w:val="00E834F9"/>
    <w:rsid w:val="00E8359D"/>
    <w:rsid w:val="00E8372D"/>
    <w:rsid w:val="00E84A0A"/>
    <w:rsid w:val="00E84F03"/>
    <w:rsid w:val="00E84F92"/>
    <w:rsid w:val="00E8650C"/>
    <w:rsid w:val="00E90FDB"/>
    <w:rsid w:val="00E9318A"/>
    <w:rsid w:val="00E93B94"/>
    <w:rsid w:val="00E94090"/>
    <w:rsid w:val="00E941D8"/>
    <w:rsid w:val="00E960A8"/>
    <w:rsid w:val="00E960AA"/>
    <w:rsid w:val="00E96F45"/>
    <w:rsid w:val="00E973FB"/>
    <w:rsid w:val="00E97EB2"/>
    <w:rsid w:val="00EA0FEB"/>
    <w:rsid w:val="00EA115A"/>
    <w:rsid w:val="00EA26D4"/>
    <w:rsid w:val="00EA27E3"/>
    <w:rsid w:val="00EA2986"/>
    <w:rsid w:val="00EA3BF2"/>
    <w:rsid w:val="00EA4157"/>
    <w:rsid w:val="00EA42B8"/>
    <w:rsid w:val="00EA4BA9"/>
    <w:rsid w:val="00EA4F54"/>
    <w:rsid w:val="00EA5964"/>
    <w:rsid w:val="00EA61A7"/>
    <w:rsid w:val="00EA624C"/>
    <w:rsid w:val="00EA66EB"/>
    <w:rsid w:val="00EB054D"/>
    <w:rsid w:val="00EB4827"/>
    <w:rsid w:val="00EB5277"/>
    <w:rsid w:val="00EB5550"/>
    <w:rsid w:val="00EB55D0"/>
    <w:rsid w:val="00EB5AEA"/>
    <w:rsid w:val="00EB6010"/>
    <w:rsid w:val="00EB6105"/>
    <w:rsid w:val="00EB6C4A"/>
    <w:rsid w:val="00EB770F"/>
    <w:rsid w:val="00EC01F4"/>
    <w:rsid w:val="00EC141A"/>
    <w:rsid w:val="00EC27AC"/>
    <w:rsid w:val="00EC3792"/>
    <w:rsid w:val="00EC4105"/>
    <w:rsid w:val="00EC4D7E"/>
    <w:rsid w:val="00EC68E9"/>
    <w:rsid w:val="00EC744F"/>
    <w:rsid w:val="00EC745F"/>
    <w:rsid w:val="00EC7ABE"/>
    <w:rsid w:val="00EC7BE6"/>
    <w:rsid w:val="00ED0932"/>
    <w:rsid w:val="00ED0D16"/>
    <w:rsid w:val="00ED106F"/>
    <w:rsid w:val="00ED10CD"/>
    <w:rsid w:val="00ED11B3"/>
    <w:rsid w:val="00ED1B61"/>
    <w:rsid w:val="00ED1CA9"/>
    <w:rsid w:val="00ED2426"/>
    <w:rsid w:val="00ED3331"/>
    <w:rsid w:val="00ED3892"/>
    <w:rsid w:val="00ED45F4"/>
    <w:rsid w:val="00ED4CA2"/>
    <w:rsid w:val="00ED50E9"/>
    <w:rsid w:val="00ED5147"/>
    <w:rsid w:val="00ED5C76"/>
    <w:rsid w:val="00ED6E35"/>
    <w:rsid w:val="00ED6F4C"/>
    <w:rsid w:val="00ED71E1"/>
    <w:rsid w:val="00ED7FA8"/>
    <w:rsid w:val="00EE0C21"/>
    <w:rsid w:val="00EE1580"/>
    <w:rsid w:val="00EE1D10"/>
    <w:rsid w:val="00EE1EDE"/>
    <w:rsid w:val="00EE22E7"/>
    <w:rsid w:val="00EE3178"/>
    <w:rsid w:val="00EE3380"/>
    <w:rsid w:val="00EE354D"/>
    <w:rsid w:val="00EE3F18"/>
    <w:rsid w:val="00EE43A7"/>
    <w:rsid w:val="00EE57B9"/>
    <w:rsid w:val="00EE58DD"/>
    <w:rsid w:val="00EE6303"/>
    <w:rsid w:val="00EE7395"/>
    <w:rsid w:val="00EF020A"/>
    <w:rsid w:val="00EF09DE"/>
    <w:rsid w:val="00EF10FB"/>
    <w:rsid w:val="00EF12C5"/>
    <w:rsid w:val="00EF1941"/>
    <w:rsid w:val="00EF1A27"/>
    <w:rsid w:val="00EF2CC7"/>
    <w:rsid w:val="00EF2EF2"/>
    <w:rsid w:val="00EF318A"/>
    <w:rsid w:val="00EF5365"/>
    <w:rsid w:val="00EF53A5"/>
    <w:rsid w:val="00EF6585"/>
    <w:rsid w:val="00EF6EC9"/>
    <w:rsid w:val="00EF75E9"/>
    <w:rsid w:val="00EF7864"/>
    <w:rsid w:val="00EF7C9E"/>
    <w:rsid w:val="00F002A1"/>
    <w:rsid w:val="00F00D9E"/>
    <w:rsid w:val="00F014BB"/>
    <w:rsid w:val="00F027A7"/>
    <w:rsid w:val="00F0383A"/>
    <w:rsid w:val="00F05166"/>
    <w:rsid w:val="00F05199"/>
    <w:rsid w:val="00F06625"/>
    <w:rsid w:val="00F067DE"/>
    <w:rsid w:val="00F06FF4"/>
    <w:rsid w:val="00F1005B"/>
    <w:rsid w:val="00F10EB1"/>
    <w:rsid w:val="00F10FBC"/>
    <w:rsid w:val="00F111E0"/>
    <w:rsid w:val="00F11375"/>
    <w:rsid w:val="00F1180B"/>
    <w:rsid w:val="00F11E59"/>
    <w:rsid w:val="00F126B8"/>
    <w:rsid w:val="00F12CDB"/>
    <w:rsid w:val="00F13988"/>
    <w:rsid w:val="00F13F9D"/>
    <w:rsid w:val="00F149CE"/>
    <w:rsid w:val="00F153CC"/>
    <w:rsid w:val="00F1577D"/>
    <w:rsid w:val="00F15D0A"/>
    <w:rsid w:val="00F16B37"/>
    <w:rsid w:val="00F17056"/>
    <w:rsid w:val="00F20B5E"/>
    <w:rsid w:val="00F220D8"/>
    <w:rsid w:val="00F23040"/>
    <w:rsid w:val="00F235DF"/>
    <w:rsid w:val="00F24291"/>
    <w:rsid w:val="00F244F6"/>
    <w:rsid w:val="00F2514A"/>
    <w:rsid w:val="00F277CC"/>
    <w:rsid w:val="00F27C69"/>
    <w:rsid w:val="00F306D4"/>
    <w:rsid w:val="00F308E2"/>
    <w:rsid w:val="00F30C6D"/>
    <w:rsid w:val="00F30F6B"/>
    <w:rsid w:val="00F3164C"/>
    <w:rsid w:val="00F327B4"/>
    <w:rsid w:val="00F33DDD"/>
    <w:rsid w:val="00F344AA"/>
    <w:rsid w:val="00F35B01"/>
    <w:rsid w:val="00F36074"/>
    <w:rsid w:val="00F36255"/>
    <w:rsid w:val="00F36915"/>
    <w:rsid w:val="00F37EF9"/>
    <w:rsid w:val="00F4056E"/>
    <w:rsid w:val="00F418D2"/>
    <w:rsid w:val="00F41A53"/>
    <w:rsid w:val="00F4284A"/>
    <w:rsid w:val="00F42AD8"/>
    <w:rsid w:val="00F43CD7"/>
    <w:rsid w:val="00F44048"/>
    <w:rsid w:val="00F44657"/>
    <w:rsid w:val="00F4517A"/>
    <w:rsid w:val="00F45ECC"/>
    <w:rsid w:val="00F461F0"/>
    <w:rsid w:val="00F46D5C"/>
    <w:rsid w:val="00F47306"/>
    <w:rsid w:val="00F475E6"/>
    <w:rsid w:val="00F5372F"/>
    <w:rsid w:val="00F5444A"/>
    <w:rsid w:val="00F54560"/>
    <w:rsid w:val="00F54DA9"/>
    <w:rsid w:val="00F54E50"/>
    <w:rsid w:val="00F55AFA"/>
    <w:rsid w:val="00F55CB1"/>
    <w:rsid w:val="00F56ACD"/>
    <w:rsid w:val="00F56C3B"/>
    <w:rsid w:val="00F620D4"/>
    <w:rsid w:val="00F62B97"/>
    <w:rsid w:val="00F6348A"/>
    <w:rsid w:val="00F63DA4"/>
    <w:rsid w:val="00F64336"/>
    <w:rsid w:val="00F6498B"/>
    <w:rsid w:val="00F657B0"/>
    <w:rsid w:val="00F65913"/>
    <w:rsid w:val="00F66A72"/>
    <w:rsid w:val="00F66F62"/>
    <w:rsid w:val="00F67EBE"/>
    <w:rsid w:val="00F700C4"/>
    <w:rsid w:val="00F70243"/>
    <w:rsid w:val="00F71BED"/>
    <w:rsid w:val="00F71F92"/>
    <w:rsid w:val="00F730C3"/>
    <w:rsid w:val="00F733F1"/>
    <w:rsid w:val="00F74504"/>
    <w:rsid w:val="00F7494A"/>
    <w:rsid w:val="00F74A18"/>
    <w:rsid w:val="00F752D6"/>
    <w:rsid w:val="00F75587"/>
    <w:rsid w:val="00F75BD5"/>
    <w:rsid w:val="00F76308"/>
    <w:rsid w:val="00F76EFC"/>
    <w:rsid w:val="00F7788C"/>
    <w:rsid w:val="00F77EC9"/>
    <w:rsid w:val="00F80EF1"/>
    <w:rsid w:val="00F82054"/>
    <w:rsid w:val="00F82169"/>
    <w:rsid w:val="00F8275E"/>
    <w:rsid w:val="00F83206"/>
    <w:rsid w:val="00F83D7E"/>
    <w:rsid w:val="00F858B8"/>
    <w:rsid w:val="00F8716A"/>
    <w:rsid w:val="00F91E72"/>
    <w:rsid w:val="00F92358"/>
    <w:rsid w:val="00F92367"/>
    <w:rsid w:val="00F924F4"/>
    <w:rsid w:val="00F92DB8"/>
    <w:rsid w:val="00F93DFE"/>
    <w:rsid w:val="00F95789"/>
    <w:rsid w:val="00F9659A"/>
    <w:rsid w:val="00F968A3"/>
    <w:rsid w:val="00F96A27"/>
    <w:rsid w:val="00F97DF6"/>
    <w:rsid w:val="00F97F85"/>
    <w:rsid w:val="00FA071A"/>
    <w:rsid w:val="00FA1242"/>
    <w:rsid w:val="00FA14E3"/>
    <w:rsid w:val="00FA19AE"/>
    <w:rsid w:val="00FA22C6"/>
    <w:rsid w:val="00FA325D"/>
    <w:rsid w:val="00FA334C"/>
    <w:rsid w:val="00FA3775"/>
    <w:rsid w:val="00FA3E20"/>
    <w:rsid w:val="00FA4068"/>
    <w:rsid w:val="00FA43FC"/>
    <w:rsid w:val="00FA4832"/>
    <w:rsid w:val="00FA4C9F"/>
    <w:rsid w:val="00FA524E"/>
    <w:rsid w:val="00FA6642"/>
    <w:rsid w:val="00FA6783"/>
    <w:rsid w:val="00FA7A32"/>
    <w:rsid w:val="00FA7B04"/>
    <w:rsid w:val="00FA7C4B"/>
    <w:rsid w:val="00FB05AD"/>
    <w:rsid w:val="00FB06EA"/>
    <w:rsid w:val="00FB26A8"/>
    <w:rsid w:val="00FB42E6"/>
    <w:rsid w:val="00FB4602"/>
    <w:rsid w:val="00FB5269"/>
    <w:rsid w:val="00FB5751"/>
    <w:rsid w:val="00FB6919"/>
    <w:rsid w:val="00FC0775"/>
    <w:rsid w:val="00FC1369"/>
    <w:rsid w:val="00FC15A3"/>
    <w:rsid w:val="00FC3193"/>
    <w:rsid w:val="00FC4101"/>
    <w:rsid w:val="00FC4325"/>
    <w:rsid w:val="00FC4368"/>
    <w:rsid w:val="00FC45EC"/>
    <w:rsid w:val="00FC46B7"/>
    <w:rsid w:val="00FC52A4"/>
    <w:rsid w:val="00FC5DE1"/>
    <w:rsid w:val="00FC607C"/>
    <w:rsid w:val="00FC7761"/>
    <w:rsid w:val="00FC7FA6"/>
    <w:rsid w:val="00FC7FB6"/>
    <w:rsid w:val="00FD044E"/>
    <w:rsid w:val="00FD0518"/>
    <w:rsid w:val="00FD0D74"/>
    <w:rsid w:val="00FD0DE2"/>
    <w:rsid w:val="00FD13BF"/>
    <w:rsid w:val="00FD29A8"/>
    <w:rsid w:val="00FD3522"/>
    <w:rsid w:val="00FD4B34"/>
    <w:rsid w:val="00FD4BFD"/>
    <w:rsid w:val="00FD5951"/>
    <w:rsid w:val="00FD64F7"/>
    <w:rsid w:val="00FD6A0D"/>
    <w:rsid w:val="00FD783B"/>
    <w:rsid w:val="00FD787C"/>
    <w:rsid w:val="00FD78E3"/>
    <w:rsid w:val="00FE02DD"/>
    <w:rsid w:val="00FE15C0"/>
    <w:rsid w:val="00FE18B7"/>
    <w:rsid w:val="00FE2741"/>
    <w:rsid w:val="00FE2FBF"/>
    <w:rsid w:val="00FE357C"/>
    <w:rsid w:val="00FE35CE"/>
    <w:rsid w:val="00FE4226"/>
    <w:rsid w:val="00FE43DC"/>
    <w:rsid w:val="00FE4979"/>
    <w:rsid w:val="00FE4FBF"/>
    <w:rsid w:val="00FE556F"/>
    <w:rsid w:val="00FE61A8"/>
    <w:rsid w:val="00FE7371"/>
    <w:rsid w:val="00FF09E8"/>
    <w:rsid w:val="00FF0D06"/>
    <w:rsid w:val="00FF1F8D"/>
    <w:rsid w:val="00FF21A9"/>
    <w:rsid w:val="00FF33B5"/>
    <w:rsid w:val="00FF3BA7"/>
    <w:rsid w:val="00FF3DC4"/>
    <w:rsid w:val="00FF4DEF"/>
    <w:rsid w:val="00FF56EE"/>
    <w:rsid w:val="00FF5E44"/>
    <w:rsid w:val="00FF7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191F94"/>
  <w15:chartTrackingRefBased/>
  <w15:docId w15:val="{98C55205-9EC3-4A39-A481-885D33FD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1"/>
      <w:szCs w:val="24"/>
    </w:rPr>
  </w:style>
  <w:style w:type="paragraph" w:styleId="1">
    <w:name w:val="heading 1"/>
    <w:basedOn w:val="a2"/>
    <w:next w:val="a2"/>
    <w:qFormat/>
    <w:rsid w:val="001D25E6"/>
    <w:pPr>
      <w:keepNext/>
      <w:keepLines/>
      <w:spacing w:before="340" w:after="330" w:line="578" w:lineRule="auto"/>
      <w:outlineLvl w:val="0"/>
    </w:pPr>
    <w:rPr>
      <w:b/>
      <w:bCs/>
      <w:kern w:val="44"/>
      <w:sz w:val="44"/>
      <w:szCs w:val="44"/>
    </w:rPr>
  </w:style>
  <w:style w:type="paragraph" w:styleId="21">
    <w:name w:val="heading 2"/>
    <w:basedOn w:val="a2"/>
    <w:next w:val="a2"/>
    <w:link w:val="22"/>
    <w:qFormat/>
    <w:rsid w:val="001B7EDE"/>
    <w:pPr>
      <w:keepNext/>
      <w:keepLines/>
      <w:spacing w:before="260" w:after="260" w:line="416" w:lineRule="auto"/>
      <w:outlineLvl w:val="1"/>
    </w:pPr>
    <w:rPr>
      <w:rFonts w:ascii="Arial" w:eastAsia="黑体" w:hAnsi="Arial"/>
      <w:b/>
      <w:bCs/>
      <w:sz w:val="32"/>
      <w:szCs w:val="32"/>
    </w:rPr>
  </w:style>
  <w:style w:type="paragraph" w:styleId="31">
    <w:name w:val="heading 3"/>
    <w:basedOn w:val="a2"/>
    <w:next w:val="a2"/>
    <w:link w:val="32"/>
    <w:qFormat/>
    <w:rsid w:val="00846C10"/>
    <w:pPr>
      <w:keepNext/>
      <w:keepLines/>
      <w:spacing w:before="260" w:after="260" w:line="416" w:lineRule="auto"/>
      <w:outlineLvl w:val="2"/>
    </w:pPr>
    <w:rPr>
      <w:b/>
      <w:bCs/>
      <w:sz w:val="32"/>
      <w:szCs w:val="32"/>
    </w:rPr>
  </w:style>
  <w:style w:type="paragraph" w:styleId="41">
    <w:name w:val="heading 4"/>
    <w:basedOn w:val="a2"/>
    <w:next w:val="a2"/>
    <w:qFormat/>
    <w:rsid w:val="00E24391"/>
    <w:pPr>
      <w:keepNext/>
      <w:keepLines/>
      <w:spacing w:before="120" w:after="120" w:line="312" w:lineRule="auto"/>
      <w:outlineLvl w:val="3"/>
    </w:pPr>
    <w:rPr>
      <w:rFonts w:ascii="Arial" w:eastAsia="黑体" w:hAnsi="Arial"/>
      <w:b/>
      <w:bCs/>
      <w:sz w:val="28"/>
      <w:szCs w:val="28"/>
    </w:rPr>
  </w:style>
  <w:style w:type="paragraph" w:styleId="51">
    <w:name w:val="heading 5"/>
    <w:basedOn w:val="a2"/>
    <w:next w:val="a2"/>
    <w:qFormat/>
    <w:rsid w:val="00846C10"/>
    <w:pPr>
      <w:keepNext/>
      <w:keepLines/>
      <w:numPr>
        <w:ilvl w:val="4"/>
        <w:numId w:val="1"/>
      </w:numPr>
      <w:spacing w:before="280" w:after="290" w:line="376" w:lineRule="auto"/>
      <w:outlineLvl w:val="4"/>
    </w:pPr>
    <w:rPr>
      <w:b/>
      <w:bCs/>
      <w:sz w:val="28"/>
      <w:szCs w:val="28"/>
    </w:rPr>
  </w:style>
  <w:style w:type="paragraph" w:styleId="6">
    <w:name w:val="heading 6"/>
    <w:basedOn w:val="a2"/>
    <w:next w:val="a2"/>
    <w:qFormat/>
    <w:rsid w:val="002E0A4D"/>
    <w:pPr>
      <w:keepNext/>
      <w:keepLines/>
      <w:spacing w:before="240" w:after="64" w:line="320" w:lineRule="auto"/>
      <w:outlineLvl w:val="5"/>
    </w:pPr>
    <w:rPr>
      <w:rFonts w:ascii="Arial" w:eastAsia="黑体" w:hAnsi="Arial"/>
      <w:b/>
      <w:bCs/>
      <w:sz w:val="24"/>
    </w:rPr>
  </w:style>
  <w:style w:type="paragraph" w:styleId="7">
    <w:name w:val="heading 7"/>
    <w:basedOn w:val="a2"/>
    <w:next w:val="a2"/>
    <w:qFormat/>
    <w:rsid w:val="002E0A4D"/>
    <w:pPr>
      <w:keepNext/>
      <w:keepLines/>
      <w:spacing w:before="240" w:after="64" w:line="320" w:lineRule="auto"/>
      <w:outlineLvl w:val="6"/>
    </w:pPr>
    <w:rPr>
      <w:b/>
      <w:bCs/>
      <w:sz w:val="24"/>
    </w:rPr>
  </w:style>
  <w:style w:type="paragraph" w:styleId="8">
    <w:name w:val="heading 8"/>
    <w:basedOn w:val="a2"/>
    <w:next w:val="a2"/>
    <w:qFormat/>
    <w:rsid w:val="002E0A4D"/>
    <w:pPr>
      <w:keepNext/>
      <w:keepLines/>
      <w:spacing w:before="240" w:after="64" w:line="320" w:lineRule="auto"/>
      <w:outlineLvl w:val="7"/>
    </w:pPr>
    <w:rPr>
      <w:rFonts w:ascii="Arial" w:eastAsia="黑体" w:hAnsi="Arial"/>
      <w:sz w:val="24"/>
    </w:rPr>
  </w:style>
  <w:style w:type="paragraph" w:styleId="9">
    <w:name w:val="heading 9"/>
    <w:basedOn w:val="a2"/>
    <w:next w:val="a2"/>
    <w:qFormat/>
    <w:rsid w:val="002E0A4D"/>
    <w:pPr>
      <w:keepNext/>
      <w:keepLines/>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u4">
    <w:name w:val="u标题"/>
    <w:basedOn w:val="1"/>
    <w:next w:val="u5"/>
    <w:rsid w:val="00E973FB"/>
    <w:pPr>
      <w:jc w:val="center"/>
    </w:pPr>
    <w:rPr>
      <w:rFonts w:eastAsia="黑体"/>
      <w:sz w:val="30"/>
    </w:rPr>
  </w:style>
  <w:style w:type="paragraph" w:styleId="a6">
    <w:name w:val="Document Map"/>
    <w:basedOn w:val="a2"/>
    <w:semiHidden/>
    <w:rsid w:val="001D25E6"/>
    <w:pPr>
      <w:shd w:val="clear" w:color="auto" w:fill="000080"/>
    </w:pPr>
  </w:style>
  <w:style w:type="character" w:styleId="a7">
    <w:name w:val="Hyperlink"/>
    <w:uiPriority w:val="99"/>
    <w:rsid w:val="001444A2"/>
    <w:rPr>
      <w:color w:val="0000FF"/>
      <w:u w:val="single"/>
    </w:rPr>
  </w:style>
  <w:style w:type="paragraph" w:customStyle="1" w:styleId="u5">
    <w:name w:val="u正文"/>
    <w:basedOn w:val="a2"/>
    <w:link w:val="uChar"/>
    <w:rsid w:val="00AD2F6F"/>
    <w:pPr>
      <w:spacing w:beforeLines="10" w:before="10" w:afterLines="10" w:after="10" w:line="312" w:lineRule="auto"/>
      <w:ind w:firstLineChars="200" w:firstLine="200"/>
    </w:pPr>
    <w:rPr>
      <w:rFonts w:cs="宋体"/>
      <w:sz w:val="24"/>
      <w:szCs w:val="20"/>
    </w:rPr>
  </w:style>
  <w:style w:type="character" w:customStyle="1" w:styleId="u6">
    <w:name w:val="u关键词"/>
    <w:rsid w:val="00760783"/>
    <w:rPr>
      <w:rFonts w:ascii="Times New Roman" w:eastAsia="黑体" w:hAnsi="Times New Roman"/>
      <w:b/>
      <w:sz w:val="24"/>
    </w:rPr>
  </w:style>
  <w:style w:type="numbering" w:styleId="111111">
    <w:name w:val="Outline List 2"/>
    <w:basedOn w:val="a5"/>
    <w:rsid w:val="002E0A4D"/>
    <w:pPr>
      <w:numPr>
        <w:numId w:val="21"/>
      </w:numPr>
    </w:pPr>
  </w:style>
  <w:style w:type="paragraph" w:customStyle="1" w:styleId="ustbbt1">
    <w:name w:val="ustb bt1"/>
    <w:basedOn w:val="1"/>
    <w:rsid w:val="00D01014"/>
  </w:style>
  <w:style w:type="paragraph" w:customStyle="1" w:styleId="u1">
    <w:name w:val="u正文1级标题"/>
    <w:basedOn w:val="1"/>
    <w:next w:val="u5"/>
    <w:rsid w:val="00CB0072"/>
    <w:pPr>
      <w:pageBreakBefore/>
      <w:numPr>
        <w:numId w:val="1"/>
      </w:numPr>
      <w:spacing w:after="340" w:line="312" w:lineRule="auto"/>
    </w:pPr>
    <w:rPr>
      <w:rFonts w:eastAsia="黑体"/>
      <w:sz w:val="30"/>
    </w:rPr>
  </w:style>
  <w:style w:type="paragraph" w:customStyle="1" w:styleId="u2">
    <w:name w:val="u正文2级标题"/>
    <w:basedOn w:val="21"/>
    <w:next w:val="u5"/>
    <w:rsid w:val="00172E49"/>
    <w:pPr>
      <w:numPr>
        <w:ilvl w:val="1"/>
        <w:numId w:val="1"/>
      </w:numPr>
      <w:spacing w:line="312" w:lineRule="auto"/>
    </w:pPr>
    <w:rPr>
      <w:rFonts w:ascii="Times New Roman" w:hAnsi="Times New Roman"/>
      <w:sz w:val="28"/>
    </w:rPr>
  </w:style>
  <w:style w:type="paragraph" w:styleId="23">
    <w:name w:val="toc 2"/>
    <w:basedOn w:val="a2"/>
    <w:next w:val="a2"/>
    <w:autoRedefine/>
    <w:uiPriority w:val="39"/>
    <w:rsid w:val="00B5511A"/>
    <w:pPr>
      <w:tabs>
        <w:tab w:val="right" w:leader="dot" w:pos="8296"/>
      </w:tabs>
      <w:spacing w:line="312" w:lineRule="auto"/>
      <w:ind w:leftChars="200" w:left="420"/>
    </w:pPr>
    <w:rPr>
      <w:noProof/>
      <w:sz w:val="24"/>
    </w:rPr>
  </w:style>
  <w:style w:type="paragraph" w:styleId="10">
    <w:name w:val="toc 1"/>
    <w:basedOn w:val="a2"/>
    <w:next w:val="a2"/>
    <w:autoRedefine/>
    <w:uiPriority w:val="39"/>
    <w:rsid w:val="00B0315B"/>
    <w:pPr>
      <w:tabs>
        <w:tab w:val="right" w:leader="dot" w:pos="8296"/>
      </w:tabs>
      <w:spacing w:line="312" w:lineRule="auto"/>
    </w:pPr>
    <w:rPr>
      <w:noProof/>
      <w:sz w:val="24"/>
    </w:rPr>
  </w:style>
  <w:style w:type="paragraph" w:customStyle="1" w:styleId="u3">
    <w:name w:val="u正文3级标题"/>
    <w:basedOn w:val="31"/>
    <w:next w:val="u5"/>
    <w:rsid w:val="00172E49"/>
    <w:pPr>
      <w:numPr>
        <w:ilvl w:val="2"/>
        <w:numId w:val="1"/>
      </w:numPr>
      <w:spacing w:line="312" w:lineRule="auto"/>
      <w:ind w:left="2398" w:hanging="2398"/>
    </w:pPr>
    <w:rPr>
      <w:rFonts w:eastAsia="黑体"/>
      <w:sz w:val="28"/>
    </w:rPr>
  </w:style>
  <w:style w:type="paragraph" w:styleId="33">
    <w:name w:val="toc 3"/>
    <w:basedOn w:val="a2"/>
    <w:next w:val="a2"/>
    <w:autoRedefine/>
    <w:uiPriority w:val="39"/>
    <w:rsid w:val="00B5511A"/>
    <w:pPr>
      <w:tabs>
        <w:tab w:val="right" w:leader="dot" w:pos="8296"/>
      </w:tabs>
      <w:spacing w:line="312" w:lineRule="auto"/>
      <w:ind w:leftChars="400" w:left="400"/>
    </w:pPr>
    <w:rPr>
      <w:noProof/>
      <w:sz w:val="24"/>
    </w:rPr>
  </w:style>
  <w:style w:type="paragraph" w:customStyle="1" w:styleId="u7">
    <w:name w:val="u标题 自动分页"/>
    <w:basedOn w:val="u4"/>
    <w:next w:val="u5"/>
    <w:rsid w:val="00C37647"/>
    <w:pPr>
      <w:pageBreakBefore/>
    </w:pPr>
  </w:style>
  <w:style w:type="paragraph" w:customStyle="1" w:styleId="u">
    <w:name w:val="u附录标题"/>
    <w:basedOn w:val="u7"/>
    <w:rsid w:val="00791700"/>
    <w:pPr>
      <w:pageBreakBefore w:val="0"/>
      <w:numPr>
        <w:numId w:val="4"/>
      </w:numPr>
      <w:jc w:val="left"/>
    </w:pPr>
  </w:style>
  <w:style w:type="paragraph" w:styleId="a8">
    <w:name w:val="header"/>
    <w:basedOn w:val="a2"/>
    <w:rsid w:val="008022A6"/>
    <w:pPr>
      <w:pBdr>
        <w:bottom w:val="single" w:sz="6" w:space="1" w:color="auto"/>
      </w:pBdr>
      <w:tabs>
        <w:tab w:val="center" w:pos="4153"/>
        <w:tab w:val="right" w:pos="8306"/>
      </w:tabs>
      <w:snapToGrid w:val="0"/>
      <w:jc w:val="center"/>
    </w:pPr>
    <w:rPr>
      <w:sz w:val="18"/>
      <w:szCs w:val="18"/>
    </w:rPr>
  </w:style>
  <w:style w:type="paragraph" w:styleId="a9">
    <w:name w:val="footer"/>
    <w:basedOn w:val="a2"/>
    <w:link w:val="aa"/>
    <w:rsid w:val="008022A6"/>
    <w:pPr>
      <w:tabs>
        <w:tab w:val="center" w:pos="4153"/>
        <w:tab w:val="right" w:pos="8306"/>
      </w:tabs>
      <w:snapToGrid w:val="0"/>
      <w:jc w:val="left"/>
    </w:pPr>
    <w:rPr>
      <w:sz w:val="18"/>
      <w:szCs w:val="18"/>
    </w:rPr>
  </w:style>
  <w:style w:type="table" w:styleId="ab">
    <w:name w:val="Table Grid"/>
    <w:basedOn w:val="a4"/>
    <w:rsid w:val="001971E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正文（结尾部分）"/>
    <w:basedOn w:val="a2"/>
    <w:rsid w:val="00A04D55"/>
    <w:pPr>
      <w:adjustRightInd w:val="0"/>
      <w:snapToGrid w:val="0"/>
      <w:spacing w:line="320" w:lineRule="exact"/>
      <w:ind w:firstLineChars="200" w:firstLine="200"/>
    </w:pPr>
  </w:style>
  <w:style w:type="paragraph" w:customStyle="1" w:styleId="ad">
    <w:name w:val="图表题"/>
    <w:basedOn w:val="a2"/>
    <w:rsid w:val="00A04D55"/>
    <w:pPr>
      <w:adjustRightInd w:val="0"/>
      <w:snapToGrid w:val="0"/>
      <w:spacing w:line="400" w:lineRule="exact"/>
      <w:jc w:val="center"/>
    </w:pPr>
  </w:style>
  <w:style w:type="paragraph" w:styleId="ae">
    <w:name w:val="Body Text"/>
    <w:aliases w:val="封面文字"/>
    <w:basedOn w:val="a2"/>
    <w:link w:val="af"/>
    <w:rsid w:val="00465FF5"/>
    <w:pPr>
      <w:widowControl/>
      <w:spacing w:after="220" w:line="180" w:lineRule="atLeast"/>
      <w:ind w:firstLine="476"/>
      <w:jc w:val="center"/>
    </w:pPr>
    <w:rPr>
      <w:spacing w:val="-5"/>
      <w:kern w:val="0"/>
      <w:sz w:val="30"/>
      <w:szCs w:val="20"/>
    </w:rPr>
  </w:style>
  <w:style w:type="paragraph" w:customStyle="1" w:styleId="u8">
    <w:name w:val="u页眉"/>
    <w:basedOn w:val="a2"/>
    <w:rsid w:val="003D47ED"/>
    <w:pPr>
      <w:pBdr>
        <w:bottom w:val="single" w:sz="4" w:space="1" w:color="auto"/>
      </w:pBdr>
      <w:jc w:val="center"/>
    </w:pPr>
  </w:style>
  <w:style w:type="character" w:styleId="af0">
    <w:name w:val="FollowedHyperlink"/>
    <w:rsid w:val="000817B1"/>
    <w:rPr>
      <w:color w:val="800080"/>
      <w:u w:val="single"/>
    </w:rPr>
  </w:style>
  <w:style w:type="numbering" w:styleId="1111110">
    <w:name w:val="Outline List 1"/>
    <w:basedOn w:val="a5"/>
    <w:rsid w:val="002E0A4D"/>
    <w:pPr>
      <w:numPr>
        <w:numId w:val="22"/>
      </w:numPr>
    </w:pPr>
  </w:style>
  <w:style w:type="character" w:styleId="HTML">
    <w:name w:val="HTML Variable"/>
    <w:rsid w:val="002E0A4D"/>
    <w:rPr>
      <w:i/>
      <w:iCs/>
    </w:rPr>
  </w:style>
  <w:style w:type="character" w:styleId="HTML0">
    <w:name w:val="HTML Typewriter"/>
    <w:rsid w:val="002E0A4D"/>
    <w:rPr>
      <w:rFonts w:ascii="Courier New" w:hAnsi="Courier New" w:cs="Courier New"/>
      <w:sz w:val="20"/>
      <w:szCs w:val="20"/>
    </w:rPr>
  </w:style>
  <w:style w:type="character" w:styleId="HTML1">
    <w:name w:val="HTML Code"/>
    <w:rsid w:val="002E0A4D"/>
    <w:rPr>
      <w:rFonts w:ascii="Courier New" w:hAnsi="Courier New" w:cs="Courier New"/>
      <w:sz w:val="20"/>
      <w:szCs w:val="20"/>
    </w:rPr>
  </w:style>
  <w:style w:type="paragraph" w:styleId="HTML2">
    <w:name w:val="HTML Address"/>
    <w:basedOn w:val="a2"/>
    <w:rsid w:val="002E0A4D"/>
    <w:rPr>
      <w:i/>
      <w:iCs/>
    </w:rPr>
  </w:style>
  <w:style w:type="character" w:styleId="HTML3">
    <w:name w:val="HTML Definition"/>
    <w:rsid w:val="002E0A4D"/>
    <w:rPr>
      <w:i/>
      <w:iCs/>
    </w:rPr>
  </w:style>
  <w:style w:type="character" w:styleId="HTML4">
    <w:name w:val="HTML Keyboard"/>
    <w:rsid w:val="002E0A4D"/>
    <w:rPr>
      <w:rFonts w:ascii="Courier New" w:hAnsi="Courier New" w:cs="Courier New"/>
      <w:sz w:val="20"/>
      <w:szCs w:val="20"/>
    </w:rPr>
  </w:style>
  <w:style w:type="character" w:styleId="HTML5">
    <w:name w:val="HTML Acronym"/>
    <w:basedOn w:val="a3"/>
    <w:rsid w:val="002E0A4D"/>
  </w:style>
  <w:style w:type="character" w:styleId="HTML6">
    <w:name w:val="HTML Sample"/>
    <w:rsid w:val="002E0A4D"/>
    <w:rPr>
      <w:rFonts w:ascii="Courier New" w:hAnsi="Courier New" w:cs="Courier New"/>
    </w:rPr>
  </w:style>
  <w:style w:type="character" w:styleId="HTML7">
    <w:name w:val="HTML Cite"/>
    <w:rsid w:val="002E0A4D"/>
    <w:rPr>
      <w:i/>
      <w:iCs/>
    </w:rPr>
  </w:style>
  <w:style w:type="paragraph" w:styleId="HTML8">
    <w:name w:val="HTML Preformatted"/>
    <w:basedOn w:val="a2"/>
    <w:rsid w:val="002E0A4D"/>
    <w:rPr>
      <w:rFonts w:ascii="Courier New" w:hAnsi="Courier New" w:cs="Courier New"/>
      <w:sz w:val="20"/>
      <w:szCs w:val="20"/>
    </w:rPr>
  </w:style>
  <w:style w:type="paragraph" w:styleId="af1">
    <w:name w:val="Title"/>
    <w:basedOn w:val="a2"/>
    <w:qFormat/>
    <w:rsid w:val="002E0A4D"/>
    <w:pPr>
      <w:spacing w:before="240" w:after="60"/>
      <w:jc w:val="center"/>
      <w:outlineLvl w:val="0"/>
    </w:pPr>
    <w:rPr>
      <w:rFonts w:ascii="Arial" w:hAnsi="Arial" w:cs="Arial"/>
      <w:b/>
      <w:bCs/>
      <w:sz w:val="32"/>
      <w:szCs w:val="32"/>
    </w:rPr>
  </w:style>
  <w:style w:type="table" w:styleId="af2">
    <w:name w:val="Table Theme"/>
    <w:basedOn w:val="a4"/>
    <w:rsid w:val="002E0A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4"/>
    <w:rsid w:val="002E0A4D"/>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4">
    <w:name w:val="Table Colorful 2"/>
    <w:basedOn w:val="a4"/>
    <w:rsid w:val="002E0A4D"/>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rsid w:val="002E0A4D"/>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3">
    <w:name w:val="Salutation"/>
    <w:basedOn w:val="a2"/>
    <w:next w:val="a2"/>
    <w:rsid w:val="002E0A4D"/>
  </w:style>
  <w:style w:type="paragraph" w:styleId="af4">
    <w:name w:val="Plain Text"/>
    <w:basedOn w:val="a2"/>
    <w:rsid w:val="002E0A4D"/>
    <w:rPr>
      <w:rFonts w:ascii="宋体" w:hAnsi="Courier New" w:cs="Courier New"/>
      <w:szCs w:val="21"/>
    </w:rPr>
  </w:style>
  <w:style w:type="table" w:styleId="af5">
    <w:name w:val="Table Elegant"/>
    <w:basedOn w:val="a4"/>
    <w:rsid w:val="002E0A4D"/>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6">
    <w:name w:val="E-mail Signature"/>
    <w:basedOn w:val="a2"/>
    <w:rsid w:val="002E0A4D"/>
  </w:style>
  <w:style w:type="paragraph" w:styleId="af7">
    <w:name w:val="Subtitle"/>
    <w:basedOn w:val="a2"/>
    <w:qFormat/>
    <w:rsid w:val="002E0A4D"/>
    <w:pPr>
      <w:spacing w:before="240" w:after="60" w:line="312" w:lineRule="auto"/>
      <w:jc w:val="center"/>
      <w:outlineLvl w:val="1"/>
    </w:pPr>
    <w:rPr>
      <w:rFonts w:ascii="Arial" w:hAnsi="Arial" w:cs="Arial"/>
      <w:b/>
      <w:bCs/>
      <w:kern w:val="28"/>
      <w:sz w:val="32"/>
      <w:szCs w:val="32"/>
    </w:rPr>
  </w:style>
  <w:style w:type="table" w:styleId="12">
    <w:name w:val="Table Classic 1"/>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5">
    <w:name w:val="Table Classic 2"/>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rsid w:val="002E0A4D"/>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rsid w:val="002E0A4D"/>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8">
    <w:name w:val="macro"/>
    <w:semiHidden/>
    <w:rsid w:val="002E0A4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9">
    <w:name w:val="envelope return"/>
    <w:basedOn w:val="a2"/>
    <w:rsid w:val="002E0A4D"/>
    <w:pPr>
      <w:snapToGrid w:val="0"/>
    </w:pPr>
    <w:rPr>
      <w:rFonts w:ascii="Arial" w:hAnsi="Arial" w:cs="Arial"/>
    </w:rPr>
  </w:style>
  <w:style w:type="table" w:styleId="13">
    <w:name w:val="Table Simple 1"/>
    <w:basedOn w:val="a4"/>
    <w:rsid w:val="002E0A4D"/>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6">
    <w:name w:val="Table Simple 2"/>
    <w:basedOn w:val="a4"/>
    <w:rsid w:val="002E0A4D"/>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rsid w:val="002E0A4D"/>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a">
    <w:name w:val="footnote text"/>
    <w:basedOn w:val="a2"/>
    <w:semiHidden/>
    <w:rsid w:val="002E0A4D"/>
    <w:pPr>
      <w:snapToGrid w:val="0"/>
      <w:jc w:val="left"/>
    </w:pPr>
    <w:rPr>
      <w:sz w:val="18"/>
      <w:szCs w:val="18"/>
    </w:rPr>
  </w:style>
  <w:style w:type="character" w:styleId="afb">
    <w:name w:val="footnote reference"/>
    <w:semiHidden/>
    <w:rsid w:val="002E0A4D"/>
    <w:rPr>
      <w:vertAlign w:val="superscript"/>
    </w:rPr>
  </w:style>
  <w:style w:type="paragraph" w:styleId="afc">
    <w:name w:val="Closing"/>
    <w:basedOn w:val="a2"/>
    <w:rsid w:val="002E0A4D"/>
    <w:pPr>
      <w:ind w:leftChars="2100" w:left="100"/>
    </w:pPr>
  </w:style>
  <w:style w:type="table" w:styleId="14">
    <w:name w:val="Table Subtle 1"/>
    <w:basedOn w:val="a4"/>
    <w:rsid w:val="002E0A4D"/>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Subtle 2"/>
    <w:basedOn w:val="a4"/>
    <w:rsid w:val="002E0A4D"/>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Table 3D effects 1"/>
    <w:basedOn w:val="a4"/>
    <w:rsid w:val="002E0A4D"/>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4"/>
    <w:rsid w:val="002E0A4D"/>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rsid w:val="002E0A4D"/>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d">
    <w:name w:val="List"/>
    <w:basedOn w:val="a2"/>
    <w:rsid w:val="002E0A4D"/>
    <w:pPr>
      <w:ind w:left="200" w:hangingChars="200" w:hanging="200"/>
    </w:pPr>
  </w:style>
  <w:style w:type="paragraph" w:styleId="29">
    <w:name w:val="List 2"/>
    <w:basedOn w:val="a2"/>
    <w:rsid w:val="002E0A4D"/>
    <w:pPr>
      <w:ind w:leftChars="200" w:left="100" w:hangingChars="200" w:hanging="200"/>
    </w:pPr>
  </w:style>
  <w:style w:type="paragraph" w:styleId="38">
    <w:name w:val="List 3"/>
    <w:basedOn w:val="a2"/>
    <w:rsid w:val="002E0A4D"/>
    <w:pPr>
      <w:ind w:leftChars="400" w:left="100" w:hangingChars="200" w:hanging="200"/>
    </w:pPr>
  </w:style>
  <w:style w:type="paragraph" w:styleId="43">
    <w:name w:val="List 4"/>
    <w:basedOn w:val="a2"/>
    <w:rsid w:val="002E0A4D"/>
    <w:pPr>
      <w:ind w:leftChars="600" w:left="100" w:hangingChars="200" w:hanging="200"/>
    </w:pPr>
  </w:style>
  <w:style w:type="paragraph" w:styleId="52">
    <w:name w:val="List 5"/>
    <w:basedOn w:val="a2"/>
    <w:rsid w:val="002E0A4D"/>
    <w:pPr>
      <w:ind w:leftChars="800" w:left="100" w:hangingChars="200" w:hanging="200"/>
    </w:pPr>
  </w:style>
  <w:style w:type="paragraph" w:styleId="a">
    <w:name w:val="List Number"/>
    <w:basedOn w:val="a2"/>
    <w:rsid w:val="002E0A4D"/>
    <w:pPr>
      <w:numPr>
        <w:numId w:val="23"/>
      </w:numPr>
    </w:pPr>
  </w:style>
  <w:style w:type="paragraph" w:styleId="2">
    <w:name w:val="List Number 2"/>
    <w:basedOn w:val="a2"/>
    <w:rsid w:val="002E0A4D"/>
    <w:pPr>
      <w:numPr>
        <w:numId w:val="24"/>
      </w:numPr>
    </w:pPr>
  </w:style>
  <w:style w:type="paragraph" w:styleId="3">
    <w:name w:val="List Number 3"/>
    <w:basedOn w:val="a2"/>
    <w:rsid w:val="002E0A4D"/>
    <w:pPr>
      <w:numPr>
        <w:numId w:val="25"/>
      </w:numPr>
    </w:pPr>
  </w:style>
  <w:style w:type="paragraph" w:styleId="4">
    <w:name w:val="List Number 4"/>
    <w:basedOn w:val="a2"/>
    <w:rsid w:val="002E0A4D"/>
    <w:pPr>
      <w:numPr>
        <w:numId w:val="26"/>
      </w:numPr>
    </w:pPr>
  </w:style>
  <w:style w:type="paragraph" w:styleId="5">
    <w:name w:val="List Number 5"/>
    <w:basedOn w:val="a2"/>
    <w:rsid w:val="002E0A4D"/>
    <w:pPr>
      <w:numPr>
        <w:numId w:val="27"/>
      </w:numPr>
    </w:pPr>
  </w:style>
  <w:style w:type="paragraph" w:styleId="afe">
    <w:name w:val="List Continue"/>
    <w:basedOn w:val="a2"/>
    <w:rsid w:val="002E0A4D"/>
    <w:pPr>
      <w:spacing w:after="120"/>
      <w:ind w:leftChars="200" w:left="420"/>
    </w:pPr>
  </w:style>
  <w:style w:type="paragraph" w:styleId="2a">
    <w:name w:val="List Continue 2"/>
    <w:basedOn w:val="a2"/>
    <w:rsid w:val="002E0A4D"/>
    <w:pPr>
      <w:spacing w:after="120"/>
      <w:ind w:leftChars="400" w:left="840"/>
    </w:pPr>
  </w:style>
  <w:style w:type="paragraph" w:styleId="39">
    <w:name w:val="List Continue 3"/>
    <w:basedOn w:val="a2"/>
    <w:rsid w:val="002E0A4D"/>
    <w:pPr>
      <w:spacing w:after="120"/>
      <w:ind w:leftChars="600" w:left="1260"/>
    </w:pPr>
  </w:style>
  <w:style w:type="paragraph" w:styleId="44">
    <w:name w:val="List Continue 4"/>
    <w:basedOn w:val="a2"/>
    <w:rsid w:val="002E0A4D"/>
    <w:pPr>
      <w:spacing w:after="120"/>
      <w:ind w:leftChars="800" w:left="1680"/>
    </w:pPr>
  </w:style>
  <w:style w:type="paragraph" w:styleId="53">
    <w:name w:val="List Continue 5"/>
    <w:basedOn w:val="a2"/>
    <w:rsid w:val="002E0A4D"/>
    <w:pPr>
      <w:spacing w:after="120"/>
      <w:ind w:leftChars="1000" w:left="2100"/>
    </w:pPr>
  </w:style>
  <w:style w:type="paragraph" w:styleId="a0">
    <w:name w:val="List Bullet"/>
    <w:basedOn w:val="a2"/>
    <w:rsid w:val="002E0A4D"/>
    <w:pPr>
      <w:numPr>
        <w:numId w:val="28"/>
      </w:numPr>
    </w:pPr>
  </w:style>
  <w:style w:type="paragraph" w:styleId="20">
    <w:name w:val="List Bullet 2"/>
    <w:basedOn w:val="a2"/>
    <w:rsid w:val="002E0A4D"/>
    <w:pPr>
      <w:numPr>
        <w:numId w:val="29"/>
      </w:numPr>
    </w:pPr>
  </w:style>
  <w:style w:type="paragraph" w:styleId="30">
    <w:name w:val="List Bullet 3"/>
    <w:basedOn w:val="a2"/>
    <w:rsid w:val="002E0A4D"/>
    <w:pPr>
      <w:numPr>
        <w:numId w:val="30"/>
      </w:numPr>
    </w:pPr>
  </w:style>
  <w:style w:type="paragraph" w:styleId="40">
    <w:name w:val="List Bullet 4"/>
    <w:basedOn w:val="a2"/>
    <w:rsid w:val="002E0A4D"/>
    <w:pPr>
      <w:numPr>
        <w:numId w:val="31"/>
      </w:numPr>
    </w:pPr>
  </w:style>
  <w:style w:type="paragraph" w:styleId="50">
    <w:name w:val="List Bullet 5"/>
    <w:basedOn w:val="a2"/>
    <w:rsid w:val="002E0A4D"/>
    <w:pPr>
      <w:numPr>
        <w:numId w:val="32"/>
      </w:numPr>
    </w:pPr>
  </w:style>
  <w:style w:type="table" w:styleId="16">
    <w:name w:val="Table List 1"/>
    <w:basedOn w:val="a4"/>
    <w:rsid w:val="002E0A4D"/>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List 2"/>
    <w:basedOn w:val="a4"/>
    <w:rsid w:val="002E0A4D"/>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List 3"/>
    <w:basedOn w:val="a4"/>
    <w:rsid w:val="002E0A4D"/>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5">
    <w:name w:val="Table List 4"/>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4"/>
    <w:rsid w:val="002E0A4D"/>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
    <w:name w:val="Table Contemporary"/>
    <w:basedOn w:val="a4"/>
    <w:rsid w:val="002E0A4D"/>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46">
    <w:name w:val="toc 4"/>
    <w:basedOn w:val="a2"/>
    <w:next w:val="a2"/>
    <w:autoRedefine/>
    <w:semiHidden/>
    <w:rsid w:val="002E0A4D"/>
    <w:pPr>
      <w:ind w:leftChars="600" w:left="1260"/>
    </w:pPr>
  </w:style>
  <w:style w:type="paragraph" w:styleId="55">
    <w:name w:val="toc 5"/>
    <w:basedOn w:val="a2"/>
    <w:next w:val="a2"/>
    <w:autoRedefine/>
    <w:semiHidden/>
    <w:rsid w:val="002E0A4D"/>
    <w:pPr>
      <w:ind w:leftChars="800" w:left="1680"/>
    </w:pPr>
  </w:style>
  <w:style w:type="paragraph" w:styleId="61">
    <w:name w:val="toc 6"/>
    <w:basedOn w:val="a2"/>
    <w:next w:val="a2"/>
    <w:autoRedefine/>
    <w:semiHidden/>
    <w:rsid w:val="002E0A4D"/>
    <w:pPr>
      <w:ind w:leftChars="1000" w:left="2100"/>
    </w:pPr>
  </w:style>
  <w:style w:type="paragraph" w:styleId="71">
    <w:name w:val="toc 7"/>
    <w:basedOn w:val="a2"/>
    <w:next w:val="a2"/>
    <w:autoRedefine/>
    <w:semiHidden/>
    <w:rsid w:val="002E0A4D"/>
    <w:pPr>
      <w:ind w:leftChars="1200" w:left="2520"/>
    </w:pPr>
  </w:style>
  <w:style w:type="paragraph" w:styleId="81">
    <w:name w:val="toc 8"/>
    <w:basedOn w:val="a2"/>
    <w:next w:val="a2"/>
    <w:autoRedefine/>
    <w:semiHidden/>
    <w:rsid w:val="002E0A4D"/>
    <w:pPr>
      <w:ind w:leftChars="1400" w:left="2940"/>
    </w:pPr>
  </w:style>
  <w:style w:type="paragraph" w:styleId="90">
    <w:name w:val="toc 9"/>
    <w:basedOn w:val="a2"/>
    <w:next w:val="a2"/>
    <w:autoRedefine/>
    <w:semiHidden/>
    <w:rsid w:val="002E0A4D"/>
    <w:pPr>
      <w:ind w:leftChars="1600" w:left="3360"/>
    </w:pPr>
  </w:style>
  <w:style w:type="paragraph" w:styleId="aff0">
    <w:name w:val="Balloon Text"/>
    <w:basedOn w:val="a2"/>
    <w:semiHidden/>
    <w:rsid w:val="002E0A4D"/>
    <w:rPr>
      <w:sz w:val="18"/>
      <w:szCs w:val="18"/>
    </w:rPr>
  </w:style>
  <w:style w:type="paragraph" w:styleId="aff1">
    <w:name w:val="annotation text"/>
    <w:basedOn w:val="a2"/>
    <w:semiHidden/>
    <w:rsid w:val="002E0A4D"/>
    <w:pPr>
      <w:jc w:val="left"/>
    </w:pPr>
  </w:style>
  <w:style w:type="character" w:styleId="aff2">
    <w:name w:val="annotation reference"/>
    <w:semiHidden/>
    <w:rsid w:val="002E0A4D"/>
    <w:rPr>
      <w:sz w:val="21"/>
      <w:szCs w:val="21"/>
    </w:rPr>
  </w:style>
  <w:style w:type="paragraph" w:styleId="aff3">
    <w:name w:val="annotation subject"/>
    <w:basedOn w:val="aff1"/>
    <w:next w:val="aff1"/>
    <w:semiHidden/>
    <w:rsid w:val="002E0A4D"/>
    <w:rPr>
      <w:b/>
      <w:bCs/>
    </w:rPr>
  </w:style>
  <w:style w:type="paragraph" w:styleId="aff4">
    <w:name w:val="Normal (Web)"/>
    <w:basedOn w:val="a2"/>
    <w:rsid w:val="002E0A4D"/>
    <w:rPr>
      <w:sz w:val="24"/>
    </w:rPr>
  </w:style>
  <w:style w:type="paragraph" w:styleId="aff5">
    <w:name w:val="Signature"/>
    <w:basedOn w:val="a2"/>
    <w:rsid w:val="002E0A4D"/>
    <w:pPr>
      <w:ind w:leftChars="2100" w:left="100"/>
    </w:pPr>
  </w:style>
  <w:style w:type="character" w:styleId="aff6">
    <w:name w:val="Emphasis"/>
    <w:qFormat/>
    <w:rsid w:val="002E0A4D"/>
    <w:rPr>
      <w:i/>
      <w:iCs/>
    </w:rPr>
  </w:style>
  <w:style w:type="paragraph" w:styleId="aff7">
    <w:name w:val="Date"/>
    <w:basedOn w:val="a2"/>
    <w:next w:val="a2"/>
    <w:rsid w:val="002E0A4D"/>
    <w:pPr>
      <w:ind w:leftChars="2500" w:left="100"/>
    </w:pPr>
  </w:style>
  <w:style w:type="paragraph" w:styleId="aff8">
    <w:name w:val="envelope address"/>
    <w:basedOn w:val="a2"/>
    <w:rsid w:val="002E0A4D"/>
    <w:pPr>
      <w:framePr w:w="7920" w:h="1980" w:hRule="exact" w:hSpace="180" w:wrap="auto" w:hAnchor="page" w:xAlign="center" w:yAlign="bottom"/>
      <w:snapToGrid w:val="0"/>
      <w:ind w:leftChars="1400" w:left="100"/>
    </w:pPr>
    <w:rPr>
      <w:rFonts w:ascii="Arial" w:hAnsi="Arial" w:cs="Arial"/>
      <w:sz w:val="24"/>
    </w:rPr>
  </w:style>
  <w:style w:type="table" w:styleId="17">
    <w:name w:val="Table Columns 1"/>
    <w:basedOn w:val="a4"/>
    <w:rsid w:val="002E0A4D"/>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Columns 2"/>
    <w:basedOn w:val="a4"/>
    <w:rsid w:val="002E0A4D"/>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Columns 3"/>
    <w:basedOn w:val="a4"/>
    <w:rsid w:val="002E0A4D"/>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rsid w:val="002E0A4D"/>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rsid w:val="002E0A4D"/>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18">
    <w:name w:val="index 1"/>
    <w:basedOn w:val="a2"/>
    <w:next w:val="a2"/>
    <w:autoRedefine/>
    <w:semiHidden/>
    <w:rsid w:val="002E0A4D"/>
  </w:style>
  <w:style w:type="paragraph" w:styleId="2d">
    <w:name w:val="index 2"/>
    <w:basedOn w:val="a2"/>
    <w:next w:val="a2"/>
    <w:autoRedefine/>
    <w:semiHidden/>
    <w:rsid w:val="002E0A4D"/>
    <w:pPr>
      <w:ind w:leftChars="200" w:left="200"/>
    </w:pPr>
  </w:style>
  <w:style w:type="paragraph" w:styleId="3c">
    <w:name w:val="index 3"/>
    <w:basedOn w:val="a2"/>
    <w:next w:val="a2"/>
    <w:autoRedefine/>
    <w:semiHidden/>
    <w:rsid w:val="002E0A4D"/>
    <w:pPr>
      <w:ind w:leftChars="400" w:left="400"/>
    </w:pPr>
  </w:style>
  <w:style w:type="paragraph" w:styleId="48">
    <w:name w:val="index 4"/>
    <w:basedOn w:val="a2"/>
    <w:next w:val="a2"/>
    <w:autoRedefine/>
    <w:semiHidden/>
    <w:rsid w:val="002E0A4D"/>
    <w:pPr>
      <w:ind w:leftChars="600" w:left="600"/>
    </w:pPr>
  </w:style>
  <w:style w:type="paragraph" w:styleId="57">
    <w:name w:val="index 5"/>
    <w:basedOn w:val="a2"/>
    <w:next w:val="a2"/>
    <w:autoRedefine/>
    <w:semiHidden/>
    <w:rsid w:val="002E0A4D"/>
    <w:pPr>
      <w:ind w:leftChars="800" w:left="800"/>
    </w:pPr>
  </w:style>
  <w:style w:type="paragraph" w:styleId="62">
    <w:name w:val="index 6"/>
    <w:basedOn w:val="a2"/>
    <w:next w:val="a2"/>
    <w:autoRedefine/>
    <w:semiHidden/>
    <w:rsid w:val="002E0A4D"/>
    <w:pPr>
      <w:ind w:leftChars="1000" w:left="1000"/>
    </w:pPr>
  </w:style>
  <w:style w:type="paragraph" w:styleId="72">
    <w:name w:val="index 7"/>
    <w:basedOn w:val="a2"/>
    <w:next w:val="a2"/>
    <w:autoRedefine/>
    <w:semiHidden/>
    <w:rsid w:val="002E0A4D"/>
    <w:pPr>
      <w:ind w:leftChars="1200" w:left="1200"/>
    </w:pPr>
  </w:style>
  <w:style w:type="paragraph" w:styleId="82">
    <w:name w:val="index 8"/>
    <w:basedOn w:val="a2"/>
    <w:next w:val="a2"/>
    <w:autoRedefine/>
    <w:semiHidden/>
    <w:rsid w:val="002E0A4D"/>
    <w:pPr>
      <w:ind w:leftChars="1400" w:left="1400"/>
    </w:pPr>
  </w:style>
  <w:style w:type="paragraph" w:styleId="91">
    <w:name w:val="index 9"/>
    <w:basedOn w:val="a2"/>
    <w:next w:val="a2"/>
    <w:autoRedefine/>
    <w:semiHidden/>
    <w:rsid w:val="002E0A4D"/>
    <w:pPr>
      <w:ind w:leftChars="1600" w:left="1600"/>
    </w:pPr>
  </w:style>
  <w:style w:type="paragraph" w:styleId="aff9">
    <w:name w:val="index heading"/>
    <w:basedOn w:val="a2"/>
    <w:next w:val="18"/>
    <w:semiHidden/>
    <w:rsid w:val="002E0A4D"/>
    <w:rPr>
      <w:rFonts w:ascii="Arial" w:hAnsi="Arial" w:cs="Arial"/>
      <w:b/>
      <w:bCs/>
    </w:rPr>
  </w:style>
  <w:style w:type="paragraph" w:styleId="affa">
    <w:name w:val="caption"/>
    <w:basedOn w:val="a2"/>
    <w:next w:val="a2"/>
    <w:qFormat/>
    <w:rsid w:val="00A11397"/>
    <w:pPr>
      <w:jc w:val="center"/>
    </w:pPr>
    <w:rPr>
      <w:rFonts w:ascii="Arial" w:eastAsia="黑体" w:hAnsi="Arial" w:cs="Arial"/>
      <w:sz w:val="24"/>
      <w:szCs w:val="20"/>
    </w:rPr>
  </w:style>
  <w:style w:type="paragraph" w:styleId="affb">
    <w:name w:val="table of figures"/>
    <w:basedOn w:val="a2"/>
    <w:next w:val="a2"/>
    <w:semiHidden/>
    <w:rsid w:val="002E0A4D"/>
    <w:pPr>
      <w:ind w:leftChars="200" w:left="200" w:hangingChars="200" w:hanging="200"/>
    </w:pPr>
  </w:style>
  <w:style w:type="table" w:styleId="19">
    <w:name w:val="Table Grid 1"/>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rsid w:val="002E0A4D"/>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rsid w:val="002E0A4D"/>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rsid w:val="002E0A4D"/>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rsid w:val="002E0A4D"/>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rsid w:val="002E0A4D"/>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Web 1"/>
    <w:basedOn w:val="a4"/>
    <w:rsid w:val="002E0A4D"/>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
    <w:name w:val="Table Web 2"/>
    <w:basedOn w:val="a4"/>
    <w:rsid w:val="002E0A4D"/>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e">
    <w:name w:val="Table Web 3"/>
    <w:basedOn w:val="a4"/>
    <w:rsid w:val="002E0A4D"/>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c">
    <w:name w:val="endnote text"/>
    <w:basedOn w:val="a2"/>
    <w:semiHidden/>
    <w:rsid w:val="002E0A4D"/>
    <w:pPr>
      <w:snapToGrid w:val="0"/>
      <w:jc w:val="left"/>
    </w:pPr>
  </w:style>
  <w:style w:type="character" w:styleId="affd">
    <w:name w:val="endnote reference"/>
    <w:semiHidden/>
    <w:rsid w:val="002E0A4D"/>
    <w:rPr>
      <w:vertAlign w:val="superscript"/>
    </w:rPr>
  </w:style>
  <w:style w:type="paragraph" w:styleId="affe">
    <w:name w:val="Block Text"/>
    <w:basedOn w:val="a2"/>
    <w:rsid w:val="002E0A4D"/>
    <w:pPr>
      <w:spacing w:after="120"/>
      <w:ind w:leftChars="700" w:left="1440" w:rightChars="700" w:right="1440"/>
    </w:pPr>
  </w:style>
  <w:style w:type="numbering" w:styleId="a1">
    <w:name w:val="Outline List 3"/>
    <w:basedOn w:val="a5"/>
    <w:rsid w:val="002E0A4D"/>
    <w:pPr>
      <w:numPr>
        <w:numId w:val="33"/>
      </w:numPr>
    </w:pPr>
  </w:style>
  <w:style w:type="paragraph" w:styleId="afff">
    <w:name w:val="Message Header"/>
    <w:basedOn w:val="a2"/>
    <w:rsid w:val="002E0A4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character" w:styleId="afff0">
    <w:name w:val="line number"/>
    <w:basedOn w:val="a3"/>
    <w:rsid w:val="002E0A4D"/>
  </w:style>
  <w:style w:type="character" w:styleId="afff1">
    <w:name w:val="Strong"/>
    <w:qFormat/>
    <w:rsid w:val="002E0A4D"/>
    <w:rPr>
      <w:b/>
      <w:bCs/>
    </w:rPr>
  </w:style>
  <w:style w:type="character" w:styleId="afff2">
    <w:name w:val="page number"/>
    <w:basedOn w:val="a3"/>
    <w:rsid w:val="002E0A4D"/>
  </w:style>
  <w:style w:type="paragraph" w:styleId="afff3">
    <w:name w:val="table of authorities"/>
    <w:basedOn w:val="a2"/>
    <w:next w:val="a2"/>
    <w:semiHidden/>
    <w:rsid w:val="002E0A4D"/>
    <w:pPr>
      <w:ind w:leftChars="200" w:left="420"/>
    </w:pPr>
  </w:style>
  <w:style w:type="paragraph" w:styleId="afff4">
    <w:name w:val="toa heading"/>
    <w:basedOn w:val="a2"/>
    <w:next w:val="a2"/>
    <w:semiHidden/>
    <w:rsid w:val="002E0A4D"/>
    <w:pPr>
      <w:spacing w:before="120"/>
    </w:pPr>
    <w:rPr>
      <w:rFonts w:ascii="Arial" w:hAnsi="Arial" w:cs="Arial"/>
      <w:sz w:val="24"/>
    </w:rPr>
  </w:style>
  <w:style w:type="paragraph" w:styleId="afff5">
    <w:name w:val="Body Text First Indent"/>
    <w:basedOn w:val="ae"/>
    <w:rsid w:val="002E0A4D"/>
    <w:pPr>
      <w:widowControl w:val="0"/>
      <w:spacing w:after="120" w:line="240" w:lineRule="auto"/>
      <w:ind w:firstLineChars="100" w:firstLine="420"/>
      <w:jc w:val="both"/>
    </w:pPr>
    <w:rPr>
      <w:spacing w:val="0"/>
      <w:kern w:val="2"/>
      <w:sz w:val="21"/>
      <w:szCs w:val="24"/>
    </w:rPr>
  </w:style>
  <w:style w:type="paragraph" w:styleId="afff6">
    <w:name w:val="Body Text Indent"/>
    <w:basedOn w:val="a2"/>
    <w:rsid w:val="002E0A4D"/>
    <w:pPr>
      <w:spacing w:after="120"/>
      <w:ind w:leftChars="200" w:left="420"/>
    </w:pPr>
  </w:style>
  <w:style w:type="paragraph" w:styleId="2f0">
    <w:name w:val="Body Text First Indent 2"/>
    <w:basedOn w:val="afff6"/>
    <w:rsid w:val="002E0A4D"/>
    <w:pPr>
      <w:ind w:firstLineChars="200" w:firstLine="420"/>
    </w:pPr>
  </w:style>
  <w:style w:type="paragraph" w:styleId="afff7">
    <w:name w:val="Normal Indent"/>
    <w:basedOn w:val="a2"/>
    <w:rsid w:val="002E0A4D"/>
    <w:pPr>
      <w:ind w:firstLineChars="200" w:firstLine="420"/>
    </w:pPr>
  </w:style>
  <w:style w:type="paragraph" w:styleId="2f1">
    <w:name w:val="Body Text 2"/>
    <w:basedOn w:val="a2"/>
    <w:rsid w:val="002E0A4D"/>
    <w:pPr>
      <w:spacing w:after="120" w:line="480" w:lineRule="auto"/>
    </w:pPr>
  </w:style>
  <w:style w:type="paragraph" w:styleId="3f">
    <w:name w:val="Body Text 3"/>
    <w:basedOn w:val="a2"/>
    <w:rsid w:val="002E0A4D"/>
    <w:pPr>
      <w:spacing w:after="120"/>
    </w:pPr>
    <w:rPr>
      <w:sz w:val="16"/>
      <w:szCs w:val="16"/>
    </w:rPr>
  </w:style>
  <w:style w:type="paragraph" w:styleId="2f2">
    <w:name w:val="Body Text Indent 2"/>
    <w:basedOn w:val="a2"/>
    <w:rsid w:val="002E0A4D"/>
    <w:pPr>
      <w:spacing w:after="120" w:line="480" w:lineRule="auto"/>
      <w:ind w:leftChars="200" w:left="420"/>
    </w:pPr>
  </w:style>
  <w:style w:type="paragraph" w:styleId="3f0">
    <w:name w:val="Body Text Indent 3"/>
    <w:basedOn w:val="a2"/>
    <w:rsid w:val="002E0A4D"/>
    <w:pPr>
      <w:spacing w:after="120"/>
      <w:ind w:leftChars="200" w:left="420"/>
    </w:pPr>
    <w:rPr>
      <w:sz w:val="16"/>
      <w:szCs w:val="16"/>
    </w:rPr>
  </w:style>
  <w:style w:type="paragraph" w:styleId="afff8">
    <w:name w:val="Note Heading"/>
    <w:basedOn w:val="a2"/>
    <w:next w:val="a2"/>
    <w:rsid w:val="002E0A4D"/>
    <w:pPr>
      <w:jc w:val="center"/>
    </w:pPr>
  </w:style>
  <w:style w:type="table" w:styleId="afff9">
    <w:name w:val="Table Professional"/>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u9">
    <w:name w:val="u脚注"/>
    <w:basedOn w:val="a2"/>
    <w:rsid w:val="00295FC5"/>
    <w:pPr>
      <w:spacing w:before="100" w:beforeAutospacing="1" w:after="100" w:afterAutospacing="1"/>
    </w:pPr>
  </w:style>
  <w:style w:type="paragraph" w:customStyle="1" w:styleId="u0">
    <w:name w:val="u参考文献条目顺序编码制"/>
    <w:basedOn w:val="a2"/>
    <w:rsid w:val="00806D03"/>
    <w:pPr>
      <w:numPr>
        <w:numId w:val="37"/>
      </w:numPr>
      <w:spacing w:before="100" w:beforeAutospacing="1" w:after="100" w:afterAutospacing="1" w:line="312" w:lineRule="auto"/>
    </w:pPr>
    <w:rPr>
      <w:sz w:val="24"/>
    </w:rPr>
  </w:style>
  <w:style w:type="paragraph" w:customStyle="1" w:styleId="ua">
    <w:name w:val="u表标题"/>
    <w:basedOn w:val="a2"/>
    <w:rsid w:val="00295FC5"/>
    <w:pPr>
      <w:spacing w:beforeLines="150" w:before="150" w:afterLines="50" w:after="50" w:line="360" w:lineRule="auto"/>
      <w:jc w:val="center"/>
    </w:pPr>
    <w:rPr>
      <w:rFonts w:eastAsia="黑体"/>
      <w:b/>
    </w:rPr>
  </w:style>
  <w:style w:type="paragraph" w:customStyle="1" w:styleId="ub">
    <w:name w:val="u图标题"/>
    <w:basedOn w:val="a2"/>
    <w:next w:val="u5"/>
    <w:rsid w:val="00295FC5"/>
    <w:pPr>
      <w:spacing w:beforeLines="50" w:before="50" w:afterLines="150" w:after="150" w:line="360" w:lineRule="auto"/>
      <w:jc w:val="center"/>
    </w:pPr>
    <w:rPr>
      <w:rFonts w:eastAsia="黑体"/>
      <w:b/>
    </w:rPr>
  </w:style>
  <w:style w:type="paragraph" w:customStyle="1" w:styleId="uc">
    <w:name w:val="u标题 不入目录"/>
    <w:basedOn w:val="a2"/>
    <w:rsid w:val="00761982"/>
    <w:pPr>
      <w:jc w:val="center"/>
    </w:pPr>
    <w:rPr>
      <w:rFonts w:eastAsia="黑体"/>
      <w:b/>
      <w:sz w:val="30"/>
      <w:szCs w:val="30"/>
    </w:rPr>
  </w:style>
  <w:style w:type="paragraph" w:customStyle="1" w:styleId="u205">
    <w:name w:val="样式 u正文 + 首行缩进:  2 字符 段前: 0.5 行"/>
    <w:basedOn w:val="u5"/>
    <w:rsid w:val="00092F7D"/>
    <w:pPr>
      <w:spacing w:beforeLines="0" w:before="100" w:beforeAutospacing="1"/>
    </w:pPr>
  </w:style>
  <w:style w:type="character" w:customStyle="1" w:styleId="uChar">
    <w:name w:val="u正文 Char"/>
    <w:link w:val="u5"/>
    <w:rsid w:val="00AD2F6F"/>
    <w:rPr>
      <w:rFonts w:eastAsia="宋体" w:cs="宋体"/>
      <w:kern w:val="2"/>
      <w:sz w:val="24"/>
      <w:lang w:val="en-US" w:eastAsia="zh-CN" w:bidi="ar-SA"/>
    </w:rPr>
  </w:style>
  <w:style w:type="character" w:customStyle="1" w:styleId="z">
    <w:name w:val="z书脊"/>
    <w:rsid w:val="000C3D05"/>
    <w:rPr>
      <w:rFonts w:ascii="Times New Roman" w:eastAsia="宋体" w:hAnsi="Times New Roman"/>
      <w:b/>
      <w:sz w:val="32"/>
    </w:rPr>
  </w:style>
  <w:style w:type="character" w:customStyle="1" w:styleId="z0">
    <w:name w:val="z封面题名"/>
    <w:rsid w:val="000C3D05"/>
    <w:rPr>
      <w:rFonts w:ascii="Times New Roman" w:eastAsia="宋体" w:hAnsi="Times New Roman"/>
      <w:b/>
      <w:spacing w:val="0"/>
      <w:sz w:val="36"/>
    </w:rPr>
  </w:style>
  <w:style w:type="character" w:customStyle="1" w:styleId="z1">
    <w:name w:val="z封面其他"/>
    <w:rsid w:val="000C3D05"/>
    <w:rPr>
      <w:rFonts w:ascii="Times New Roman" w:eastAsia="宋体" w:hAnsi="Times New Roman"/>
      <w:spacing w:val="0"/>
      <w:sz w:val="30"/>
    </w:rPr>
  </w:style>
  <w:style w:type="character" w:customStyle="1" w:styleId="z2">
    <w:name w:val="z封二题名"/>
    <w:rsid w:val="00DC6EB8"/>
    <w:rPr>
      <w:rFonts w:ascii="Times New Roman" w:eastAsia="宋体" w:hAnsi="Times New Roman"/>
      <w:sz w:val="36"/>
    </w:rPr>
  </w:style>
  <w:style w:type="character" w:customStyle="1" w:styleId="z3">
    <w:name w:val="z封二其他"/>
    <w:rsid w:val="00DC6EB8"/>
    <w:rPr>
      <w:rFonts w:ascii="Times New Roman" w:eastAsia="宋体" w:hAnsi="Times New Roman"/>
      <w:sz w:val="24"/>
    </w:rPr>
  </w:style>
  <w:style w:type="character" w:customStyle="1" w:styleId="z4">
    <w:name w:val="z题名页题名"/>
    <w:rsid w:val="0020055B"/>
    <w:rPr>
      <w:rFonts w:ascii="Times New Roman" w:eastAsia="宋体" w:hAnsi="Times New Roman"/>
      <w:sz w:val="28"/>
    </w:rPr>
  </w:style>
  <w:style w:type="character" w:customStyle="1" w:styleId="z5">
    <w:name w:val="z题名页作者"/>
    <w:rsid w:val="0020055B"/>
    <w:rPr>
      <w:rFonts w:ascii="Times New Roman" w:eastAsia="宋体" w:hAnsi="Times New Roman"/>
      <w:sz w:val="28"/>
    </w:rPr>
  </w:style>
  <w:style w:type="character" w:customStyle="1" w:styleId="z6">
    <w:name w:val="z题名页日期"/>
    <w:rsid w:val="003F2FB6"/>
    <w:rPr>
      <w:rFonts w:ascii="Times New Roman" w:eastAsia="宋体" w:hAnsi="Times New Roman"/>
      <w:spacing w:val="0"/>
      <w:sz w:val="28"/>
    </w:rPr>
  </w:style>
  <w:style w:type="character" w:customStyle="1" w:styleId="z7">
    <w:name w:val="z题名页其他"/>
    <w:rsid w:val="0020055B"/>
    <w:rPr>
      <w:rFonts w:ascii="Times New Roman" w:eastAsia="宋体" w:hAnsi="Times New Roman"/>
      <w:sz w:val="21"/>
    </w:rPr>
  </w:style>
  <w:style w:type="paragraph" w:customStyle="1" w:styleId="ud">
    <w:name w:val="u参考文献条目著者出版年制"/>
    <w:basedOn w:val="a2"/>
    <w:rsid w:val="00C96F4B"/>
    <w:pPr>
      <w:spacing w:line="312" w:lineRule="auto"/>
      <w:ind w:left="200" w:hangingChars="200" w:hanging="200"/>
    </w:pPr>
    <w:rPr>
      <w:sz w:val="24"/>
    </w:rPr>
  </w:style>
  <w:style w:type="paragraph" w:customStyle="1" w:styleId="u2051">
    <w:name w:val="样式 u正文 + 首行缩进:  2 字符 段前: 0.5 行1"/>
    <w:basedOn w:val="u5"/>
    <w:rsid w:val="009971A4"/>
    <w:pPr>
      <w:spacing w:beforeLines="20" w:before="20"/>
    </w:pPr>
    <w:rPr>
      <w:kern w:val="0"/>
    </w:rPr>
  </w:style>
  <w:style w:type="paragraph" w:customStyle="1" w:styleId="u2052">
    <w:name w:val="u正文 + 首行缩进:  2 字符 段前: 0.5 行2"/>
    <w:basedOn w:val="u5"/>
    <w:rsid w:val="009971A4"/>
    <w:pPr>
      <w:spacing w:beforeLines="20" w:before="20"/>
    </w:pPr>
    <w:rPr>
      <w:kern w:val="0"/>
    </w:rPr>
  </w:style>
  <w:style w:type="paragraph" w:customStyle="1" w:styleId="u15">
    <w:name w:val="样式 u表标题 + 段前: 1.5 行"/>
    <w:basedOn w:val="ua"/>
    <w:rsid w:val="00295FC5"/>
    <w:rPr>
      <w:rFonts w:cs="宋体"/>
      <w:bCs/>
      <w:szCs w:val="20"/>
    </w:rPr>
  </w:style>
  <w:style w:type="paragraph" w:customStyle="1" w:styleId="afffa">
    <w:name w:val="其他"/>
    <w:basedOn w:val="a2"/>
    <w:rsid w:val="001C10C6"/>
  </w:style>
  <w:style w:type="paragraph" w:customStyle="1" w:styleId="u20505">
    <w:name w:val="样式 u正文 + 首行缩进:  2 字符 段前: 0.5 行 段后: 0.5 行"/>
    <w:basedOn w:val="u5"/>
    <w:rsid w:val="00CB0072"/>
  </w:style>
  <w:style w:type="paragraph" w:customStyle="1" w:styleId="u205051">
    <w:name w:val="样式 u正文 + 首行缩进:  2 字符 段前: 0.5 行 段后: 0.5 行1"/>
    <w:basedOn w:val="u5"/>
    <w:rsid w:val="00AD2F6F"/>
  </w:style>
  <w:style w:type="character" w:customStyle="1" w:styleId="MTEquationSection">
    <w:name w:val="MTEquationSection"/>
    <w:rsid w:val="00B86E41"/>
    <w:rPr>
      <w:vanish/>
      <w:color w:val="FF0000"/>
    </w:rPr>
  </w:style>
  <w:style w:type="paragraph" w:customStyle="1" w:styleId="MTDisplayEquation">
    <w:name w:val="MTDisplayEquation"/>
    <w:basedOn w:val="u5"/>
    <w:next w:val="a2"/>
    <w:link w:val="MTDisplayEquation0"/>
    <w:rsid w:val="00B86E41"/>
    <w:pPr>
      <w:tabs>
        <w:tab w:val="center" w:pos="4240"/>
        <w:tab w:val="right" w:pos="8500"/>
      </w:tabs>
      <w:spacing w:before="24" w:after="24"/>
      <w:ind w:firstLine="480"/>
    </w:pPr>
  </w:style>
  <w:style w:type="character" w:customStyle="1" w:styleId="MTDisplayEquation0">
    <w:name w:val="MTDisplayEquation 字符"/>
    <w:link w:val="MTDisplayEquation"/>
    <w:rsid w:val="00B86E41"/>
    <w:rPr>
      <w:rFonts w:eastAsia="宋体" w:cs="宋体"/>
      <w:kern w:val="2"/>
      <w:sz w:val="24"/>
      <w:lang w:val="en-US" w:eastAsia="zh-CN" w:bidi="ar-SA"/>
    </w:rPr>
  </w:style>
  <w:style w:type="character" w:customStyle="1" w:styleId="af">
    <w:name w:val="正文文本 字符"/>
    <w:aliases w:val="封面文字 字符"/>
    <w:link w:val="ae"/>
    <w:rPr>
      <w:spacing w:val="-5"/>
      <w:sz w:val="30"/>
    </w:rPr>
  </w:style>
  <w:style w:type="character" w:customStyle="1" w:styleId="aa">
    <w:name w:val="页脚 字符"/>
    <w:link w:val="a9"/>
    <w:rPr>
      <w:kern w:val="2"/>
      <w:sz w:val="18"/>
      <w:szCs w:val="18"/>
    </w:rPr>
  </w:style>
  <w:style w:type="character" w:customStyle="1" w:styleId="fontstyle01">
    <w:name w:val="fontstyle01"/>
    <w:rPr>
      <w:rFonts w:ascii="Times New Roman" w:hAnsi="Times New Roman" w:cs="Times New Roman" w:hint="default"/>
      <w:b w:val="0"/>
      <w:bCs w:val="0"/>
      <w:i w:val="0"/>
      <w:iCs w:val="0"/>
      <w:color w:val="000000"/>
      <w:sz w:val="24"/>
      <w:szCs w:val="24"/>
    </w:rPr>
  </w:style>
  <w:style w:type="character" w:customStyle="1" w:styleId="fontstyle21">
    <w:name w:val="fontstyle21"/>
    <w:rPr>
      <w:rFonts w:ascii="Times New Roman" w:hAnsi="Times New Roman" w:cs="Times New Roman" w:hint="default"/>
      <w:b w:val="0"/>
      <w:bCs w:val="0"/>
      <w:i w:val="0"/>
      <w:iCs w:val="0"/>
      <w:color w:val="000000"/>
      <w:sz w:val="24"/>
      <w:szCs w:val="24"/>
    </w:rPr>
  </w:style>
  <w:style w:type="paragraph" w:customStyle="1" w:styleId="afffb">
    <w:name w:val="公式"/>
    <w:basedOn w:val="a2"/>
    <w:next w:val="a2"/>
    <w:qFormat/>
    <w:pPr>
      <w:tabs>
        <w:tab w:val="center" w:pos="4150"/>
        <w:tab w:val="right" w:pos="10104"/>
      </w:tabs>
      <w:spacing w:beforeLines="10" w:before="10" w:afterLines="10" w:after="10" w:line="312" w:lineRule="auto"/>
      <w:ind w:firstLineChars="200" w:firstLine="200"/>
    </w:pPr>
    <w:rPr>
      <w:rFonts w:cs="宋体"/>
      <w:sz w:val="24"/>
      <w:szCs w:val="28"/>
    </w:rPr>
  </w:style>
  <w:style w:type="paragraph" w:styleId="afffc">
    <w:name w:val="List Paragraph"/>
    <w:basedOn w:val="a2"/>
    <w:uiPriority w:val="34"/>
    <w:qFormat/>
    <w:pPr>
      <w:ind w:firstLineChars="200" w:firstLine="420"/>
    </w:pPr>
  </w:style>
  <w:style w:type="paragraph" w:customStyle="1" w:styleId="Default">
    <w:name w:val="Default"/>
    <w:pPr>
      <w:widowControl w:val="0"/>
      <w:autoSpaceDE w:val="0"/>
      <w:autoSpaceDN w:val="0"/>
      <w:adjustRightInd w:val="0"/>
    </w:pPr>
    <w:rPr>
      <w:rFonts w:eastAsia="等线"/>
      <w:color w:val="000000"/>
      <w:sz w:val="24"/>
      <w:szCs w:val="24"/>
    </w:rPr>
  </w:style>
  <w:style w:type="paragraph" w:customStyle="1" w:styleId="b">
    <w:name w:val="b正文"/>
    <w:basedOn w:val="a2"/>
    <w:link w:val="bCharChar"/>
    <w:pPr>
      <w:spacing w:beforeLines="10" w:before="10" w:afterLines="10" w:after="10" w:line="312" w:lineRule="auto"/>
    </w:pPr>
    <w:rPr>
      <w:rFonts w:cs="宋体"/>
      <w:sz w:val="24"/>
      <w:szCs w:val="20"/>
    </w:rPr>
  </w:style>
  <w:style w:type="character" w:customStyle="1" w:styleId="bCharChar">
    <w:name w:val="b正文 Char Char"/>
    <w:link w:val="b"/>
    <w:rPr>
      <w:rFonts w:cs="宋体"/>
      <w:kern w:val="2"/>
      <w:sz w:val="24"/>
    </w:rPr>
  </w:style>
  <w:style w:type="paragraph" w:customStyle="1" w:styleId="b0">
    <w:name w:val="b表标题"/>
    <w:basedOn w:val="a2"/>
    <w:next w:val="b"/>
    <w:pPr>
      <w:spacing w:beforeLines="150" w:before="150" w:afterLines="50" w:after="50" w:line="360" w:lineRule="auto"/>
      <w:jc w:val="center"/>
    </w:pPr>
    <w:rPr>
      <w:rFonts w:eastAsia="黑体"/>
      <w:b/>
    </w:rPr>
  </w:style>
  <w:style w:type="paragraph" w:customStyle="1" w:styleId="b1">
    <w:name w:val="b图标题"/>
    <w:basedOn w:val="a2"/>
    <w:next w:val="b"/>
    <w:pPr>
      <w:spacing w:beforeLines="50" w:before="50" w:afterLines="150" w:after="150" w:line="360" w:lineRule="auto"/>
      <w:jc w:val="center"/>
    </w:pPr>
    <w:rPr>
      <w:rFonts w:eastAsia="黑体"/>
      <w:b/>
    </w:rPr>
  </w:style>
  <w:style w:type="character" w:customStyle="1" w:styleId="32">
    <w:name w:val="标题 3 字符"/>
    <w:link w:val="31"/>
    <w:rPr>
      <w:b/>
      <w:bCs/>
      <w:kern w:val="2"/>
      <w:sz w:val="32"/>
      <w:szCs w:val="32"/>
    </w:rPr>
  </w:style>
  <w:style w:type="character" w:customStyle="1" w:styleId="22">
    <w:name w:val="标题 2 字符"/>
    <w:link w:val="21"/>
    <w:rPr>
      <w:rFonts w:ascii="Arial" w:eastAsia="黑体" w:hAnsi="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408">
      <w:bodyDiv w:val="1"/>
      <w:marLeft w:val="0"/>
      <w:marRight w:val="0"/>
      <w:marTop w:val="0"/>
      <w:marBottom w:val="0"/>
      <w:divBdr>
        <w:top w:val="none" w:sz="0" w:space="0" w:color="auto"/>
        <w:left w:val="none" w:sz="0" w:space="0" w:color="auto"/>
        <w:bottom w:val="none" w:sz="0" w:space="0" w:color="auto"/>
        <w:right w:val="none" w:sz="0" w:space="0" w:color="auto"/>
      </w:divBdr>
      <w:divsChild>
        <w:div w:id="713429073">
          <w:marLeft w:val="0"/>
          <w:marRight w:val="0"/>
          <w:marTop w:val="0"/>
          <w:marBottom w:val="0"/>
          <w:divBdr>
            <w:top w:val="none" w:sz="0" w:space="0" w:color="auto"/>
            <w:left w:val="none" w:sz="0" w:space="0" w:color="auto"/>
            <w:bottom w:val="none" w:sz="0" w:space="0" w:color="auto"/>
            <w:right w:val="none" w:sz="0" w:space="0" w:color="auto"/>
          </w:divBdr>
        </w:div>
      </w:divsChild>
    </w:div>
    <w:div w:id="12462665">
      <w:bodyDiv w:val="1"/>
      <w:marLeft w:val="0"/>
      <w:marRight w:val="0"/>
      <w:marTop w:val="0"/>
      <w:marBottom w:val="0"/>
      <w:divBdr>
        <w:top w:val="none" w:sz="0" w:space="0" w:color="auto"/>
        <w:left w:val="none" w:sz="0" w:space="0" w:color="auto"/>
        <w:bottom w:val="none" w:sz="0" w:space="0" w:color="auto"/>
        <w:right w:val="none" w:sz="0" w:space="0" w:color="auto"/>
      </w:divBdr>
      <w:divsChild>
        <w:div w:id="1758938223">
          <w:marLeft w:val="0"/>
          <w:marRight w:val="0"/>
          <w:marTop w:val="0"/>
          <w:marBottom w:val="0"/>
          <w:divBdr>
            <w:top w:val="none" w:sz="0" w:space="0" w:color="auto"/>
            <w:left w:val="none" w:sz="0" w:space="0" w:color="auto"/>
            <w:bottom w:val="none" w:sz="0" w:space="0" w:color="auto"/>
            <w:right w:val="none" w:sz="0" w:space="0" w:color="auto"/>
          </w:divBdr>
        </w:div>
      </w:divsChild>
    </w:div>
    <w:div w:id="55325168">
      <w:bodyDiv w:val="1"/>
      <w:marLeft w:val="0"/>
      <w:marRight w:val="0"/>
      <w:marTop w:val="0"/>
      <w:marBottom w:val="0"/>
      <w:divBdr>
        <w:top w:val="none" w:sz="0" w:space="0" w:color="auto"/>
        <w:left w:val="none" w:sz="0" w:space="0" w:color="auto"/>
        <w:bottom w:val="none" w:sz="0" w:space="0" w:color="auto"/>
        <w:right w:val="none" w:sz="0" w:space="0" w:color="auto"/>
      </w:divBdr>
      <w:divsChild>
        <w:div w:id="1551770620">
          <w:marLeft w:val="0"/>
          <w:marRight w:val="0"/>
          <w:marTop w:val="0"/>
          <w:marBottom w:val="0"/>
          <w:divBdr>
            <w:top w:val="none" w:sz="0" w:space="0" w:color="auto"/>
            <w:left w:val="none" w:sz="0" w:space="0" w:color="auto"/>
            <w:bottom w:val="none" w:sz="0" w:space="0" w:color="auto"/>
            <w:right w:val="none" w:sz="0" w:space="0" w:color="auto"/>
          </w:divBdr>
        </w:div>
      </w:divsChild>
    </w:div>
    <w:div w:id="107553441">
      <w:bodyDiv w:val="1"/>
      <w:marLeft w:val="0"/>
      <w:marRight w:val="0"/>
      <w:marTop w:val="0"/>
      <w:marBottom w:val="0"/>
      <w:divBdr>
        <w:top w:val="none" w:sz="0" w:space="0" w:color="auto"/>
        <w:left w:val="none" w:sz="0" w:space="0" w:color="auto"/>
        <w:bottom w:val="none" w:sz="0" w:space="0" w:color="auto"/>
        <w:right w:val="none" w:sz="0" w:space="0" w:color="auto"/>
      </w:divBdr>
      <w:divsChild>
        <w:div w:id="552889962">
          <w:marLeft w:val="0"/>
          <w:marRight w:val="0"/>
          <w:marTop w:val="0"/>
          <w:marBottom w:val="0"/>
          <w:divBdr>
            <w:top w:val="none" w:sz="0" w:space="0" w:color="auto"/>
            <w:left w:val="none" w:sz="0" w:space="0" w:color="auto"/>
            <w:bottom w:val="none" w:sz="0" w:space="0" w:color="auto"/>
            <w:right w:val="none" w:sz="0" w:space="0" w:color="auto"/>
          </w:divBdr>
        </w:div>
      </w:divsChild>
    </w:div>
    <w:div w:id="341856844">
      <w:bodyDiv w:val="1"/>
      <w:marLeft w:val="0"/>
      <w:marRight w:val="0"/>
      <w:marTop w:val="0"/>
      <w:marBottom w:val="0"/>
      <w:divBdr>
        <w:top w:val="none" w:sz="0" w:space="0" w:color="auto"/>
        <w:left w:val="none" w:sz="0" w:space="0" w:color="auto"/>
        <w:bottom w:val="none" w:sz="0" w:space="0" w:color="auto"/>
        <w:right w:val="none" w:sz="0" w:space="0" w:color="auto"/>
      </w:divBdr>
      <w:divsChild>
        <w:div w:id="1387266616">
          <w:marLeft w:val="0"/>
          <w:marRight w:val="0"/>
          <w:marTop w:val="0"/>
          <w:marBottom w:val="0"/>
          <w:divBdr>
            <w:top w:val="none" w:sz="0" w:space="0" w:color="auto"/>
            <w:left w:val="none" w:sz="0" w:space="0" w:color="auto"/>
            <w:bottom w:val="none" w:sz="0" w:space="0" w:color="auto"/>
            <w:right w:val="none" w:sz="0" w:space="0" w:color="auto"/>
          </w:divBdr>
        </w:div>
      </w:divsChild>
    </w:div>
    <w:div w:id="599796138">
      <w:bodyDiv w:val="1"/>
      <w:marLeft w:val="0"/>
      <w:marRight w:val="0"/>
      <w:marTop w:val="0"/>
      <w:marBottom w:val="0"/>
      <w:divBdr>
        <w:top w:val="none" w:sz="0" w:space="0" w:color="auto"/>
        <w:left w:val="none" w:sz="0" w:space="0" w:color="auto"/>
        <w:bottom w:val="none" w:sz="0" w:space="0" w:color="auto"/>
        <w:right w:val="none" w:sz="0" w:space="0" w:color="auto"/>
      </w:divBdr>
      <w:divsChild>
        <w:div w:id="274945014">
          <w:marLeft w:val="0"/>
          <w:marRight w:val="0"/>
          <w:marTop w:val="0"/>
          <w:marBottom w:val="0"/>
          <w:divBdr>
            <w:top w:val="none" w:sz="0" w:space="0" w:color="auto"/>
            <w:left w:val="none" w:sz="0" w:space="0" w:color="auto"/>
            <w:bottom w:val="none" w:sz="0" w:space="0" w:color="auto"/>
            <w:right w:val="none" w:sz="0" w:space="0" w:color="auto"/>
          </w:divBdr>
        </w:div>
      </w:divsChild>
    </w:div>
    <w:div w:id="766268566">
      <w:bodyDiv w:val="1"/>
      <w:marLeft w:val="0"/>
      <w:marRight w:val="0"/>
      <w:marTop w:val="0"/>
      <w:marBottom w:val="0"/>
      <w:divBdr>
        <w:top w:val="none" w:sz="0" w:space="0" w:color="auto"/>
        <w:left w:val="none" w:sz="0" w:space="0" w:color="auto"/>
        <w:bottom w:val="none" w:sz="0" w:space="0" w:color="auto"/>
        <w:right w:val="none" w:sz="0" w:space="0" w:color="auto"/>
      </w:divBdr>
      <w:divsChild>
        <w:div w:id="82991408">
          <w:marLeft w:val="0"/>
          <w:marRight w:val="0"/>
          <w:marTop w:val="0"/>
          <w:marBottom w:val="0"/>
          <w:divBdr>
            <w:top w:val="none" w:sz="0" w:space="0" w:color="auto"/>
            <w:left w:val="none" w:sz="0" w:space="0" w:color="auto"/>
            <w:bottom w:val="none" w:sz="0" w:space="0" w:color="auto"/>
            <w:right w:val="none" w:sz="0" w:space="0" w:color="auto"/>
          </w:divBdr>
        </w:div>
      </w:divsChild>
    </w:div>
    <w:div w:id="899828431">
      <w:bodyDiv w:val="1"/>
      <w:marLeft w:val="0"/>
      <w:marRight w:val="0"/>
      <w:marTop w:val="0"/>
      <w:marBottom w:val="0"/>
      <w:divBdr>
        <w:top w:val="none" w:sz="0" w:space="0" w:color="auto"/>
        <w:left w:val="none" w:sz="0" w:space="0" w:color="auto"/>
        <w:bottom w:val="none" w:sz="0" w:space="0" w:color="auto"/>
        <w:right w:val="none" w:sz="0" w:space="0" w:color="auto"/>
      </w:divBdr>
      <w:divsChild>
        <w:div w:id="1005598712">
          <w:marLeft w:val="0"/>
          <w:marRight w:val="0"/>
          <w:marTop w:val="0"/>
          <w:marBottom w:val="0"/>
          <w:divBdr>
            <w:top w:val="none" w:sz="0" w:space="0" w:color="auto"/>
            <w:left w:val="none" w:sz="0" w:space="0" w:color="auto"/>
            <w:bottom w:val="none" w:sz="0" w:space="0" w:color="auto"/>
            <w:right w:val="none" w:sz="0" w:space="0" w:color="auto"/>
          </w:divBdr>
          <w:divsChild>
            <w:div w:id="1953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0112">
      <w:bodyDiv w:val="1"/>
      <w:marLeft w:val="0"/>
      <w:marRight w:val="0"/>
      <w:marTop w:val="0"/>
      <w:marBottom w:val="0"/>
      <w:divBdr>
        <w:top w:val="none" w:sz="0" w:space="0" w:color="auto"/>
        <w:left w:val="none" w:sz="0" w:space="0" w:color="auto"/>
        <w:bottom w:val="none" w:sz="0" w:space="0" w:color="auto"/>
        <w:right w:val="none" w:sz="0" w:space="0" w:color="auto"/>
      </w:divBdr>
      <w:divsChild>
        <w:div w:id="504905964">
          <w:marLeft w:val="0"/>
          <w:marRight w:val="0"/>
          <w:marTop w:val="0"/>
          <w:marBottom w:val="0"/>
          <w:divBdr>
            <w:top w:val="none" w:sz="0" w:space="0" w:color="auto"/>
            <w:left w:val="none" w:sz="0" w:space="0" w:color="auto"/>
            <w:bottom w:val="none" w:sz="0" w:space="0" w:color="auto"/>
            <w:right w:val="none" w:sz="0" w:space="0" w:color="auto"/>
          </w:divBdr>
        </w:div>
      </w:divsChild>
    </w:div>
    <w:div w:id="1576623650">
      <w:bodyDiv w:val="1"/>
      <w:marLeft w:val="0"/>
      <w:marRight w:val="0"/>
      <w:marTop w:val="0"/>
      <w:marBottom w:val="0"/>
      <w:divBdr>
        <w:top w:val="none" w:sz="0" w:space="0" w:color="auto"/>
        <w:left w:val="none" w:sz="0" w:space="0" w:color="auto"/>
        <w:bottom w:val="none" w:sz="0" w:space="0" w:color="auto"/>
        <w:right w:val="none" w:sz="0" w:space="0" w:color="auto"/>
      </w:divBdr>
      <w:divsChild>
        <w:div w:id="1905336792">
          <w:marLeft w:val="0"/>
          <w:marRight w:val="0"/>
          <w:marTop w:val="0"/>
          <w:marBottom w:val="0"/>
          <w:divBdr>
            <w:top w:val="none" w:sz="0" w:space="0" w:color="auto"/>
            <w:left w:val="none" w:sz="0" w:space="0" w:color="auto"/>
            <w:bottom w:val="none" w:sz="0" w:space="0" w:color="auto"/>
            <w:right w:val="none" w:sz="0" w:space="0" w:color="auto"/>
          </w:divBdr>
        </w:div>
      </w:divsChild>
    </w:div>
    <w:div w:id="1627469566">
      <w:bodyDiv w:val="1"/>
      <w:marLeft w:val="0"/>
      <w:marRight w:val="0"/>
      <w:marTop w:val="0"/>
      <w:marBottom w:val="0"/>
      <w:divBdr>
        <w:top w:val="none" w:sz="0" w:space="0" w:color="auto"/>
        <w:left w:val="none" w:sz="0" w:space="0" w:color="auto"/>
        <w:bottom w:val="none" w:sz="0" w:space="0" w:color="auto"/>
        <w:right w:val="none" w:sz="0" w:space="0" w:color="auto"/>
      </w:divBdr>
    </w:div>
    <w:div w:id="1755276161">
      <w:bodyDiv w:val="1"/>
      <w:marLeft w:val="0"/>
      <w:marRight w:val="0"/>
      <w:marTop w:val="0"/>
      <w:marBottom w:val="0"/>
      <w:divBdr>
        <w:top w:val="none" w:sz="0" w:space="0" w:color="auto"/>
        <w:left w:val="none" w:sz="0" w:space="0" w:color="auto"/>
        <w:bottom w:val="none" w:sz="0" w:space="0" w:color="auto"/>
        <w:right w:val="none" w:sz="0" w:space="0" w:color="auto"/>
      </w:divBdr>
    </w:div>
    <w:div w:id="1873032774">
      <w:bodyDiv w:val="1"/>
      <w:marLeft w:val="0"/>
      <w:marRight w:val="0"/>
      <w:marTop w:val="0"/>
      <w:marBottom w:val="0"/>
      <w:divBdr>
        <w:top w:val="none" w:sz="0" w:space="0" w:color="auto"/>
        <w:left w:val="none" w:sz="0" w:space="0" w:color="auto"/>
        <w:bottom w:val="none" w:sz="0" w:space="0" w:color="auto"/>
        <w:right w:val="none" w:sz="0" w:space="0" w:color="auto"/>
      </w:divBdr>
      <w:divsChild>
        <w:div w:id="1168399176">
          <w:marLeft w:val="0"/>
          <w:marRight w:val="0"/>
          <w:marTop w:val="0"/>
          <w:marBottom w:val="0"/>
          <w:divBdr>
            <w:top w:val="none" w:sz="0" w:space="0" w:color="auto"/>
            <w:left w:val="none" w:sz="0" w:space="0" w:color="auto"/>
            <w:bottom w:val="none" w:sz="0" w:space="0" w:color="auto"/>
            <w:right w:val="none" w:sz="0" w:space="0" w:color="auto"/>
          </w:divBdr>
        </w:div>
      </w:divsChild>
    </w:div>
    <w:div w:id="1890454625">
      <w:bodyDiv w:val="1"/>
      <w:marLeft w:val="0"/>
      <w:marRight w:val="0"/>
      <w:marTop w:val="0"/>
      <w:marBottom w:val="0"/>
      <w:divBdr>
        <w:top w:val="none" w:sz="0" w:space="0" w:color="auto"/>
        <w:left w:val="none" w:sz="0" w:space="0" w:color="auto"/>
        <w:bottom w:val="none" w:sz="0" w:space="0" w:color="auto"/>
        <w:right w:val="none" w:sz="0" w:space="0" w:color="auto"/>
      </w:divBdr>
      <w:divsChild>
        <w:div w:id="1624725690">
          <w:marLeft w:val="0"/>
          <w:marRight w:val="0"/>
          <w:marTop w:val="0"/>
          <w:marBottom w:val="0"/>
          <w:divBdr>
            <w:top w:val="none" w:sz="0" w:space="0" w:color="auto"/>
            <w:left w:val="none" w:sz="0" w:space="0" w:color="auto"/>
            <w:bottom w:val="none" w:sz="0" w:space="0" w:color="auto"/>
            <w:right w:val="none" w:sz="0" w:space="0" w:color="auto"/>
          </w:divBdr>
        </w:div>
      </w:divsChild>
    </w:div>
    <w:div w:id="1928491192">
      <w:bodyDiv w:val="1"/>
      <w:marLeft w:val="0"/>
      <w:marRight w:val="0"/>
      <w:marTop w:val="0"/>
      <w:marBottom w:val="0"/>
      <w:divBdr>
        <w:top w:val="none" w:sz="0" w:space="0" w:color="auto"/>
        <w:left w:val="none" w:sz="0" w:space="0" w:color="auto"/>
        <w:bottom w:val="none" w:sz="0" w:space="0" w:color="auto"/>
        <w:right w:val="none" w:sz="0" w:space="0" w:color="auto"/>
      </w:divBdr>
      <w:divsChild>
        <w:div w:id="1019157782">
          <w:marLeft w:val="0"/>
          <w:marRight w:val="0"/>
          <w:marTop w:val="0"/>
          <w:marBottom w:val="0"/>
          <w:divBdr>
            <w:top w:val="none" w:sz="0" w:space="0" w:color="auto"/>
            <w:left w:val="none" w:sz="0" w:space="0" w:color="auto"/>
            <w:bottom w:val="none" w:sz="0" w:space="0" w:color="auto"/>
            <w:right w:val="none" w:sz="0" w:space="0" w:color="auto"/>
          </w:divBdr>
        </w:div>
      </w:divsChild>
    </w:div>
    <w:div w:id="2094353059">
      <w:bodyDiv w:val="1"/>
      <w:marLeft w:val="0"/>
      <w:marRight w:val="0"/>
      <w:marTop w:val="0"/>
      <w:marBottom w:val="0"/>
      <w:divBdr>
        <w:top w:val="none" w:sz="0" w:space="0" w:color="auto"/>
        <w:left w:val="none" w:sz="0" w:space="0" w:color="auto"/>
        <w:bottom w:val="none" w:sz="0" w:space="0" w:color="auto"/>
        <w:right w:val="none" w:sz="0" w:space="0" w:color="auto"/>
      </w:divBdr>
      <w:divsChild>
        <w:div w:id="19914468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vsdx"/><Relationship Id="rId21" Type="http://schemas.openxmlformats.org/officeDocument/2006/relationships/image" Target="media/image4.wmf"/><Relationship Id="rId324" Type="http://schemas.openxmlformats.org/officeDocument/2006/relationships/image" Target="media/image144.wmf"/><Relationship Id="rId531" Type="http://schemas.openxmlformats.org/officeDocument/2006/relationships/oleObject" Target="embeddings/oleObject263.bin"/><Relationship Id="rId170" Type="http://schemas.openxmlformats.org/officeDocument/2006/relationships/image" Target="media/image65.wmf"/><Relationship Id="rId268" Type="http://schemas.openxmlformats.org/officeDocument/2006/relationships/oleObject" Target="embeddings/oleObject136.bin"/><Relationship Id="rId475" Type="http://schemas.openxmlformats.org/officeDocument/2006/relationships/image" Target="media/image207.wmf"/><Relationship Id="rId32" Type="http://schemas.openxmlformats.org/officeDocument/2006/relationships/oleObject" Target="embeddings/oleObject9.bin"/><Relationship Id="rId128" Type="http://schemas.openxmlformats.org/officeDocument/2006/relationships/image" Target="media/image44.wmf"/><Relationship Id="rId335" Type="http://schemas.openxmlformats.org/officeDocument/2006/relationships/oleObject" Target="embeddings/oleObject165.bin"/><Relationship Id="rId181" Type="http://schemas.openxmlformats.org/officeDocument/2006/relationships/oleObject" Target="embeddings/oleObject92.bin"/><Relationship Id="rId402" Type="http://schemas.openxmlformats.org/officeDocument/2006/relationships/oleObject" Target="embeddings/oleObject204.bin"/><Relationship Id="rId279" Type="http://schemas.openxmlformats.org/officeDocument/2006/relationships/oleObject" Target="embeddings/oleObject142.bin"/><Relationship Id="rId486" Type="http://schemas.openxmlformats.org/officeDocument/2006/relationships/image" Target="media/image213.emf"/><Relationship Id="rId43" Type="http://schemas.openxmlformats.org/officeDocument/2006/relationships/image" Target="media/image15.wmf"/><Relationship Id="rId139" Type="http://schemas.openxmlformats.org/officeDocument/2006/relationships/oleObject" Target="embeddings/oleObject72.bin"/><Relationship Id="rId290" Type="http://schemas.openxmlformats.org/officeDocument/2006/relationships/image" Target="media/image123.wmf"/><Relationship Id="rId304" Type="http://schemas.openxmlformats.org/officeDocument/2006/relationships/oleObject" Target="embeddings/oleObject153.bin"/><Relationship Id="rId346" Type="http://schemas.openxmlformats.org/officeDocument/2006/relationships/oleObject" Target="embeddings/oleObject172.bin"/><Relationship Id="rId388" Type="http://schemas.openxmlformats.org/officeDocument/2006/relationships/package" Target="embeddings/Microsoft_Visio___7.vsdx"/><Relationship Id="rId511" Type="http://schemas.openxmlformats.org/officeDocument/2006/relationships/oleObject" Target="embeddings/oleObject253.bin"/><Relationship Id="rId85" Type="http://schemas.openxmlformats.org/officeDocument/2006/relationships/image" Target="media/image32.wmf"/><Relationship Id="rId150" Type="http://schemas.openxmlformats.org/officeDocument/2006/relationships/image" Target="media/image55.wmf"/><Relationship Id="rId192" Type="http://schemas.openxmlformats.org/officeDocument/2006/relationships/oleObject" Target="embeddings/oleObject98.bin"/><Relationship Id="rId206" Type="http://schemas.openxmlformats.org/officeDocument/2006/relationships/image" Target="media/image82.wmf"/><Relationship Id="rId413" Type="http://schemas.openxmlformats.org/officeDocument/2006/relationships/oleObject" Target="embeddings/oleObject210.bin"/><Relationship Id="rId248" Type="http://schemas.openxmlformats.org/officeDocument/2006/relationships/oleObject" Target="embeddings/oleObject123.bin"/><Relationship Id="rId455" Type="http://schemas.openxmlformats.org/officeDocument/2006/relationships/oleObject" Target="embeddings/oleObject234.bin"/><Relationship Id="rId497" Type="http://schemas.openxmlformats.org/officeDocument/2006/relationships/image" Target="media/image221.png"/><Relationship Id="rId12" Type="http://schemas.openxmlformats.org/officeDocument/2006/relationships/footer" Target="footer3.xml"/><Relationship Id="rId108" Type="http://schemas.openxmlformats.org/officeDocument/2006/relationships/oleObject" Target="embeddings/oleObject56.bin"/><Relationship Id="rId315" Type="http://schemas.openxmlformats.org/officeDocument/2006/relationships/image" Target="media/image137.png"/><Relationship Id="rId357" Type="http://schemas.openxmlformats.org/officeDocument/2006/relationships/image" Target="media/image157.wmf"/><Relationship Id="rId522" Type="http://schemas.openxmlformats.org/officeDocument/2006/relationships/image" Target="media/image236.wmf"/><Relationship Id="rId54" Type="http://schemas.openxmlformats.org/officeDocument/2006/relationships/oleObject" Target="embeddings/oleObject20.bin"/><Relationship Id="rId96" Type="http://schemas.openxmlformats.org/officeDocument/2006/relationships/oleObject" Target="embeddings/oleObject47.bin"/><Relationship Id="rId161" Type="http://schemas.openxmlformats.org/officeDocument/2006/relationships/oleObject" Target="embeddings/oleObject83.bin"/><Relationship Id="rId217" Type="http://schemas.openxmlformats.org/officeDocument/2006/relationships/image" Target="media/image90.png"/><Relationship Id="rId399" Type="http://schemas.openxmlformats.org/officeDocument/2006/relationships/image" Target="media/image175.wmf"/><Relationship Id="rId259" Type="http://schemas.openxmlformats.org/officeDocument/2006/relationships/oleObject" Target="embeddings/oleObject130.bin"/><Relationship Id="rId424" Type="http://schemas.openxmlformats.org/officeDocument/2006/relationships/oleObject" Target="embeddings/oleObject217.bin"/><Relationship Id="rId466" Type="http://schemas.openxmlformats.org/officeDocument/2006/relationships/oleObject" Target="embeddings/oleObject241.bin"/><Relationship Id="rId23" Type="http://schemas.openxmlformats.org/officeDocument/2006/relationships/image" Target="media/image5.wmf"/><Relationship Id="rId119" Type="http://schemas.openxmlformats.org/officeDocument/2006/relationships/package" Target="embeddings/Microsoft_Visio___3.vsdx"/><Relationship Id="rId270" Type="http://schemas.openxmlformats.org/officeDocument/2006/relationships/oleObject" Target="embeddings/oleObject137.bin"/><Relationship Id="rId326" Type="http://schemas.openxmlformats.org/officeDocument/2006/relationships/oleObject" Target="embeddings/oleObject161.bin"/><Relationship Id="rId533" Type="http://schemas.openxmlformats.org/officeDocument/2006/relationships/image" Target="media/image242.emf"/><Relationship Id="rId65" Type="http://schemas.openxmlformats.org/officeDocument/2006/relationships/image" Target="media/image26.wmf"/><Relationship Id="rId130" Type="http://schemas.openxmlformats.org/officeDocument/2006/relationships/image" Target="media/image45.wmf"/><Relationship Id="rId368" Type="http://schemas.openxmlformats.org/officeDocument/2006/relationships/oleObject" Target="embeddings/oleObject185.bin"/><Relationship Id="rId172" Type="http://schemas.openxmlformats.org/officeDocument/2006/relationships/image" Target="media/image66.wmf"/><Relationship Id="rId228" Type="http://schemas.openxmlformats.org/officeDocument/2006/relationships/oleObject" Target="embeddings/oleObject112.bin"/><Relationship Id="rId435" Type="http://schemas.openxmlformats.org/officeDocument/2006/relationships/oleObject" Target="embeddings/oleObject223.bin"/><Relationship Id="rId477" Type="http://schemas.openxmlformats.org/officeDocument/2006/relationships/image" Target="media/image208.wmf"/><Relationship Id="rId281" Type="http://schemas.openxmlformats.org/officeDocument/2006/relationships/oleObject" Target="embeddings/oleObject143.bin"/><Relationship Id="rId337" Type="http://schemas.openxmlformats.org/officeDocument/2006/relationships/oleObject" Target="embeddings/oleObject166.bin"/><Relationship Id="rId502" Type="http://schemas.openxmlformats.org/officeDocument/2006/relationships/image" Target="media/image225.jpeg"/><Relationship Id="rId34" Type="http://schemas.openxmlformats.org/officeDocument/2006/relationships/oleObject" Target="embeddings/oleObject10.bin"/><Relationship Id="rId76" Type="http://schemas.openxmlformats.org/officeDocument/2006/relationships/oleObject" Target="embeddings/oleObject31.bin"/><Relationship Id="rId141" Type="http://schemas.openxmlformats.org/officeDocument/2006/relationships/oleObject" Target="embeddings/oleObject73.bin"/><Relationship Id="rId379" Type="http://schemas.openxmlformats.org/officeDocument/2006/relationships/oleObject" Target="embeddings/oleObject191.bin"/><Relationship Id="rId7" Type="http://schemas.openxmlformats.org/officeDocument/2006/relationships/endnotes" Target="endnotes.xml"/><Relationship Id="rId183" Type="http://schemas.openxmlformats.org/officeDocument/2006/relationships/oleObject" Target="embeddings/oleObject93.bin"/><Relationship Id="rId239" Type="http://schemas.openxmlformats.org/officeDocument/2006/relationships/oleObject" Target="embeddings/oleObject118.bin"/><Relationship Id="rId390" Type="http://schemas.openxmlformats.org/officeDocument/2006/relationships/oleObject" Target="embeddings/oleObject198.bin"/><Relationship Id="rId404" Type="http://schemas.openxmlformats.org/officeDocument/2006/relationships/oleObject" Target="embeddings/oleObject206.bin"/><Relationship Id="rId446" Type="http://schemas.openxmlformats.org/officeDocument/2006/relationships/oleObject" Target="embeddings/oleObject229.bin"/><Relationship Id="rId250" Type="http://schemas.openxmlformats.org/officeDocument/2006/relationships/oleObject" Target="embeddings/oleObject124.bin"/><Relationship Id="rId292" Type="http://schemas.openxmlformats.org/officeDocument/2006/relationships/image" Target="media/image124.wmf"/><Relationship Id="rId306" Type="http://schemas.openxmlformats.org/officeDocument/2006/relationships/oleObject" Target="embeddings/oleObject154.bin"/><Relationship Id="rId488" Type="http://schemas.openxmlformats.org/officeDocument/2006/relationships/image" Target="media/image214.emf"/><Relationship Id="rId45" Type="http://schemas.openxmlformats.org/officeDocument/2006/relationships/image" Target="media/image16.wmf"/><Relationship Id="rId87" Type="http://schemas.openxmlformats.org/officeDocument/2006/relationships/image" Target="media/image33.wmf"/><Relationship Id="rId110" Type="http://schemas.openxmlformats.org/officeDocument/2006/relationships/oleObject" Target="embeddings/oleObject58.bin"/><Relationship Id="rId348" Type="http://schemas.openxmlformats.org/officeDocument/2006/relationships/oleObject" Target="embeddings/oleObject174.bin"/><Relationship Id="rId513" Type="http://schemas.openxmlformats.org/officeDocument/2006/relationships/oleObject" Target="embeddings/oleObject254.bin"/><Relationship Id="rId152" Type="http://schemas.openxmlformats.org/officeDocument/2006/relationships/image" Target="media/image56.wmf"/><Relationship Id="rId194" Type="http://schemas.openxmlformats.org/officeDocument/2006/relationships/image" Target="media/image76.wmf"/><Relationship Id="rId208" Type="http://schemas.openxmlformats.org/officeDocument/2006/relationships/image" Target="media/image83.wmf"/><Relationship Id="rId415" Type="http://schemas.openxmlformats.org/officeDocument/2006/relationships/oleObject" Target="embeddings/oleObject211.bin"/><Relationship Id="rId457" Type="http://schemas.openxmlformats.org/officeDocument/2006/relationships/oleObject" Target="embeddings/oleObject236.bin"/><Relationship Id="rId261" Type="http://schemas.openxmlformats.org/officeDocument/2006/relationships/image" Target="media/image110.wmf"/><Relationship Id="rId499" Type="http://schemas.openxmlformats.org/officeDocument/2006/relationships/image" Target="media/image223.jpeg"/><Relationship Id="rId14" Type="http://schemas.openxmlformats.org/officeDocument/2006/relationships/footer" Target="footer4.xml"/><Relationship Id="rId56" Type="http://schemas.openxmlformats.org/officeDocument/2006/relationships/oleObject" Target="embeddings/oleObject21.bin"/><Relationship Id="rId317" Type="http://schemas.openxmlformats.org/officeDocument/2006/relationships/oleObject" Target="embeddings/oleObject159.bin"/><Relationship Id="rId359" Type="http://schemas.openxmlformats.org/officeDocument/2006/relationships/image" Target="media/image158.wmf"/><Relationship Id="rId524" Type="http://schemas.openxmlformats.org/officeDocument/2006/relationships/image" Target="media/image237.wmf"/><Relationship Id="rId98" Type="http://schemas.openxmlformats.org/officeDocument/2006/relationships/oleObject" Target="embeddings/oleObject49.bin"/><Relationship Id="rId121" Type="http://schemas.openxmlformats.org/officeDocument/2006/relationships/oleObject" Target="embeddings/oleObject63.bin"/><Relationship Id="rId163" Type="http://schemas.openxmlformats.org/officeDocument/2006/relationships/oleObject" Target="embeddings/oleObject84.bin"/><Relationship Id="rId219" Type="http://schemas.openxmlformats.org/officeDocument/2006/relationships/image" Target="media/image92.wmf"/><Relationship Id="rId370" Type="http://schemas.openxmlformats.org/officeDocument/2006/relationships/oleObject" Target="embeddings/oleObject186.bin"/><Relationship Id="rId426" Type="http://schemas.openxmlformats.org/officeDocument/2006/relationships/oleObject" Target="embeddings/oleObject218.bin"/><Relationship Id="rId230" Type="http://schemas.openxmlformats.org/officeDocument/2006/relationships/image" Target="media/image97.wmf"/><Relationship Id="rId468" Type="http://schemas.openxmlformats.org/officeDocument/2006/relationships/oleObject" Target="embeddings/oleObject242.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38.bin"/><Relationship Id="rId328" Type="http://schemas.openxmlformats.org/officeDocument/2006/relationships/image" Target="media/image146.png"/><Relationship Id="rId535" Type="http://schemas.openxmlformats.org/officeDocument/2006/relationships/package" Target="embeddings/Microsoft_Visio___14.vsdx"/><Relationship Id="rId132" Type="http://schemas.openxmlformats.org/officeDocument/2006/relationships/image" Target="media/image46.wmf"/><Relationship Id="rId174" Type="http://schemas.openxmlformats.org/officeDocument/2006/relationships/image" Target="media/image67.wmf"/><Relationship Id="rId381" Type="http://schemas.openxmlformats.org/officeDocument/2006/relationships/image" Target="media/image168.wmf"/><Relationship Id="rId241" Type="http://schemas.openxmlformats.org/officeDocument/2006/relationships/oleObject" Target="embeddings/oleObject119.bin"/><Relationship Id="rId437" Type="http://schemas.openxmlformats.org/officeDocument/2006/relationships/oleObject" Target="embeddings/oleObject224.bin"/><Relationship Id="rId479" Type="http://schemas.openxmlformats.org/officeDocument/2006/relationships/image" Target="media/image209.wmf"/><Relationship Id="rId36" Type="http://schemas.openxmlformats.org/officeDocument/2006/relationships/oleObject" Target="embeddings/oleObject11.bin"/><Relationship Id="rId283" Type="http://schemas.openxmlformats.org/officeDocument/2006/relationships/oleObject" Target="embeddings/oleObject144.bin"/><Relationship Id="rId339" Type="http://schemas.openxmlformats.org/officeDocument/2006/relationships/oleObject" Target="embeddings/oleObject167.bin"/><Relationship Id="rId490" Type="http://schemas.openxmlformats.org/officeDocument/2006/relationships/image" Target="media/image215.png"/><Relationship Id="rId504" Type="http://schemas.openxmlformats.org/officeDocument/2006/relationships/image" Target="media/image227.wmf"/><Relationship Id="rId78" Type="http://schemas.openxmlformats.org/officeDocument/2006/relationships/oleObject" Target="embeddings/oleObject33.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4.bin"/><Relationship Id="rId350" Type="http://schemas.openxmlformats.org/officeDocument/2006/relationships/oleObject" Target="embeddings/oleObject176.bin"/><Relationship Id="rId406" Type="http://schemas.openxmlformats.org/officeDocument/2006/relationships/oleObject" Target="embeddings/oleObject207.bin"/><Relationship Id="rId9" Type="http://schemas.openxmlformats.org/officeDocument/2006/relationships/footer" Target="footer1.xml"/><Relationship Id="rId210" Type="http://schemas.openxmlformats.org/officeDocument/2006/relationships/image" Target="media/image84.wmf"/><Relationship Id="rId392" Type="http://schemas.openxmlformats.org/officeDocument/2006/relationships/oleObject" Target="embeddings/oleObject199.bin"/><Relationship Id="rId448" Type="http://schemas.openxmlformats.org/officeDocument/2006/relationships/oleObject" Target="embeddings/oleObject230.bin"/><Relationship Id="rId252" Type="http://schemas.openxmlformats.org/officeDocument/2006/relationships/oleObject" Target="embeddings/oleObject125.bin"/><Relationship Id="rId294" Type="http://schemas.openxmlformats.org/officeDocument/2006/relationships/image" Target="media/image125.png"/><Relationship Id="rId308" Type="http://schemas.openxmlformats.org/officeDocument/2006/relationships/oleObject" Target="embeddings/oleObject155.bin"/><Relationship Id="rId515" Type="http://schemas.openxmlformats.org/officeDocument/2006/relationships/oleObject" Target="embeddings/oleObject255.bin"/><Relationship Id="rId47" Type="http://schemas.openxmlformats.org/officeDocument/2006/relationships/image" Target="media/image17.wmf"/><Relationship Id="rId89" Type="http://schemas.openxmlformats.org/officeDocument/2006/relationships/oleObject" Target="embeddings/oleObject41.bin"/><Relationship Id="rId112" Type="http://schemas.openxmlformats.org/officeDocument/2006/relationships/oleObject" Target="embeddings/oleObject60.bin"/><Relationship Id="rId154" Type="http://schemas.openxmlformats.org/officeDocument/2006/relationships/image" Target="media/image57.wmf"/><Relationship Id="rId361" Type="http://schemas.openxmlformats.org/officeDocument/2006/relationships/image" Target="media/image159.wmf"/><Relationship Id="rId196" Type="http://schemas.openxmlformats.org/officeDocument/2006/relationships/image" Target="media/image77.wmf"/><Relationship Id="rId417" Type="http://schemas.openxmlformats.org/officeDocument/2006/relationships/oleObject" Target="embeddings/oleObject212.bin"/><Relationship Id="rId459" Type="http://schemas.openxmlformats.org/officeDocument/2006/relationships/image" Target="media/image199.wmf"/><Relationship Id="rId16" Type="http://schemas.openxmlformats.org/officeDocument/2006/relationships/oleObject" Target="embeddings/oleObject1.bin"/><Relationship Id="rId221" Type="http://schemas.openxmlformats.org/officeDocument/2006/relationships/image" Target="media/image93.wmf"/><Relationship Id="rId263" Type="http://schemas.openxmlformats.org/officeDocument/2006/relationships/oleObject" Target="embeddings/oleObject133.bin"/><Relationship Id="rId319" Type="http://schemas.openxmlformats.org/officeDocument/2006/relationships/package" Target="embeddings/Microsoft_Visio___6.vsdx"/><Relationship Id="rId470" Type="http://schemas.openxmlformats.org/officeDocument/2006/relationships/oleObject" Target="embeddings/oleObject243.bin"/><Relationship Id="rId526" Type="http://schemas.openxmlformats.org/officeDocument/2006/relationships/image" Target="media/image238.wmf"/><Relationship Id="rId58" Type="http://schemas.openxmlformats.org/officeDocument/2006/relationships/oleObject" Target="embeddings/oleObject22.bin"/><Relationship Id="rId123" Type="http://schemas.openxmlformats.org/officeDocument/2006/relationships/oleObject" Target="embeddings/oleObject64.bin"/><Relationship Id="rId330" Type="http://schemas.openxmlformats.org/officeDocument/2006/relationships/image" Target="media/image147.wmf"/><Relationship Id="rId165" Type="http://schemas.openxmlformats.org/officeDocument/2006/relationships/oleObject" Target="embeddings/oleObject85.bin"/><Relationship Id="rId372" Type="http://schemas.openxmlformats.org/officeDocument/2006/relationships/oleObject" Target="embeddings/oleObject187.bin"/><Relationship Id="rId428" Type="http://schemas.openxmlformats.org/officeDocument/2006/relationships/oleObject" Target="embeddings/oleObject219.bin"/><Relationship Id="rId232" Type="http://schemas.openxmlformats.org/officeDocument/2006/relationships/image" Target="media/image98.wmf"/><Relationship Id="rId274" Type="http://schemas.openxmlformats.org/officeDocument/2006/relationships/oleObject" Target="embeddings/oleObject139.bin"/><Relationship Id="rId481" Type="http://schemas.openxmlformats.org/officeDocument/2006/relationships/image" Target="media/image210.emf"/><Relationship Id="rId27" Type="http://schemas.openxmlformats.org/officeDocument/2006/relationships/image" Target="media/image7.wmf"/><Relationship Id="rId69" Type="http://schemas.openxmlformats.org/officeDocument/2006/relationships/image" Target="media/image28.wmf"/><Relationship Id="rId134" Type="http://schemas.openxmlformats.org/officeDocument/2006/relationships/image" Target="media/image47.wmf"/><Relationship Id="rId537" Type="http://schemas.openxmlformats.org/officeDocument/2006/relationships/footer" Target="footer6.xml"/><Relationship Id="rId80" Type="http://schemas.openxmlformats.org/officeDocument/2006/relationships/oleObject" Target="embeddings/oleObject34.bin"/><Relationship Id="rId176" Type="http://schemas.openxmlformats.org/officeDocument/2006/relationships/image" Target="media/image68.wmf"/><Relationship Id="rId341" Type="http://schemas.openxmlformats.org/officeDocument/2006/relationships/oleObject" Target="embeddings/oleObject168.bin"/><Relationship Id="rId383" Type="http://schemas.openxmlformats.org/officeDocument/2006/relationships/image" Target="media/image169.wmf"/><Relationship Id="rId439" Type="http://schemas.openxmlformats.org/officeDocument/2006/relationships/oleObject" Target="embeddings/oleObject225.bin"/><Relationship Id="rId201" Type="http://schemas.openxmlformats.org/officeDocument/2006/relationships/oleObject" Target="embeddings/oleObject103.bin"/><Relationship Id="rId243" Type="http://schemas.openxmlformats.org/officeDocument/2006/relationships/oleObject" Target="embeddings/oleObject120.bin"/><Relationship Id="rId285" Type="http://schemas.openxmlformats.org/officeDocument/2006/relationships/oleObject" Target="embeddings/oleObject145.bin"/><Relationship Id="rId450" Type="http://schemas.openxmlformats.org/officeDocument/2006/relationships/oleObject" Target="embeddings/oleObject232.bin"/><Relationship Id="rId506" Type="http://schemas.openxmlformats.org/officeDocument/2006/relationships/image" Target="media/image228.wmf"/><Relationship Id="rId38" Type="http://schemas.openxmlformats.org/officeDocument/2006/relationships/oleObject" Target="embeddings/oleObject12.bin"/><Relationship Id="rId103" Type="http://schemas.openxmlformats.org/officeDocument/2006/relationships/image" Target="media/image35.wmf"/><Relationship Id="rId310" Type="http://schemas.openxmlformats.org/officeDocument/2006/relationships/oleObject" Target="embeddings/oleObject156.bin"/><Relationship Id="rId492" Type="http://schemas.openxmlformats.org/officeDocument/2006/relationships/image" Target="media/image217.emf"/><Relationship Id="rId91" Type="http://schemas.openxmlformats.org/officeDocument/2006/relationships/oleObject" Target="embeddings/oleObject43.bin"/><Relationship Id="rId145" Type="http://schemas.openxmlformats.org/officeDocument/2006/relationships/oleObject" Target="embeddings/oleObject75.bin"/><Relationship Id="rId187" Type="http://schemas.openxmlformats.org/officeDocument/2006/relationships/oleObject" Target="embeddings/oleObject95.bin"/><Relationship Id="rId352" Type="http://schemas.openxmlformats.org/officeDocument/2006/relationships/oleObject" Target="embeddings/oleObject177.bin"/><Relationship Id="rId394" Type="http://schemas.openxmlformats.org/officeDocument/2006/relationships/oleObject" Target="embeddings/oleObject200.bin"/><Relationship Id="rId408" Type="http://schemas.openxmlformats.org/officeDocument/2006/relationships/image" Target="media/image178.wmf"/><Relationship Id="rId212" Type="http://schemas.openxmlformats.org/officeDocument/2006/relationships/image" Target="media/image85.png"/><Relationship Id="rId254" Type="http://schemas.openxmlformats.org/officeDocument/2006/relationships/oleObject" Target="embeddings/oleObject127.bin"/><Relationship Id="rId49" Type="http://schemas.openxmlformats.org/officeDocument/2006/relationships/image" Target="media/image18.wmf"/><Relationship Id="rId114" Type="http://schemas.openxmlformats.org/officeDocument/2006/relationships/oleObject" Target="embeddings/oleObject62.bin"/><Relationship Id="rId296" Type="http://schemas.openxmlformats.org/officeDocument/2006/relationships/image" Target="media/image127.png"/><Relationship Id="rId461" Type="http://schemas.openxmlformats.org/officeDocument/2006/relationships/image" Target="media/image200.wmf"/><Relationship Id="rId517" Type="http://schemas.openxmlformats.org/officeDocument/2006/relationships/oleObject" Target="embeddings/oleObject256.bin"/><Relationship Id="rId60" Type="http://schemas.openxmlformats.org/officeDocument/2006/relationships/oleObject" Target="embeddings/oleObject23.bin"/><Relationship Id="rId156" Type="http://schemas.openxmlformats.org/officeDocument/2006/relationships/image" Target="media/image58.wmf"/><Relationship Id="rId198" Type="http://schemas.openxmlformats.org/officeDocument/2006/relationships/image" Target="media/image78.wmf"/><Relationship Id="rId321" Type="http://schemas.openxmlformats.org/officeDocument/2006/relationships/image" Target="media/image141.png"/><Relationship Id="rId363" Type="http://schemas.openxmlformats.org/officeDocument/2006/relationships/image" Target="media/image160.wmf"/><Relationship Id="rId419" Type="http://schemas.openxmlformats.org/officeDocument/2006/relationships/oleObject" Target="embeddings/oleObject213.bin"/><Relationship Id="rId223" Type="http://schemas.openxmlformats.org/officeDocument/2006/relationships/image" Target="media/image94.emf"/><Relationship Id="rId430" Type="http://schemas.openxmlformats.org/officeDocument/2006/relationships/oleObject" Target="embeddings/oleObject220.bin"/><Relationship Id="rId18" Type="http://schemas.openxmlformats.org/officeDocument/2006/relationships/oleObject" Target="embeddings/oleObject2.bin"/><Relationship Id="rId265" Type="http://schemas.openxmlformats.org/officeDocument/2006/relationships/image" Target="media/image111.wmf"/><Relationship Id="rId472" Type="http://schemas.openxmlformats.org/officeDocument/2006/relationships/oleObject" Target="embeddings/oleObject244.bin"/><Relationship Id="rId528" Type="http://schemas.openxmlformats.org/officeDocument/2006/relationships/image" Target="media/image239.wmf"/><Relationship Id="rId125" Type="http://schemas.openxmlformats.org/officeDocument/2006/relationships/oleObject" Target="embeddings/oleObject65.bin"/><Relationship Id="rId167" Type="http://schemas.openxmlformats.org/officeDocument/2006/relationships/oleObject" Target="embeddings/oleObject86.bin"/><Relationship Id="rId332" Type="http://schemas.openxmlformats.org/officeDocument/2006/relationships/image" Target="media/image148.wmf"/><Relationship Id="rId374" Type="http://schemas.openxmlformats.org/officeDocument/2006/relationships/image" Target="media/image165.wmf"/><Relationship Id="rId71" Type="http://schemas.openxmlformats.org/officeDocument/2006/relationships/image" Target="media/image29.wmf"/><Relationship Id="rId234" Type="http://schemas.openxmlformats.org/officeDocument/2006/relationships/image" Target="media/image99.wmf"/><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40.bin"/><Relationship Id="rId441" Type="http://schemas.openxmlformats.org/officeDocument/2006/relationships/oleObject" Target="embeddings/oleObject226.bin"/><Relationship Id="rId483" Type="http://schemas.openxmlformats.org/officeDocument/2006/relationships/oleObject" Target="embeddings/oleObject249.bin"/><Relationship Id="rId539" Type="http://schemas.openxmlformats.org/officeDocument/2006/relationships/fontTable" Target="fontTable.xml"/><Relationship Id="rId40" Type="http://schemas.openxmlformats.org/officeDocument/2006/relationships/oleObject" Target="embeddings/oleObject13.bin"/><Relationship Id="rId136" Type="http://schemas.openxmlformats.org/officeDocument/2006/relationships/image" Target="media/image48.wmf"/><Relationship Id="rId178" Type="http://schemas.openxmlformats.org/officeDocument/2006/relationships/image" Target="media/image69.emf"/><Relationship Id="rId301" Type="http://schemas.openxmlformats.org/officeDocument/2006/relationships/image" Target="media/image130.wmf"/><Relationship Id="rId343" Type="http://schemas.openxmlformats.org/officeDocument/2006/relationships/oleObject" Target="embeddings/oleObject170.bin"/><Relationship Id="rId82" Type="http://schemas.openxmlformats.org/officeDocument/2006/relationships/oleObject" Target="embeddings/oleObject36.bin"/><Relationship Id="rId203" Type="http://schemas.openxmlformats.org/officeDocument/2006/relationships/oleObject" Target="embeddings/oleObject104.bin"/><Relationship Id="rId385" Type="http://schemas.openxmlformats.org/officeDocument/2006/relationships/oleObject" Target="embeddings/oleObject195.bin"/><Relationship Id="rId245" Type="http://schemas.openxmlformats.org/officeDocument/2006/relationships/oleObject" Target="embeddings/oleObject121.bin"/><Relationship Id="rId287" Type="http://schemas.openxmlformats.org/officeDocument/2006/relationships/oleObject" Target="embeddings/oleObject146.bin"/><Relationship Id="rId410" Type="http://schemas.openxmlformats.org/officeDocument/2006/relationships/image" Target="media/image179.emf"/><Relationship Id="rId452" Type="http://schemas.openxmlformats.org/officeDocument/2006/relationships/image" Target="media/image197.wmf"/><Relationship Id="rId494" Type="http://schemas.openxmlformats.org/officeDocument/2006/relationships/package" Target="embeddings/Microsoft_Visio___12.vsdx"/><Relationship Id="rId508" Type="http://schemas.openxmlformats.org/officeDocument/2006/relationships/image" Target="media/image229.wmf"/><Relationship Id="rId105" Type="http://schemas.openxmlformats.org/officeDocument/2006/relationships/image" Target="media/image36.emf"/><Relationship Id="rId147" Type="http://schemas.openxmlformats.org/officeDocument/2006/relationships/oleObject" Target="embeddings/oleObject76.bin"/><Relationship Id="rId312" Type="http://schemas.openxmlformats.org/officeDocument/2006/relationships/oleObject" Target="embeddings/oleObject157.bin"/><Relationship Id="rId354" Type="http://schemas.openxmlformats.org/officeDocument/2006/relationships/oleObject" Target="embeddings/oleObject178.bin"/><Relationship Id="rId51" Type="http://schemas.openxmlformats.org/officeDocument/2006/relationships/image" Target="media/image19.wmf"/><Relationship Id="rId93" Type="http://schemas.openxmlformats.org/officeDocument/2006/relationships/image" Target="media/image34.wmf"/><Relationship Id="rId189" Type="http://schemas.openxmlformats.org/officeDocument/2006/relationships/oleObject" Target="embeddings/oleObject96.bin"/><Relationship Id="rId396" Type="http://schemas.openxmlformats.org/officeDocument/2006/relationships/oleObject" Target="embeddings/oleObject201.bin"/><Relationship Id="rId214" Type="http://schemas.openxmlformats.org/officeDocument/2006/relationships/image" Target="media/image87.png"/><Relationship Id="rId256" Type="http://schemas.openxmlformats.org/officeDocument/2006/relationships/oleObject" Target="embeddings/oleObject128.bin"/><Relationship Id="rId298" Type="http://schemas.openxmlformats.org/officeDocument/2006/relationships/oleObject" Target="embeddings/oleObject150.bin"/><Relationship Id="rId421" Type="http://schemas.openxmlformats.org/officeDocument/2006/relationships/oleObject" Target="embeddings/oleObject215.bin"/><Relationship Id="rId463" Type="http://schemas.openxmlformats.org/officeDocument/2006/relationships/image" Target="media/image201.wmf"/><Relationship Id="rId519" Type="http://schemas.openxmlformats.org/officeDocument/2006/relationships/oleObject" Target="embeddings/oleObject258.bin"/><Relationship Id="rId116" Type="http://schemas.openxmlformats.org/officeDocument/2006/relationships/image" Target="media/image38.emf"/><Relationship Id="rId158" Type="http://schemas.openxmlformats.org/officeDocument/2006/relationships/image" Target="media/image59.wmf"/><Relationship Id="rId323" Type="http://schemas.openxmlformats.org/officeDocument/2006/relationships/image" Target="media/image143.emf"/><Relationship Id="rId530" Type="http://schemas.openxmlformats.org/officeDocument/2006/relationships/image" Target="media/image240.wmf"/><Relationship Id="rId20" Type="http://schemas.openxmlformats.org/officeDocument/2006/relationships/oleObject" Target="embeddings/oleObject3.bin"/><Relationship Id="rId62" Type="http://schemas.openxmlformats.org/officeDocument/2006/relationships/package" Target="embeddings/Microsoft_Visio___.vsdx"/><Relationship Id="rId365" Type="http://schemas.openxmlformats.org/officeDocument/2006/relationships/image" Target="media/image161.wmf"/><Relationship Id="rId225" Type="http://schemas.openxmlformats.org/officeDocument/2006/relationships/image" Target="media/image95.wmf"/><Relationship Id="rId267" Type="http://schemas.openxmlformats.org/officeDocument/2006/relationships/image" Target="media/image112.wmf"/><Relationship Id="rId432" Type="http://schemas.openxmlformats.org/officeDocument/2006/relationships/image" Target="media/image188.wmf"/><Relationship Id="rId474" Type="http://schemas.openxmlformats.org/officeDocument/2006/relationships/oleObject" Target="embeddings/oleObject245.bin"/><Relationship Id="rId127" Type="http://schemas.openxmlformats.org/officeDocument/2006/relationships/oleObject" Target="embeddings/oleObject66.bin"/><Relationship Id="rId31" Type="http://schemas.openxmlformats.org/officeDocument/2006/relationships/image" Target="media/image9.wmf"/><Relationship Id="rId73" Type="http://schemas.openxmlformats.org/officeDocument/2006/relationships/image" Target="media/image30.wmf"/><Relationship Id="rId169" Type="http://schemas.openxmlformats.org/officeDocument/2006/relationships/oleObject" Target="embeddings/oleObject87.bin"/><Relationship Id="rId334" Type="http://schemas.openxmlformats.org/officeDocument/2006/relationships/image" Target="media/image149.wmf"/><Relationship Id="rId376" Type="http://schemas.openxmlformats.org/officeDocument/2006/relationships/image" Target="media/image166.wmf"/><Relationship Id="rId4" Type="http://schemas.openxmlformats.org/officeDocument/2006/relationships/settings" Target="settings.xml"/><Relationship Id="rId180" Type="http://schemas.openxmlformats.org/officeDocument/2006/relationships/image" Target="media/image70.wmf"/><Relationship Id="rId236" Type="http://schemas.openxmlformats.org/officeDocument/2006/relationships/image" Target="media/image100.wmf"/><Relationship Id="rId278" Type="http://schemas.openxmlformats.org/officeDocument/2006/relationships/oleObject" Target="embeddings/oleObject141.bin"/><Relationship Id="rId401" Type="http://schemas.openxmlformats.org/officeDocument/2006/relationships/image" Target="media/image176.wmf"/><Relationship Id="rId443" Type="http://schemas.openxmlformats.org/officeDocument/2006/relationships/oleObject" Target="embeddings/oleObject227.bin"/><Relationship Id="rId303" Type="http://schemas.openxmlformats.org/officeDocument/2006/relationships/image" Target="media/image131.wmf"/><Relationship Id="rId485" Type="http://schemas.openxmlformats.org/officeDocument/2006/relationships/package" Target="embeddings/Microsoft_Visio___9.vsdx"/><Relationship Id="rId42" Type="http://schemas.openxmlformats.org/officeDocument/2006/relationships/oleObject" Target="embeddings/oleObject14.bin"/><Relationship Id="rId84" Type="http://schemas.openxmlformats.org/officeDocument/2006/relationships/oleObject" Target="embeddings/oleObject38.bin"/><Relationship Id="rId138" Type="http://schemas.openxmlformats.org/officeDocument/2006/relationships/image" Target="media/image49.wmf"/><Relationship Id="rId345" Type="http://schemas.openxmlformats.org/officeDocument/2006/relationships/image" Target="media/image153.wmf"/><Relationship Id="rId387" Type="http://schemas.openxmlformats.org/officeDocument/2006/relationships/image" Target="media/image170.emf"/><Relationship Id="rId510" Type="http://schemas.openxmlformats.org/officeDocument/2006/relationships/image" Target="media/image230.wmf"/><Relationship Id="rId191" Type="http://schemas.openxmlformats.org/officeDocument/2006/relationships/oleObject" Target="embeddings/oleObject97.bin"/><Relationship Id="rId205" Type="http://schemas.openxmlformats.org/officeDocument/2006/relationships/oleObject" Target="embeddings/oleObject105.bin"/><Relationship Id="rId247" Type="http://schemas.openxmlformats.org/officeDocument/2006/relationships/image" Target="media/image105.wmf"/><Relationship Id="rId412" Type="http://schemas.openxmlformats.org/officeDocument/2006/relationships/image" Target="media/image180.wmf"/><Relationship Id="rId107" Type="http://schemas.openxmlformats.org/officeDocument/2006/relationships/oleObject" Target="embeddings/oleObject55.bin"/><Relationship Id="rId289" Type="http://schemas.openxmlformats.org/officeDocument/2006/relationships/oleObject" Target="embeddings/oleObject147.bin"/><Relationship Id="rId454" Type="http://schemas.openxmlformats.org/officeDocument/2006/relationships/image" Target="media/image198.wmf"/><Relationship Id="rId496" Type="http://schemas.openxmlformats.org/officeDocument/2006/relationships/image" Target="media/image220.png"/><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77.bin"/><Relationship Id="rId314" Type="http://schemas.openxmlformats.org/officeDocument/2006/relationships/oleObject" Target="embeddings/oleObject158.bin"/><Relationship Id="rId356" Type="http://schemas.openxmlformats.org/officeDocument/2006/relationships/oleObject" Target="embeddings/oleObject179.bin"/><Relationship Id="rId398" Type="http://schemas.openxmlformats.org/officeDocument/2006/relationships/oleObject" Target="embeddings/oleObject202.bin"/><Relationship Id="rId521" Type="http://schemas.openxmlformats.org/officeDocument/2006/relationships/image" Target="media/image235.png"/><Relationship Id="rId95" Type="http://schemas.openxmlformats.org/officeDocument/2006/relationships/oleObject" Target="embeddings/oleObject46.bin"/><Relationship Id="rId160" Type="http://schemas.openxmlformats.org/officeDocument/2006/relationships/image" Target="media/image60.wmf"/><Relationship Id="rId216" Type="http://schemas.openxmlformats.org/officeDocument/2006/relationships/image" Target="media/image89.png"/><Relationship Id="rId423" Type="http://schemas.openxmlformats.org/officeDocument/2006/relationships/oleObject" Target="embeddings/oleObject216.bin"/><Relationship Id="rId258" Type="http://schemas.openxmlformats.org/officeDocument/2006/relationships/image" Target="media/image109.wmf"/><Relationship Id="rId465" Type="http://schemas.openxmlformats.org/officeDocument/2006/relationships/image" Target="media/image202.wmf"/><Relationship Id="rId22" Type="http://schemas.openxmlformats.org/officeDocument/2006/relationships/oleObject" Target="embeddings/oleObject4.bin"/><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60.bin"/><Relationship Id="rId367" Type="http://schemas.openxmlformats.org/officeDocument/2006/relationships/image" Target="media/image162.wmf"/><Relationship Id="rId532" Type="http://schemas.openxmlformats.org/officeDocument/2006/relationships/image" Target="media/image241.png"/><Relationship Id="rId171" Type="http://schemas.openxmlformats.org/officeDocument/2006/relationships/oleObject" Target="embeddings/oleObject88.bin"/><Relationship Id="rId227" Type="http://schemas.openxmlformats.org/officeDocument/2006/relationships/image" Target="media/image96.wmf"/><Relationship Id="rId269" Type="http://schemas.openxmlformats.org/officeDocument/2006/relationships/image" Target="media/image113.wmf"/><Relationship Id="rId434" Type="http://schemas.openxmlformats.org/officeDocument/2006/relationships/image" Target="media/image189.wmf"/><Relationship Id="rId476" Type="http://schemas.openxmlformats.org/officeDocument/2006/relationships/oleObject" Target="embeddings/oleObject246.bin"/><Relationship Id="rId33" Type="http://schemas.openxmlformats.org/officeDocument/2006/relationships/image" Target="media/image10.wmf"/><Relationship Id="rId129" Type="http://schemas.openxmlformats.org/officeDocument/2006/relationships/oleObject" Target="embeddings/oleObject67.bin"/><Relationship Id="rId280" Type="http://schemas.openxmlformats.org/officeDocument/2006/relationships/image" Target="media/image118.wmf"/><Relationship Id="rId336" Type="http://schemas.openxmlformats.org/officeDocument/2006/relationships/image" Target="media/image150.wmf"/><Relationship Id="rId501" Type="http://schemas.openxmlformats.org/officeDocument/2006/relationships/package" Target="embeddings/Microsoft_Visio___13.vsdx"/><Relationship Id="rId75" Type="http://schemas.openxmlformats.org/officeDocument/2006/relationships/oleObject" Target="embeddings/oleObject30.bin"/><Relationship Id="rId140" Type="http://schemas.openxmlformats.org/officeDocument/2006/relationships/image" Target="media/image50.wmf"/><Relationship Id="rId182" Type="http://schemas.openxmlformats.org/officeDocument/2006/relationships/image" Target="media/image71.wmf"/><Relationship Id="rId378" Type="http://schemas.openxmlformats.org/officeDocument/2006/relationships/image" Target="media/image167.wmf"/><Relationship Id="rId403" Type="http://schemas.openxmlformats.org/officeDocument/2006/relationships/oleObject" Target="embeddings/oleObject205.bin"/><Relationship Id="rId6" Type="http://schemas.openxmlformats.org/officeDocument/2006/relationships/footnotes" Target="footnotes.xml"/><Relationship Id="rId238" Type="http://schemas.openxmlformats.org/officeDocument/2006/relationships/image" Target="media/image101.wmf"/><Relationship Id="rId445" Type="http://schemas.openxmlformats.org/officeDocument/2006/relationships/oleObject" Target="embeddings/oleObject228.bin"/><Relationship Id="rId487" Type="http://schemas.openxmlformats.org/officeDocument/2006/relationships/package" Target="embeddings/Microsoft_Visio___10.vsdx"/><Relationship Id="rId291" Type="http://schemas.openxmlformats.org/officeDocument/2006/relationships/oleObject" Target="embeddings/oleObject148.bin"/><Relationship Id="rId305" Type="http://schemas.openxmlformats.org/officeDocument/2006/relationships/image" Target="media/image132.wmf"/><Relationship Id="rId347" Type="http://schemas.openxmlformats.org/officeDocument/2006/relationships/oleObject" Target="embeddings/oleObject173.bin"/><Relationship Id="rId512" Type="http://schemas.openxmlformats.org/officeDocument/2006/relationships/image" Target="media/image231.wmf"/><Relationship Id="rId44" Type="http://schemas.openxmlformats.org/officeDocument/2006/relationships/oleObject" Target="embeddings/oleObject15.bin"/><Relationship Id="rId86" Type="http://schemas.openxmlformats.org/officeDocument/2006/relationships/oleObject" Target="embeddings/oleObject39.bin"/><Relationship Id="rId151" Type="http://schemas.openxmlformats.org/officeDocument/2006/relationships/oleObject" Target="embeddings/oleObject78.bin"/><Relationship Id="rId389" Type="http://schemas.openxmlformats.org/officeDocument/2006/relationships/oleObject" Target="embeddings/oleObject197.bin"/><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image" Target="media/image106.wmf"/><Relationship Id="rId414" Type="http://schemas.openxmlformats.org/officeDocument/2006/relationships/image" Target="media/image181.wmf"/><Relationship Id="rId456" Type="http://schemas.openxmlformats.org/officeDocument/2006/relationships/oleObject" Target="embeddings/oleObject235.bin"/><Relationship Id="rId498" Type="http://schemas.openxmlformats.org/officeDocument/2006/relationships/image" Target="media/image222.png"/><Relationship Id="rId13" Type="http://schemas.openxmlformats.org/officeDocument/2006/relationships/header" Target="header3.xml"/><Relationship Id="rId109" Type="http://schemas.openxmlformats.org/officeDocument/2006/relationships/oleObject" Target="embeddings/oleObject57.bin"/><Relationship Id="rId260" Type="http://schemas.openxmlformats.org/officeDocument/2006/relationships/oleObject" Target="embeddings/oleObject131.bin"/><Relationship Id="rId316" Type="http://schemas.openxmlformats.org/officeDocument/2006/relationships/image" Target="media/image138.wmf"/><Relationship Id="rId523" Type="http://schemas.openxmlformats.org/officeDocument/2006/relationships/oleObject" Target="embeddings/oleObject259.bin"/><Relationship Id="rId55" Type="http://schemas.openxmlformats.org/officeDocument/2006/relationships/image" Target="media/image21.wmf"/><Relationship Id="rId97" Type="http://schemas.openxmlformats.org/officeDocument/2006/relationships/oleObject" Target="embeddings/oleObject48.bin"/><Relationship Id="rId120" Type="http://schemas.openxmlformats.org/officeDocument/2006/relationships/image" Target="media/image40.wmf"/><Relationship Id="rId358" Type="http://schemas.openxmlformats.org/officeDocument/2006/relationships/oleObject" Target="embeddings/oleObject180.bin"/><Relationship Id="rId162" Type="http://schemas.openxmlformats.org/officeDocument/2006/relationships/image" Target="media/image61.wmf"/><Relationship Id="rId218" Type="http://schemas.openxmlformats.org/officeDocument/2006/relationships/image" Target="media/image91.png"/><Relationship Id="rId425" Type="http://schemas.openxmlformats.org/officeDocument/2006/relationships/image" Target="media/image185.wmf"/><Relationship Id="rId467" Type="http://schemas.openxmlformats.org/officeDocument/2006/relationships/image" Target="media/image203.wmf"/><Relationship Id="rId271" Type="http://schemas.openxmlformats.org/officeDocument/2006/relationships/image" Target="media/image114.wmf"/><Relationship Id="rId24" Type="http://schemas.openxmlformats.org/officeDocument/2006/relationships/oleObject" Target="embeddings/oleObject5.bin"/><Relationship Id="rId66" Type="http://schemas.openxmlformats.org/officeDocument/2006/relationships/oleObject" Target="embeddings/oleObject25.bin"/><Relationship Id="rId131" Type="http://schemas.openxmlformats.org/officeDocument/2006/relationships/oleObject" Target="embeddings/oleObject68.bin"/><Relationship Id="rId327" Type="http://schemas.openxmlformats.org/officeDocument/2006/relationships/image" Target="media/image145.png"/><Relationship Id="rId369" Type="http://schemas.openxmlformats.org/officeDocument/2006/relationships/image" Target="media/image163.wmf"/><Relationship Id="rId534" Type="http://schemas.openxmlformats.org/officeDocument/2006/relationships/image" Target="media/image243.emf"/><Relationship Id="rId173" Type="http://schemas.openxmlformats.org/officeDocument/2006/relationships/oleObject" Target="embeddings/oleObject89.bin"/><Relationship Id="rId229" Type="http://schemas.openxmlformats.org/officeDocument/2006/relationships/oleObject" Target="embeddings/oleObject113.bin"/><Relationship Id="rId380" Type="http://schemas.openxmlformats.org/officeDocument/2006/relationships/oleObject" Target="embeddings/oleObject192.bin"/><Relationship Id="rId436" Type="http://schemas.openxmlformats.org/officeDocument/2006/relationships/image" Target="media/image190.wmf"/><Relationship Id="rId240" Type="http://schemas.openxmlformats.org/officeDocument/2006/relationships/image" Target="media/image102.wmf"/><Relationship Id="rId478" Type="http://schemas.openxmlformats.org/officeDocument/2006/relationships/oleObject" Target="embeddings/oleObject247.bin"/><Relationship Id="rId35" Type="http://schemas.openxmlformats.org/officeDocument/2006/relationships/image" Target="media/image11.wmf"/><Relationship Id="rId77" Type="http://schemas.openxmlformats.org/officeDocument/2006/relationships/oleObject" Target="embeddings/oleObject32.bin"/><Relationship Id="rId100" Type="http://schemas.openxmlformats.org/officeDocument/2006/relationships/oleObject" Target="embeddings/oleObject51.bin"/><Relationship Id="rId282" Type="http://schemas.openxmlformats.org/officeDocument/2006/relationships/image" Target="media/image119.wmf"/><Relationship Id="rId338" Type="http://schemas.openxmlformats.org/officeDocument/2006/relationships/image" Target="media/image151.wmf"/><Relationship Id="rId503" Type="http://schemas.openxmlformats.org/officeDocument/2006/relationships/image" Target="media/image226.png"/><Relationship Id="rId8" Type="http://schemas.openxmlformats.org/officeDocument/2006/relationships/header" Target="header1.xml"/><Relationship Id="rId142" Type="http://schemas.openxmlformats.org/officeDocument/2006/relationships/image" Target="media/image51.wmf"/><Relationship Id="rId184" Type="http://schemas.openxmlformats.org/officeDocument/2006/relationships/image" Target="media/image72.wmf"/><Relationship Id="rId391" Type="http://schemas.openxmlformats.org/officeDocument/2006/relationships/image" Target="media/image171.wmf"/><Relationship Id="rId405" Type="http://schemas.openxmlformats.org/officeDocument/2006/relationships/image" Target="media/image177.wmf"/><Relationship Id="rId447" Type="http://schemas.openxmlformats.org/officeDocument/2006/relationships/image" Target="media/image195.wmf"/><Relationship Id="rId251" Type="http://schemas.openxmlformats.org/officeDocument/2006/relationships/image" Target="media/image107.wmf"/><Relationship Id="rId489" Type="http://schemas.openxmlformats.org/officeDocument/2006/relationships/package" Target="embeddings/Microsoft_Visio___11.vsdx"/><Relationship Id="rId46" Type="http://schemas.openxmlformats.org/officeDocument/2006/relationships/oleObject" Target="embeddings/oleObject16.bin"/><Relationship Id="rId293" Type="http://schemas.openxmlformats.org/officeDocument/2006/relationships/oleObject" Target="embeddings/oleObject149.bin"/><Relationship Id="rId307" Type="http://schemas.openxmlformats.org/officeDocument/2006/relationships/image" Target="media/image133.wmf"/><Relationship Id="rId349" Type="http://schemas.openxmlformats.org/officeDocument/2006/relationships/oleObject" Target="embeddings/oleObject175.bin"/><Relationship Id="rId514" Type="http://schemas.openxmlformats.org/officeDocument/2006/relationships/image" Target="media/image232.wmf"/><Relationship Id="rId88" Type="http://schemas.openxmlformats.org/officeDocument/2006/relationships/oleObject" Target="embeddings/oleObject40.bin"/><Relationship Id="rId111" Type="http://schemas.openxmlformats.org/officeDocument/2006/relationships/oleObject" Target="embeddings/oleObject59.bin"/><Relationship Id="rId153" Type="http://schemas.openxmlformats.org/officeDocument/2006/relationships/oleObject" Target="embeddings/oleObject79.bin"/><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1.bin"/><Relationship Id="rId416" Type="http://schemas.openxmlformats.org/officeDocument/2006/relationships/image" Target="media/image182.wmf"/><Relationship Id="rId220" Type="http://schemas.openxmlformats.org/officeDocument/2006/relationships/oleObject" Target="embeddings/oleObject109.bin"/><Relationship Id="rId458" Type="http://schemas.openxmlformats.org/officeDocument/2006/relationships/oleObject" Target="embeddings/oleObject237.bin"/><Relationship Id="rId15" Type="http://schemas.openxmlformats.org/officeDocument/2006/relationships/image" Target="media/image1.wmf"/><Relationship Id="rId57" Type="http://schemas.openxmlformats.org/officeDocument/2006/relationships/image" Target="media/image22.wmf"/><Relationship Id="rId262" Type="http://schemas.openxmlformats.org/officeDocument/2006/relationships/oleObject" Target="embeddings/oleObject132.bin"/><Relationship Id="rId318" Type="http://schemas.openxmlformats.org/officeDocument/2006/relationships/image" Target="media/image139.emf"/><Relationship Id="rId525" Type="http://schemas.openxmlformats.org/officeDocument/2006/relationships/oleObject" Target="embeddings/oleObject260.bin"/><Relationship Id="rId99" Type="http://schemas.openxmlformats.org/officeDocument/2006/relationships/oleObject" Target="embeddings/oleObject50.bin"/><Relationship Id="rId122" Type="http://schemas.openxmlformats.org/officeDocument/2006/relationships/image" Target="media/image41.wmf"/><Relationship Id="rId164" Type="http://schemas.openxmlformats.org/officeDocument/2006/relationships/image" Target="media/image62.wmf"/><Relationship Id="rId371" Type="http://schemas.openxmlformats.org/officeDocument/2006/relationships/image" Target="media/image164.wmf"/><Relationship Id="rId427" Type="http://schemas.openxmlformats.org/officeDocument/2006/relationships/image" Target="media/image186.wmf"/><Relationship Id="rId469" Type="http://schemas.openxmlformats.org/officeDocument/2006/relationships/image" Target="media/image204.wmf"/><Relationship Id="rId26" Type="http://schemas.openxmlformats.org/officeDocument/2006/relationships/oleObject" Target="embeddings/oleObject6.bin"/><Relationship Id="rId231" Type="http://schemas.openxmlformats.org/officeDocument/2006/relationships/oleObject" Target="embeddings/oleObject114.bin"/><Relationship Id="rId273" Type="http://schemas.openxmlformats.org/officeDocument/2006/relationships/image" Target="media/image115.wmf"/><Relationship Id="rId329" Type="http://schemas.openxmlformats.org/officeDocument/2006/relationships/oleObject" Target="embeddings/oleObject162.bin"/><Relationship Id="rId480" Type="http://schemas.openxmlformats.org/officeDocument/2006/relationships/oleObject" Target="embeddings/oleObject248.bin"/><Relationship Id="rId536" Type="http://schemas.openxmlformats.org/officeDocument/2006/relationships/footer" Target="footer5.xml"/><Relationship Id="rId68" Type="http://schemas.openxmlformats.org/officeDocument/2006/relationships/oleObject" Target="embeddings/oleObject26.bin"/><Relationship Id="rId133" Type="http://schemas.openxmlformats.org/officeDocument/2006/relationships/oleObject" Target="embeddings/oleObject69.bin"/><Relationship Id="rId175" Type="http://schemas.openxmlformats.org/officeDocument/2006/relationships/oleObject" Target="embeddings/oleObject90.bin"/><Relationship Id="rId340" Type="http://schemas.openxmlformats.org/officeDocument/2006/relationships/image" Target="media/image152.wmf"/><Relationship Id="rId200" Type="http://schemas.openxmlformats.org/officeDocument/2006/relationships/image" Target="media/image79.wmf"/><Relationship Id="rId382" Type="http://schemas.openxmlformats.org/officeDocument/2006/relationships/oleObject" Target="embeddings/oleObject193.bin"/><Relationship Id="rId438" Type="http://schemas.openxmlformats.org/officeDocument/2006/relationships/image" Target="media/image191.wmf"/><Relationship Id="rId242" Type="http://schemas.openxmlformats.org/officeDocument/2006/relationships/image" Target="media/image103.wmf"/><Relationship Id="rId284" Type="http://schemas.openxmlformats.org/officeDocument/2006/relationships/image" Target="media/image120.wmf"/><Relationship Id="rId491" Type="http://schemas.openxmlformats.org/officeDocument/2006/relationships/image" Target="media/image216.png"/><Relationship Id="rId505" Type="http://schemas.openxmlformats.org/officeDocument/2006/relationships/oleObject" Target="embeddings/oleObject250.bin"/><Relationship Id="rId37" Type="http://schemas.openxmlformats.org/officeDocument/2006/relationships/image" Target="media/image12.wmf"/><Relationship Id="rId79" Type="http://schemas.openxmlformats.org/officeDocument/2006/relationships/image" Target="media/image31.wmf"/><Relationship Id="rId102" Type="http://schemas.openxmlformats.org/officeDocument/2006/relationships/oleObject" Target="embeddings/oleObject53.bin"/><Relationship Id="rId144" Type="http://schemas.openxmlformats.org/officeDocument/2006/relationships/image" Target="media/image52.wmf"/><Relationship Id="rId90" Type="http://schemas.openxmlformats.org/officeDocument/2006/relationships/oleObject" Target="embeddings/oleObject42.bin"/><Relationship Id="rId186" Type="http://schemas.openxmlformats.org/officeDocument/2006/relationships/image" Target="media/image73.wmf"/><Relationship Id="rId351" Type="http://schemas.openxmlformats.org/officeDocument/2006/relationships/image" Target="media/image154.wmf"/><Relationship Id="rId393" Type="http://schemas.openxmlformats.org/officeDocument/2006/relationships/image" Target="media/image172.wmf"/><Relationship Id="rId407" Type="http://schemas.openxmlformats.org/officeDocument/2006/relationships/oleObject" Target="embeddings/oleObject208.bin"/><Relationship Id="rId449" Type="http://schemas.openxmlformats.org/officeDocument/2006/relationships/oleObject" Target="embeddings/oleObject231.bin"/><Relationship Id="rId211" Type="http://schemas.openxmlformats.org/officeDocument/2006/relationships/oleObject" Target="embeddings/oleObject108.bin"/><Relationship Id="rId253" Type="http://schemas.openxmlformats.org/officeDocument/2006/relationships/oleObject" Target="embeddings/oleObject126.bin"/><Relationship Id="rId295" Type="http://schemas.openxmlformats.org/officeDocument/2006/relationships/image" Target="media/image126.png"/><Relationship Id="rId309" Type="http://schemas.openxmlformats.org/officeDocument/2006/relationships/image" Target="media/image134.wmf"/><Relationship Id="rId460" Type="http://schemas.openxmlformats.org/officeDocument/2006/relationships/oleObject" Target="embeddings/oleObject238.bin"/><Relationship Id="rId516" Type="http://schemas.openxmlformats.org/officeDocument/2006/relationships/image" Target="media/image233.wmf"/><Relationship Id="rId48" Type="http://schemas.openxmlformats.org/officeDocument/2006/relationships/oleObject" Target="embeddings/oleObject17.bin"/><Relationship Id="rId113" Type="http://schemas.openxmlformats.org/officeDocument/2006/relationships/oleObject" Target="embeddings/oleObject61.bin"/><Relationship Id="rId320" Type="http://schemas.openxmlformats.org/officeDocument/2006/relationships/image" Target="media/image140.png"/><Relationship Id="rId155" Type="http://schemas.openxmlformats.org/officeDocument/2006/relationships/oleObject" Target="embeddings/oleObject80.bin"/><Relationship Id="rId197" Type="http://schemas.openxmlformats.org/officeDocument/2006/relationships/oleObject" Target="embeddings/oleObject101.bin"/><Relationship Id="rId362" Type="http://schemas.openxmlformats.org/officeDocument/2006/relationships/oleObject" Target="embeddings/oleObject182.bin"/><Relationship Id="rId418" Type="http://schemas.openxmlformats.org/officeDocument/2006/relationships/image" Target="media/image183.wmf"/><Relationship Id="rId222" Type="http://schemas.openxmlformats.org/officeDocument/2006/relationships/oleObject" Target="embeddings/oleObject110.bin"/><Relationship Id="rId264" Type="http://schemas.openxmlformats.org/officeDocument/2006/relationships/oleObject" Target="embeddings/oleObject134.bin"/><Relationship Id="rId471" Type="http://schemas.openxmlformats.org/officeDocument/2006/relationships/image" Target="media/image205.wmf"/><Relationship Id="rId17" Type="http://schemas.openxmlformats.org/officeDocument/2006/relationships/image" Target="media/image2.wmf"/><Relationship Id="rId59" Type="http://schemas.openxmlformats.org/officeDocument/2006/relationships/image" Target="media/image23.wmf"/><Relationship Id="rId124" Type="http://schemas.openxmlformats.org/officeDocument/2006/relationships/image" Target="media/image42.wmf"/><Relationship Id="rId527" Type="http://schemas.openxmlformats.org/officeDocument/2006/relationships/oleObject" Target="embeddings/oleObject261.bin"/><Relationship Id="rId70" Type="http://schemas.openxmlformats.org/officeDocument/2006/relationships/oleObject" Target="embeddings/oleObject27.bin"/><Relationship Id="rId166" Type="http://schemas.openxmlformats.org/officeDocument/2006/relationships/image" Target="media/image63.wmf"/><Relationship Id="rId331" Type="http://schemas.openxmlformats.org/officeDocument/2006/relationships/oleObject" Target="embeddings/oleObject163.bin"/><Relationship Id="rId373" Type="http://schemas.openxmlformats.org/officeDocument/2006/relationships/oleObject" Target="embeddings/oleObject188.bin"/><Relationship Id="rId429" Type="http://schemas.openxmlformats.org/officeDocument/2006/relationships/image" Target="media/image187.wmf"/><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image" Target="media/image192.wmf"/><Relationship Id="rId28" Type="http://schemas.openxmlformats.org/officeDocument/2006/relationships/oleObject" Target="embeddings/oleObject7.bin"/><Relationship Id="rId275" Type="http://schemas.openxmlformats.org/officeDocument/2006/relationships/image" Target="media/image116.wmf"/><Relationship Id="rId300" Type="http://schemas.openxmlformats.org/officeDocument/2006/relationships/oleObject" Target="embeddings/oleObject151.bin"/><Relationship Id="rId482" Type="http://schemas.openxmlformats.org/officeDocument/2006/relationships/image" Target="media/image211.wmf"/><Relationship Id="rId538" Type="http://schemas.openxmlformats.org/officeDocument/2006/relationships/footer" Target="footer7.xml"/><Relationship Id="rId81" Type="http://schemas.openxmlformats.org/officeDocument/2006/relationships/oleObject" Target="embeddings/oleObject35.bin"/><Relationship Id="rId135" Type="http://schemas.openxmlformats.org/officeDocument/2006/relationships/oleObject" Target="embeddings/oleObject70.bin"/><Relationship Id="rId177" Type="http://schemas.openxmlformats.org/officeDocument/2006/relationships/oleObject" Target="embeddings/oleObject91.bin"/><Relationship Id="rId342" Type="http://schemas.openxmlformats.org/officeDocument/2006/relationships/oleObject" Target="embeddings/oleObject169.bin"/><Relationship Id="rId384" Type="http://schemas.openxmlformats.org/officeDocument/2006/relationships/oleObject" Target="embeddings/oleObject194.bin"/><Relationship Id="rId202" Type="http://schemas.openxmlformats.org/officeDocument/2006/relationships/image" Target="media/image80.wmf"/><Relationship Id="rId244" Type="http://schemas.openxmlformats.org/officeDocument/2006/relationships/image" Target="media/image104.wmf"/><Relationship Id="rId39" Type="http://schemas.openxmlformats.org/officeDocument/2006/relationships/image" Target="media/image13.wmf"/><Relationship Id="rId286" Type="http://schemas.openxmlformats.org/officeDocument/2006/relationships/image" Target="media/image121.wmf"/><Relationship Id="rId451" Type="http://schemas.openxmlformats.org/officeDocument/2006/relationships/image" Target="media/image196.emf"/><Relationship Id="rId493" Type="http://schemas.openxmlformats.org/officeDocument/2006/relationships/image" Target="media/image218.emf"/><Relationship Id="rId507" Type="http://schemas.openxmlformats.org/officeDocument/2006/relationships/oleObject" Target="embeddings/oleObject251.bin"/><Relationship Id="rId50" Type="http://schemas.openxmlformats.org/officeDocument/2006/relationships/oleObject" Target="embeddings/oleObject18.bin"/><Relationship Id="rId104" Type="http://schemas.openxmlformats.org/officeDocument/2006/relationships/oleObject" Target="embeddings/oleObject54.bin"/><Relationship Id="rId146" Type="http://schemas.openxmlformats.org/officeDocument/2006/relationships/image" Target="media/image53.wmf"/><Relationship Id="rId188" Type="http://schemas.openxmlformats.org/officeDocument/2006/relationships/image" Target="media/image74.wmf"/><Relationship Id="rId311" Type="http://schemas.openxmlformats.org/officeDocument/2006/relationships/image" Target="media/image135.wmf"/><Relationship Id="rId353" Type="http://schemas.openxmlformats.org/officeDocument/2006/relationships/image" Target="media/image155.wmf"/><Relationship Id="rId395" Type="http://schemas.openxmlformats.org/officeDocument/2006/relationships/image" Target="media/image173.wmf"/><Relationship Id="rId409" Type="http://schemas.openxmlformats.org/officeDocument/2006/relationships/oleObject" Target="embeddings/oleObject209.bin"/><Relationship Id="rId92" Type="http://schemas.openxmlformats.org/officeDocument/2006/relationships/oleObject" Target="embeddings/oleObject44.bin"/><Relationship Id="rId213" Type="http://schemas.openxmlformats.org/officeDocument/2006/relationships/image" Target="media/image86.png"/><Relationship Id="rId420" Type="http://schemas.openxmlformats.org/officeDocument/2006/relationships/oleObject" Target="embeddings/oleObject214.bin"/><Relationship Id="rId255" Type="http://schemas.openxmlformats.org/officeDocument/2006/relationships/image" Target="media/image108.wmf"/><Relationship Id="rId297" Type="http://schemas.openxmlformats.org/officeDocument/2006/relationships/image" Target="media/image128.wmf"/><Relationship Id="rId462" Type="http://schemas.openxmlformats.org/officeDocument/2006/relationships/oleObject" Target="embeddings/oleObject239.bin"/><Relationship Id="rId518" Type="http://schemas.openxmlformats.org/officeDocument/2006/relationships/oleObject" Target="embeddings/oleObject257.bin"/><Relationship Id="rId115" Type="http://schemas.openxmlformats.org/officeDocument/2006/relationships/image" Target="media/image37.png"/><Relationship Id="rId157" Type="http://schemas.openxmlformats.org/officeDocument/2006/relationships/oleObject" Target="embeddings/oleObject81.bin"/><Relationship Id="rId322" Type="http://schemas.openxmlformats.org/officeDocument/2006/relationships/image" Target="media/image142.emf"/><Relationship Id="rId364" Type="http://schemas.openxmlformats.org/officeDocument/2006/relationships/oleObject" Target="embeddings/oleObject183.bin"/><Relationship Id="rId61" Type="http://schemas.openxmlformats.org/officeDocument/2006/relationships/image" Target="media/image24.emf"/><Relationship Id="rId199" Type="http://schemas.openxmlformats.org/officeDocument/2006/relationships/oleObject" Target="embeddings/oleObject102.bin"/><Relationship Id="rId19" Type="http://schemas.openxmlformats.org/officeDocument/2006/relationships/image" Target="media/image3.wmf"/><Relationship Id="rId224" Type="http://schemas.openxmlformats.org/officeDocument/2006/relationships/package" Target="embeddings/Microsoft_Visio___5.vsdx"/><Relationship Id="rId266" Type="http://schemas.openxmlformats.org/officeDocument/2006/relationships/oleObject" Target="embeddings/oleObject135.bin"/><Relationship Id="rId431" Type="http://schemas.openxmlformats.org/officeDocument/2006/relationships/oleObject" Target="embeddings/oleObject221.bin"/><Relationship Id="rId473" Type="http://schemas.openxmlformats.org/officeDocument/2006/relationships/image" Target="media/image206.wmf"/><Relationship Id="rId529" Type="http://schemas.openxmlformats.org/officeDocument/2006/relationships/oleObject" Target="embeddings/oleObject262.bin"/><Relationship Id="rId30" Type="http://schemas.openxmlformats.org/officeDocument/2006/relationships/oleObject" Target="embeddings/oleObject8.bin"/><Relationship Id="rId126" Type="http://schemas.openxmlformats.org/officeDocument/2006/relationships/image" Target="media/image43.wmf"/><Relationship Id="rId168" Type="http://schemas.openxmlformats.org/officeDocument/2006/relationships/image" Target="media/image64.wmf"/><Relationship Id="rId333" Type="http://schemas.openxmlformats.org/officeDocument/2006/relationships/oleObject" Target="embeddings/oleObject164.bin"/><Relationship Id="rId540" Type="http://schemas.openxmlformats.org/officeDocument/2006/relationships/theme" Target="theme/theme1.xml"/><Relationship Id="rId72" Type="http://schemas.openxmlformats.org/officeDocument/2006/relationships/oleObject" Target="embeddings/oleObject28.bin"/><Relationship Id="rId375" Type="http://schemas.openxmlformats.org/officeDocument/2006/relationships/oleObject" Target="embeddings/oleObject189.bin"/><Relationship Id="rId3" Type="http://schemas.openxmlformats.org/officeDocument/2006/relationships/styles" Target="styles.xml"/><Relationship Id="rId235" Type="http://schemas.openxmlformats.org/officeDocument/2006/relationships/oleObject" Target="embeddings/oleObject116.bin"/><Relationship Id="rId277" Type="http://schemas.openxmlformats.org/officeDocument/2006/relationships/image" Target="media/image117.wmf"/><Relationship Id="rId400" Type="http://schemas.openxmlformats.org/officeDocument/2006/relationships/oleObject" Target="embeddings/oleObject203.bin"/><Relationship Id="rId442" Type="http://schemas.openxmlformats.org/officeDocument/2006/relationships/image" Target="media/image193.wmf"/><Relationship Id="rId484" Type="http://schemas.openxmlformats.org/officeDocument/2006/relationships/image" Target="media/image212.emf"/><Relationship Id="rId137" Type="http://schemas.openxmlformats.org/officeDocument/2006/relationships/oleObject" Target="embeddings/oleObject71.bin"/><Relationship Id="rId302" Type="http://schemas.openxmlformats.org/officeDocument/2006/relationships/oleObject" Target="embeddings/oleObject152.bin"/><Relationship Id="rId344" Type="http://schemas.openxmlformats.org/officeDocument/2006/relationships/oleObject" Target="embeddings/oleObject171.bin"/><Relationship Id="rId41" Type="http://schemas.openxmlformats.org/officeDocument/2006/relationships/image" Target="media/image14.wmf"/><Relationship Id="rId83" Type="http://schemas.openxmlformats.org/officeDocument/2006/relationships/oleObject" Target="embeddings/oleObject37.bin"/><Relationship Id="rId179" Type="http://schemas.openxmlformats.org/officeDocument/2006/relationships/package" Target="embeddings/Microsoft_Visio___4.vsdx"/><Relationship Id="rId386" Type="http://schemas.openxmlformats.org/officeDocument/2006/relationships/oleObject" Target="embeddings/oleObject196.bin"/><Relationship Id="rId190" Type="http://schemas.openxmlformats.org/officeDocument/2006/relationships/image" Target="media/image75.wmf"/><Relationship Id="rId204" Type="http://schemas.openxmlformats.org/officeDocument/2006/relationships/image" Target="media/image81.wmf"/><Relationship Id="rId246" Type="http://schemas.openxmlformats.org/officeDocument/2006/relationships/oleObject" Target="embeddings/oleObject122.bin"/><Relationship Id="rId288" Type="http://schemas.openxmlformats.org/officeDocument/2006/relationships/image" Target="media/image122.wmf"/><Relationship Id="rId411" Type="http://schemas.openxmlformats.org/officeDocument/2006/relationships/package" Target="embeddings/Microsoft_Visio___8.vsdx"/><Relationship Id="rId453" Type="http://schemas.openxmlformats.org/officeDocument/2006/relationships/oleObject" Target="embeddings/oleObject233.bin"/><Relationship Id="rId509" Type="http://schemas.openxmlformats.org/officeDocument/2006/relationships/oleObject" Target="embeddings/oleObject252.bin"/><Relationship Id="rId106" Type="http://schemas.openxmlformats.org/officeDocument/2006/relationships/package" Target="embeddings/Microsoft_Visio___1.vsdx"/><Relationship Id="rId313" Type="http://schemas.openxmlformats.org/officeDocument/2006/relationships/image" Target="media/image136.wmf"/><Relationship Id="rId495" Type="http://schemas.openxmlformats.org/officeDocument/2006/relationships/image" Target="media/image219.png"/><Relationship Id="rId10" Type="http://schemas.openxmlformats.org/officeDocument/2006/relationships/header" Target="header2.xml"/><Relationship Id="rId52" Type="http://schemas.openxmlformats.org/officeDocument/2006/relationships/oleObject" Target="embeddings/oleObject19.bin"/><Relationship Id="rId94" Type="http://schemas.openxmlformats.org/officeDocument/2006/relationships/oleObject" Target="embeddings/oleObject45.bin"/><Relationship Id="rId148" Type="http://schemas.openxmlformats.org/officeDocument/2006/relationships/image" Target="media/image54.wmf"/><Relationship Id="rId355" Type="http://schemas.openxmlformats.org/officeDocument/2006/relationships/image" Target="media/image156.wmf"/><Relationship Id="rId397" Type="http://schemas.openxmlformats.org/officeDocument/2006/relationships/image" Target="media/image174.wmf"/><Relationship Id="rId520" Type="http://schemas.openxmlformats.org/officeDocument/2006/relationships/image" Target="media/image234.png"/><Relationship Id="rId215" Type="http://schemas.openxmlformats.org/officeDocument/2006/relationships/image" Target="media/image88.png"/><Relationship Id="rId257" Type="http://schemas.openxmlformats.org/officeDocument/2006/relationships/oleObject" Target="embeddings/oleObject129.bin"/><Relationship Id="rId422" Type="http://schemas.openxmlformats.org/officeDocument/2006/relationships/image" Target="media/image184.emf"/><Relationship Id="rId464" Type="http://schemas.openxmlformats.org/officeDocument/2006/relationships/oleObject" Target="embeddings/oleObject240.bin"/><Relationship Id="rId299" Type="http://schemas.openxmlformats.org/officeDocument/2006/relationships/image" Target="media/image129.wmf"/><Relationship Id="rId63" Type="http://schemas.openxmlformats.org/officeDocument/2006/relationships/image" Target="media/image25.wmf"/><Relationship Id="rId159" Type="http://schemas.openxmlformats.org/officeDocument/2006/relationships/oleObject" Target="embeddings/oleObject82.bin"/><Relationship Id="rId366" Type="http://schemas.openxmlformats.org/officeDocument/2006/relationships/oleObject" Target="embeddings/oleObject184.bin"/><Relationship Id="rId226" Type="http://schemas.openxmlformats.org/officeDocument/2006/relationships/oleObject" Target="embeddings/oleObject111.bin"/><Relationship Id="rId433" Type="http://schemas.openxmlformats.org/officeDocument/2006/relationships/oleObject" Target="embeddings/oleObject222.bin"/><Relationship Id="rId74" Type="http://schemas.openxmlformats.org/officeDocument/2006/relationships/oleObject" Target="embeddings/oleObject29.bin"/><Relationship Id="rId377" Type="http://schemas.openxmlformats.org/officeDocument/2006/relationships/oleObject" Target="embeddings/oleObject190.bin"/><Relationship Id="rId500" Type="http://schemas.openxmlformats.org/officeDocument/2006/relationships/image" Target="media/image224.emf"/><Relationship Id="rId5" Type="http://schemas.openxmlformats.org/officeDocument/2006/relationships/webSettings" Target="webSettings.xml"/><Relationship Id="rId237" Type="http://schemas.openxmlformats.org/officeDocument/2006/relationships/oleObject" Target="embeddings/oleObject117.bin"/><Relationship Id="rId444" Type="http://schemas.openxmlformats.org/officeDocument/2006/relationships/image" Target="media/image194.wmf"/></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xs.ustb.edu.cn\A&#35838;&#20869;\&#27605;&#19994;&#35770;&#25991;&#30456;&#20851;\&#27605;&#19994;&#35770;&#25991;&#65288;&#24120;&#29992;&#65289;\532\USTB&#30805;&#22763;&#35770;&#25991;&#27169;&#26495;2010-4-14(&#27491;&#24335;1.2.1&#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9CB47-90E0-49BC-866B-AFC7A3665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USTB硕士论文模板2010-4-14(正式1.2.1版).dot</Template>
  <TotalTime>6925</TotalTime>
  <Pages>77</Pages>
  <Words>6001</Words>
  <Characters>34210</Characters>
  <Application>Microsoft Office Word</Application>
  <DocSecurity>0</DocSecurity>
  <Lines>285</Lines>
  <Paragraphs>80</Paragraphs>
  <ScaleCrop>false</ScaleCrop>
  <Company>北京科技大学</Company>
  <LinksUpToDate>false</LinksUpToDate>
  <CharactersWithSpaces>40131</CharactersWithSpaces>
  <SharedDoc>false</SharedDoc>
  <HLinks>
    <vt:vector size="336" baseType="variant">
      <vt:variant>
        <vt:i4>-74652371</vt:i4>
      </vt:variant>
      <vt:variant>
        <vt:i4>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402</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390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-1467852746</vt:i4>
      </vt:variant>
      <vt:variant>
        <vt:i4>387</vt:i4>
      </vt:variant>
      <vt:variant>
        <vt:i4>0</vt:i4>
      </vt:variant>
      <vt:variant>
        <vt:i4>5</vt:i4>
      </vt:variant>
      <vt:variant>
        <vt:lpwstr/>
      </vt:variant>
      <vt:variant>
        <vt:lpwstr>作者简历及学位论文数据集的填写</vt:lpwstr>
      </vt:variant>
      <vt:variant>
        <vt:i4>164087036</vt:i4>
      </vt:variant>
      <vt:variant>
        <vt:i4>384</vt:i4>
      </vt:variant>
      <vt:variant>
        <vt:i4>0</vt:i4>
      </vt:variant>
      <vt:variant>
        <vt:i4>5</vt:i4>
      </vt:variant>
      <vt:variant>
        <vt:lpwstr/>
      </vt:variant>
      <vt:variant>
        <vt:lpwstr>_13_盲审论文的制作方法</vt:lpwstr>
      </vt:variant>
      <vt:variant>
        <vt:i4>-126477020</vt:i4>
      </vt:variant>
      <vt:variant>
        <vt:i4>381</vt:i4>
      </vt:variant>
      <vt:variant>
        <vt:i4>0</vt:i4>
      </vt:variant>
      <vt:variant>
        <vt:i4>5</vt:i4>
      </vt:variant>
      <vt:variant>
        <vt:lpwstr/>
      </vt:variant>
      <vt:variant>
        <vt:lpwstr>顺序编码制下参考文献的标注和著录</vt:lpwstr>
      </vt:variant>
      <vt:variant>
        <vt:i4>1055786677</vt:i4>
      </vt:variant>
      <vt:variant>
        <vt:i4>378</vt:i4>
      </vt:variant>
      <vt:variant>
        <vt:i4>0</vt:i4>
      </vt:variant>
      <vt:variant>
        <vt:i4>5</vt:i4>
      </vt:variant>
      <vt:variant>
        <vt:lpwstr/>
      </vt:variant>
      <vt:variant>
        <vt:lpwstr>论文正文部分的注释</vt:lpwstr>
      </vt:variant>
      <vt:variant>
        <vt:i4>-1963812998</vt:i4>
      </vt:variant>
      <vt:variant>
        <vt:i4>375</vt:i4>
      </vt:variant>
      <vt:variant>
        <vt:i4>0</vt:i4>
      </vt:variant>
      <vt:variant>
        <vt:i4>5</vt:i4>
      </vt:variant>
      <vt:variant>
        <vt:lpwstr/>
      </vt:variant>
      <vt:variant>
        <vt:lpwstr>论文正文部分的计量单位</vt:lpwstr>
      </vt:variant>
      <vt:variant>
        <vt:i4>57280181</vt:i4>
      </vt:variant>
      <vt:variant>
        <vt:i4>372</vt:i4>
      </vt:variant>
      <vt:variant>
        <vt:i4>0</vt:i4>
      </vt:variant>
      <vt:variant>
        <vt:i4>5</vt:i4>
      </vt:variant>
      <vt:variant>
        <vt:lpwstr/>
      </vt:variant>
      <vt:variant>
        <vt:lpwstr>论文正文部分的公式</vt:lpwstr>
      </vt:variant>
      <vt:variant>
        <vt:i4>-630323531</vt:i4>
      </vt:variant>
      <vt:variant>
        <vt:i4>369</vt:i4>
      </vt:variant>
      <vt:variant>
        <vt:i4>0</vt:i4>
      </vt:variant>
      <vt:variant>
        <vt:i4>5</vt:i4>
      </vt:variant>
      <vt:variant>
        <vt:lpwstr/>
      </vt:variant>
      <vt:variant>
        <vt:lpwstr>论文正文部分的表</vt:lpwstr>
      </vt:variant>
      <vt:variant>
        <vt:i4>83363509</vt:i4>
      </vt:variant>
      <vt:variant>
        <vt:i4>366</vt:i4>
      </vt:variant>
      <vt:variant>
        <vt:i4>0</vt:i4>
      </vt:variant>
      <vt:variant>
        <vt:i4>5</vt:i4>
      </vt:variant>
      <vt:variant>
        <vt:lpwstr/>
      </vt:variant>
      <vt:variant>
        <vt:lpwstr>论文正文部分的图</vt:lpwstr>
      </vt:variant>
      <vt:variant>
        <vt:i4>973145781</vt:i4>
      </vt:variant>
      <vt:variant>
        <vt:i4>363</vt:i4>
      </vt:variant>
      <vt:variant>
        <vt:i4>0</vt:i4>
      </vt:variant>
      <vt:variant>
        <vt:i4>5</vt:i4>
      </vt:variant>
      <vt:variant>
        <vt:lpwstr/>
      </vt:variant>
      <vt:variant>
        <vt:lpwstr>论文正文部分的标题</vt:lpwstr>
      </vt:variant>
      <vt:variant>
        <vt:i4>843702719</vt:i4>
      </vt:variant>
      <vt:variant>
        <vt:i4>360</vt:i4>
      </vt:variant>
      <vt:variant>
        <vt:i4>0</vt:i4>
      </vt:variant>
      <vt:variant>
        <vt:i4>5</vt:i4>
      </vt:variant>
      <vt:variant>
        <vt:lpwstr/>
      </vt:variant>
      <vt:variant>
        <vt:lpwstr>论文各部分的基本样式及要求</vt:lpwstr>
      </vt:variant>
      <vt:variant>
        <vt:i4>-1992646771</vt:i4>
      </vt:variant>
      <vt:variant>
        <vt:i4>357</vt:i4>
      </vt:variant>
      <vt:variant>
        <vt:i4>0</vt:i4>
      </vt:variant>
      <vt:variant>
        <vt:i4>5</vt:i4>
      </vt:variant>
      <vt:variant>
        <vt:lpwstr/>
      </vt:variant>
      <vt:variant>
        <vt:lpwstr>论文页码设置和打印要求</vt:lpwstr>
      </vt:variant>
      <vt:variant>
        <vt:i4>-2065395823</vt:i4>
      </vt:variant>
      <vt:variant>
        <vt:i4>354</vt:i4>
      </vt:variant>
      <vt:variant>
        <vt:i4>0</vt:i4>
      </vt:variant>
      <vt:variant>
        <vt:i4>5</vt:i4>
      </vt:variant>
      <vt:variant>
        <vt:lpwstr/>
      </vt:variant>
      <vt:variant>
        <vt:lpwstr>论文的构成及装订顺序</vt:lpwstr>
      </vt:variant>
      <vt:variant>
        <vt:i4>-1833000418</vt:i4>
      </vt:variant>
      <vt:variant>
        <vt:i4>351</vt:i4>
      </vt:variant>
      <vt:variant>
        <vt:i4>0</vt:i4>
      </vt:variant>
      <vt:variant>
        <vt:i4>5</vt:i4>
      </vt:variant>
      <vt:variant>
        <vt:lpwstr/>
      </vt:variant>
      <vt:variant>
        <vt:lpwstr>论文的纸张要求</vt:lpwstr>
      </vt:variant>
      <vt:variant>
        <vt:i4>-74652371</vt:i4>
      </vt:variant>
      <vt:variant>
        <vt:i4>348</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345</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986905940</vt:i4>
      </vt:variant>
      <vt:variant>
        <vt:i4>342</vt:i4>
      </vt:variant>
      <vt:variant>
        <vt:i4>0</vt:i4>
      </vt:variant>
      <vt:variant>
        <vt:i4>5</vt:i4>
      </vt:variant>
      <vt:variant>
        <vt:lpwstr/>
      </vt:variant>
      <vt:variant>
        <vt:lpwstr>论文目录</vt:lpwstr>
      </vt:variant>
      <vt:variant>
        <vt:i4>-74652371</vt:i4>
      </vt:variant>
      <vt:variant>
        <vt:i4>297</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2883624</vt:i4>
      </vt:variant>
      <vt:variant>
        <vt:i4>294</vt:i4>
      </vt:variant>
      <vt:variant>
        <vt:i4>0</vt:i4>
      </vt:variant>
      <vt:variant>
        <vt:i4>5</vt:i4>
      </vt:variant>
      <vt:variant>
        <vt:lpwstr>http://www.redgrvenstein.com/people/gs/mlis/200/ethics.htm</vt:lpwstr>
      </vt:variant>
      <vt:variant>
        <vt:lpwstr/>
      </vt:variant>
      <vt:variant>
        <vt:i4>6684773</vt:i4>
      </vt:variant>
      <vt:variant>
        <vt:i4>291</vt:i4>
      </vt:variant>
      <vt:variant>
        <vt:i4>0</vt:i4>
      </vt:variant>
      <vt:variant>
        <vt:i4>5</vt:i4>
      </vt:variant>
      <vt:variant>
        <vt:lpwstr>http://www.wanfang.data.com.cn/periodical/qbxb/ qbxb99/qbxb9904/990407.htm</vt:lpwstr>
      </vt:variant>
      <vt:variant>
        <vt:lpwstr/>
      </vt:variant>
      <vt:variant>
        <vt:i4>1376319</vt:i4>
      </vt:variant>
      <vt:variant>
        <vt:i4>232</vt:i4>
      </vt:variant>
      <vt:variant>
        <vt:i4>0</vt:i4>
      </vt:variant>
      <vt:variant>
        <vt:i4>5</vt:i4>
      </vt:variant>
      <vt:variant>
        <vt:lpwstr/>
      </vt:variant>
      <vt:variant>
        <vt:lpwstr>_Toc201454926</vt:lpwstr>
      </vt:variant>
      <vt:variant>
        <vt:i4>1376319</vt:i4>
      </vt:variant>
      <vt:variant>
        <vt:i4>226</vt:i4>
      </vt:variant>
      <vt:variant>
        <vt:i4>0</vt:i4>
      </vt:variant>
      <vt:variant>
        <vt:i4>5</vt:i4>
      </vt:variant>
      <vt:variant>
        <vt:lpwstr/>
      </vt:variant>
      <vt:variant>
        <vt:lpwstr>_Toc201454925</vt:lpwstr>
      </vt:variant>
      <vt:variant>
        <vt:i4>1376319</vt:i4>
      </vt:variant>
      <vt:variant>
        <vt:i4>220</vt:i4>
      </vt:variant>
      <vt:variant>
        <vt:i4>0</vt:i4>
      </vt:variant>
      <vt:variant>
        <vt:i4>5</vt:i4>
      </vt:variant>
      <vt:variant>
        <vt:lpwstr/>
      </vt:variant>
      <vt:variant>
        <vt:lpwstr>_Toc201454924</vt:lpwstr>
      </vt:variant>
      <vt:variant>
        <vt:i4>1376319</vt:i4>
      </vt:variant>
      <vt:variant>
        <vt:i4>214</vt:i4>
      </vt:variant>
      <vt:variant>
        <vt:i4>0</vt:i4>
      </vt:variant>
      <vt:variant>
        <vt:i4>5</vt:i4>
      </vt:variant>
      <vt:variant>
        <vt:lpwstr/>
      </vt:variant>
      <vt:variant>
        <vt:lpwstr>_Toc201454923</vt:lpwstr>
      </vt:variant>
      <vt:variant>
        <vt:i4>1376319</vt:i4>
      </vt:variant>
      <vt:variant>
        <vt:i4>208</vt:i4>
      </vt:variant>
      <vt:variant>
        <vt:i4>0</vt:i4>
      </vt:variant>
      <vt:variant>
        <vt:i4>5</vt:i4>
      </vt:variant>
      <vt:variant>
        <vt:lpwstr/>
      </vt:variant>
      <vt:variant>
        <vt:lpwstr>_Toc201454922</vt:lpwstr>
      </vt:variant>
      <vt:variant>
        <vt:i4>1376319</vt:i4>
      </vt:variant>
      <vt:variant>
        <vt:i4>200</vt:i4>
      </vt:variant>
      <vt:variant>
        <vt:i4>0</vt:i4>
      </vt:variant>
      <vt:variant>
        <vt:i4>5</vt:i4>
      </vt:variant>
      <vt:variant>
        <vt:lpwstr/>
      </vt:variant>
      <vt:variant>
        <vt:lpwstr>_Toc201454921</vt:lpwstr>
      </vt:variant>
      <vt:variant>
        <vt:i4>1376319</vt:i4>
      </vt:variant>
      <vt:variant>
        <vt:i4>192</vt:i4>
      </vt:variant>
      <vt:variant>
        <vt:i4>0</vt:i4>
      </vt:variant>
      <vt:variant>
        <vt:i4>5</vt:i4>
      </vt:variant>
      <vt:variant>
        <vt:lpwstr/>
      </vt:variant>
      <vt:variant>
        <vt:lpwstr>_Toc201454920</vt:lpwstr>
      </vt:variant>
      <vt:variant>
        <vt:i4>1441855</vt:i4>
      </vt:variant>
      <vt:variant>
        <vt:i4>186</vt:i4>
      </vt:variant>
      <vt:variant>
        <vt:i4>0</vt:i4>
      </vt:variant>
      <vt:variant>
        <vt:i4>5</vt:i4>
      </vt:variant>
      <vt:variant>
        <vt:lpwstr/>
      </vt:variant>
      <vt:variant>
        <vt:lpwstr>_Toc201454919</vt:lpwstr>
      </vt:variant>
      <vt:variant>
        <vt:i4>1441855</vt:i4>
      </vt:variant>
      <vt:variant>
        <vt:i4>180</vt:i4>
      </vt:variant>
      <vt:variant>
        <vt:i4>0</vt:i4>
      </vt:variant>
      <vt:variant>
        <vt:i4>5</vt:i4>
      </vt:variant>
      <vt:variant>
        <vt:lpwstr/>
      </vt:variant>
      <vt:variant>
        <vt:lpwstr>_Toc201454918</vt:lpwstr>
      </vt:variant>
      <vt:variant>
        <vt:i4>1441855</vt:i4>
      </vt:variant>
      <vt:variant>
        <vt:i4>172</vt:i4>
      </vt:variant>
      <vt:variant>
        <vt:i4>0</vt:i4>
      </vt:variant>
      <vt:variant>
        <vt:i4>5</vt:i4>
      </vt:variant>
      <vt:variant>
        <vt:lpwstr/>
      </vt:variant>
      <vt:variant>
        <vt:lpwstr>_Toc201454917</vt:lpwstr>
      </vt:variant>
      <vt:variant>
        <vt:i4>1441855</vt:i4>
      </vt:variant>
      <vt:variant>
        <vt:i4>164</vt:i4>
      </vt:variant>
      <vt:variant>
        <vt:i4>0</vt:i4>
      </vt:variant>
      <vt:variant>
        <vt:i4>5</vt:i4>
      </vt:variant>
      <vt:variant>
        <vt:lpwstr/>
      </vt:variant>
      <vt:variant>
        <vt:lpwstr>_Toc201454916</vt:lpwstr>
      </vt:variant>
      <vt:variant>
        <vt:i4>1441855</vt:i4>
      </vt:variant>
      <vt:variant>
        <vt:i4>156</vt:i4>
      </vt:variant>
      <vt:variant>
        <vt:i4>0</vt:i4>
      </vt:variant>
      <vt:variant>
        <vt:i4>5</vt:i4>
      </vt:variant>
      <vt:variant>
        <vt:lpwstr/>
      </vt:variant>
      <vt:variant>
        <vt:lpwstr>_Toc201454915</vt:lpwstr>
      </vt:variant>
      <vt:variant>
        <vt:i4>1441855</vt:i4>
      </vt:variant>
      <vt:variant>
        <vt:i4>148</vt:i4>
      </vt:variant>
      <vt:variant>
        <vt:i4>0</vt:i4>
      </vt:variant>
      <vt:variant>
        <vt:i4>5</vt:i4>
      </vt:variant>
      <vt:variant>
        <vt:lpwstr/>
      </vt:variant>
      <vt:variant>
        <vt:lpwstr>_Toc201454914</vt:lpwstr>
      </vt:variant>
      <vt:variant>
        <vt:i4>1441855</vt:i4>
      </vt:variant>
      <vt:variant>
        <vt:i4>140</vt:i4>
      </vt:variant>
      <vt:variant>
        <vt:i4>0</vt:i4>
      </vt:variant>
      <vt:variant>
        <vt:i4>5</vt:i4>
      </vt:variant>
      <vt:variant>
        <vt:lpwstr/>
      </vt:variant>
      <vt:variant>
        <vt:lpwstr>_Toc201454913</vt:lpwstr>
      </vt:variant>
      <vt:variant>
        <vt:i4>1441855</vt:i4>
      </vt:variant>
      <vt:variant>
        <vt:i4>132</vt:i4>
      </vt:variant>
      <vt:variant>
        <vt:i4>0</vt:i4>
      </vt:variant>
      <vt:variant>
        <vt:i4>5</vt:i4>
      </vt:variant>
      <vt:variant>
        <vt:lpwstr/>
      </vt:variant>
      <vt:variant>
        <vt:lpwstr>_Toc201454912</vt:lpwstr>
      </vt:variant>
      <vt:variant>
        <vt:i4>1441855</vt:i4>
      </vt:variant>
      <vt:variant>
        <vt:i4>124</vt:i4>
      </vt:variant>
      <vt:variant>
        <vt:i4>0</vt:i4>
      </vt:variant>
      <vt:variant>
        <vt:i4>5</vt:i4>
      </vt:variant>
      <vt:variant>
        <vt:lpwstr/>
      </vt:variant>
      <vt:variant>
        <vt:lpwstr>_Toc201454911</vt:lpwstr>
      </vt:variant>
      <vt:variant>
        <vt:i4>1441855</vt:i4>
      </vt:variant>
      <vt:variant>
        <vt:i4>116</vt:i4>
      </vt:variant>
      <vt:variant>
        <vt:i4>0</vt:i4>
      </vt:variant>
      <vt:variant>
        <vt:i4>5</vt:i4>
      </vt:variant>
      <vt:variant>
        <vt:lpwstr/>
      </vt:variant>
      <vt:variant>
        <vt:lpwstr>_Toc201454910</vt:lpwstr>
      </vt:variant>
      <vt:variant>
        <vt:i4>1507391</vt:i4>
      </vt:variant>
      <vt:variant>
        <vt:i4>108</vt:i4>
      </vt:variant>
      <vt:variant>
        <vt:i4>0</vt:i4>
      </vt:variant>
      <vt:variant>
        <vt:i4>5</vt:i4>
      </vt:variant>
      <vt:variant>
        <vt:lpwstr/>
      </vt:variant>
      <vt:variant>
        <vt:lpwstr>_Toc201454909</vt:lpwstr>
      </vt:variant>
      <vt:variant>
        <vt:i4>1507391</vt:i4>
      </vt:variant>
      <vt:variant>
        <vt:i4>100</vt:i4>
      </vt:variant>
      <vt:variant>
        <vt:i4>0</vt:i4>
      </vt:variant>
      <vt:variant>
        <vt:i4>5</vt:i4>
      </vt:variant>
      <vt:variant>
        <vt:lpwstr/>
      </vt:variant>
      <vt:variant>
        <vt:lpwstr>_Toc201454908</vt:lpwstr>
      </vt:variant>
      <vt:variant>
        <vt:i4>1507391</vt:i4>
      </vt:variant>
      <vt:variant>
        <vt:i4>94</vt:i4>
      </vt:variant>
      <vt:variant>
        <vt:i4>0</vt:i4>
      </vt:variant>
      <vt:variant>
        <vt:i4>5</vt:i4>
      </vt:variant>
      <vt:variant>
        <vt:lpwstr/>
      </vt:variant>
      <vt:variant>
        <vt:lpwstr>_Toc201454907</vt:lpwstr>
      </vt:variant>
      <vt:variant>
        <vt:i4>1507391</vt:i4>
      </vt:variant>
      <vt:variant>
        <vt:i4>88</vt:i4>
      </vt:variant>
      <vt:variant>
        <vt:i4>0</vt:i4>
      </vt:variant>
      <vt:variant>
        <vt:i4>5</vt:i4>
      </vt:variant>
      <vt:variant>
        <vt:lpwstr/>
      </vt:variant>
      <vt:variant>
        <vt:lpwstr>_Toc201454906</vt:lpwstr>
      </vt:variant>
      <vt:variant>
        <vt:i4>1507391</vt:i4>
      </vt:variant>
      <vt:variant>
        <vt:i4>82</vt:i4>
      </vt:variant>
      <vt:variant>
        <vt:i4>0</vt:i4>
      </vt:variant>
      <vt:variant>
        <vt:i4>5</vt:i4>
      </vt:variant>
      <vt:variant>
        <vt:lpwstr/>
      </vt:variant>
      <vt:variant>
        <vt:lpwstr>_Toc201454905</vt:lpwstr>
      </vt:variant>
      <vt:variant>
        <vt:i4>1507391</vt:i4>
      </vt:variant>
      <vt:variant>
        <vt:i4>76</vt:i4>
      </vt:variant>
      <vt:variant>
        <vt:i4>0</vt:i4>
      </vt:variant>
      <vt:variant>
        <vt:i4>5</vt:i4>
      </vt:variant>
      <vt:variant>
        <vt:lpwstr/>
      </vt:variant>
      <vt:variant>
        <vt:lpwstr>_Toc201454904</vt:lpwstr>
      </vt:variant>
      <vt:variant>
        <vt:i4>1507391</vt:i4>
      </vt:variant>
      <vt:variant>
        <vt:i4>70</vt:i4>
      </vt:variant>
      <vt:variant>
        <vt:i4>0</vt:i4>
      </vt:variant>
      <vt:variant>
        <vt:i4>5</vt:i4>
      </vt:variant>
      <vt:variant>
        <vt:lpwstr/>
      </vt:variant>
      <vt:variant>
        <vt:lpwstr>_Toc201454903</vt:lpwstr>
      </vt:variant>
      <vt:variant>
        <vt:i4>1507391</vt:i4>
      </vt:variant>
      <vt:variant>
        <vt:i4>64</vt:i4>
      </vt:variant>
      <vt:variant>
        <vt:i4>0</vt:i4>
      </vt:variant>
      <vt:variant>
        <vt:i4>5</vt:i4>
      </vt:variant>
      <vt:variant>
        <vt:lpwstr/>
      </vt:variant>
      <vt:variant>
        <vt:lpwstr>_Toc201454902</vt:lpwstr>
      </vt:variant>
      <vt:variant>
        <vt:i4>1507391</vt:i4>
      </vt:variant>
      <vt:variant>
        <vt:i4>58</vt:i4>
      </vt:variant>
      <vt:variant>
        <vt:i4>0</vt:i4>
      </vt:variant>
      <vt:variant>
        <vt:i4>5</vt:i4>
      </vt:variant>
      <vt:variant>
        <vt:lpwstr/>
      </vt:variant>
      <vt:variant>
        <vt:lpwstr>_Toc201454901</vt:lpwstr>
      </vt:variant>
      <vt:variant>
        <vt:i4>1507391</vt:i4>
      </vt:variant>
      <vt:variant>
        <vt:i4>52</vt:i4>
      </vt:variant>
      <vt:variant>
        <vt:i4>0</vt:i4>
      </vt:variant>
      <vt:variant>
        <vt:i4>5</vt:i4>
      </vt:variant>
      <vt:variant>
        <vt:lpwstr/>
      </vt:variant>
      <vt:variant>
        <vt:lpwstr>_Toc201454900</vt:lpwstr>
      </vt:variant>
      <vt:variant>
        <vt:i4>68229882</vt:i4>
      </vt:variant>
      <vt:variant>
        <vt:i4>73</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70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68229882</vt:i4>
      </vt:variant>
      <vt:variant>
        <vt:i4>17</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0</vt:i4>
      </vt:variant>
      <vt:variant>
        <vt:i4>0</vt:i4>
      </vt:variant>
      <vt:variant>
        <vt:i4>5</vt:i4>
      </vt:variant>
      <vt:variant>
        <vt:lpwstr>D:\！！研究项目\论文模版\！00终稿\硕士 顺序编码制 1.0正式版  源程序\USTB硕士学位论文规范及论文制作指南.exe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ustb博论文学号姓名</dc:title>
  <dc:subject/>
  <dc:creator>zsrx</dc:creator>
  <cp:keywords/>
  <dc:description/>
  <cp:lastModifiedBy>zsrx</cp:lastModifiedBy>
  <cp:revision>159</cp:revision>
  <dcterms:created xsi:type="dcterms:W3CDTF">2022-06-08T09:25:00Z</dcterms:created>
  <dcterms:modified xsi:type="dcterms:W3CDTF">2022-08-31T07:52:00Z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